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BB894" w14:textId="77777777" w:rsidR="00932368" w:rsidRDefault="00932368" w:rsidP="000A2007">
      <w:pPr>
        <w:pStyle w:val="rp-titul"/>
      </w:pPr>
      <w:r>
        <w:t>Ročníková práce</w:t>
      </w:r>
    </w:p>
    <w:p w14:paraId="1D64FC88" w14:textId="77777777" w:rsidR="00932376" w:rsidRDefault="00932376" w:rsidP="00932376"/>
    <w:p w14:paraId="46389D10" w14:textId="77777777" w:rsidR="00120C7A" w:rsidRDefault="00120C7A" w:rsidP="000A2007">
      <w:pPr>
        <w:pStyle w:val="rp-nazev"/>
        <w:sectPr w:rsidR="00120C7A" w:rsidSect="009F6CB0">
          <w:headerReference w:type="default" r:id="rId8"/>
          <w:footerReference w:type="even" r:id="rId9"/>
          <w:footerReference w:type="default" r:id="rId10"/>
          <w:pgSz w:w="11906" w:h="16838" w:code="9"/>
          <w:pgMar w:top="1134" w:right="1418" w:bottom="1985" w:left="851" w:header="709" w:footer="709" w:gutter="851"/>
          <w:cols w:space="708"/>
          <w:docGrid w:linePitch="360"/>
        </w:sectPr>
      </w:pPr>
    </w:p>
    <w:p w14:paraId="04EE365F" w14:textId="77777777" w:rsidR="00932368" w:rsidRDefault="00B70465" w:rsidP="000A2007">
      <w:pPr>
        <w:pStyle w:val="rp-nazev"/>
      </w:pPr>
      <w:r>
        <w:lastRenderedPageBreak/>
        <w:t>Hra Snake</w:t>
      </w:r>
    </w:p>
    <w:p w14:paraId="41A89FE5" w14:textId="77777777" w:rsidR="00932368" w:rsidRDefault="00932368" w:rsidP="000A2007">
      <w:pPr>
        <w:pStyle w:val="rp-podnazev"/>
      </w:pPr>
      <w:r>
        <w:t>Ročníková práce</w:t>
      </w:r>
    </w:p>
    <w:p w14:paraId="7D0AF5AB" w14:textId="77777777" w:rsidR="00932368" w:rsidRDefault="00932368" w:rsidP="000A2007">
      <w:pPr>
        <w:pStyle w:val="udaje"/>
      </w:pPr>
      <w:r>
        <w:t>Vedoucí práce:</w:t>
      </w:r>
      <w:r>
        <w:tab/>
        <w:t>Vypracoval:</w:t>
      </w:r>
      <w:r w:rsidR="00E846B6">
        <w:t xml:space="preserve"> </w:t>
      </w:r>
      <w:r w:rsidR="00B70465">
        <w:t>Marian Dolinský</w:t>
      </w:r>
    </w:p>
    <w:p w14:paraId="287FAD63" w14:textId="77777777" w:rsidR="00932368" w:rsidRDefault="006744A1" w:rsidP="000A2007">
      <w:pPr>
        <w:pStyle w:val="udaje"/>
      </w:pPr>
      <w:r>
        <w:t xml:space="preserve">Mgr. </w:t>
      </w:r>
      <w:r w:rsidR="00B70465">
        <w:t>František Skalka</w:t>
      </w:r>
      <w:r w:rsidR="00932368">
        <w:tab/>
        <w:t xml:space="preserve">Studijní obor: </w:t>
      </w:r>
      <w:r w:rsidR="00B70465">
        <w:t>IT</w:t>
      </w:r>
    </w:p>
    <w:p w14:paraId="452B8A01" w14:textId="77777777" w:rsidR="00932368" w:rsidRDefault="00932368" w:rsidP="000A2007">
      <w:pPr>
        <w:pStyle w:val="udaje"/>
      </w:pPr>
      <w:r>
        <w:tab/>
        <w:t xml:space="preserve">Číslo oboru: </w:t>
      </w:r>
      <w:r w:rsidR="00B70465" w:rsidRPr="00B70465">
        <w:t>18-20-M/01</w:t>
      </w:r>
    </w:p>
    <w:p w14:paraId="325A1671" w14:textId="77777777" w:rsidR="00932376" w:rsidRDefault="00932368" w:rsidP="00932376">
      <w:pPr>
        <w:pStyle w:val="udaje"/>
      </w:pPr>
      <w:r>
        <w:tab/>
        <w:t xml:space="preserve">Třída: </w:t>
      </w:r>
      <w:r w:rsidR="00B70465">
        <w:t>IT2</w:t>
      </w:r>
    </w:p>
    <w:p w14:paraId="451BAADE" w14:textId="77777777" w:rsidR="00120C7A" w:rsidRDefault="00120C7A" w:rsidP="00932376">
      <w:pPr>
        <w:pStyle w:val="udaje"/>
      </w:pPr>
    </w:p>
    <w:p w14:paraId="5176DADE" w14:textId="77777777" w:rsidR="00120C7A" w:rsidRDefault="00120C7A" w:rsidP="00932376">
      <w:pPr>
        <w:pStyle w:val="udaje"/>
        <w:sectPr w:rsidR="00120C7A" w:rsidSect="009F6CB0">
          <w:footerReference w:type="default" r:id="rId11"/>
          <w:type w:val="oddPage"/>
          <w:pgSz w:w="11906" w:h="16838" w:code="9"/>
          <w:pgMar w:top="1134" w:right="1418" w:bottom="1985" w:left="851" w:header="709" w:footer="709" w:gutter="851"/>
          <w:cols w:space="708"/>
          <w:docGrid w:linePitch="360"/>
        </w:sectPr>
      </w:pPr>
    </w:p>
    <w:p w14:paraId="57B756C8" w14:textId="77777777" w:rsidR="006D7FFB" w:rsidRDefault="00932368" w:rsidP="00932376">
      <w:pPr>
        <w:pStyle w:val="prohlaseni"/>
      </w:pPr>
      <w:r>
        <w:lastRenderedPageBreak/>
        <w:t xml:space="preserve">Prohlašuji, že jsem ročníkovou práci vypracoval samostatně </w:t>
      </w:r>
      <w:r w:rsidR="008E5F93">
        <w:t>s </w:t>
      </w:r>
      <w:r>
        <w:t>přispěním vedoucího práce a</w:t>
      </w:r>
      <w:r w:rsidR="008E5F93">
        <w:t> </w:t>
      </w:r>
      <w:r>
        <w:t xml:space="preserve">použil jsem jen literaturu </w:t>
      </w:r>
      <w:r w:rsidR="008E5F93">
        <w:t>a </w:t>
      </w:r>
      <w:r>
        <w:t xml:space="preserve">informační zdroje uvedené </w:t>
      </w:r>
      <w:r w:rsidR="008E5F93">
        <w:t>v </w:t>
      </w:r>
      <w:r>
        <w:t xml:space="preserve">kapitole literatura. </w:t>
      </w:r>
    </w:p>
    <w:p w14:paraId="2F891238" w14:textId="2C4F66E5" w:rsidR="00932368" w:rsidRDefault="00932368" w:rsidP="000A2007">
      <w:r>
        <w:t>Děkuji</w:t>
      </w:r>
      <w:r w:rsidR="001B3171">
        <w:t xml:space="preserve"> </w:t>
      </w:r>
      <w:r w:rsidR="00F15596">
        <w:t>Mgr. Františku Skalkovi</w:t>
      </w:r>
      <w:r>
        <w:t xml:space="preserve"> za odborné vedení </w:t>
      </w:r>
      <w:r w:rsidR="008E5F93">
        <w:t>a </w:t>
      </w:r>
      <w:r>
        <w:t>cenné rady, které mi poskytl při zpracování této ročníkové práce.</w:t>
      </w:r>
    </w:p>
    <w:p w14:paraId="388CC6D6" w14:textId="77777777" w:rsidR="00932368" w:rsidRDefault="00932368" w:rsidP="000A2007">
      <w:r>
        <w:t xml:space="preserve">Souhlasím </w:t>
      </w:r>
      <w:r w:rsidR="008E5F93">
        <w:t>s </w:t>
      </w:r>
      <w:r>
        <w:t xml:space="preserve">půjčováním </w:t>
      </w:r>
      <w:r w:rsidR="008E5F93">
        <w:t>a </w:t>
      </w:r>
      <w:r>
        <w:t xml:space="preserve">zpřístupněním </w:t>
      </w:r>
      <w:r w:rsidR="008E5F93">
        <w:t>r</w:t>
      </w:r>
      <w:r>
        <w:t>očníkové práce.</w:t>
      </w:r>
    </w:p>
    <w:p w14:paraId="0BB4C714" w14:textId="63F7C024" w:rsidR="00932376" w:rsidRDefault="008E5F93" w:rsidP="00932376">
      <w:pPr>
        <w:pStyle w:val="zapati-prohlaseni"/>
      </w:pPr>
      <w:r>
        <w:t>V </w:t>
      </w:r>
      <w:r w:rsidR="00932368">
        <w:t>Brn</w:t>
      </w:r>
      <w:r w:rsidR="00623A15">
        <w:t>ě</w:t>
      </w:r>
      <w:r w:rsidR="00737C76">
        <w:t xml:space="preserve"> </w:t>
      </w:r>
      <w:r w:rsidR="00643057">
        <w:fldChar w:fldCharType="begin"/>
      </w:r>
      <w:r w:rsidR="00643057">
        <w:instrText xml:space="preserve"> DATE  \@ "d. MMMM yyyy"  \* MERGEFORMAT </w:instrText>
      </w:r>
      <w:r w:rsidR="00643057">
        <w:fldChar w:fldCharType="separate"/>
      </w:r>
      <w:r w:rsidR="00CD1FF9">
        <w:rPr>
          <w:noProof/>
        </w:rPr>
        <w:t>30. května 2016</w:t>
      </w:r>
      <w:r w:rsidR="00643057">
        <w:rPr>
          <w:noProof/>
        </w:rPr>
        <w:fldChar w:fldCharType="end"/>
      </w:r>
      <w:r w:rsidR="00F11A84">
        <w:tab/>
      </w:r>
      <w:r w:rsidR="00932368">
        <w:tab/>
      </w:r>
    </w:p>
    <w:p w14:paraId="3145FABF" w14:textId="77777777" w:rsidR="00932376" w:rsidRPr="00932376" w:rsidRDefault="00932376" w:rsidP="00932376"/>
    <w:p w14:paraId="64B138DE" w14:textId="77777777" w:rsidR="00120C7A" w:rsidRDefault="00120C7A" w:rsidP="00120C7A">
      <w:pPr>
        <w:pStyle w:val="obsah"/>
        <w:sectPr w:rsidR="00120C7A" w:rsidSect="009F6CB0">
          <w:headerReference w:type="default" r:id="rId12"/>
          <w:footerReference w:type="default" r:id="rId13"/>
          <w:type w:val="oddPage"/>
          <w:pgSz w:w="11906" w:h="16838" w:code="9"/>
          <w:pgMar w:top="1134" w:right="1418" w:bottom="1985" w:left="851" w:header="709" w:footer="709" w:gutter="851"/>
          <w:cols w:space="708"/>
          <w:docGrid w:linePitch="360"/>
        </w:sectPr>
      </w:pPr>
    </w:p>
    <w:p w14:paraId="1F7B80AF" w14:textId="77777777" w:rsidR="00C638E3" w:rsidRDefault="00932368" w:rsidP="00D4235B">
      <w:pPr>
        <w:pStyle w:val="obsah"/>
        <w:rPr>
          <w:noProof/>
        </w:rPr>
      </w:pPr>
      <w:bookmarkStart w:id="0" w:name="_Toc452331063"/>
      <w:bookmarkStart w:id="1" w:name="_Toc452364208"/>
      <w:r>
        <w:lastRenderedPageBreak/>
        <w:t>Obsah</w:t>
      </w:r>
      <w:bookmarkStart w:id="2" w:name="_Toc290626228"/>
      <w:bookmarkEnd w:id="0"/>
      <w:bookmarkEnd w:id="1"/>
    </w:p>
    <w:sdt>
      <w:sdtPr>
        <w:rPr>
          <w:b w:val="0"/>
        </w:rPr>
        <w:id w:val="3401583"/>
        <w:docPartObj>
          <w:docPartGallery w:val="Table of Contents"/>
          <w:docPartUnique/>
        </w:docPartObj>
      </w:sdtPr>
      <w:sdtEndPr>
        <w:rPr>
          <w:bCs/>
          <w:noProof/>
        </w:rPr>
      </w:sdtEndPr>
      <w:sdtContent>
        <w:p w14:paraId="344D54F6" w14:textId="4E6F5657" w:rsidR="003B027E" w:rsidRDefault="00C638E3">
          <w:pPr>
            <w:pStyle w:val="TOC1"/>
            <w:tabs>
              <w:tab w:val="right" w:leader="dot" w:pos="8776"/>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52364208" w:history="1">
            <w:r w:rsidR="003B027E" w:rsidRPr="006F4824">
              <w:rPr>
                <w:rStyle w:val="Hyperlink"/>
                <w:noProof/>
              </w:rPr>
              <w:t>Obsah</w:t>
            </w:r>
            <w:r w:rsidR="003B027E">
              <w:rPr>
                <w:noProof/>
                <w:webHidden/>
              </w:rPr>
              <w:tab/>
            </w:r>
            <w:r w:rsidR="003B027E">
              <w:rPr>
                <w:noProof/>
                <w:webHidden/>
              </w:rPr>
              <w:fldChar w:fldCharType="begin"/>
            </w:r>
            <w:r w:rsidR="003B027E">
              <w:rPr>
                <w:noProof/>
                <w:webHidden/>
              </w:rPr>
              <w:instrText xml:space="preserve"> PAGEREF _Toc452364208 \h </w:instrText>
            </w:r>
            <w:r w:rsidR="003B027E">
              <w:rPr>
                <w:noProof/>
                <w:webHidden/>
              </w:rPr>
            </w:r>
            <w:r w:rsidR="003B027E">
              <w:rPr>
                <w:noProof/>
                <w:webHidden/>
              </w:rPr>
              <w:fldChar w:fldCharType="separate"/>
            </w:r>
            <w:r w:rsidR="00CD1FF9">
              <w:rPr>
                <w:noProof/>
                <w:webHidden/>
              </w:rPr>
              <w:t>7</w:t>
            </w:r>
            <w:r w:rsidR="003B027E">
              <w:rPr>
                <w:noProof/>
                <w:webHidden/>
              </w:rPr>
              <w:fldChar w:fldCharType="end"/>
            </w:r>
          </w:hyperlink>
        </w:p>
        <w:p w14:paraId="15C12794" w14:textId="3FD4A4EB" w:rsidR="003B027E" w:rsidRDefault="004D6F5C">
          <w:pPr>
            <w:pStyle w:val="TOC1"/>
            <w:tabs>
              <w:tab w:val="left" w:pos="482"/>
              <w:tab w:val="right" w:leader="dot" w:pos="8776"/>
            </w:tabs>
            <w:rPr>
              <w:rFonts w:asciiTheme="minorHAnsi" w:eastAsiaTheme="minorEastAsia" w:hAnsiTheme="minorHAnsi" w:cstheme="minorBidi"/>
              <w:b w:val="0"/>
              <w:noProof/>
              <w:sz w:val="22"/>
              <w:szCs w:val="22"/>
            </w:rPr>
          </w:pPr>
          <w:hyperlink w:anchor="_Toc452364209" w:history="1">
            <w:r w:rsidR="003B027E" w:rsidRPr="006F4824">
              <w:rPr>
                <w:rStyle w:val="Hyperlink"/>
                <w:noProof/>
              </w:rPr>
              <w:t>1</w:t>
            </w:r>
            <w:r w:rsidR="003B027E">
              <w:rPr>
                <w:rFonts w:asciiTheme="minorHAnsi" w:eastAsiaTheme="minorEastAsia" w:hAnsiTheme="minorHAnsi" w:cstheme="minorBidi"/>
                <w:b w:val="0"/>
                <w:noProof/>
                <w:sz w:val="22"/>
                <w:szCs w:val="22"/>
              </w:rPr>
              <w:tab/>
            </w:r>
            <w:r w:rsidR="003B027E" w:rsidRPr="006F4824">
              <w:rPr>
                <w:rStyle w:val="Hyperlink"/>
                <w:noProof/>
              </w:rPr>
              <w:t>Úvod</w:t>
            </w:r>
            <w:r w:rsidR="003B027E">
              <w:rPr>
                <w:noProof/>
                <w:webHidden/>
              </w:rPr>
              <w:tab/>
            </w:r>
            <w:r w:rsidR="003B027E">
              <w:rPr>
                <w:noProof/>
                <w:webHidden/>
              </w:rPr>
              <w:fldChar w:fldCharType="begin"/>
            </w:r>
            <w:r w:rsidR="003B027E">
              <w:rPr>
                <w:noProof/>
                <w:webHidden/>
              </w:rPr>
              <w:instrText xml:space="preserve"> PAGEREF _Toc452364209 \h </w:instrText>
            </w:r>
            <w:r w:rsidR="003B027E">
              <w:rPr>
                <w:noProof/>
                <w:webHidden/>
              </w:rPr>
            </w:r>
            <w:r w:rsidR="003B027E">
              <w:rPr>
                <w:noProof/>
                <w:webHidden/>
              </w:rPr>
              <w:fldChar w:fldCharType="separate"/>
            </w:r>
            <w:r w:rsidR="00CD1FF9">
              <w:rPr>
                <w:noProof/>
                <w:webHidden/>
              </w:rPr>
              <w:t>9</w:t>
            </w:r>
            <w:r w:rsidR="003B027E">
              <w:rPr>
                <w:noProof/>
                <w:webHidden/>
              </w:rPr>
              <w:fldChar w:fldCharType="end"/>
            </w:r>
          </w:hyperlink>
        </w:p>
        <w:p w14:paraId="2E1813CF" w14:textId="15AC73B2" w:rsidR="003B027E" w:rsidRDefault="004D6F5C">
          <w:pPr>
            <w:pStyle w:val="TOC1"/>
            <w:tabs>
              <w:tab w:val="left" w:pos="482"/>
              <w:tab w:val="right" w:leader="dot" w:pos="8776"/>
            </w:tabs>
            <w:rPr>
              <w:rFonts w:asciiTheme="minorHAnsi" w:eastAsiaTheme="minorEastAsia" w:hAnsiTheme="minorHAnsi" w:cstheme="minorBidi"/>
              <w:b w:val="0"/>
              <w:noProof/>
              <w:sz w:val="22"/>
              <w:szCs w:val="22"/>
            </w:rPr>
          </w:pPr>
          <w:hyperlink w:anchor="_Toc452364210" w:history="1">
            <w:r w:rsidR="003B027E" w:rsidRPr="006F4824">
              <w:rPr>
                <w:rStyle w:val="Hyperlink"/>
                <w:noProof/>
              </w:rPr>
              <w:t>2</w:t>
            </w:r>
            <w:r w:rsidR="003B027E">
              <w:rPr>
                <w:rFonts w:asciiTheme="minorHAnsi" w:eastAsiaTheme="minorEastAsia" w:hAnsiTheme="minorHAnsi" w:cstheme="minorBidi"/>
                <w:b w:val="0"/>
                <w:noProof/>
                <w:sz w:val="22"/>
                <w:szCs w:val="22"/>
              </w:rPr>
              <w:tab/>
            </w:r>
            <w:r w:rsidR="003B027E" w:rsidRPr="006F4824">
              <w:rPr>
                <w:rStyle w:val="Hyperlink"/>
                <w:noProof/>
              </w:rPr>
              <w:t>O programu</w:t>
            </w:r>
            <w:r w:rsidR="003B027E">
              <w:rPr>
                <w:noProof/>
                <w:webHidden/>
              </w:rPr>
              <w:tab/>
            </w:r>
            <w:r w:rsidR="003B027E">
              <w:rPr>
                <w:noProof/>
                <w:webHidden/>
              </w:rPr>
              <w:fldChar w:fldCharType="begin"/>
            </w:r>
            <w:r w:rsidR="003B027E">
              <w:rPr>
                <w:noProof/>
                <w:webHidden/>
              </w:rPr>
              <w:instrText xml:space="preserve"> PAGEREF _Toc452364210 \h </w:instrText>
            </w:r>
            <w:r w:rsidR="003B027E">
              <w:rPr>
                <w:noProof/>
                <w:webHidden/>
              </w:rPr>
            </w:r>
            <w:r w:rsidR="003B027E">
              <w:rPr>
                <w:noProof/>
                <w:webHidden/>
              </w:rPr>
              <w:fldChar w:fldCharType="separate"/>
            </w:r>
            <w:r w:rsidR="00CD1FF9">
              <w:rPr>
                <w:noProof/>
                <w:webHidden/>
              </w:rPr>
              <w:t>11</w:t>
            </w:r>
            <w:r w:rsidR="003B027E">
              <w:rPr>
                <w:noProof/>
                <w:webHidden/>
              </w:rPr>
              <w:fldChar w:fldCharType="end"/>
            </w:r>
          </w:hyperlink>
        </w:p>
        <w:p w14:paraId="6CBCCB22" w14:textId="75DB9FFE" w:rsidR="003B027E" w:rsidRDefault="004D6F5C">
          <w:pPr>
            <w:pStyle w:val="TOC1"/>
            <w:tabs>
              <w:tab w:val="left" w:pos="482"/>
              <w:tab w:val="right" w:leader="dot" w:pos="8776"/>
            </w:tabs>
            <w:rPr>
              <w:rFonts w:asciiTheme="minorHAnsi" w:eastAsiaTheme="minorEastAsia" w:hAnsiTheme="minorHAnsi" w:cstheme="minorBidi"/>
              <w:b w:val="0"/>
              <w:noProof/>
              <w:sz w:val="22"/>
              <w:szCs w:val="22"/>
            </w:rPr>
          </w:pPr>
          <w:hyperlink w:anchor="_Toc452364211" w:history="1">
            <w:r w:rsidR="003B027E" w:rsidRPr="006F4824">
              <w:rPr>
                <w:rStyle w:val="Hyperlink"/>
                <w:noProof/>
              </w:rPr>
              <w:t>3</w:t>
            </w:r>
            <w:r w:rsidR="003B027E">
              <w:rPr>
                <w:rFonts w:asciiTheme="minorHAnsi" w:eastAsiaTheme="minorEastAsia" w:hAnsiTheme="minorHAnsi" w:cstheme="minorBidi"/>
                <w:b w:val="0"/>
                <w:noProof/>
                <w:sz w:val="22"/>
                <w:szCs w:val="22"/>
              </w:rPr>
              <w:tab/>
            </w:r>
            <w:r w:rsidR="003B027E" w:rsidRPr="006F4824">
              <w:rPr>
                <w:rStyle w:val="Hyperlink"/>
                <w:noProof/>
              </w:rPr>
              <w:t>Zdrojový kód</w:t>
            </w:r>
            <w:r w:rsidR="003B027E">
              <w:rPr>
                <w:noProof/>
                <w:webHidden/>
              </w:rPr>
              <w:tab/>
            </w:r>
            <w:r w:rsidR="003B027E">
              <w:rPr>
                <w:noProof/>
                <w:webHidden/>
              </w:rPr>
              <w:fldChar w:fldCharType="begin"/>
            </w:r>
            <w:r w:rsidR="003B027E">
              <w:rPr>
                <w:noProof/>
                <w:webHidden/>
              </w:rPr>
              <w:instrText xml:space="preserve"> PAGEREF _Toc452364211 \h </w:instrText>
            </w:r>
            <w:r w:rsidR="003B027E">
              <w:rPr>
                <w:noProof/>
                <w:webHidden/>
              </w:rPr>
            </w:r>
            <w:r w:rsidR="003B027E">
              <w:rPr>
                <w:noProof/>
                <w:webHidden/>
              </w:rPr>
              <w:fldChar w:fldCharType="separate"/>
            </w:r>
            <w:r w:rsidR="00CD1FF9">
              <w:rPr>
                <w:noProof/>
                <w:webHidden/>
              </w:rPr>
              <w:t>13</w:t>
            </w:r>
            <w:r w:rsidR="003B027E">
              <w:rPr>
                <w:noProof/>
                <w:webHidden/>
              </w:rPr>
              <w:fldChar w:fldCharType="end"/>
            </w:r>
          </w:hyperlink>
        </w:p>
        <w:p w14:paraId="21C9B683" w14:textId="5F96E460" w:rsidR="003B027E" w:rsidRDefault="004D6F5C">
          <w:pPr>
            <w:pStyle w:val="TOC2"/>
            <w:tabs>
              <w:tab w:val="left" w:pos="880"/>
              <w:tab w:val="right" w:leader="dot" w:pos="8776"/>
            </w:tabs>
            <w:rPr>
              <w:rFonts w:asciiTheme="minorHAnsi" w:eastAsiaTheme="minorEastAsia" w:hAnsiTheme="minorHAnsi" w:cstheme="minorBidi"/>
              <w:noProof/>
              <w:sz w:val="22"/>
              <w:szCs w:val="22"/>
            </w:rPr>
          </w:pPr>
          <w:hyperlink w:anchor="_Toc452364212" w:history="1">
            <w:r w:rsidR="003B027E" w:rsidRPr="006F4824">
              <w:rPr>
                <w:rStyle w:val="Hyperlink"/>
                <w:noProof/>
              </w:rPr>
              <w:t>3.1</w:t>
            </w:r>
            <w:r w:rsidR="003B027E">
              <w:rPr>
                <w:rFonts w:asciiTheme="minorHAnsi" w:eastAsiaTheme="minorEastAsia" w:hAnsiTheme="minorHAnsi" w:cstheme="minorBidi"/>
                <w:noProof/>
                <w:sz w:val="22"/>
                <w:szCs w:val="22"/>
              </w:rPr>
              <w:tab/>
            </w:r>
            <w:r w:rsidR="003B027E" w:rsidRPr="006F4824">
              <w:rPr>
                <w:rStyle w:val="Hyperlink"/>
                <w:noProof/>
              </w:rPr>
              <w:t>Snake.cpp</w:t>
            </w:r>
            <w:r w:rsidR="003B027E">
              <w:rPr>
                <w:noProof/>
                <w:webHidden/>
              </w:rPr>
              <w:tab/>
            </w:r>
            <w:r w:rsidR="003B027E">
              <w:rPr>
                <w:noProof/>
                <w:webHidden/>
              </w:rPr>
              <w:fldChar w:fldCharType="begin"/>
            </w:r>
            <w:r w:rsidR="003B027E">
              <w:rPr>
                <w:noProof/>
                <w:webHidden/>
              </w:rPr>
              <w:instrText xml:space="preserve"> PAGEREF _Toc452364212 \h </w:instrText>
            </w:r>
            <w:r w:rsidR="003B027E">
              <w:rPr>
                <w:noProof/>
                <w:webHidden/>
              </w:rPr>
            </w:r>
            <w:r w:rsidR="003B027E">
              <w:rPr>
                <w:noProof/>
                <w:webHidden/>
              </w:rPr>
              <w:fldChar w:fldCharType="separate"/>
            </w:r>
            <w:r w:rsidR="00CD1FF9">
              <w:rPr>
                <w:noProof/>
                <w:webHidden/>
              </w:rPr>
              <w:t>13</w:t>
            </w:r>
            <w:r w:rsidR="003B027E">
              <w:rPr>
                <w:noProof/>
                <w:webHidden/>
              </w:rPr>
              <w:fldChar w:fldCharType="end"/>
            </w:r>
          </w:hyperlink>
        </w:p>
        <w:p w14:paraId="526B8D71" w14:textId="0EF8ABB3" w:rsidR="003B027E" w:rsidRDefault="004D6F5C">
          <w:pPr>
            <w:pStyle w:val="TOC2"/>
            <w:tabs>
              <w:tab w:val="left" w:pos="880"/>
              <w:tab w:val="right" w:leader="dot" w:pos="8776"/>
            </w:tabs>
            <w:rPr>
              <w:rFonts w:asciiTheme="minorHAnsi" w:eastAsiaTheme="minorEastAsia" w:hAnsiTheme="minorHAnsi" w:cstheme="minorBidi"/>
              <w:noProof/>
              <w:sz w:val="22"/>
              <w:szCs w:val="22"/>
            </w:rPr>
          </w:pPr>
          <w:hyperlink w:anchor="_Toc452364213" w:history="1">
            <w:r w:rsidR="003B027E" w:rsidRPr="006F4824">
              <w:rPr>
                <w:rStyle w:val="Hyperlink"/>
                <w:noProof/>
              </w:rPr>
              <w:t>3.2</w:t>
            </w:r>
            <w:r w:rsidR="003B027E">
              <w:rPr>
                <w:rFonts w:asciiTheme="minorHAnsi" w:eastAsiaTheme="minorEastAsia" w:hAnsiTheme="minorHAnsi" w:cstheme="minorBidi"/>
                <w:noProof/>
                <w:sz w:val="22"/>
                <w:szCs w:val="22"/>
              </w:rPr>
              <w:tab/>
            </w:r>
            <w:r w:rsidR="003B027E" w:rsidRPr="006F4824">
              <w:rPr>
                <w:rStyle w:val="Hyperlink"/>
                <w:noProof/>
              </w:rPr>
              <w:t>unigfcs.h</w:t>
            </w:r>
            <w:r w:rsidR="003B027E">
              <w:rPr>
                <w:noProof/>
                <w:webHidden/>
              </w:rPr>
              <w:tab/>
            </w:r>
            <w:r w:rsidR="003B027E">
              <w:rPr>
                <w:noProof/>
                <w:webHidden/>
              </w:rPr>
              <w:fldChar w:fldCharType="begin"/>
            </w:r>
            <w:r w:rsidR="003B027E">
              <w:rPr>
                <w:noProof/>
                <w:webHidden/>
              </w:rPr>
              <w:instrText xml:space="preserve"> PAGEREF _Toc452364213 \h </w:instrText>
            </w:r>
            <w:r w:rsidR="003B027E">
              <w:rPr>
                <w:noProof/>
                <w:webHidden/>
              </w:rPr>
            </w:r>
            <w:r w:rsidR="003B027E">
              <w:rPr>
                <w:noProof/>
                <w:webHidden/>
              </w:rPr>
              <w:fldChar w:fldCharType="separate"/>
            </w:r>
            <w:r w:rsidR="00CD1FF9">
              <w:rPr>
                <w:noProof/>
                <w:webHidden/>
              </w:rPr>
              <w:t>39</w:t>
            </w:r>
            <w:r w:rsidR="003B027E">
              <w:rPr>
                <w:noProof/>
                <w:webHidden/>
              </w:rPr>
              <w:fldChar w:fldCharType="end"/>
            </w:r>
          </w:hyperlink>
        </w:p>
        <w:p w14:paraId="031DF754" w14:textId="428F7B07" w:rsidR="003B027E" w:rsidRDefault="004D6F5C">
          <w:pPr>
            <w:pStyle w:val="TOC2"/>
            <w:tabs>
              <w:tab w:val="left" w:pos="880"/>
              <w:tab w:val="right" w:leader="dot" w:pos="8776"/>
            </w:tabs>
            <w:rPr>
              <w:rFonts w:asciiTheme="minorHAnsi" w:eastAsiaTheme="minorEastAsia" w:hAnsiTheme="minorHAnsi" w:cstheme="minorBidi"/>
              <w:noProof/>
              <w:sz w:val="22"/>
              <w:szCs w:val="22"/>
            </w:rPr>
          </w:pPr>
          <w:hyperlink w:anchor="_Toc452364214" w:history="1">
            <w:r w:rsidR="003B027E" w:rsidRPr="006F4824">
              <w:rPr>
                <w:rStyle w:val="Hyperlink"/>
                <w:noProof/>
              </w:rPr>
              <w:t>3.3</w:t>
            </w:r>
            <w:r w:rsidR="003B027E">
              <w:rPr>
                <w:rFonts w:asciiTheme="minorHAnsi" w:eastAsiaTheme="minorEastAsia" w:hAnsiTheme="minorHAnsi" w:cstheme="minorBidi"/>
                <w:noProof/>
                <w:sz w:val="22"/>
                <w:szCs w:val="22"/>
              </w:rPr>
              <w:tab/>
            </w:r>
            <w:r w:rsidR="003B027E" w:rsidRPr="006F4824">
              <w:rPr>
                <w:rStyle w:val="Hyperlink"/>
                <w:noProof/>
              </w:rPr>
              <w:t>superior.hpp</w:t>
            </w:r>
            <w:r w:rsidR="003B027E">
              <w:rPr>
                <w:noProof/>
                <w:webHidden/>
              </w:rPr>
              <w:tab/>
            </w:r>
            <w:r w:rsidR="003B027E">
              <w:rPr>
                <w:noProof/>
                <w:webHidden/>
              </w:rPr>
              <w:fldChar w:fldCharType="begin"/>
            </w:r>
            <w:r w:rsidR="003B027E">
              <w:rPr>
                <w:noProof/>
                <w:webHidden/>
              </w:rPr>
              <w:instrText xml:space="preserve"> PAGEREF _Toc452364214 \h </w:instrText>
            </w:r>
            <w:r w:rsidR="003B027E">
              <w:rPr>
                <w:noProof/>
                <w:webHidden/>
              </w:rPr>
            </w:r>
            <w:r w:rsidR="003B027E">
              <w:rPr>
                <w:noProof/>
                <w:webHidden/>
              </w:rPr>
              <w:fldChar w:fldCharType="separate"/>
            </w:r>
            <w:r w:rsidR="00CD1FF9">
              <w:rPr>
                <w:noProof/>
                <w:webHidden/>
              </w:rPr>
              <w:t>68</w:t>
            </w:r>
            <w:r w:rsidR="003B027E">
              <w:rPr>
                <w:noProof/>
                <w:webHidden/>
              </w:rPr>
              <w:fldChar w:fldCharType="end"/>
            </w:r>
          </w:hyperlink>
        </w:p>
        <w:p w14:paraId="2FA60BBC" w14:textId="7421A983" w:rsidR="003B027E" w:rsidRDefault="004D6F5C">
          <w:pPr>
            <w:pStyle w:val="TOC2"/>
            <w:tabs>
              <w:tab w:val="left" w:pos="880"/>
              <w:tab w:val="right" w:leader="dot" w:pos="8776"/>
            </w:tabs>
            <w:rPr>
              <w:rFonts w:asciiTheme="minorHAnsi" w:eastAsiaTheme="minorEastAsia" w:hAnsiTheme="minorHAnsi" w:cstheme="minorBidi"/>
              <w:noProof/>
              <w:sz w:val="22"/>
              <w:szCs w:val="22"/>
            </w:rPr>
          </w:pPr>
          <w:hyperlink w:anchor="_Toc452364215" w:history="1">
            <w:r w:rsidR="003B027E" w:rsidRPr="006F4824">
              <w:rPr>
                <w:rStyle w:val="Hyperlink"/>
                <w:noProof/>
              </w:rPr>
              <w:t>3.4</w:t>
            </w:r>
            <w:r w:rsidR="003B027E">
              <w:rPr>
                <w:rFonts w:asciiTheme="minorHAnsi" w:eastAsiaTheme="minorEastAsia" w:hAnsiTheme="minorHAnsi" w:cstheme="minorBidi"/>
                <w:noProof/>
                <w:sz w:val="22"/>
                <w:szCs w:val="22"/>
              </w:rPr>
              <w:tab/>
            </w:r>
            <w:r w:rsidR="003B027E" w:rsidRPr="006F4824">
              <w:rPr>
                <w:rStyle w:val="Hyperlink"/>
                <w:noProof/>
              </w:rPr>
              <w:t>advio.hpp</w:t>
            </w:r>
            <w:r w:rsidR="003B027E">
              <w:rPr>
                <w:noProof/>
                <w:webHidden/>
              </w:rPr>
              <w:tab/>
            </w:r>
            <w:r w:rsidR="003B027E">
              <w:rPr>
                <w:noProof/>
                <w:webHidden/>
              </w:rPr>
              <w:fldChar w:fldCharType="begin"/>
            </w:r>
            <w:r w:rsidR="003B027E">
              <w:rPr>
                <w:noProof/>
                <w:webHidden/>
              </w:rPr>
              <w:instrText xml:space="preserve"> PAGEREF _Toc452364215 \h </w:instrText>
            </w:r>
            <w:r w:rsidR="003B027E">
              <w:rPr>
                <w:noProof/>
                <w:webHidden/>
              </w:rPr>
            </w:r>
            <w:r w:rsidR="003B027E">
              <w:rPr>
                <w:noProof/>
                <w:webHidden/>
              </w:rPr>
              <w:fldChar w:fldCharType="separate"/>
            </w:r>
            <w:r w:rsidR="00CD1FF9">
              <w:rPr>
                <w:noProof/>
                <w:webHidden/>
              </w:rPr>
              <w:t>73</w:t>
            </w:r>
            <w:r w:rsidR="003B027E">
              <w:rPr>
                <w:noProof/>
                <w:webHidden/>
              </w:rPr>
              <w:fldChar w:fldCharType="end"/>
            </w:r>
          </w:hyperlink>
        </w:p>
        <w:p w14:paraId="101D0A50" w14:textId="6D242B3B" w:rsidR="003B027E" w:rsidRDefault="004D6F5C">
          <w:pPr>
            <w:pStyle w:val="TOC2"/>
            <w:tabs>
              <w:tab w:val="left" w:pos="880"/>
              <w:tab w:val="right" w:leader="dot" w:pos="8776"/>
            </w:tabs>
            <w:rPr>
              <w:rFonts w:asciiTheme="minorHAnsi" w:eastAsiaTheme="minorEastAsia" w:hAnsiTheme="minorHAnsi" w:cstheme="minorBidi"/>
              <w:noProof/>
              <w:sz w:val="22"/>
              <w:szCs w:val="22"/>
            </w:rPr>
          </w:pPr>
          <w:hyperlink w:anchor="_Toc452364216" w:history="1">
            <w:r w:rsidR="003B027E" w:rsidRPr="006F4824">
              <w:rPr>
                <w:rStyle w:val="Hyperlink"/>
                <w:noProof/>
              </w:rPr>
              <w:t>3.5</w:t>
            </w:r>
            <w:r w:rsidR="003B027E">
              <w:rPr>
                <w:rFonts w:asciiTheme="minorHAnsi" w:eastAsiaTheme="minorEastAsia" w:hAnsiTheme="minorHAnsi" w:cstheme="minorBidi"/>
                <w:noProof/>
                <w:sz w:val="22"/>
                <w:szCs w:val="22"/>
              </w:rPr>
              <w:tab/>
            </w:r>
            <w:r w:rsidR="003B027E" w:rsidRPr="006F4824">
              <w:rPr>
                <w:rStyle w:val="Hyperlink"/>
                <w:noProof/>
              </w:rPr>
              <w:t>cnslcz.hpp</w:t>
            </w:r>
            <w:r w:rsidR="003B027E">
              <w:rPr>
                <w:noProof/>
                <w:webHidden/>
              </w:rPr>
              <w:tab/>
            </w:r>
            <w:r w:rsidR="003B027E">
              <w:rPr>
                <w:noProof/>
                <w:webHidden/>
              </w:rPr>
              <w:fldChar w:fldCharType="begin"/>
            </w:r>
            <w:r w:rsidR="003B027E">
              <w:rPr>
                <w:noProof/>
                <w:webHidden/>
              </w:rPr>
              <w:instrText xml:space="preserve"> PAGEREF _Toc452364216 \h </w:instrText>
            </w:r>
            <w:r w:rsidR="003B027E">
              <w:rPr>
                <w:noProof/>
                <w:webHidden/>
              </w:rPr>
            </w:r>
            <w:r w:rsidR="003B027E">
              <w:rPr>
                <w:noProof/>
                <w:webHidden/>
              </w:rPr>
              <w:fldChar w:fldCharType="separate"/>
            </w:r>
            <w:r w:rsidR="00CD1FF9">
              <w:rPr>
                <w:noProof/>
                <w:webHidden/>
              </w:rPr>
              <w:t>77</w:t>
            </w:r>
            <w:r w:rsidR="003B027E">
              <w:rPr>
                <w:noProof/>
                <w:webHidden/>
              </w:rPr>
              <w:fldChar w:fldCharType="end"/>
            </w:r>
          </w:hyperlink>
        </w:p>
        <w:p w14:paraId="45214F77" w14:textId="29E0FFDD" w:rsidR="003B027E" w:rsidRDefault="004D6F5C">
          <w:pPr>
            <w:pStyle w:val="TOC2"/>
            <w:tabs>
              <w:tab w:val="left" w:pos="880"/>
              <w:tab w:val="right" w:leader="dot" w:pos="8776"/>
            </w:tabs>
            <w:rPr>
              <w:rFonts w:asciiTheme="minorHAnsi" w:eastAsiaTheme="minorEastAsia" w:hAnsiTheme="minorHAnsi" w:cstheme="minorBidi"/>
              <w:noProof/>
              <w:sz w:val="22"/>
              <w:szCs w:val="22"/>
            </w:rPr>
          </w:pPr>
          <w:hyperlink w:anchor="_Toc452364217" w:history="1">
            <w:r w:rsidR="003B027E" w:rsidRPr="006F4824">
              <w:rPr>
                <w:rStyle w:val="Hyperlink"/>
                <w:noProof/>
              </w:rPr>
              <w:t>3.6</w:t>
            </w:r>
            <w:r w:rsidR="003B027E">
              <w:rPr>
                <w:rFonts w:asciiTheme="minorHAnsi" w:eastAsiaTheme="minorEastAsia" w:hAnsiTheme="minorHAnsi" w:cstheme="minorBidi"/>
                <w:noProof/>
                <w:sz w:val="22"/>
                <w:szCs w:val="22"/>
              </w:rPr>
              <w:tab/>
            </w:r>
            <w:r w:rsidR="003B027E" w:rsidRPr="006F4824">
              <w:rPr>
                <w:rStyle w:val="Hyperlink"/>
                <w:noProof/>
              </w:rPr>
              <w:t>cursor.hpp</w:t>
            </w:r>
            <w:r w:rsidR="003B027E">
              <w:rPr>
                <w:noProof/>
                <w:webHidden/>
              </w:rPr>
              <w:tab/>
            </w:r>
            <w:r w:rsidR="003B027E">
              <w:rPr>
                <w:noProof/>
                <w:webHidden/>
              </w:rPr>
              <w:fldChar w:fldCharType="begin"/>
            </w:r>
            <w:r w:rsidR="003B027E">
              <w:rPr>
                <w:noProof/>
                <w:webHidden/>
              </w:rPr>
              <w:instrText xml:space="preserve"> PAGEREF _Toc452364217 \h </w:instrText>
            </w:r>
            <w:r w:rsidR="003B027E">
              <w:rPr>
                <w:noProof/>
                <w:webHidden/>
              </w:rPr>
            </w:r>
            <w:r w:rsidR="003B027E">
              <w:rPr>
                <w:noProof/>
                <w:webHidden/>
              </w:rPr>
              <w:fldChar w:fldCharType="separate"/>
            </w:r>
            <w:r w:rsidR="00CD1FF9">
              <w:rPr>
                <w:noProof/>
                <w:webHidden/>
              </w:rPr>
              <w:t>77</w:t>
            </w:r>
            <w:r w:rsidR="003B027E">
              <w:rPr>
                <w:noProof/>
                <w:webHidden/>
              </w:rPr>
              <w:fldChar w:fldCharType="end"/>
            </w:r>
          </w:hyperlink>
        </w:p>
        <w:p w14:paraId="29F26F1C" w14:textId="0963B020" w:rsidR="003B027E" w:rsidRDefault="004D6F5C">
          <w:pPr>
            <w:pStyle w:val="TOC2"/>
            <w:tabs>
              <w:tab w:val="left" w:pos="880"/>
              <w:tab w:val="right" w:leader="dot" w:pos="8776"/>
            </w:tabs>
            <w:rPr>
              <w:rFonts w:asciiTheme="minorHAnsi" w:eastAsiaTheme="minorEastAsia" w:hAnsiTheme="minorHAnsi" w:cstheme="minorBidi"/>
              <w:noProof/>
              <w:sz w:val="22"/>
              <w:szCs w:val="22"/>
            </w:rPr>
          </w:pPr>
          <w:hyperlink w:anchor="_Toc452364218" w:history="1">
            <w:r w:rsidR="003B027E" w:rsidRPr="006F4824">
              <w:rPr>
                <w:rStyle w:val="Hyperlink"/>
                <w:noProof/>
              </w:rPr>
              <w:t>3.7</w:t>
            </w:r>
            <w:r w:rsidR="003B027E">
              <w:rPr>
                <w:rFonts w:asciiTheme="minorHAnsi" w:eastAsiaTheme="minorEastAsia" w:hAnsiTheme="minorHAnsi" w:cstheme="minorBidi"/>
                <w:noProof/>
                <w:sz w:val="22"/>
                <w:szCs w:val="22"/>
              </w:rPr>
              <w:tab/>
            </w:r>
            <w:r w:rsidR="003B027E" w:rsidRPr="006F4824">
              <w:rPr>
                <w:rStyle w:val="Hyperlink"/>
                <w:noProof/>
              </w:rPr>
              <w:t>operators.hpp</w:t>
            </w:r>
            <w:r w:rsidR="003B027E">
              <w:rPr>
                <w:noProof/>
                <w:webHidden/>
              </w:rPr>
              <w:tab/>
            </w:r>
            <w:r w:rsidR="003B027E">
              <w:rPr>
                <w:noProof/>
                <w:webHidden/>
              </w:rPr>
              <w:fldChar w:fldCharType="begin"/>
            </w:r>
            <w:r w:rsidR="003B027E">
              <w:rPr>
                <w:noProof/>
                <w:webHidden/>
              </w:rPr>
              <w:instrText xml:space="preserve"> PAGEREF _Toc452364218 \h </w:instrText>
            </w:r>
            <w:r w:rsidR="003B027E">
              <w:rPr>
                <w:noProof/>
                <w:webHidden/>
              </w:rPr>
            </w:r>
            <w:r w:rsidR="003B027E">
              <w:rPr>
                <w:noProof/>
                <w:webHidden/>
              </w:rPr>
              <w:fldChar w:fldCharType="separate"/>
            </w:r>
            <w:r w:rsidR="00CD1FF9">
              <w:rPr>
                <w:noProof/>
                <w:webHidden/>
              </w:rPr>
              <w:t>78</w:t>
            </w:r>
            <w:r w:rsidR="003B027E">
              <w:rPr>
                <w:noProof/>
                <w:webHidden/>
              </w:rPr>
              <w:fldChar w:fldCharType="end"/>
            </w:r>
          </w:hyperlink>
        </w:p>
        <w:p w14:paraId="549D47B5" w14:textId="50027B0F" w:rsidR="003B027E" w:rsidRDefault="004D6F5C">
          <w:pPr>
            <w:pStyle w:val="TOC2"/>
            <w:tabs>
              <w:tab w:val="left" w:pos="880"/>
              <w:tab w:val="right" w:leader="dot" w:pos="8776"/>
            </w:tabs>
            <w:rPr>
              <w:rFonts w:asciiTheme="minorHAnsi" w:eastAsiaTheme="minorEastAsia" w:hAnsiTheme="minorHAnsi" w:cstheme="minorBidi"/>
              <w:noProof/>
              <w:sz w:val="22"/>
              <w:szCs w:val="22"/>
            </w:rPr>
          </w:pPr>
          <w:hyperlink w:anchor="_Toc452364219" w:history="1">
            <w:r w:rsidR="003B027E" w:rsidRPr="006F4824">
              <w:rPr>
                <w:rStyle w:val="Hyperlink"/>
                <w:noProof/>
              </w:rPr>
              <w:t>3.8</w:t>
            </w:r>
            <w:r w:rsidR="003B027E">
              <w:rPr>
                <w:rFonts w:asciiTheme="minorHAnsi" w:eastAsiaTheme="minorEastAsia" w:hAnsiTheme="minorHAnsi" w:cstheme="minorBidi"/>
                <w:noProof/>
                <w:sz w:val="22"/>
                <w:szCs w:val="22"/>
              </w:rPr>
              <w:tab/>
            </w:r>
            <w:r w:rsidR="003B027E" w:rsidRPr="006F4824">
              <w:rPr>
                <w:rStyle w:val="Hyperlink"/>
                <w:noProof/>
              </w:rPr>
              <w:t>strext.hpp</w:t>
            </w:r>
            <w:r w:rsidR="003B027E">
              <w:rPr>
                <w:noProof/>
                <w:webHidden/>
              </w:rPr>
              <w:tab/>
            </w:r>
            <w:r w:rsidR="003B027E">
              <w:rPr>
                <w:noProof/>
                <w:webHidden/>
              </w:rPr>
              <w:fldChar w:fldCharType="begin"/>
            </w:r>
            <w:r w:rsidR="003B027E">
              <w:rPr>
                <w:noProof/>
                <w:webHidden/>
              </w:rPr>
              <w:instrText xml:space="preserve"> PAGEREF _Toc452364219 \h </w:instrText>
            </w:r>
            <w:r w:rsidR="003B027E">
              <w:rPr>
                <w:noProof/>
                <w:webHidden/>
              </w:rPr>
            </w:r>
            <w:r w:rsidR="003B027E">
              <w:rPr>
                <w:noProof/>
                <w:webHidden/>
              </w:rPr>
              <w:fldChar w:fldCharType="separate"/>
            </w:r>
            <w:r w:rsidR="00CD1FF9">
              <w:rPr>
                <w:noProof/>
                <w:webHidden/>
              </w:rPr>
              <w:t>79</w:t>
            </w:r>
            <w:r w:rsidR="003B027E">
              <w:rPr>
                <w:noProof/>
                <w:webHidden/>
              </w:rPr>
              <w:fldChar w:fldCharType="end"/>
            </w:r>
          </w:hyperlink>
        </w:p>
        <w:p w14:paraId="30D4CFFC" w14:textId="1964AC8C" w:rsidR="003B027E" w:rsidRDefault="004D6F5C">
          <w:pPr>
            <w:pStyle w:val="TOC2"/>
            <w:tabs>
              <w:tab w:val="left" w:pos="880"/>
              <w:tab w:val="right" w:leader="dot" w:pos="8776"/>
            </w:tabs>
            <w:rPr>
              <w:rFonts w:asciiTheme="minorHAnsi" w:eastAsiaTheme="minorEastAsia" w:hAnsiTheme="minorHAnsi" w:cstheme="minorBidi"/>
              <w:noProof/>
              <w:sz w:val="22"/>
              <w:szCs w:val="22"/>
            </w:rPr>
          </w:pPr>
          <w:hyperlink w:anchor="_Toc452364220" w:history="1">
            <w:r w:rsidR="003B027E" w:rsidRPr="006F4824">
              <w:rPr>
                <w:rStyle w:val="Hyperlink"/>
                <w:noProof/>
              </w:rPr>
              <w:t>3.9</w:t>
            </w:r>
            <w:r w:rsidR="003B027E">
              <w:rPr>
                <w:rFonts w:asciiTheme="minorHAnsi" w:eastAsiaTheme="minorEastAsia" w:hAnsiTheme="minorHAnsi" w:cstheme="minorBidi"/>
                <w:noProof/>
                <w:sz w:val="22"/>
                <w:szCs w:val="22"/>
              </w:rPr>
              <w:tab/>
            </w:r>
            <w:r w:rsidR="003B027E" w:rsidRPr="006F4824">
              <w:rPr>
                <w:rStyle w:val="Hyperlink"/>
                <w:noProof/>
              </w:rPr>
              <w:t>uibscs.hpp</w:t>
            </w:r>
            <w:r w:rsidR="003B027E">
              <w:rPr>
                <w:noProof/>
                <w:webHidden/>
              </w:rPr>
              <w:tab/>
            </w:r>
            <w:r w:rsidR="003B027E">
              <w:rPr>
                <w:noProof/>
                <w:webHidden/>
              </w:rPr>
              <w:fldChar w:fldCharType="begin"/>
            </w:r>
            <w:r w:rsidR="003B027E">
              <w:rPr>
                <w:noProof/>
                <w:webHidden/>
              </w:rPr>
              <w:instrText xml:space="preserve"> PAGEREF _Toc452364220 \h </w:instrText>
            </w:r>
            <w:r w:rsidR="003B027E">
              <w:rPr>
                <w:noProof/>
                <w:webHidden/>
              </w:rPr>
            </w:r>
            <w:r w:rsidR="003B027E">
              <w:rPr>
                <w:noProof/>
                <w:webHidden/>
              </w:rPr>
              <w:fldChar w:fldCharType="separate"/>
            </w:r>
            <w:r w:rsidR="00CD1FF9">
              <w:rPr>
                <w:noProof/>
                <w:webHidden/>
              </w:rPr>
              <w:t>80</w:t>
            </w:r>
            <w:r w:rsidR="003B027E">
              <w:rPr>
                <w:noProof/>
                <w:webHidden/>
              </w:rPr>
              <w:fldChar w:fldCharType="end"/>
            </w:r>
          </w:hyperlink>
        </w:p>
        <w:p w14:paraId="6F3BB93B" w14:textId="10F9AB56" w:rsidR="003B027E" w:rsidRDefault="004D6F5C">
          <w:pPr>
            <w:pStyle w:val="TOC1"/>
            <w:tabs>
              <w:tab w:val="left" w:pos="482"/>
              <w:tab w:val="right" w:leader="dot" w:pos="8776"/>
            </w:tabs>
            <w:rPr>
              <w:rFonts w:asciiTheme="minorHAnsi" w:eastAsiaTheme="minorEastAsia" w:hAnsiTheme="minorHAnsi" w:cstheme="minorBidi"/>
              <w:b w:val="0"/>
              <w:noProof/>
              <w:sz w:val="22"/>
              <w:szCs w:val="22"/>
            </w:rPr>
          </w:pPr>
          <w:hyperlink w:anchor="_Toc452364221" w:history="1">
            <w:r w:rsidR="003B027E" w:rsidRPr="006F4824">
              <w:rPr>
                <w:rStyle w:val="Hyperlink"/>
                <w:noProof/>
              </w:rPr>
              <w:t>4</w:t>
            </w:r>
            <w:r w:rsidR="003B027E">
              <w:rPr>
                <w:rFonts w:asciiTheme="minorHAnsi" w:eastAsiaTheme="minorEastAsia" w:hAnsiTheme="minorHAnsi" w:cstheme="minorBidi"/>
                <w:b w:val="0"/>
                <w:noProof/>
                <w:sz w:val="22"/>
                <w:szCs w:val="22"/>
              </w:rPr>
              <w:tab/>
            </w:r>
            <w:r w:rsidR="003B027E" w:rsidRPr="006F4824">
              <w:rPr>
                <w:rStyle w:val="Hyperlink"/>
                <w:noProof/>
              </w:rPr>
              <w:t>Vývojový diagram</w:t>
            </w:r>
            <w:r w:rsidR="003B027E">
              <w:rPr>
                <w:noProof/>
                <w:webHidden/>
              </w:rPr>
              <w:tab/>
            </w:r>
            <w:r w:rsidR="003B027E">
              <w:rPr>
                <w:noProof/>
                <w:webHidden/>
              </w:rPr>
              <w:fldChar w:fldCharType="begin"/>
            </w:r>
            <w:r w:rsidR="003B027E">
              <w:rPr>
                <w:noProof/>
                <w:webHidden/>
              </w:rPr>
              <w:instrText xml:space="preserve"> PAGEREF _Toc452364221 \h </w:instrText>
            </w:r>
            <w:r w:rsidR="003B027E">
              <w:rPr>
                <w:noProof/>
                <w:webHidden/>
              </w:rPr>
            </w:r>
            <w:r w:rsidR="003B027E">
              <w:rPr>
                <w:noProof/>
                <w:webHidden/>
              </w:rPr>
              <w:fldChar w:fldCharType="separate"/>
            </w:r>
            <w:r w:rsidR="00CD1FF9">
              <w:rPr>
                <w:noProof/>
                <w:webHidden/>
              </w:rPr>
              <w:t>85</w:t>
            </w:r>
            <w:r w:rsidR="003B027E">
              <w:rPr>
                <w:noProof/>
                <w:webHidden/>
              </w:rPr>
              <w:fldChar w:fldCharType="end"/>
            </w:r>
          </w:hyperlink>
        </w:p>
        <w:p w14:paraId="613DFF99" w14:textId="7AC4D39C" w:rsidR="003B027E" w:rsidRDefault="004D6F5C">
          <w:pPr>
            <w:pStyle w:val="TOC1"/>
            <w:tabs>
              <w:tab w:val="left" w:pos="482"/>
              <w:tab w:val="right" w:leader="dot" w:pos="8776"/>
            </w:tabs>
            <w:rPr>
              <w:rFonts w:asciiTheme="minorHAnsi" w:eastAsiaTheme="minorEastAsia" w:hAnsiTheme="minorHAnsi" w:cstheme="minorBidi"/>
              <w:b w:val="0"/>
              <w:noProof/>
              <w:sz w:val="22"/>
              <w:szCs w:val="22"/>
            </w:rPr>
          </w:pPr>
          <w:hyperlink w:anchor="_Toc452364223" w:history="1">
            <w:r w:rsidR="003B027E" w:rsidRPr="006F4824">
              <w:rPr>
                <w:rStyle w:val="Hyperlink"/>
                <w:noProof/>
              </w:rPr>
              <w:t>5</w:t>
            </w:r>
            <w:r w:rsidR="003B027E">
              <w:rPr>
                <w:rFonts w:asciiTheme="minorHAnsi" w:eastAsiaTheme="minorEastAsia" w:hAnsiTheme="minorHAnsi" w:cstheme="minorBidi"/>
                <w:b w:val="0"/>
                <w:noProof/>
                <w:sz w:val="22"/>
                <w:szCs w:val="22"/>
              </w:rPr>
              <w:tab/>
            </w:r>
            <w:r w:rsidR="003B027E" w:rsidRPr="006F4824">
              <w:rPr>
                <w:rStyle w:val="Hyperlink"/>
                <w:noProof/>
              </w:rPr>
              <w:t>Závěr</w:t>
            </w:r>
            <w:r w:rsidR="003B027E">
              <w:rPr>
                <w:noProof/>
                <w:webHidden/>
              </w:rPr>
              <w:tab/>
            </w:r>
            <w:r w:rsidR="003B027E">
              <w:rPr>
                <w:noProof/>
                <w:webHidden/>
              </w:rPr>
              <w:fldChar w:fldCharType="begin"/>
            </w:r>
            <w:r w:rsidR="003B027E">
              <w:rPr>
                <w:noProof/>
                <w:webHidden/>
              </w:rPr>
              <w:instrText xml:space="preserve"> PAGEREF _Toc452364223 \h </w:instrText>
            </w:r>
            <w:r w:rsidR="003B027E">
              <w:rPr>
                <w:noProof/>
                <w:webHidden/>
              </w:rPr>
            </w:r>
            <w:r w:rsidR="003B027E">
              <w:rPr>
                <w:noProof/>
                <w:webHidden/>
              </w:rPr>
              <w:fldChar w:fldCharType="separate"/>
            </w:r>
            <w:r w:rsidR="00CD1FF9">
              <w:rPr>
                <w:noProof/>
                <w:webHidden/>
              </w:rPr>
              <w:t>87</w:t>
            </w:r>
            <w:r w:rsidR="003B027E">
              <w:rPr>
                <w:noProof/>
                <w:webHidden/>
              </w:rPr>
              <w:fldChar w:fldCharType="end"/>
            </w:r>
          </w:hyperlink>
        </w:p>
        <w:p w14:paraId="4FE015CD" w14:textId="7103A7E8" w:rsidR="00932376" w:rsidRDefault="00C638E3" w:rsidP="00643057">
          <w:r>
            <w:rPr>
              <w:b/>
              <w:bCs/>
              <w:noProof/>
            </w:rPr>
            <w:fldChar w:fldCharType="end"/>
          </w:r>
        </w:p>
      </w:sdtContent>
    </w:sdt>
    <w:p w14:paraId="62B14165" w14:textId="77777777" w:rsidR="00D4235B" w:rsidRPr="00D4235B" w:rsidRDefault="00D4235B" w:rsidP="00D4235B"/>
    <w:p w14:paraId="4526BD6C" w14:textId="77777777" w:rsidR="00120C7A" w:rsidRDefault="00120C7A" w:rsidP="00932376">
      <w:pPr>
        <w:pStyle w:val="Heading1"/>
        <w:sectPr w:rsidR="00120C7A" w:rsidSect="009F6CB0">
          <w:type w:val="oddPage"/>
          <w:pgSz w:w="11906" w:h="16838" w:code="9"/>
          <w:pgMar w:top="1134" w:right="1418" w:bottom="1985" w:left="851" w:header="709" w:footer="709" w:gutter="851"/>
          <w:cols w:space="708"/>
          <w:docGrid w:linePitch="360"/>
        </w:sectPr>
      </w:pPr>
    </w:p>
    <w:p w14:paraId="7A3DAA21" w14:textId="6578E32A" w:rsidR="00932368" w:rsidRDefault="00932368" w:rsidP="00932376">
      <w:pPr>
        <w:pStyle w:val="Heading1"/>
      </w:pPr>
      <w:bookmarkStart w:id="3" w:name="_Toc452364209"/>
      <w:r>
        <w:lastRenderedPageBreak/>
        <w:t>Úvod</w:t>
      </w:r>
      <w:bookmarkEnd w:id="2"/>
      <w:bookmarkEnd w:id="3"/>
    </w:p>
    <w:p w14:paraId="561A4CA8" w14:textId="63AF9AE4" w:rsidR="00B72724" w:rsidRDefault="001A5448" w:rsidP="00B72724">
      <w:r>
        <w:t>Pro letošní ročníkovou práci jsem si vybral téma „Hra“. Původně</w:t>
      </w:r>
      <w:r w:rsidR="00C01E0E">
        <w:t xml:space="preserve"> však</w:t>
      </w:r>
      <w:r>
        <w:t xml:space="preserve"> na mne toto téma nezbylo, a mým tématem</w:t>
      </w:r>
      <w:r w:rsidR="00DA31ED">
        <w:t xml:space="preserve"> tak</w:t>
      </w:r>
      <w:r>
        <w:t xml:space="preserve"> byly </w:t>
      </w:r>
      <w:r w:rsidR="0041405E">
        <w:t>„T</w:t>
      </w:r>
      <w:r>
        <w:t>abulky</w:t>
      </w:r>
      <w:r w:rsidR="0041405E">
        <w:t>“</w:t>
      </w:r>
      <w:r>
        <w:t xml:space="preserve">. Tehdy jsem měl již rozpracovanou hru Snake, ale i přesto jsem začal </w:t>
      </w:r>
      <w:r w:rsidR="006662FA">
        <w:t>pracovat</w:t>
      </w:r>
      <w:r>
        <w:t xml:space="preserve"> na hře Hledání min</w:t>
      </w:r>
      <w:r w:rsidR="00240CE3">
        <w:t>,</w:t>
      </w:r>
      <w:r w:rsidR="00875F80">
        <w:t xml:space="preserve"> která</w:t>
      </w:r>
      <w:r w:rsidR="00240CE3">
        <w:t xml:space="preserve"> </w:t>
      </w:r>
      <w:r w:rsidR="008E5048">
        <w:t>téma</w:t>
      </w:r>
      <w:r w:rsidR="00240CE3">
        <w:t xml:space="preserve"> </w:t>
      </w:r>
      <w:r w:rsidR="006604BE">
        <w:t>„T</w:t>
      </w:r>
      <w:r w:rsidR="00240CE3">
        <w:t>abulky</w:t>
      </w:r>
      <w:r w:rsidR="006604BE">
        <w:t>“</w:t>
      </w:r>
      <w:r w:rsidR="00240CE3">
        <w:t xml:space="preserve"> – 2d pole</w:t>
      </w:r>
      <w:r w:rsidR="00AA4574">
        <w:t xml:space="preserve"> –</w:t>
      </w:r>
      <w:r w:rsidR="00240CE3">
        <w:t xml:space="preserve"> splňovala</w:t>
      </w:r>
      <w:r>
        <w:t xml:space="preserve">. </w:t>
      </w:r>
      <w:r w:rsidR="00FF0D73">
        <w:t>Danou</w:t>
      </w:r>
      <w:r>
        <w:t xml:space="preserve"> hru jsem však nikdy úplně nedokončil</w:t>
      </w:r>
      <w:r w:rsidR="008078D3">
        <w:t>, protože jsme si se spolužákem svá témata vyměnili</w:t>
      </w:r>
      <w:r w:rsidR="00C57F77">
        <w:t>, ale právě vývoj hry Hledání min mě donutil</w:t>
      </w:r>
      <w:r>
        <w:t xml:space="preserve"> k vytvoření hlavičkového souboru „unigfcs.h“, který se dá jed</w:t>
      </w:r>
      <w:r w:rsidR="00B97CC5">
        <w:t>noduše použít pro vytváření her a dodnes tvoří základ hry Snake.</w:t>
      </w:r>
      <w:bookmarkStart w:id="4" w:name="_Toc290626229"/>
      <w:r w:rsidR="00054F0B">
        <w:t xml:space="preserve"> Až ke konci mě napadlo vytvořit Project Superior, ze kterého jsem však stihl udělat jen malou část</w:t>
      </w:r>
      <w:r w:rsidR="004622FC">
        <w:t xml:space="preserve">, </w:t>
      </w:r>
      <w:r w:rsidR="00054F0B">
        <w:t>ale i tak tato hra využívá některé jeho funkce.</w:t>
      </w:r>
    </w:p>
    <w:p w14:paraId="07B44432" w14:textId="77777777" w:rsidR="00B72724" w:rsidRDefault="00B72724" w:rsidP="00B72724">
      <w:pPr>
        <w:sectPr w:rsidR="00B72724" w:rsidSect="009F6CB0">
          <w:footerReference w:type="default" r:id="rId14"/>
          <w:type w:val="oddPage"/>
          <w:pgSz w:w="11906" w:h="16838" w:code="9"/>
          <w:pgMar w:top="1134" w:right="1418" w:bottom="1985" w:left="851" w:header="709" w:footer="709" w:gutter="851"/>
          <w:cols w:space="708"/>
          <w:docGrid w:linePitch="360"/>
        </w:sectPr>
      </w:pPr>
    </w:p>
    <w:p w14:paraId="73A7C9AE" w14:textId="37174E7C" w:rsidR="003501DC" w:rsidRDefault="003501DC" w:rsidP="00061701">
      <w:pPr>
        <w:pStyle w:val="Heading1"/>
      </w:pPr>
      <w:bookmarkStart w:id="5" w:name="_Toc452364210"/>
      <w:r>
        <w:lastRenderedPageBreak/>
        <w:t>O programu</w:t>
      </w:r>
      <w:bookmarkEnd w:id="5"/>
    </w:p>
    <w:p w14:paraId="436D4561" w14:textId="77777777" w:rsidR="00704A33" w:rsidRDefault="003501DC" w:rsidP="003501DC">
      <w:pPr>
        <w:sectPr w:rsidR="00704A33" w:rsidSect="009F6CB0">
          <w:type w:val="oddPage"/>
          <w:pgSz w:w="11906" w:h="16838" w:code="9"/>
          <w:pgMar w:top="1134" w:right="1418" w:bottom="1985" w:left="851" w:header="709" w:footer="709" w:gutter="851"/>
          <w:cols w:space="708"/>
          <w:docGrid w:linePitch="360"/>
        </w:sectPr>
      </w:pPr>
      <w:r>
        <w:t>Mojí ročníkovou prací je jednoduchá hra Snake ve Windows konzoli. Hra obsahuje jednoduché a přehledné menu, kde si může uživatel vybrat typ hry – hra pro jednoho hráče, nebo hru dvou hráčů</w:t>
      </w:r>
      <w:r w:rsidR="00F55477">
        <w:t>, nabídku About, která zobrazí informace o programu a stránku zobrazující ovládání hry</w:t>
      </w:r>
      <w:r>
        <w:t xml:space="preserve">. </w:t>
      </w:r>
      <w:r w:rsidR="00B70877">
        <w:t>Při začínání hry je</w:t>
      </w:r>
      <w:r>
        <w:t xml:space="preserve"> možno nastavit obtížnost, která mění rychlost hada</w:t>
      </w:r>
      <w:r w:rsidR="00D40F83">
        <w:t>/ů</w:t>
      </w:r>
      <w:r>
        <w:t>, lze vybírat ze tří předdefinovaných</w:t>
      </w:r>
      <w:r w:rsidR="00AB08F0">
        <w:t xml:space="preserve"> rychlostí</w:t>
      </w:r>
      <w:r>
        <w:t>, nebo si vybrat vlastní.</w:t>
      </w:r>
      <w:r w:rsidR="00210ADC">
        <w:t xml:space="preserve"> Hra obsahuje dva módy – Normal </w:t>
      </w:r>
      <w:r w:rsidR="00A74A85">
        <w:t>a Borderless.</w:t>
      </w:r>
      <w:r w:rsidR="00210ADC">
        <w:t xml:space="preserve"> Borderless umožňuje projíždět skrz okraje okna.</w:t>
      </w:r>
      <w:r>
        <w:t xml:space="preserve"> Dále může uživatel nastavit vzhled svého hada, jak barvu, tak znak reprezentující tělo hada</w:t>
      </w:r>
      <w:r w:rsidR="009B4A67">
        <w:t>. Program je plně responzivní, pokud však neprobíhá hra, kdy je změna velikosti nemožná.</w:t>
      </w:r>
      <w:r w:rsidR="00E10976">
        <w:t xml:space="preserve"> Ve hře jsou dva cheaty – fisa a hamster, které je možno aktivovat všude mimo probíhající hru.</w:t>
      </w:r>
    </w:p>
    <w:p w14:paraId="149F2840" w14:textId="732BD56E" w:rsidR="00932368" w:rsidRDefault="007E0800" w:rsidP="00061701">
      <w:pPr>
        <w:pStyle w:val="Heading1"/>
      </w:pPr>
      <w:bookmarkStart w:id="6" w:name="_Toc452364211"/>
      <w:r>
        <w:lastRenderedPageBreak/>
        <w:t xml:space="preserve">Zdrojový </w:t>
      </w:r>
      <w:bookmarkEnd w:id="4"/>
      <w:r w:rsidR="00E26FAB">
        <w:t>kód</w:t>
      </w:r>
      <w:bookmarkEnd w:id="6"/>
    </w:p>
    <w:p w14:paraId="35513E28" w14:textId="76B28E84" w:rsidR="004E4173" w:rsidRPr="004E4173" w:rsidRDefault="004E4173" w:rsidP="004E4173">
      <w:pPr>
        <w:pStyle w:val="Heading2"/>
      </w:pPr>
      <w:bookmarkStart w:id="7" w:name="_Toc452331019"/>
      <w:bookmarkStart w:id="8" w:name="_Toc452364212"/>
      <w:r>
        <w:t>S</w:t>
      </w:r>
      <w:r w:rsidR="00843491">
        <w:t>nake.cpp</w:t>
      </w:r>
      <w:bookmarkEnd w:id="7"/>
      <w:bookmarkEnd w:id="8"/>
    </w:p>
    <w:p w14:paraId="2855103F" w14:textId="77777777" w:rsidR="005E5D54" w:rsidRDefault="005E5D54" w:rsidP="005E5D54">
      <w:pPr>
        <w:pStyle w:val="Code"/>
      </w:pPr>
      <w:r>
        <w:t>/*</w:t>
      </w:r>
    </w:p>
    <w:p w14:paraId="625D09D4" w14:textId="77777777" w:rsidR="005E5D54" w:rsidRDefault="005E5D54" w:rsidP="005E5D54">
      <w:pPr>
        <w:pStyle w:val="Code"/>
      </w:pPr>
      <w:r>
        <w:tab/>
        <w:t>Name: Snake v1.7 'A better way'</w:t>
      </w:r>
    </w:p>
    <w:p w14:paraId="264EF068" w14:textId="77777777" w:rsidR="005E5D54" w:rsidRDefault="005E5D54" w:rsidP="005E5D54">
      <w:pPr>
        <w:pStyle w:val="Code"/>
      </w:pPr>
      <w:r>
        <w:tab/>
        <w:t>Copyright: (c) 2016 Marian Dolinský</w:t>
      </w:r>
    </w:p>
    <w:p w14:paraId="3D69949B" w14:textId="77777777" w:rsidR="005E5D54" w:rsidRDefault="005E5D54" w:rsidP="005E5D54">
      <w:pPr>
        <w:pStyle w:val="Code"/>
      </w:pPr>
      <w:r>
        <w:tab/>
        <w:t>Author: Marian Dolinský</w:t>
      </w:r>
    </w:p>
    <w:p w14:paraId="1676DB73" w14:textId="0944A75E" w:rsidR="005E5D54" w:rsidRDefault="005E5D54" w:rsidP="005E5D54">
      <w:pPr>
        <w:pStyle w:val="Code"/>
      </w:pPr>
      <w:r>
        <w:tab/>
        <w:t xml:space="preserve">Date: </w:t>
      </w:r>
      <w:r w:rsidR="00EB37EC" w:rsidRPr="00EB37EC">
        <w:t>30/05/16 05:33</w:t>
      </w:r>
    </w:p>
    <w:p w14:paraId="20E3555E" w14:textId="77777777" w:rsidR="005E5D54" w:rsidRDefault="005E5D54" w:rsidP="005E5D54">
      <w:pPr>
        <w:pStyle w:val="Code"/>
      </w:pPr>
      <w:r>
        <w:tab/>
        <w:t>Description: Simple Snake game for console in Windows.</w:t>
      </w:r>
    </w:p>
    <w:p w14:paraId="30794667" w14:textId="2F16FD3B" w:rsidR="004E4173" w:rsidRPr="004E4173" w:rsidRDefault="001C49C1" w:rsidP="005E5D54">
      <w:pPr>
        <w:pStyle w:val="Code"/>
      </w:pPr>
      <w:r>
        <w:tab/>
      </w:r>
      <w:r w:rsidR="004E4173" w:rsidRPr="004E4173">
        <w:tab/>
      </w:r>
    </w:p>
    <w:p w14:paraId="378EB3A9" w14:textId="77777777" w:rsidR="004E4173" w:rsidRPr="004E4173" w:rsidRDefault="004E4173" w:rsidP="004E4173">
      <w:pPr>
        <w:pStyle w:val="Code"/>
      </w:pPr>
      <w:r w:rsidRPr="004E4173">
        <w:tab/>
        <w:t>TODO:</w:t>
      </w:r>
    </w:p>
    <w:p w14:paraId="788F36DA" w14:textId="77777777" w:rsidR="004E4173" w:rsidRPr="004E4173" w:rsidRDefault="004E4173" w:rsidP="004E4173">
      <w:pPr>
        <w:pStyle w:val="Code"/>
      </w:pPr>
      <w:r w:rsidRPr="004E4173">
        <w:tab/>
      </w:r>
      <w:r w:rsidRPr="004E4173">
        <w:tab/>
        <w:t>hotseat arrows bug - sometimes rewrite</w:t>
      </w:r>
    </w:p>
    <w:p w14:paraId="29384EF2" w14:textId="77777777" w:rsidR="004E4173" w:rsidRPr="004E4173" w:rsidRDefault="004E4173" w:rsidP="004E4173">
      <w:pPr>
        <w:pStyle w:val="Code"/>
      </w:pPr>
      <w:r w:rsidRPr="004E4173">
        <w:tab/>
      </w:r>
      <w:r w:rsidRPr="004E4173">
        <w:tab/>
        <w:t>obstacles</w:t>
      </w:r>
    </w:p>
    <w:p w14:paraId="7039563B" w14:textId="77777777" w:rsidR="004E4173" w:rsidRPr="004E4173" w:rsidRDefault="004E4173" w:rsidP="004E4173">
      <w:pPr>
        <w:pStyle w:val="Code"/>
      </w:pPr>
      <w:r w:rsidRPr="004E4173">
        <w:tab/>
      </w:r>
      <w:r w:rsidRPr="004E4173">
        <w:tab/>
        <w:t>responsive gameboard</w:t>
      </w:r>
    </w:p>
    <w:p w14:paraId="62ADF7BD" w14:textId="77777777" w:rsidR="004E4173" w:rsidRPr="004E4173" w:rsidRDefault="004E4173" w:rsidP="004E4173">
      <w:pPr>
        <w:pStyle w:val="Code"/>
      </w:pPr>
      <w:r w:rsidRPr="004E4173">
        <w:tab/>
      </w:r>
      <w:r w:rsidRPr="004E4173">
        <w:tab/>
        <w:t>slowdown, poison</w:t>
      </w:r>
    </w:p>
    <w:p w14:paraId="4705F37D" w14:textId="77777777" w:rsidR="004E4173" w:rsidRPr="004E4173" w:rsidRDefault="004E4173" w:rsidP="004E4173">
      <w:pPr>
        <w:pStyle w:val="Code"/>
      </w:pPr>
      <w:r w:rsidRPr="004E4173">
        <w:tab/>
      </w:r>
      <w:r w:rsidRPr="004E4173">
        <w:tab/>
        <w:t>increase speed with time in snake</w:t>
      </w:r>
    </w:p>
    <w:p w14:paraId="4A5AD67B" w14:textId="77777777" w:rsidR="004E4173" w:rsidRPr="004E4173" w:rsidRDefault="004E4173" w:rsidP="004E4173">
      <w:pPr>
        <w:pStyle w:val="Code"/>
      </w:pPr>
      <w:r w:rsidRPr="004E4173">
        <w:tab/>
      </w:r>
      <w:r w:rsidRPr="004E4173">
        <w:tab/>
        <w:t>settings - controls etc</w:t>
      </w:r>
    </w:p>
    <w:p w14:paraId="19E2FEE2" w14:textId="77777777" w:rsidR="004E4173" w:rsidRPr="004E4173" w:rsidRDefault="004E4173" w:rsidP="004E4173">
      <w:pPr>
        <w:pStyle w:val="Code"/>
      </w:pPr>
      <w:r w:rsidRPr="004E4173">
        <w:tab/>
      </w:r>
      <w:r w:rsidRPr="004E4173">
        <w:tab/>
        <w:t>save high scores</w:t>
      </w:r>
    </w:p>
    <w:p w14:paraId="3458E18B" w14:textId="77777777" w:rsidR="004E4173" w:rsidRPr="004E4173" w:rsidRDefault="004E4173" w:rsidP="004E4173">
      <w:pPr>
        <w:pStyle w:val="Code"/>
      </w:pPr>
      <w:r w:rsidRPr="004E4173">
        <w:tab/>
      </w:r>
      <w:r w:rsidRPr="004E4173">
        <w:tab/>
        <w:t>save stats</w:t>
      </w:r>
    </w:p>
    <w:p w14:paraId="50D1693D" w14:textId="77777777" w:rsidR="004E4173" w:rsidRPr="004E4173" w:rsidRDefault="004E4173" w:rsidP="004E4173">
      <w:pPr>
        <w:pStyle w:val="Code"/>
      </w:pPr>
      <w:r w:rsidRPr="004E4173">
        <w:tab/>
      </w:r>
      <w:r w:rsidRPr="004E4173">
        <w:tab/>
      </w:r>
      <w:r w:rsidRPr="004E4173">
        <w:tab/>
        <w:t>- berries eated</w:t>
      </w:r>
    </w:p>
    <w:p w14:paraId="0CBF178A" w14:textId="77777777" w:rsidR="004E4173" w:rsidRPr="004E4173" w:rsidRDefault="004E4173" w:rsidP="004E4173">
      <w:pPr>
        <w:pStyle w:val="Code"/>
      </w:pPr>
      <w:r w:rsidRPr="004E4173">
        <w:tab/>
      </w:r>
      <w:r w:rsidRPr="004E4173">
        <w:tab/>
      </w:r>
      <w:r w:rsidRPr="004E4173">
        <w:tab/>
        <w:t>- win/loose rate</w:t>
      </w:r>
    </w:p>
    <w:p w14:paraId="19F6BC76" w14:textId="77777777" w:rsidR="004E4173" w:rsidRPr="004E4173" w:rsidRDefault="004E4173" w:rsidP="004E4173">
      <w:pPr>
        <w:pStyle w:val="Code"/>
      </w:pPr>
      <w:r w:rsidRPr="004E4173">
        <w:tab/>
      </w:r>
      <w:r w:rsidRPr="004E4173">
        <w:tab/>
      </w:r>
      <w:r w:rsidRPr="004E4173">
        <w:tab/>
        <w:t>- specials eated</w:t>
      </w:r>
    </w:p>
    <w:p w14:paraId="29A8BE9B" w14:textId="77777777" w:rsidR="004E4173" w:rsidRPr="004E4173" w:rsidRDefault="004E4173" w:rsidP="004E4173">
      <w:pPr>
        <w:pStyle w:val="Code"/>
      </w:pPr>
      <w:r w:rsidRPr="004E4173">
        <w:tab/>
      </w:r>
      <w:r w:rsidRPr="004E4173">
        <w:tab/>
      </w:r>
      <w:r w:rsidRPr="004E4173">
        <w:tab/>
        <w:t>- time played</w:t>
      </w:r>
    </w:p>
    <w:p w14:paraId="49A4FB94" w14:textId="77777777" w:rsidR="004E4173" w:rsidRPr="004E4173" w:rsidRDefault="004E4173" w:rsidP="004E4173">
      <w:pPr>
        <w:pStyle w:val="Code"/>
      </w:pPr>
      <w:r w:rsidRPr="004E4173">
        <w:tab/>
      </w:r>
      <w:r w:rsidRPr="004E4173">
        <w:tab/>
      </w:r>
      <w:r w:rsidRPr="004E4173">
        <w:tab/>
        <w:t>- bend counts :D</w:t>
      </w:r>
    </w:p>
    <w:p w14:paraId="59542A3E" w14:textId="77777777" w:rsidR="004E4173" w:rsidRPr="004E4173" w:rsidRDefault="004E4173" w:rsidP="004E4173">
      <w:pPr>
        <w:pStyle w:val="Code"/>
      </w:pPr>
      <w:r w:rsidRPr="004E4173">
        <w:tab/>
      </w:r>
      <w:r w:rsidRPr="004E4173">
        <w:tab/>
      </w:r>
      <w:r w:rsidRPr="004E4173">
        <w:tab/>
        <w:t>- specials eated</w:t>
      </w:r>
    </w:p>
    <w:p w14:paraId="0CE55F53" w14:textId="77777777" w:rsidR="004E4173" w:rsidRPr="004E4173" w:rsidRDefault="004E4173" w:rsidP="004E4173">
      <w:pPr>
        <w:pStyle w:val="Code"/>
      </w:pPr>
      <w:r w:rsidRPr="004E4173">
        <w:tab/>
      </w:r>
      <w:r w:rsidRPr="004E4173">
        <w:tab/>
      </w:r>
      <w:r w:rsidRPr="004E4173">
        <w:tab/>
        <w:t>- games played</w:t>
      </w:r>
    </w:p>
    <w:p w14:paraId="56869B9D" w14:textId="77777777" w:rsidR="004E4173" w:rsidRPr="004E4173" w:rsidRDefault="004E4173" w:rsidP="004E4173">
      <w:pPr>
        <w:pStyle w:val="Code"/>
      </w:pPr>
      <w:r w:rsidRPr="004E4173">
        <w:tab/>
      </w:r>
      <w:r w:rsidRPr="004E4173">
        <w:tab/>
      </w:r>
      <w:r w:rsidRPr="004E4173">
        <w:tab/>
        <w:t>- difficulties played</w:t>
      </w:r>
    </w:p>
    <w:p w14:paraId="050CB32D" w14:textId="77777777" w:rsidR="004E4173" w:rsidRPr="004E4173" w:rsidRDefault="004E4173" w:rsidP="004E4173">
      <w:pPr>
        <w:pStyle w:val="Code"/>
      </w:pPr>
      <w:r w:rsidRPr="004E4173">
        <w:tab/>
      </w:r>
      <w:r w:rsidRPr="004E4173">
        <w:tab/>
      </w:r>
      <w:r w:rsidRPr="004E4173">
        <w:tab/>
      </w:r>
      <w:r w:rsidRPr="004E4173">
        <w:tab/>
      </w:r>
      <w:r w:rsidRPr="004E4173">
        <w:tab/>
        <w:t>.</w:t>
      </w:r>
    </w:p>
    <w:p w14:paraId="5342705B" w14:textId="77777777" w:rsidR="004E4173" w:rsidRPr="004E4173" w:rsidRDefault="004E4173" w:rsidP="004E4173">
      <w:pPr>
        <w:pStyle w:val="Code"/>
      </w:pPr>
      <w:r w:rsidRPr="004E4173">
        <w:tab/>
      </w:r>
      <w:r w:rsidRPr="004E4173">
        <w:tab/>
      </w:r>
      <w:r w:rsidRPr="004E4173">
        <w:tab/>
      </w:r>
      <w:r w:rsidRPr="004E4173">
        <w:tab/>
      </w:r>
      <w:r w:rsidRPr="004E4173">
        <w:tab/>
        <w:t>.</w:t>
      </w:r>
    </w:p>
    <w:p w14:paraId="36DD36F0" w14:textId="77777777" w:rsidR="004E4173" w:rsidRPr="004E4173" w:rsidRDefault="004E4173" w:rsidP="004E4173">
      <w:pPr>
        <w:pStyle w:val="Code"/>
      </w:pPr>
      <w:r w:rsidRPr="004E4173">
        <w:tab/>
      </w:r>
      <w:r w:rsidRPr="004E4173">
        <w:tab/>
      </w:r>
      <w:r w:rsidRPr="004E4173">
        <w:tab/>
      </w:r>
      <w:r w:rsidRPr="004E4173">
        <w:tab/>
      </w:r>
      <w:r w:rsidRPr="004E4173">
        <w:tab/>
        <w:t>.</w:t>
      </w:r>
    </w:p>
    <w:p w14:paraId="5F9173E5" w14:textId="77777777" w:rsidR="004E4173" w:rsidRPr="004E4173" w:rsidRDefault="004E4173" w:rsidP="004E4173">
      <w:pPr>
        <w:pStyle w:val="Code"/>
      </w:pPr>
      <w:r w:rsidRPr="004E4173">
        <w:tab/>
      </w:r>
    </w:p>
    <w:p w14:paraId="6A1808CE" w14:textId="77777777" w:rsidR="004E4173" w:rsidRPr="004E4173" w:rsidRDefault="004E4173" w:rsidP="004E4173">
      <w:pPr>
        <w:pStyle w:val="Code"/>
      </w:pPr>
      <w:r w:rsidRPr="004E4173">
        <w:tab/>
        <w:t>!!! The game is fully responsive but when playing, board size cannot be changed and is resetted to size on game start original.</w:t>
      </w:r>
    </w:p>
    <w:p w14:paraId="3716C744" w14:textId="77777777" w:rsidR="004E4173" w:rsidRPr="004E4173" w:rsidRDefault="004E4173" w:rsidP="004E4173">
      <w:pPr>
        <w:pStyle w:val="Code"/>
      </w:pPr>
      <w:r w:rsidRPr="004E4173">
        <w:tab/>
        <w:t>!!! Responsivity works better on Windows 10 than on older Windowses because console in W10 is resizable and can be maximized as another window apps.</w:t>
      </w:r>
    </w:p>
    <w:p w14:paraId="7FE73BEA" w14:textId="77777777" w:rsidR="004E4173" w:rsidRPr="004E4173" w:rsidRDefault="004E4173" w:rsidP="004E4173">
      <w:pPr>
        <w:pStyle w:val="Code"/>
      </w:pPr>
      <w:r w:rsidRPr="004E4173">
        <w:tab/>
        <w:t>!!! Don't use Dev-C++ project, it will not recompile outside-project files (unigfcs.h) each project compilation (some files must be manually deleted to recompile them).</w:t>
      </w:r>
    </w:p>
    <w:p w14:paraId="64F27365" w14:textId="77777777" w:rsidR="004E4173" w:rsidRPr="004E4173" w:rsidRDefault="004E4173" w:rsidP="004E4173">
      <w:pPr>
        <w:pStyle w:val="Code"/>
      </w:pPr>
      <w:r w:rsidRPr="004E4173">
        <w:t>*/</w:t>
      </w:r>
    </w:p>
    <w:p w14:paraId="4441DF67" w14:textId="77777777" w:rsidR="004E4173" w:rsidRPr="004E4173" w:rsidRDefault="004E4173" w:rsidP="004E4173">
      <w:pPr>
        <w:pStyle w:val="Code"/>
      </w:pPr>
    </w:p>
    <w:p w14:paraId="2E2459F8" w14:textId="77777777" w:rsidR="004E4173" w:rsidRPr="004E4173" w:rsidRDefault="004E4173" w:rsidP="004E4173">
      <w:pPr>
        <w:pStyle w:val="Code"/>
      </w:pPr>
      <w:r w:rsidRPr="004E4173">
        <w:t>//#define DEBUG</w:t>
      </w:r>
    </w:p>
    <w:p w14:paraId="439C59FB" w14:textId="77777777" w:rsidR="004E4173" w:rsidRPr="004E4173" w:rsidRDefault="004E4173" w:rsidP="004E4173">
      <w:pPr>
        <w:pStyle w:val="Code"/>
      </w:pPr>
      <w:r w:rsidRPr="004E4173">
        <w:t>#define DISABLE_BUFFERASWINDOW</w:t>
      </w:r>
    </w:p>
    <w:p w14:paraId="6034D8AF" w14:textId="77777777" w:rsidR="004E4173" w:rsidRPr="004E4173" w:rsidRDefault="004E4173" w:rsidP="004E4173">
      <w:pPr>
        <w:pStyle w:val="Code"/>
      </w:pPr>
    </w:p>
    <w:p w14:paraId="66699DFE" w14:textId="77777777" w:rsidR="004E4173" w:rsidRPr="004E4173" w:rsidRDefault="004E4173" w:rsidP="004E4173">
      <w:pPr>
        <w:pStyle w:val="Code"/>
      </w:pPr>
      <w:r w:rsidRPr="004E4173">
        <w:t>const char CHEATS[][10] =</w:t>
      </w:r>
    </w:p>
    <w:p w14:paraId="7CDF131A" w14:textId="77777777" w:rsidR="004E4173" w:rsidRPr="004E4173" w:rsidRDefault="004E4173" w:rsidP="004E4173">
      <w:pPr>
        <w:pStyle w:val="Code"/>
      </w:pPr>
      <w:r w:rsidRPr="004E4173">
        <w:t>{</w:t>
      </w:r>
    </w:p>
    <w:p w14:paraId="14ECD9FD" w14:textId="77777777" w:rsidR="004E4173" w:rsidRPr="004E4173" w:rsidRDefault="004E4173" w:rsidP="004E4173">
      <w:pPr>
        <w:pStyle w:val="Code"/>
      </w:pPr>
      <w:r w:rsidRPr="004E4173">
        <w:tab/>
        <w:t>{ "fisa" },</w:t>
      </w:r>
    </w:p>
    <w:p w14:paraId="5D737708" w14:textId="77777777" w:rsidR="004E4173" w:rsidRPr="004E4173" w:rsidRDefault="004E4173" w:rsidP="004E4173">
      <w:pPr>
        <w:pStyle w:val="Code"/>
      </w:pPr>
      <w:r w:rsidRPr="004E4173">
        <w:tab/>
        <w:t>{ "hamster" }</w:t>
      </w:r>
    </w:p>
    <w:p w14:paraId="31AA499F" w14:textId="77777777" w:rsidR="004E4173" w:rsidRPr="004E4173" w:rsidRDefault="004E4173" w:rsidP="004E4173">
      <w:pPr>
        <w:pStyle w:val="Code"/>
      </w:pPr>
      <w:r w:rsidRPr="004E4173">
        <w:t>};</w:t>
      </w:r>
    </w:p>
    <w:p w14:paraId="6CD718D3" w14:textId="77777777" w:rsidR="004E4173" w:rsidRPr="004E4173" w:rsidRDefault="004E4173" w:rsidP="004E4173">
      <w:pPr>
        <w:pStyle w:val="Code"/>
      </w:pPr>
    </w:p>
    <w:p w14:paraId="12E03C1C" w14:textId="77777777" w:rsidR="004E4173" w:rsidRPr="004E4173" w:rsidRDefault="004E4173" w:rsidP="004E4173">
      <w:pPr>
        <w:pStyle w:val="Code"/>
      </w:pPr>
      <w:r w:rsidRPr="004E4173">
        <w:t>#define CHANGELOG_COLUMNS 45</w:t>
      </w:r>
    </w:p>
    <w:p w14:paraId="3F6EAF8D" w14:textId="77777777" w:rsidR="004E4173" w:rsidRPr="004E4173" w:rsidRDefault="004E4173" w:rsidP="004E4173">
      <w:pPr>
        <w:pStyle w:val="Code"/>
      </w:pPr>
      <w:r w:rsidRPr="004E4173">
        <w:t>const char CHANGELOG_GAME[][CHANGELOG_COLUMNS] =</w:t>
      </w:r>
    </w:p>
    <w:p w14:paraId="1451829A" w14:textId="77777777" w:rsidR="004E4173" w:rsidRPr="004E4173" w:rsidRDefault="004E4173" w:rsidP="004E4173">
      <w:pPr>
        <w:pStyle w:val="Code"/>
      </w:pPr>
      <w:r w:rsidRPr="004E4173">
        <w:t>{</w:t>
      </w:r>
    </w:p>
    <w:p w14:paraId="160C0146" w14:textId="77777777" w:rsidR="004E4173" w:rsidRPr="004E4173" w:rsidRDefault="004E4173" w:rsidP="004E4173">
      <w:pPr>
        <w:pStyle w:val="Code"/>
      </w:pPr>
      <w:r w:rsidRPr="004E4173">
        <w:tab/>
        <w:t>{ "1.7 'A better way':         (05/29/2016)" },</w:t>
      </w:r>
    </w:p>
    <w:p w14:paraId="65999E2A" w14:textId="77777777" w:rsidR="004E4173" w:rsidRPr="004E4173" w:rsidRDefault="004E4173" w:rsidP="004E4173">
      <w:pPr>
        <w:pStyle w:val="Code"/>
      </w:pPr>
      <w:r w:rsidRPr="004E4173">
        <w:tab/>
        <w:t>{ "- Rewrited game engine" },</w:t>
      </w:r>
    </w:p>
    <w:p w14:paraId="515592E3" w14:textId="77777777" w:rsidR="004E4173" w:rsidRPr="004E4173" w:rsidRDefault="004E4173" w:rsidP="004E4173">
      <w:pPr>
        <w:pStyle w:val="Code"/>
      </w:pPr>
      <w:r w:rsidRPr="004E4173">
        <w:tab/>
        <w:t>{ "- Showing score in title" },</w:t>
      </w:r>
    </w:p>
    <w:p w14:paraId="5AF1024D" w14:textId="77777777" w:rsidR="004E4173" w:rsidRPr="004E4173" w:rsidRDefault="004E4173" w:rsidP="004E4173">
      <w:pPr>
        <w:pStyle w:val="Code"/>
      </w:pPr>
      <w:r w:rsidRPr="004E4173">
        <w:tab/>
        <w:t>{ "- Added new cheats" },</w:t>
      </w:r>
    </w:p>
    <w:p w14:paraId="6AF23D21" w14:textId="77777777" w:rsidR="004E4173" w:rsidRPr="004E4173" w:rsidRDefault="004E4173" w:rsidP="004E4173">
      <w:pPr>
        <w:pStyle w:val="Code"/>
      </w:pPr>
      <w:r w:rsidRPr="004E4173">
        <w:tab/>
        <w:t>{ "- Added specials" },</w:t>
      </w:r>
    </w:p>
    <w:p w14:paraId="6A20102D" w14:textId="77777777" w:rsidR="004E4173" w:rsidRPr="004E4173" w:rsidRDefault="004E4173" w:rsidP="004E4173">
      <w:pPr>
        <w:pStyle w:val="Code"/>
      </w:pPr>
      <w:r w:rsidRPr="004E4173">
        <w:tab/>
        <w:t>{ "- Fixed bug with right bottom corner" },</w:t>
      </w:r>
    </w:p>
    <w:p w14:paraId="6B196B7B" w14:textId="77777777" w:rsidR="004E4173" w:rsidRPr="004E4173" w:rsidRDefault="004E4173" w:rsidP="004E4173">
      <w:pPr>
        <w:pStyle w:val="Code"/>
      </w:pPr>
      <w:r w:rsidRPr="004E4173">
        <w:tab/>
        <w:t>{ "- Fully removed screen flashing" },</w:t>
      </w:r>
    </w:p>
    <w:p w14:paraId="493D456B" w14:textId="77777777" w:rsidR="004E4173" w:rsidRPr="004E4173" w:rsidRDefault="004E4173" w:rsidP="004E4173">
      <w:pPr>
        <w:pStyle w:val="Code"/>
      </w:pPr>
      <w:r w:rsidRPr="004E4173">
        <w:tab/>
        <w:t>{ "- Some bugs were fixed" },</w:t>
      </w:r>
    </w:p>
    <w:p w14:paraId="4E9CFDE6" w14:textId="77777777" w:rsidR="004E4173" w:rsidRPr="004E4173" w:rsidRDefault="004E4173" w:rsidP="004E4173">
      <w:pPr>
        <w:pStyle w:val="Code"/>
      </w:pPr>
      <w:r w:rsidRPr="004E4173">
        <w:tab/>
        <w:t>{ "1.6 'FISA is your hero':    (12/18/2015)" },</w:t>
      </w:r>
    </w:p>
    <w:p w14:paraId="77C54D33" w14:textId="77777777" w:rsidR="004E4173" w:rsidRPr="004E4173" w:rsidRDefault="004E4173" w:rsidP="004E4173">
      <w:pPr>
        <w:pStyle w:val="Code"/>
      </w:pPr>
      <w:r w:rsidRPr="004E4173">
        <w:tab/>
        <w:t>{ "- Added a little secret" },</w:t>
      </w:r>
    </w:p>
    <w:p w14:paraId="672F85E7" w14:textId="77777777" w:rsidR="004E4173" w:rsidRPr="004E4173" w:rsidRDefault="004E4173" w:rsidP="004E4173">
      <w:pPr>
        <w:pStyle w:val="Code"/>
      </w:pPr>
      <w:r w:rsidRPr="004E4173">
        <w:tab/>
        <w:t>{ "- Changed controls" },</w:t>
      </w:r>
    </w:p>
    <w:p w14:paraId="2530C9CF" w14:textId="77777777" w:rsidR="004E4173" w:rsidRPr="004E4173" w:rsidRDefault="004E4173" w:rsidP="004E4173">
      <w:pPr>
        <w:pStyle w:val="Code"/>
      </w:pPr>
      <w:r w:rsidRPr="004E4173">
        <w:tab/>
        <w:t>{ "- Fixed screen flashing" },</w:t>
      </w:r>
    </w:p>
    <w:p w14:paraId="5BBACA56" w14:textId="77777777" w:rsidR="004E4173" w:rsidRPr="004E4173" w:rsidRDefault="004E4173" w:rsidP="004E4173">
      <w:pPr>
        <w:pStyle w:val="Code"/>
      </w:pPr>
      <w:r w:rsidRPr="004E4173">
        <w:tab/>
        <w:t>{ "- Improved game performance" },</w:t>
      </w:r>
    </w:p>
    <w:p w14:paraId="27F131AA" w14:textId="77777777" w:rsidR="004E4173" w:rsidRPr="004E4173" w:rsidRDefault="004E4173" w:rsidP="004E4173">
      <w:pPr>
        <w:pStyle w:val="Code"/>
      </w:pPr>
      <w:r w:rsidRPr="004E4173">
        <w:lastRenderedPageBreak/>
        <w:tab/>
        <w:t>{ "- Some bugs were fixed" },</w:t>
      </w:r>
    </w:p>
    <w:p w14:paraId="6B0B1A3A" w14:textId="77777777" w:rsidR="004E4173" w:rsidRPr="004E4173" w:rsidRDefault="004E4173" w:rsidP="004E4173">
      <w:pPr>
        <w:pStyle w:val="Code"/>
      </w:pPr>
      <w:r w:rsidRPr="004E4173">
        <w:tab/>
        <w:t>{ "1.5 'Make a way!':          (11/29/2015)" },</w:t>
      </w:r>
    </w:p>
    <w:p w14:paraId="23FA0A40" w14:textId="77777777" w:rsidR="004E4173" w:rsidRPr="004E4173" w:rsidRDefault="004E4173" w:rsidP="004E4173">
      <w:pPr>
        <w:pStyle w:val="Code"/>
      </w:pPr>
      <w:r w:rsidRPr="004E4173">
        <w:tab/>
        <w:t>{ "- Added borderless mode" },</w:t>
      </w:r>
    </w:p>
    <w:p w14:paraId="4A67F15F" w14:textId="77777777" w:rsidR="004E4173" w:rsidRPr="004E4173" w:rsidRDefault="004E4173" w:rsidP="004E4173">
      <w:pPr>
        <w:pStyle w:val="Code"/>
      </w:pPr>
      <w:r w:rsidRPr="004E4173">
        <w:tab/>
        <w:t>{ "- Better game performance" },</w:t>
      </w:r>
    </w:p>
    <w:p w14:paraId="10A3A53A" w14:textId="77777777" w:rsidR="004E4173" w:rsidRPr="004E4173" w:rsidRDefault="004E4173" w:rsidP="004E4173">
      <w:pPr>
        <w:pStyle w:val="Code"/>
      </w:pPr>
      <w:r w:rsidRPr="004E4173">
        <w:tab/>
        <w:t>{ "1.4 'It grows':             (11/24/2015)" },</w:t>
      </w:r>
    </w:p>
    <w:p w14:paraId="71066222" w14:textId="77777777" w:rsidR="004E4173" w:rsidRPr="004E4173" w:rsidRDefault="004E4173" w:rsidP="004E4173">
      <w:pPr>
        <w:pStyle w:val="Code"/>
      </w:pPr>
      <w:r w:rsidRPr="004E4173">
        <w:tab/>
        <w:t>{ "- Game is now responsive designed" },</w:t>
      </w:r>
    </w:p>
    <w:p w14:paraId="1CEF97CF" w14:textId="77777777" w:rsidR="004E4173" w:rsidRPr="004E4173" w:rsidRDefault="004E4173" w:rsidP="004E4173">
      <w:pPr>
        <w:pStyle w:val="Code"/>
      </w:pPr>
      <w:r w:rsidRPr="004E4173">
        <w:tab/>
        <w:t>{ "- Code were optimized" },</w:t>
      </w:r>
    </w:p>
    <w:p w14:paraId="2E9F9194" w14:textId="77777777" w:rsidR="004E4173" w:rsidRPr="004E4173" w:rsidRDefault="004E4173" w:rsidP="004E4173">
      <w:pPr>
        <w:pStyle w:val="Code"/>
      </w:pPr>
      <w:r w:rsidRPr="004E4173">
        <w:tab/>
        <w:t>{ "1.3 'Let me continue':      (11/22/2015)" },</w:t>
      </w:r>
    </w:p>
    <w:p w14:paraId="3AA0A924" w14:textId="77777777" w:rsidR="004E4173" w:rsidRPr="004E4173" w:rsidRDefault="004E4173" w:rsidP="004E4173">
      <w:pPr>
        <w:pStyle w:val="Code"/>
      </w:pPr>
      <w:r w:rsidRPr="004E4173">
        <w:tab/>
        <w:t>{ "- Hotseat continues if one player dies" },</w:t>
      </w:r>
    </w:p>
    <w:p w14:paraId="4085A3C5" w14:textId="77777777" w:rsidR="004E4173" w:rsidRPr="004E4173" w:rsidRDefault="004E4173" w:rsidP="004E4173">
      <w:pPr>
        <w:pStyle w:val="Code"/>
      </w:pPr>
      <w:r w:rsidRPr="004E4173">
        <w:tab/>
        <w:t>{ "- Added changelog" },</w:t>
      </w:r>
    </w:p>
    <w:p w14:paraId="61E8804D" w14:textId="77777777" w:rsidR="004E4173" w:rsidRPr="004E4173" w:rsidRDefault="004E4173" w:rsidP="004E4173">
      <w:pPr>
        <w:pStyle w:val="Code"/>
      </w:pPr>
      <w:r w:rsidRPr="004E4173">
        <w:tab/>
        <w:t>{ "- Some bugs were fixed" },</w:t>
      </w:r>
    </w:p>
    <w:p w14:paraId="2F8EEB9B" w14:textId="77777777" w:rsidR="004E4173" w:rsidRPr="004E4173" w:rsidRDefault="004E4173" w:rsidP="004E4173">
      <w:pPr>
        <w:pStyle w:val="Code"/>
      </w:pPr>
      <w:r w:rsidRPr="004E4173">
        <w:tab/>
        <w:t>{ "1.2 'Do it twice':          (11/17/2015)" },</w:t>
      </w:r>
    </w:p>
    <w:p w14:paraId="18F166CA" w14:textId="77777777" w:rsidR="004E4173" w:rsidRPr="004E4173" w:rsidRDefault="004E4173" w:rsidP="004E4173">
      <w:pPr>
        <w:pStyle w:val="Code"/>
      </w:pPr>
      <w:r w:rsidRPr="004E4173">
        <w:tab/>
        <w:t>{ "- Added multiplayer" },</w:t>
      </w:r>
    </w:p>
    <w:p w14:paraId="0000FFD2" w14:textId="77777777" w:rsidR="004E4173" w:rsidRPr="004E4173" w:rsidRDefault="004E4173" w:rsidP="004E4173">
      <w:pPr>
        <w:pStyle w:val="Code"/>
      </w:pPr>
      <w:r w:rsidRPr="004E4173">
        <w:tab/>
        <w:t>{ "- Code is more effective" },</w:t>
      </w:r>
    </w:p>
    <w:p w14:paraId="4162C3C0" w14:textId="77777777" w:rsidR="004E4173" w:rsidRPr="004E4173" w:rsidRDefault="004E4173" w:rsidP="004E4173">
      <w:pPr>
        <w:pStyle w:val="Code"/>
      </w:pPr>
      <w:r w:rsidRPr="004E4173">
        <w:tab/>
        <w:t>{ "- Some bugs were fixed" },</w:t>
      </w:r>
    </w:p>
    <w:p w14:paraId="04FC79E4" w14:textId="77777777" w:rsidR="004E4173" w:rsidRPr="004E4173" w:rsidRDefault="004E4173" w:rsidP="004E4173">
      <w:pPr>
        <w:pStyle w:val="Code"/>
      </w:pPr>
      <w:r w:rsidRPr="004E4173">
        <w:tab/>
        <w:t>{ "1.1 'When meowside flies':  (11/13/2015)" },</w:t>
      </w:r>
    </w:p>
    <w:p w14:paraId="64DCD8B2" w14:textId="77777777" w:rsidR="004E4173" w:rsidRPr="004E4173" w:rsidRDefault="004E4173" w:rsidP="004E4173">
      <w:pPr>
        <w:pStyle w:val="Code"/>
      </w:pPr>
      <w:r w:rsidRPr="004E4173">
        <w:tab/>
        <w:t>{ "- Added menus" },</w:t>
      </w:r>
    </w:p>
    <w:p w14:paraId="07721FB3" w14:textId="77777777" w:rsidR="004E4173" w:rsidRPr="004E4173" w:rsidRDefault="004E4173" w:rsidP="004E4173">
      <w:pPr>
        <w:pStyle w:val="Code"/>
      </w:pPr>
      <w:r w:rsidRPr="004E4173">
        <w:tab/>
        <w:t>{ "- Some bugs were fixed" },</w:t>
      </w:r>
    </w:p>
    <w:p w14:paraId="4036D33E" w14:textId="77777777" w:rsidR="004E4173" w:rsidRPr="004E4173" w:rsidRDefault="004E4173" w:rsidP="004E4173">
      <w:pPr>
        <w:pStyle w:val="Code"/>
      </w:pPr>
      <w:r w:rsidRPr="004E4173">
        <w:tab/>
        <w:t>{ "1.0 'First release':        (11/12/2015)" },</w:t>
      </w:r>
    </w:p>
    <w:p w14:paraId="1252DABA" w14:textId="77777777" w:rsidR="004E4173" w:rsidRPr="004E4173" w:rsidRDefault="004E4173" w:rsidP="004E4173">
      <w:pPr>
        <w:pStyle w:val="Code"/>
      </w:pPr>
      <w:r w:rsidRPr="004E4173">
        <w:tab/>
        <w:t>{ "- Only singleplayer" },</w:t>
      </w:r>
    </w:p>
    <w:p w14:paraId="0F9DC5F3" w14:textId="77777777" w:rsidR="004E4173" w:rsidRPr="004E4173" w:rsidRDefault="004E4173" w:rsidP="004E4173">
      <w:pPr>
        <w:pStyle w:val="Code"/>
      </w:pPr>
      <w:r w:rsidRPr="004E4173">
        <w:tab/>
        <w:t>{ "- Without menus" }</w:t>
      </w:r>
    </w:p>
    <w:p w14:paraId="32BFAD7B" w14:textId="77777777" w:rsidR="004E4173" w:rsidRPr="004E4173" w:rsidRDefault="004E4173" w:rsidP="004E4173">
      <w:pPr>
        <w:pStyle w:val="Code"/>
      </w:pPr>
      <w:r w:rsidRPr="004E4173">
        <w:t>};</w:t>
      </w:r>
    </w:p>
    <w:p w14:paraId="7E6F15FB" w14:textId="77777777" w:rsidR="004E4173" w:rsidRPr="004E4173" w:rsidRDefault="004E4173" w:rsidP="004E4173">
      <w:pPr>
        <w:pStyle w:val="Code"/>
      </w:pPr>
    </w:p>
    <w:p w14:paraId="06AB3746" w14:textId="77777777" w:rsidR="004E4173" w:rsidRPr="004E4173" w:rsidRDefault="004E4173" w:rsidP="004E4173">
      <w:pPr>
        <w:pStyle w:val="Code"/>
      </w:pPr>
      <w:r w:rsidRPr="004E4173">
        <w:t>#include "unigfcs.h"</w:t>
      </w:r>
    </w:p>
    <w:p w14:paraId="717419EC" w14:textId="77777777" w:rsidR="004E4173" w:rsidRPr="004E4173" w:rsidRDefault="004E4173" w:rsidP="004E4173">
      <w:pPr>
        <w:pStyle w:val="Code"/>
      </w:pPr>
    </w:p>
    <w:p w14:paraId="0E1353FF" w14:textId="77777777" w:rsidR="004E4173" w:rsidRPr="004E4173" w:rsidRDefault="004E4173" w:rsidP="004E4173">
      <w:pPr>
        <w:pStyle w:val="Code"/>
      </w:pPr>
      <w:r w:rsidRPr="004E4173">
        <w:t>const char BERRY_CHAR</w:t>
      </w:r>
      <w:r w:rsidRPr="004E4173">
        <w:tab/>
      </w:r>
      <w:r w:rsidRPr="004E4173">
        <w:tab/>
        <w:t>= 249;</w:t>
      </w:r>
    </w:p>
    <w:p w14:paraId="168A086C" w14:textId="77777777" w:rsidR="004E4173" w:rsidRPr="004E4173" w:rsidRDefault="004E4173" w:rsidP="004E4173">
      <w:pPr>
        <w:pStyle w:val="Code"/>
      </w:pPr>
      <w:r w:rsidRPr="004E4173">
        <w:t>const char NEUTRAL</w:t>
      </w:r>
      <w:r w:rsidRPr="004E4173">
        <w:tab/>
      </w:r>
      <w:r w:rsidRPr="004E4173">
        <w:tab/>
      </w:r>
      <w:r w:rsidRPr="004E4173">
        <w:tab/>
        <w:t>= -5;</w:t>
      </w:r>
    </w:p>
    <w:p w14:paraId="4871E635" w14:textId="77777777" w:rsidR="004E4173" w:rsidRPr="004E4173" w:rsidRDefault="004E4173" w:rsidP="004E4173">
      <w:pPr>
        <w:pStyle w:val="Code"/>
      </w:pPr>
      <w:r w:rsidRPr="004E4173">
        <w:t>const int CHEATS_HAMSTER</w:t>
      </w:r>
      <w:r w:rsidRPr="004E4173">
        <w:tab/>
        <w:t>= 3;</w:t>
      </w:r>
    </w:p>
    <w:p w14:paraId="54996A53" w14:textId="77777777" w:rsidR="004E4173" w:rsidRPr="004E4173" w:rsidRDefault="004E4173" w:rsidP="004E4173">
      <w:pPr>
        <w:pStyle w:val="Code"/>
      </w:pPr>
      <w:r w:rsidRPr="004E4173">
        <w:t>//const int NAME_LENGTH_MAX</w:t>
      </w:r>
      <w:r w:rsidRPr="004E4173">
        <w:tab/>
        <w:t>= 16;</w:t>
      </w:r>
    </w:p>
    <w:p w14:paraId="1C90E1A6" w14:textId="77777777" w:rsidR="004E4173" w:rsidRPr="004E4173" w:rsidRDefault="004E4173" w:rsidP="004E4173">
      <w:pPr>
        <w:pStyle w:val="Code"/>
      </w:pPr>
    </w:p>
    <w:p w14:paraId="7D2D5B91" w14:textId="77777777" w:rsidR="004E4173" w:rsidRPr="004E4173" w:rsidRDefault="004E4173" w:rsidP="004E4173">
      <w:pPr>
        <w:pStyle w:val="Code"/>
      </w:pPr>
      <w:r w:rsidRPr="004E4173">
        <w:t>const int SLEEP_EASY</w:t>
      </w:r>
      <w:r w:rsidRPr="004E4173">
        <w:tab/>
        <w:t>= 200;</w:t>
      </w:r>
    </w:p>
    <w:p w14:paraId="501EC7B4" w14:textId="77777777" w:rsidR="004E4173" w:rsidRPr="004E4173" w:rsidRDefault="004E4173" w:rsidP="004E4173">
      <w:pPr>
        <w:pStyle w:val="Code"/>
      </w:pPr>
      <w:r w:rsidRPr="004E4173">
        <w:t>const int SLEEP_MEDIUM</w:t>
      </w:r>
      <w:r w:rsidRPr="004E4173">
        <w:tab/>
        <w:t>= 50;</w:t>
      </w:r>
    </w:p>
    <w:p w14:paraId="47E0324F" w14:textId="77777777" w:rsidR="004E4173" w:rsidRPr="004E4173" w:rsidRDefault="004E4173" w:rsidP="004E4173">
      <w:pPr>
        <w:pStyle w:val="Code"/>
      </w:pPr>
      <w:r w:rsidRPr="004E4173">
        <w:t>const int SLEEP_HARD</w:t>
      </w:r>
      <w:r w:rsidRPr="004E4173">
        <w:tab/>
        <w:t>= 30;</w:t>
      </w:r>
    </w:p>
    <w:p w14:paraId="7EF6EC71" w14:textId="77777777" w:rsidR="004E4173" w:rsidRPr="004E4173" w:rsidRDefault="004E4173" w:rsidP="004E4173">
      <w:pPr>
        <w:pStyle w:val="Code"/>
      </w:pPr>
    </w:p>
    <w:p w14:paraId="61D9B2E5" w14:textId="77777777" w:rsidR="004E4173" w:rsidRPr="004E4173" w:rsidRDefault="004E4173" w:rsidP="004E4173">
      <w:pPr>
        <w:pStyle w:val="Code"/>
      </w:pPr>
      <w:r w:rsidRPr="004E4173">
        <w:t>const int SNAKE_LENGTH_START = 3;</w:t>
      </w:r>
    </w:p>
    <w:p w14:paraId="77B0E12A" w14:textId="77777777" w:rsidR="004E4173" w:rsidRPr="004E4173" w:rsidRDefault="004E4173" w:rsidP="004E4173">
      <w:pPr>
        <w:pStyle w:val="Code"/>
      </w:pPr>
      <w:r w:rsidRPr="004E4173">
        <w:t>const int SNAKE_LENGTH_MAX</w:t>
      </w:r>
      <w:r w:rsidRPr="004E4173">
        <w:tab/>
        <w:t xml:space="preserve"> = SNAKE_LENGTH_START + 100;</w:t>
      </w:r>
    </w:p>
    <w:p w14:paraId="57BB10A0" w14:textId="77777777" w:rsidR="004E4173" w:rsidRPr="004E4173" w:rsidRDefault="004E4173" w:rsidP="004E4173">
      <w:pPr>
        <w:pStyle w:val="Code"/>
      </w:pPr>
    </w:p>
    <w:p w14:paraId="3E79BA71" w14:textId="77777777" w:rsidR="004E4173" w:rsidRPr="004E4173" w:rsidRDefault="004E4173" w:rsidP="004E4173">
      <w:pPr>
        <w:pStyle w:val="Code"/>
      </w:pPr>
      <w:r w:rsidRPr="004E4173">
        <w:t>#define SPECIAL_SPAWN rand() % 1000000 == 53</w:t>
      </w:r>
    </w:p>
    <w:p w14:paraId="5EF2659A" w14:textId="77777777" w:rsidR="004E4173" w:rsidRPr="004E4173" w:rsidRDefault="004E4173" w:rsidP="004E4173">
      <w:pPr>
        <w:pStyle w:val="Code"/>
      </w:pPr>
      <w:r w:rsidRPr="004E4173">
        <w:t>const int SPECIAL_BONUS = 3;</w:t>
      </w:r>
    </w:p>
    <w:p w14:paraId="1430BC02" w14:textId="77777777" w:rsidR="004E4173" w:rsidRPr="004E4173" w:rsidRDefault="004E4173" w:rsidP="004E4173">
      <w:pPr>
        <w:pStyle w:val="Code"/>
      </w:pPr>
      <w:r w:rsidRPr="004E4173">
        <w:t>const int LENGTH_PRECISION = (int)floor(log10(SNAKE_LENGTH_MAX)) + 1;</w:t>
      </w:r>
    </w:p>
    <w:p w14:paraId="2CA96441" w14:textId="77777777" w:rsidR="004E4173" w:rsidRPr="004E4173" w:rsidRDefault="004E4173" w:rsidP="004E4173">
      <w:pPr>
        <w:pStyle w:val="Code"/>
      </w:pPr>
      <w:r w:rsidRPr="004E4173">
        <w:t>const char CONTROLS[2][4] =</w:t>
      </w:r>
    </w:p>
    <w:p w14:paraId="7977EF0C" w14:textId="77777777" w:rsidR="004E4173" w:rsidRPr="004E4173" w:rsidRDefault="004E4173" w:rsidP="004E4173">
      <w:pPr>
        <w:pStyle w:val="Code"/>
      </w:pPr>
      <w:r w:rsidRPr="004E4173">
        <w:t>{</w:t>
      </w:r>
    </w:p>
    <w:p w14:paraId="091A8C9C" w14:textId="77777777" w:rsidR="004E4173" w:rsidRPr="004E4173" w:rsidRDefault="004E4173" w:rsidP="004E4173">
      <w:pPr>
        <w:pStyle w:val="Code"/>
      </w:pPr>
      <w:r w:rsidRPr="004E4173">
        <w:tab/>
        <w:t>{ 'W', 'A', 'S', 'D'},</w:t>
      </w:r>
    </w:p>
    <w:p w14:paraId="5A90E9DA" w14:textId="77777777" w:rsidR="004E4173" w:rsidRPr="004E4173" w:rsidRDefault="004E4173" w:rsidP="004E4173">
      <w:pPr>
        <w:pStyle w:val="Code"/>
      </w:pPr>
      <w:r w:rsidRPr="004E4173">
        <w:tab/>
        <w:t>{ Up, Left, Down, Right }</w:t>
      </w:r>
    </w:p>
    <w:p w14:paraId="04683E58" w14:textId="77777777" w:rsidR="004E4173" w:rsidRPr="004E4173" w:rsidRDefault="004E4173" w:rsidP="004E4173">
      <w:pPr>
        <w:pStyle w:val="Code"/>
      </w:pPr>
      <w:r w:rsidRPr="004E4173">
        <w:t>};</w:t>
      </w:r>
    </w:p>
    <w:p w14:paraId="2E2C69E5" w14:textId="77777777" w:rsidR="004E4173" w:rsidRPr="004E4173" w:rsidRDefault="004E4173" w:rsidP="004E4173">
      <w:pPr>
        <w:pStyle w:val="Code"/>
      </w:pPr>
    </w:p>
    <w:p w14:paraId="78E74B4F" w14:textId="77777777" w:rsidR="004E4173" w:rsidRPr="004E4173" w:rsidRDefault="004E4173" w:rsidP="004E4173">
      <w:pPr>
        <w:pStyle w:val="Code"/>
      </w:pPr>
      <w:r w:rsidRPr="004E4173">
        <w:t>typedef enum</w:t>
      </w:r>
    </w:p>
    <w:p w14:paraId="5C40FCB9" w14:textId="77777777" w:rsidR="004E4173" w:rsidRPr="004E4173" w:rsidRDefault="004E4173" w:rsidP="004E4173">
      <w:pPr>
        <w:pStyle w:val="Code"/>
      </w:pPr>
      <w:r w:rsidRPr="004E4173">
        <w:t>{</w:t>
      </w:r>
    </w:p>
    <w:p w14:paraId="442C3C1E" w14:textId="77777777" w:rsidR="004E4173" w:rsidRPr="004E4173" w:rsidRDefault="004E4173" w:rsidP="004E4173">
      <w:pPr>
        <w:pStyle w:val="Code"/>
      </w:pPr>
      <w:r w:rsidRPr="004E4173">
        <w:tab/>
        <w:t>Fisa,</w:t>
      </w:r>
    </w:p>
    <w:p w14:paraId="700B2EDA" w14:textId="77777777" w:rsidR="004E4173" w:rsidRPr="004E4173" w:rsidRDefault="004E4173" w:rsidP="004E4173">
      <w:pPr>
        <w:pStyle w:val="Code"/>
      </w:pPr>
      <w:r w:rsidRPr="004E4173">
        <w:tab/>
        <w:t>Hamster</w:t>
      </w:r>
    </w:p>
    <w:p w14:paraId="781146DF" w14:textId="77777777" w:rsidR="004E4173" w:rsidRPr="004E4173" w:rsidRDefault="004E4173" w:rsidP="004E4173">
      <w:pPr>
        <w:pStyle w:val="Code"/>
      </w:pPr>
      <w:r w:rsidRPr="004E4173">
        <w:t>} CHEAT;</w:t>
      </w:r>
    </w:p>
    <w:p w14:paraId="49D8C595" w14:textId="77777777" w:rsidR="004E4173" w:rsidRPr="004E4173" w:rsidRDefault="004E4173" w:rsidP="004E4173">
      <w:pPr>
        <w:pStyle w:val="Code"/>
      </w:pPr>
    </w:p>
    <w:p w14:paraId="1C20C69D" w14:textId="77777777" w:rsidR="004E4173" w:rsidRPr="004E4173" w:rsidRDefault="004E4173" w:rsidP="004E4173">
      <w:pPr>
        <w:pStyle w:val="Code"/>
      </w:pPr>
      <w:r w:rsidRPr="004E4173">
        <w:t>typedef enum</w:t>
      </w:r>
    </w:p>
    <w:p w14:paraId="30703493" w14:textId="77777777" w:rsidR="004E4173" w:rsidRPr="004E4173" w:rsidRDefault="004E4173" w:rsidP="004E4173">
      <w:pPr>
        <w:pStyle w:val="Code"/>
      </w:pPr>
      <w:r w:rsidRPr="004E4173">
        <w:t>{</w:t>
      </w:r>
    </w:p>
    <w:p w14:paraId="5B9DC670" w14:textId="77777777" w:rsidR="004E4173" w:rsidRPr="004E4173" w:rsidRDefault="004E4173" w:rsidP="004E4173">
      <w:pPr>
        <w:pStyle w:val="Code"/>
      </w:pPr>
      <w:r w:rsidRPr="004E4173">
        <w:tab/>
        <w:t>Bonus,</w:t>
      </w:r>
    </w:p>
    <w:p w14:paraId="4ED2AB20" w14:textId="77777777" w:rsidR="004E4173" w:rsidRPr="004E4173" w:rsidRDefault="004E4173" w:rsidP="004E4173">
      <w:pPr>
        <w:pStyle w:val="Code"/>
      </w:pPr>
      <w:r w:rsidRPr="004E4173">
        <w:tab/>
        <w:t>Mine/*,</w:t>
      </w:r>
    </w:p>
    <w:p w14:paraId="02FBCECF" w14:textId="77777777" w:rsidR="004E4173" w:rsidRPr="004E4173" w:rsidRDefault="004E4173" w:rsidP="004E4173">
      <w:pPr>
        <w:pStyle w:val="Code"/>
      </w:pPr>
      <w:r w:rsidRPr="004E4173">
        <w:tab/>
        <w:t>Slowdown,</w:t>
      </w:r>
    </w:p>
    <w:p w14:paraId="1139890F" w14:textId="77777777" w:rsidR="004E4173" w:rsidRPr="004E4173" w:rsidRDefault="004E4173" w:rsidP="004E4173">
      <w:pPr>
        <w:pStyle w:val="Code"/>
      </w:pPr>
      <w:r w:rsidRPr="004E4173">
        <w:tab/>
        <w:t>Poison*/</w:t>
      </w:r>
    </w:p>
    <w:p w14:paraId="674BBE38" w14:textId="77777777" w:rsidR="004E4173" w:rsidRPr="004E4173" w:rsidRDefault="004E4173" w:rsidP="004E4173">
      <w:pPr>
        <w:pStyle w:val="Code"/>
      </w:pPr>
      <w:r w:rsidRPr="004E4173">
        <w:t>} SPECIAL;</w:t>
      </w:r>
    </w:p>
    <w:p w14:paraId="5FCD5CE8" w14:textId="77777777" w:rsidR="004E4173" w:rsidRPr="004E4173" w:rsidRDefault="004E4173" w:rsidP="004E4173">
      <w:pPr>
        <w:pStyle w:val="Code"/>
      </w:pPr>
    </w:p>
    <w:p w14:paraId="64722611" w14:textId="77777777" w:rsidR="004E4173" w:rsidRPr="004E4173" w:rsidRDefault="004E4173" w:rsidP="004E4173">
      <w:pPr>
        <w:pStyle w:val="Code"/>
      </w:pPr>
      <w:r w:rsidRPr="004E4173">
        <w:t>typedef struct</w:t>
      </w:r>
    </w:p>
    <w:p w14:paraId="0A2B48B3" w14:textId="77777777" w:rsidR="004E4173" w:rsidRPr="004E4173" w:rsidRDefault="004E4173" w:rsidP="004E4173">
      <w:pPr>
        <w:pStyle w:val="Code"/>
      </w:pPr>
      <w:r w:rsidRPr="004E4173">
        <w:t>{</w:t>
      </w:r>
    </w:p>
    <w:p w14:paraId="3990AB6F" w14:textId="77777777" w:rsidR="004E4173" w:rsidRPr="004E4173" w:rsidRDefault="004E4173" w:rsidP="004E4173">
      <w:pPr>
        <w:pStyle w:val="Code"/>
      </w:pPr>
      <w:r w:rsidRPr="004E4173">
        <w:tab/>
        <w:t>char Direction;</w:t>
      </w:r>
    </w:p>
    <w:p w14:paraId="7E0D81D6" w14:textId="77777777" w:rsidR="004E4173" w:rsidRPr="004E4173" w:rsidRDefault="004E4173" w:rsidP="004E4173">
      <w:pPr>
        <w:pStyle w:val="Code"/>
      </w:pPr>
      <w:r w:rsidRPr="004E4173">
        <w:tab/>
        <w:t>COORD Position;</w:t>
      </w:r>
    </w:p>
    <w:p w14:paraId="673AD7A4" w14:textId="77777777" w:rsidR="004E4173" w:rsidRPr="004E4173" w:rsidRDefault="004E4173" w:rsidP="004E4173">
      <w:pPr>
        <w:pStyle w:val="Code"/>
      </w:pPr>
      <w:r w:rsidRPr="004E4173">
        <w:t>} VECTOR;</w:t>
      </w:r>
    </w:p>
    <w:p w14:paraId="576F93CE" w14:textId="77777777" w:rsidR="004E4173" w:rsidRPr="004E4173" w:rsidRDefault="004E4173" w:rsidP="004E4173">
      <w:pPr>
        <w:pStyle w:val="Code"/>
      </w:pPr>
    </w:p>
    <w:p w14:paraId="6E862EE2" w14:textId="77777777" w:rsidR="004E4173" w:rsidRPr="004E4173" w:rsidRDefault="004E4173" w:rsidP="004E4173">
      <w:pPr>
        <w:pStyle w:val="Code"/>
      </w:pPr>
      <w:r w:rsidRPr="004E4173">
        <w:t>typedef struct</w:t>
      </w:r>
    </w:p>
    <w:p w14:paraId="2CC18745" w14:textId="77777777" w:rsidR="004E4173" w:rsidRPr="004E4173" w:rsidRDefault="004E4173" w:rsidP="004E4173">
      <w:pPr>
        <w:pStyle w:val="Code"/>
      </w:pPr>
      <w:r w:rsidRPr="004E4173">
        <w:t>{</w:t>
      </w:r>
    </w:p>
    <w:p w14:paraId="176F1C97" w14:textId="77777777" w:rsidR="004E4173" w:rsidRPr="004E4173" w:rsidRDefault="004E4173" w:rsidP="004E4173">
      <w:pPr>
        <w:pStyle w:val="Code"/>
      </w:pPr>
      <w:r w:rsidRPr="004E4173">
        <w:lastRenderedPageBreak/>
        <w:tab/>
        <w:t>COORD Position;</w:t>
      </w:r>
    </w:p>
    <w:p w14:paraId="1CA87B04" w14:textId="77777777" w:rsidR="004E4173" w:rsidRPr="004E4173" w:rsidRDefault="004E4173" w:rsidP="004E4173">
      <w:pPr>
        <w:pStyle w:val="Code"/>
      </w:pPr>
      <w:r w:rsidRPr="004E4173">
        <w:tab/>
        <w:t>VISUAL Visual;</w:t>
      </w:r>
    </w:p>
    <w:p w14:paraId="0683F7BD" w14:textId="77777777" w:rsidR="004E4173" w:rsidRPr="004E4173" w:rsidRDefault="004E4173" w:rsidP="004E4173">
      <w:pPr>
        <w:pStyle w:val="Code"/>
      </w:pPr>
      <w:r w:rsidRPr="004E4173">
        <w:t>} BERRY;</w:t>
      </w:r>
    </w:p>
    <w:p w14:paraId="0FC3B261" w14:textId="77777777" w:rsidR="004E4173" w:rsidRPr="004E4173" w:rsidRDefault="004E4173" w:rsidP="004E4173">
      <w:pPr>
        <w:pStyle w:val="Code"/>
      </w:pPr>
    </w:p>
    <w:p w14:paraId="619EE6DD" w14:textId="77777777" w:rsidR="004E4173" w:rsidRPr="004E4173" w:rsidRDefault="004E4173" w:rsidP="004E4173">
      <w:pPr>
        <w:pStyle w:val="Code"/>
      </w:pPr>
      <w:r w:rsidRPr="004E4173">
        <w:t>typedef struct</w:t>
      </w:r>
    </w:p>
    <w:p w14:paraId="280B8BE5" w14:textId="77777777" w:rsidR="004E4173" w:rsidRPr="004E4173" w:rsidRDefault="004E4173" w:rsidP="004E4173">
      <w:pPr>
        <w:pStyle w:val="Code"/>
      </w:pPr>
      <w:r w:rsidRPr="004E4173">
        <w:t>{</w:t>
      </w:r>
    </w:p>
    <w:p w14:paraId="5E02A156" w14:textId="77777777" w:rsidR="004E4173" w:rsidRPr="004E4173" w:rsidRDefault="004E4173" w:rsidP="004E4173">
      <w:pPr>
        <w:pStyle w:val="Code"/>
      </w:pPr>
      <w:r w:rsidRPr="004E4173">
        <w:tab/>
        <w:t>bool Collision;</w:t>
      </w:r>
    </w:p>
    <w:p w14:paraId="25F45595" w14:textId="77777777" w:rsidR="004E4173" w:rsidRPr="004E4173" w:rsidRDefault="004E4173" w:rsidP="004E4173">
      <w:pPr>
        <w:pStyle w:val="Code"/>
      </w:pPr>
      <w:r w:rsidRPr="004E4173">
        <w:tab/>
        <w:t>int Active;</w:t>
      </w:r>
    </w:p>
    <w:p w14:paraId="2983F9D7" w14:textId="77777777" w:rsidR="004E4173" w:rsidRPr="004E4173" w:rsidRDefault="004E4173" w:rsidP="004E4173">
      <w:pPr>
        <w:pStyle w:val="Code"/>
      </w:pPr>
      <w:r w:rsidRPr="004E4173">
        <w:tab/>
        <w:t>int Shown;</w:t>
      </w:r>
    </w:p>
    <w:p w14:paraId="4714763C" w14:textId="77777777" w:rsidR="004E4173" w:rsidRPr="004E4173" w:rsidRDefault="004E4173" w:rsidP="004E4173">
      <w:pPr>
        <w:pStyle w:val="Code"/>
      </w:pPr>
      <w:r w:rsidRPr="004E4173">
        <w:tab/>
        <w:t>VECTOR Head;</w:t>
      </w:r>
    </w:p>
    <w:p w14:paraId="7708C06C" w14:textId="77777777" w:rsidR="004E4173" w:rsidRPr="004E4173" w:rsidRDefault="004E4173" w:rsidP="004E4173">
      <w:pPr>
        <w:pStyle w:val="Code"/>
      </w:pPr>
      <w:r w:rsidRPr="004E4173">
        <w:tab/>
        <w:t>VECTOR Tail;</w:t>
      </w:r>
    </w:p>
    <w:p w14:paraId="25CAED44" w14:textId="77777777" w:rsidR="004E4173" w:rsidRPr="004E4173" w:rsidRDefault="004E4173" w:rsidP="004E4173">
      <w:pPr>
        <w:pStyle w:val="Code"/>
      </w:pPr>
      <w:r w:rsidRPr="004E4173">
        <w:tab/>
      </w:r>
    </w:p>
    <w:p w14:paraId="74FD1142" w14:textId="77777777" w:rsidR="004E4173" w:rsidRPr="004E4173" w:rsidRDefault="004E4173" w:rsidP="004E4173">
      <w:pPr>
        <w:pStyle w:val="Code"/>
      </w:pPr>
      <w:r w:rsidRPr="004E4173">
        <w:tab/>
        <w:t>struct BEND</w:t>
      </w:r>
    </w:p>
    <w:p w14:paraId="2B8BFCBA" w14:textId="77777777" w:rsidR="004E4173" w:rsidRPr="004E4173" w:rsidRDefault="004E4173" w:rsidP="004E4173">
      <w:pPr>
        <w:pStyle w:val="Code"/>
      </w:pPr>
      <w:r w:rsidRPr="004E4173">
        <w:tab/>
        <w:t>{</w:t>
      </w:r>
    </w:p>
    <w:p w14:paraId="346B26D7" w14:textId="77777777" w:rsidR="004E4173" w:rsidRPr="004E4173" w:rsidRDefault="004E4173" w:rsidP="004E4173">
      <w:pPr>
        <w:pStyle w:val="Code"/>
      </w:pPr>
      <w:r w:rsidRPr="004E4173">
        <w:tab/>
      </w:r>
      <w:r w:rsidRPr="004E4173">
        <w:tab/>
        <w:t>int Active;</w:t>
      </w:r>
    </w:p>
    <w:p w14:paraId="0DBDD396" w14:textId="77777777" w:rsidR="004E4173" w:rsidRPr="004E4173" w:rsidRDefault="004E4173" w:rsidP="004E4173">
      <w:pPr>
        <w:pStyle w:val="Code"/>
      </w:pPr>
      <w:r w:rsidRPr="004E4173">
        <w:tab/>
      </w:r>
      <w:r w:rsidRPr="004E4173">
        <w:tab/>
        <w:t>int ToAssign;</w:t>
      </w:r>
    </w:p>
    <w:p w14:paraId="466ACDED" w14:textId="77777777" w:rsidR="004E4173" w:rsidRPr="004E4173" w:rsidRDefault="004E4173" w:rsidP="004E4173">
      <w:pPr>
        <w:pStyle w:val="Code"/>
      </w:pPr>
      <w:r w:rsidRPr="004E4173">
        <w:tab/>
      </w:r>
      <w:r w:rsidRPr="004E4173">
        <w:tab/>
        <w:t>VECTOR Vector[SNAKE_LENGTH_MAX];</w:t>
      </w:r>
    </w:p>
    <w:p w14:paraId="0A6ACBED" w14:textId="77777777" w:rsidR="004E4173" w:rsidRPr="004E4173" w:rsidRDefault="004E4173" w:rsidP="004E4173">
      <w:pPr>
        <w:pStyle w:val="Code"/>
      </w:pPr>
      <w:r w:rsidRPr="004E4173">
        <w:tab/>
        <w:t>} Bend;</w:t>
      </w:r>
    </w:p>
    <w:p w14:paraId="3E1DF9DF" w14:textId="77777777" w:rsidR="004E4173" w:rsidRPr="004E4173" w:rsidRDefault="004E4173" w:rsidP="004E4173">
      <w:pPr>
        <w:pStyle w:val="Code"/>
      </w:pPr>
      <w:r w:rsidRPr="004E4173">
        <w:tab/>
      </w:r>
    </w:p>
    <w:p w14:paraId="1F07B163" w14:textId="77777777" w:rsidR="004E4173" w:rsidRPr="004E4173" w:rsidRDefault="004E4173" w:rsidP="004E4173">
      <w:pPr>
        <w:pStyle w:val="Code"/>
      </w:pPr>
      <w:r w:rsidRPr="004E4173">
        <w:tab/>
        <w:t>VISUAL Visual;/*</w:t>
      </w:r>
    </w:p>
    <w:p w14:paraId="052CE07C" w14:textId="77777777" w:rsidR="004E4173" w:rsidRPr="004E4173" w:rsidRDefault="004E4173" w:rsidP="004E4173">
      <w:pPr>
        <w:pStyle w:val="Code"/>
      </w:pPr>
      <w:r w:rsidRPr="004E4173">
        <w:tab/>
        <w:t>char PlayerName[NAME_LENGTH_MAX];</w:t>
      </w:r>
    </w:p>
    <w:p w14:paraId="25ACAD65" w14:textId="77777777" w:rsidR="004E4173" w:rsidRPr="004E4173" w:rsidRDefault="004E4173" w:rsidP="004E4173">
      <w:pPr>
        <w:pStyle w:val="Code"/>
      </w:pPr>
      <w:r w:rsidRPr="004E4173">
        <w:tab/>
        <w:t>bool Poison;</w:t>
      </w:r>
    </w:p>
    <w:p w14:paraId="6C84C5F1" w14:textId="77777777" w:rsidR="004E4173" w:rsidRPr="004E4173" w:rsidRDefault="004E4173" w:rsidP="004E4173">
      <w:pPr>
        <w:pStyle w:val="Code"/>
      </w:pPr>
      <w:r w:rsidRPr="004E4173">
        <w:tab/>
        <w:t>int PoisonTimer;*/</w:t>
      </w:r>
    </w:p>
    <w:p w14:paraId="3CAAAEFA" w14:textId="77777777" w:rsidR="004E4173" w:rsidRPr="004E4173" w:rsidRDefault="004E4173" w:rsidP="004E4173">
      <w:pPr>
        <w:pStyle w:val="Code"/>
      </w:pPr>
      <w:r w:rsidRPr="004E4173">
        <w:t>} SNAKE;</w:t>
      </w:r>
    </w:p>
    <w:p w14:paraId="7B07938B" w14:textId="77777777" w:rsidR="004E4173" w:rsidRPr="004E4173" w:rsidRDefault="004E4173" w:rsidP="004E4173">
      <w:pPr>
        <w:pStyle w:val="Code"/>
      </w:pPr>
    </w:p>
    <w:p w14:paraId="6CB43CD2" w14:textId="77777777" w:rsidR="004E4173" w:rsidRPr="004E4173" w:rsidRDefault="004E4173" w:rsidP="004E4173">
      <w:pPr>
        <w:pStyle w:val="Code"/>
      </w:pPr>
      <w:r w:rsidRPr="004E4173">
        <w:t>typedef enum</w:t>
      </w:r>
    </w:p>
    <w:p w14:paraId="598E31E8" w14:textId="77777777" w:rsidR="004E4173" w:rsidRPr="004E4173" w:rsidRDefault="004E4173" w:rsidP="004E4173">
      <w:pPr>
        <w:pStyle w:val="Code"/>
      </w:pPr>
      <w:r w:rsidRPr="004E4173">
        <w:t>{</w:t>
      </w:r>
    </w:p>
    <w:p w14:paraId="3F1D8798" w14:textId="77777777" w:rsidR="004E4173" w:rsidRPr="004E4173" w:rsidRDefault="004E4173" w:rsidP="004E4173">
      <w:pPr>
        <w:pStyle w:val="Code"/>
      </w:pPr>
      <w:r w:rsidRPr="004E4173">
        <w:tab/>
        <w:t>WASD,</w:t>
      </w:r>
    </w:p>
    <w:p w14:paraId="6AE7A4CA" w14:textId="77777777" w:rsidR="004E4173" w:rsidRPr="004E4173" w:rsidRDefault="004E4173" w:rsidP="004E4173">
      <w:pPr>
        <w:pStyle w:val="Code"/>
      </w:pPr>
      <w:r w:rsidRPr="004E4173">
        <w:tab/>
        <w:t>Arrows</w:t>
      </w:r>
    </w:p>
    <w:p w14:paraId="53A9B9AA" w14:textId="77777777" w:rsidR="004E4173" w:rsidRPr="004E4173" w:rsidRDefault="004E4173" w:rsidP="004E4173">
      <w:pPr>
        <w:pStyle w:val="Code"/>
      </w:pPr>
      <w:r w:rsidRPr="004E4173">
        <w:t>} CONTROLTYPE;</w:t>
      </w:r>
    </w:p>
    <w:p w14:paraId="31449855" w14:textId="77777777" w:rsidR="004E4173" w:rsidRPr="004E4173" w:rsidRDefault="004E4173" w:rsidP="004E4173">
      <w:pPr>
        <w:pStyle w:val="Code"/>
      </w:pPr>
    </w:p>
    <w:p w14:paraId="2F94CC19" w14:textId="77777777" w:rsidR="004E4173" w:rsidRPr="004E4173" w:rsidRDefault="004E4173" w:rsidP="004E4173">
      <w:pPr>
        <w:pStyle w:val="Code"/>
      </w:pPr>
      <w:r w:rsidRPr="004E4173">
        <w:t>typedef enum</w:t>
      </w:r>
    </w:p>
    <w:p w14:paraId="7A669F0A" w14:textId="77777777" w:rsidR="004E4173" w:rsidRPr="004E4173" w:rsidRDefault="004E4173" w:rsidP="004E4173">
      <w:pPr>
        <w:pStyle w:val="Code"/>
      </w:pPr>
      <w:r w:rsidRPr="004E4173">
        <w:t>{</w:t>
      </w:r>
    </w:p>
    <w:p w14:paraId="4DF0392B" w14:textId="77777777" w:rsidR="004E4173" w:rsidRPr="004E4173" w:rsidRDefault="004E4173" w:rsidP="004E4173">
      <w:pPr>
        <w:pStyle w:val="Code"/>
      </w:pPr>
      <w:r w:rsidRPr="004E4173">
        <w:tab/>
        <w:t>KUp,</w:t>
      </w:r>
    </w:p>
    <w:p w14:paraId="13CE0E40" w14:textId="77777777" w:rsidR="004E4173" w:rsidRPr="004E4173" w:rsidRDefault="004E4173" w:rsidP="004E4173">
      <w:pPr>
        <w:pStyle w:val="Code"/>
      </w:pPr>
      <w:r w:rsidRPr="004E4173">
        <w:tab/>
        <w:t>KLeft,</w:t>
      </w:r>
    </w:p>
    <w:p w14:paraId="630568BE" w14:textId="77777777" w:rsidR="004E4173" w:rsidRPr="004E4173" w:rsidRDefault="004E4173" w:rsidP="004E4173">
      <w:pPr>
        <w:pStyle w:val="Code"/>
      </w:pPr>
      <w:r w:rsidRPr="004E4173">
        <w:tab/>
        <w:t>KDown,</w:t>
      </w:r>
    </w:p>
    <w:p w14:paraId="61902367" w14:textId="77777777" w:rsidR="004E4173" w:rsidRPr="004E4173" w:rsidRDefault="004E4173" w:rsidP="004E4173">
      <w:pPr>
        <w:pStyle w:val="Code"/>
      </w:pPr>
      <w:r w:rsidRPr="004E4173">
        <w:tab/>
        <w:t>KRight</w:t>
      </w:r>
    </w:p>
    <w:p w14:paraId="71AB1336" w14:textId="77777777" w:rsidR="004E4173" w:rsidRPr="004E4173" w:rsidRDefault="004E4173" w:rsidP="004E4173">
      <w:pPr>
        <w:pStyle w:val="Code"/>
      </w:pPr>
      <w:r w:rsidRPr="004E4173">
        <w:t>} CONTROL;</w:t>
      </w:r>
    </w:p>
    <w:p w14:paraId="4B0CF4EE" w14:textId="77777777" w:rsidR="004E4173" w:rsidRPr="004E4173" w:rsidRDefault="004E4173" w:rsidP="004E4173">
      <w:pPr>
        <w:pStyle w:val="Code"/>
      </w:pPr>
    </w:p>
    <w:p w14:paraId="4B1D211B" w14:textId="77777777" w:rsidR="004E4173" w:rsidRPr="004E4173" w:rsidRDefault="004E4173" w:rsidP="004E4173">
      <w:pPr>
        <w:pStyle w:val="Code"/>
      </w:pPr>
      <w:r w:rsidRPr="004E4173">
        <w:t>char liveTitle[35] = {0};</w:t>
      </w:r>
    </w:p>
    <w:p w14:paraId="378BF010" w14:textId="77777777" w:rsidR="004E4173" w:rsidRPr="004E4173" w:rsidRDefault="004E4173" w:rsidP="004E4173">
      <w:pPr>
        <w:pStyle w:val="Code"/>
      </w:pPr>
      <w:r w:rsidRPr="004E4173">
        <w:t xml:space="preserve">BERRY specials[] = </w:t>
      </w:r>
    </w:p>
    <w:p w14:paraId="0E8554D5" w14:textId="77777777" w:rsidR="004E4173" w:rsidRPr="004E4173" w:rsidRDefault="004E4173" w:rsidP="004E4173">
      <w:pPr>
        <w:pStyle w:val="Code"/>
      </w:pPr>
      <w:r w:rsidRPr="004E4173">
        <w:t>{</w:t>
      </w:r>
    </w:p>
    <w:p w14:paraId="2C1419A4" w14:textId="77777777" w:rsidR="004E4173" w:rsidRPr="004E4173" w:rsidRDefault="004E4173" w:rsidP="004E4173">
      <w:pPr>
        <w:pStyle w:val="Code"/>
      </w:pPr>
      <w:r w:rsidRPr="004E4173">
        <w:tab/>
        <w:t>// Bonus</w:t>
      </w:r>
    </w:p>
    <w:p w14:paraId="1A286D24" w14:textId="77777777" w:rsidR="004E4173" w:rsidRPr="004E4173" w:rsidRDefault="004E4173" w:rsidP="004E4173">
      <w:pPr>
        <w:pStyle w:val="Code"/>
      </w:pPr>
      <w:r w:rsidRPr="004E4173">
        <w:tab/>
        <w:t>{</w:t>
      </w:r>
    </w:p>
    <w:p w14:paraId="1BEFB946" w14:textId="77777777" w:rsidR="004E4173" w:rsidRPr="004E4173" w:rsidRDefault="004E4173" w:rsidP="004E4173">
      <w:pPr>
        <w:pStyle w:val="Code"/>
      </w:pPr>
      <w:r w:rsidRPr="004E4173">
        <w:tab/>
      </w:r>
      <w:r w:rsidRPr="004E4173">
        <w:tab/>
        <w:t>{ }, { '+', Green }</w:t>
      </w:r>
    </w:p>
    <w:p w14:paraId="56A378F0" w14:textId="77777777" w:rsidR="004E4173" w:rsidRPr="004E4173" w:rsidRDefault="004E4173" w:rsidP="004E4173">
      <w:pPr>
        <w:pStyle w:val="Code"/>
      </w:pPr>
      <w:r w:rsidRPr="004E4173">
        <w:tab/>
        <w:t>},</w:t>
      </w:r>
    </w:p>
    <w:p w14:paraId="5863661A" w14:textId="77777777" w:rsidR="004E4173" w:rsidRPr="004E4173" w:rsidRDefault="004E4173" w:rsidP="004E4173">
      <w:pPr>
        <w:pStyle w:val="Code"/>
      </w:pPr>
      <w:r w:rsidRPr="004E4173">
        <w:tab/>
      </w:r>
    </w:p>
    <w:p w14:paraId="7850E841" w14:textId="77777777" w:rsidR="004E4173" w:rsidRPr="004E4173" w:rsidRDefault="004E4173" w:rsidP="004E4173">
      <w:pPr>
        <w:pStyle w:val="Code"/>
      </w:pPr>
      <w:r w:rsidRPr="004E4173">
        <w:tab/>
        <w:t>// Mine</w:t>
      </w:r>
    </w:p>
    <w:p w14:paraId="52EB0CA2" w14:textId="77777777" w:rsidR="004E4173" w:rsidRPr="004E4173" w:rsidRDefault="004E4173" w:rsidP="004E4173">
      <w:pPr>
        <w:pStyle w:val="Code"/>
      </w:pPr>
      <w:r w:rsidRPr="004E4173">
        <w:tab/>
        <w:t>{</w:t>
      </w:r>
    </w:p>
    <w:p w14:paraId="1E5088FB" w14:textId="77777777" w:rsidR="004E4173" w:rsidRPr="004E4173" w:rsidRDefault="004E4173" w:rsidP="004E4173">
      <w:pPr>
        <w:pStyle w:val="Code"/>
      </w:pPr>
      <w:r w:rsidRPr="004E4173">
        <w:tab/>
      </w:r>
      <w:r w:rsidRPr="004E4173">
        <w:tab/>
        <w:t>{ }, { 148, Red }</w:t>
      </w:r>
    </w:p>
    <w:p w14:paraId="12A3CEC4" w14:textId="77777777" w:rsidR="004E4173" w:rsidRPr="004E4173" w:rsidRDefault="004E4173" w:rsidP="004E4173">
      <w:pPr>
        <w:pStyle w:val="Code"/>
      </w:pPr>
      <w:r w:rsidRPr="004E4173">
        <w:tab/>
        <w:t>}/*,</w:t>
      </w:r>
    </w:p>
    <w:p w14:paraId="313FF6EB" w14:textId="77777777" w:rsidR="004E4173" w:rsidRPr="004E4173" w:rsidRDefault="004E4173" w:rsidP="004E4173">
      <w:pPr>
        <w:pStyle w:val="Code"/>
      </w:pPr>
      <w:r w:rsidRPr="004E4173">
        <w:tab/>
      </w:r>
    </w:p>
    <w:p w14:paraId="7DF0544F" w14:textId="77777777" w:rsidR="004E4173" w:rsidRPr="004E4173" w:rsidRDefault="004E4173" w:rsidP="004E4173">
      <w:pPr>
        <w:pStyle w:val="Code"/>
      </w:pPr>
      <w:r w:rsidRPr="004E4173">
        <w:tab/>
        <w:t>// Slowdown</w:t>
      </w:r>
    </w:p>
    <w:p w14:paraId="07DF4AB9" w14:textId="77777777" w:rsidR="004E4173" w:rsidRPr="004E4173" w:rsidRDefault="004E4173" w:rsidP="004E4173">
      <w:pPr>
        <w:pStyle w:val="Code"/>
      </w:pPr>
      <w:r w:rsidRPr="004E4173">
        <w:tab/>
        <w:t>{</w:t>
      </w:r>
    </w:p>
    <w:p w14:paraId="1C423D9A" w14:textId="77777777" w:rsidR="004E4173" w:rsidRPr="004E4173" w:rsidRDefault="004E4173" w:rsidP="004E4173">
      <w:pPr>
        <w:pStyle w:val="Code"/>
      </w:pPr>
      <w:r w:rsidRPr="004E4173">
        <w:tab/>
      </w:r>
      <w:r w:rsidRPr="004E4173">
        <w:tab/>
        <w:t>{ }, { 233, Yellow }</w:t>
      </w:r>
    </w:p>
    <w:p w14:paraId="3441FEBC" w14:textId="77777777" w:rsidR="004E4173" w:rsidRPr="004E4173" w:rsidRDefault="004E4173" w:rsidP="004E4173">
      <w:pPr>
        <w:pStyle w:val="Code"/>
      </w:pPr>
      <w:r w:rsidRPr="004E4173">
        <w:tab/>
        <w:t>},</w:t>
      </w:r>
    </w:p>
    <w:p w14:paraId="62D63834" w14:textId="77777777" w:rsidR="004E4173" w:rsidRPr="004E4173" w:rsidRDefault="004E4173" w:rsidP="004E4173">
      <w:pPr>
        <w:pStyle w:val="Code"/>
      </w:pPr>
      <w:r w:rsidRPr="004E4173">
        <w:tab/>
      </w:r>
    </w:p>
    <w:p w14:paraId="4F370EC9" w14:textId="77777777" w:rsidR="004E4173" w:rsidRPr="004E4173" w:rsidRDefault="004E4173" w:rsidP="004E4173">
      <w:pPr>
        <w:pStyle w:val="Code"/>
      </w:pPr>
      <w:r w:rsidRPr="004E4173">
        <w:tab/>
        <w:t>// Poison</w:t>
      </w:r>
    </w:p>
    <w:p w14:paraId="0E3F2471" w14:textId="77777777" w:rsidR="004E4173" w:rsidRPr="004E4173" w:rsidRDefault="004E4173" w:rsidP="004E4173">
      <w:pPr>
        <w:pStyle w:val="Code"/>
      </w:pPr>
      <w:r w:rsidRPr="004E4173">
        <w:tab/>
        <w:t>{</w:t>
      </w:r>
    </w:p>
    <w:p w14:paraId="2765BA5A" w14:textId="77777777" w:rsidR="004E4173" w:rsidRPr="004E4173" w:rsidRDefault="004E4173" w:rsidP="004E4173">
      <w:pPr>
        <w:pStyle w:val="Code"/>
      </w:pPr>
      <w:r w:rsidRPr="004E4173">
        <w:tab/>
      </w:r>
      <w:r w:rsidRPr="004E4173">
        <w:tab/>
        <w:t>{ }, { 233, DarkYellow }</w:t>
      </w:r>
    </w:p>
    <w:p w14:paraId="04AAC420" w14:textId="77777777" w:rsidR="004E4173" w:rsidRPr="004E4173" w:rsidRDefault="004E4173" w:rsidP="004E4173">
      <w:pPr>
        <w:pStyle w:val="Code"/>
      </w:pPr>
      <w:r w:rsidRPr="004E4173">
        <w:tab/>
        <w:t>}*/</w:t>
      </w:r>
    </w:p>
    <w:p w14:paraId="2632A04C" w14:textId="77777777" w:rsidR="004E4173" w:rsidRPr="004E4173" w:rsidRDefault="004E4173" w:rsidP="004E4173">
      <w:pPr>
        <w:pStyle w:val="Code"/>
      </w:pPr>
      <w:r w:rsidRPr="004E4173">
        <w:t>};</w:t>
      </w:r>
    </w:p>
    <w:p w14:paraId="7F3C3E93" w14:textId="77777777" w:rsidR="004E4173" w:rsidRPr="004E4173" w:rsidRDefault="004E4173" w:rsidP="004E4173">
      <w:pPr>
        <w:pStyle w:val="Code"/>
      </w:pPr>
    </w:p>
    <w:p w14:paraId="45398BBB" w14:textId="77777777" w:rsidR="004E4173" w:rsidRPr="004E4173" w:rsidRDefault="004E4173" w:rsidP="004E4173">
      <w:pPr>
        <w:pStyle w:val="Code"/>
      </w:pPr>
      <w:r w:rsidRPr="004E4173">
        <w:t>int main();</w:t>
      </w:r>
    </w:p>
    <w:p w14:paraId="4BB2685D" w14:textId="77777777" w:rsidR="004E4173" w:rsidRPr="004E4173" w:rsidRDefault="004E4173" w:rsidP="004E4173">
      <w:pPr>
        <w:pStyle w:val="Code"/>
      </w:pPr>
      <w:r w:rsidRPr="004E4173">
        <w:t>//void controls(); - already declared in unigfcs.h</w:t>
      </w:r>
    </w:p>
    <w:p w14:paraId="165A930D" w14:textId="77777777" w:rsidR="004E4173" w:rsidRPr="004E4173" w:rsidRDefault="004E4173" w:rsidP="004E4173">
      <w:pPr>
        <w:pStyle w:val="Code"/>
      </w:pPr>
      <w:r w:rsidRPr="004E4173">
        <w:t>//bool game(DIFFICULTY difficulty, bool hotseat); - already declared in unigfcs.h</w:t>
      </w:r>
    </w:p>
    <w:p w14:paraId="2BC81657" w14:textId="77777777" w:rsidR="004E4173" w:rsidRPr="004E4173" w:rsidRDefault="004E4173" w:rsidP="004E4173">
      <w:pPr>
        <w:pStyle w:val="Code"/>
      </w:pPr>
      <w:r w:rsidRPr="004E4173">
        <w:t>int customdifficultyselection();</w:t>
      </w:r>
    </w:p>
    <w:p w14:paraId="360DDF6C" w14:textId="77777777" w:rsidR="004E4173" w:rsidRPr="004E4173" w:rsidRDefault="004E4173" w:rsidP="004E4173">
      <w:pPr>
        <w:pStyle w:val="Code"/>
      </w:pPr>
      <w:r w:rsidRPr="004E4173">
        <w:t>//bool strrem(char *str, int index);</w:t>
      </w:r>
    </w:p>
    <w:p w14:paraId="4D410794" w14:textId="77777777" w:rsidR="004E4173" w:rsidRPr="004E4173" w:rsidRDefault="004E4173" w:rsidP="004E4173">
      <w:pPr>
        <w:pStyle w:val="Code"/>
      </w:pPr>
      <w:r w:rsidRPr="004E4173">
        <w:lastRenderedPageBreak/>
        <w:t>bool playername(int sleep, bool hotseat, bool borders);</w:t>
      </w:r>
    </w:p>
    <w:p w14:paraId="52CC8E55" w14:textId="77777777" w:rsidR="004E4173" w:rsidRPr="004E4173" w:rsidRDefault="004E4173" w:rsidP="004E4173">
      <w:pPr>
        <w:pStyle w:val="Code"/>
      </w:pPr>
      <w:r w:rsidRPr="004E4173">
        <w:t>bool snakecreator(int sleep, bool hotseat, bool borders, const char *playersNames[2]);</w:t>
      </w:r>
    </w:p>
    <w:p w14:paraId="0C7D3D5B" w14:textId="77777777" w:rsidR="004E4173" w:rsidRPr="004E4173" w:rsidRDefault="004E4173" w:rsidP="004E4173">
      <w:pPr>
        <w:pStyle w:val="Code"/>
      </w:pPr>
      <w:r w:rsidRPr="004E4173">
        <w:t>// In-game functions</w:t>
      </w:r>
    </w:p>
    <w:p w14:paraId="3BA783CE" w14:textId="77777777" w:rsidR="004E4173" w:rsidRPr="004E4173" w:rsidRDefault="004E4173" w:rsidP="004E4173">
      <w:pPr>
        <w:pStyle w:val="Code"/>
      </w:pPr>
      <w:r w:rsidRPr="004E4173">
        <w:t>void livetitle(int score);</w:t>
      </w:r>
    </w:p>
    <w:p w14:paraId="24785512" w14:textId="77777777" w:rsidR="004E4173" w:rsidRPr="004E4173" w:rsidRDefault="004E4173" w:rsidP="004E4173">
      <w:pPr>
        <w:pStyle w:val="Code"/>
      </w:pPr>
      <w:r w:rsidRPr="004E4173">
        <w:t>void livetitle(const char *playerName1, int score1, const char *playerName2, int score2);</w:t>
      </w:r>
    </w:p>
    <w:p w14:paraId="37646835" w14:textId="77777777" w:rsidR="004E4173" w:rsidRPr="004E4173" w:rsidRDefault="004E4173" w:rsidP="004E4173">
      <w:pPr>
        <w:pStyle w:val="Code"/>
      </w:pPr>
      <w:r w:rsidRPr="004E4173">
        <w:t>void setrandomcolors();</w:t>
      </w:r>
    </w:p>
    <w:p w14:paraId="21FE9CD6" w14:textId="77777777" w:rsidR="004E4173" w:rsidRPr="004E4173" w:rsidRDefault="004E4173" w:rsidP="004E4173">
      <w:pPr>
        <w:pStyle w:val="Code"/>
      </w:pPr>
      <w:r w:rsidRPr="004E4173">
        <w:t>void recreateboard(bool *gameBoard, VISUAL snake, BERRY berry, bool isSpecialShown, SPECIAL shownSpecial);</w:t>
      </w:r>
    </w:p>
    <w:p w14:paraId="3FD38094" w14:textId="77777777" w:rsidR="004E4173" w:rsidRPr="004E4173" w:rsidRDefault="004E4173" w:rsidP="004E4173">
      <w:pPr>
        <w:pStyle w:val="Code"/>
      </w:pPr>
      <w:r w:rsidRPr="004E4173">
        <w:t>void recreateboard(bool *gameBoard, SNAKE snakes[2], BERRY berries[2], bool isSpecialShown, SPECIAL shownSpecial);</w:t>
      </w:r>
    </w:p>
    <w:p w14:paraId="2FF88881" w14:textId="77777777" w:rsidR="004E4173" w:rsidRPr="004E4173" w:rsidRDefault="004E4173" w:rsidP="004E4173">
      <w:pPr>
        <w:pStyle w:val="Code"/>
      </w:pPr>
      <w:r w:rsidRPr="004E4173">
        <w:t>void newberry(BERRY *berry, bool *gameBoard);</w:t>
      </w:r>
    </w:p>
    <w:p w14:paraId="6C99956D" w14:textId="77777777" w:rsidR="004E4173" w:rsidRPr="004E4173" w:rsidRDefault="004E4173" w:rsidP="004E4173">
      <w:pPr>
        <w:pStyle w:val="Code"/>
      </w:pPr>
      <w:r w:rsidRPr="004E4173">
        <w:t>void playsnake(int sleep, bool borders, VISUAL visual, const char *playerName);</w:t>
      </w:r>
    </w:p>
    <w:p w14:paraId="5B066B42" w14:textId="77777777" w:rsidR="004E4173" w:rsidRPr="004E4173" w:rsidRDefault="004E4173" w:rsidP="004E4173">
      <w:pPr>
        <w:pStyle w:val="Code"/>
      </w:pPr>
      <w:r w:rsidRPr="004E4173">
        <w:t>void playhotseat(int sleep, bool borders, VISUAL visuals[2], const char *playersNames[2]);</w:t>
      </w:r>
    </w:p>
    <w:p w14:paraId="204DBC23" w14:textId="77777777" w:rsidR="004E4173" w:rsidRPr="004E4173" w:rsidRDefault="004E4173" w:rsidP="004E4173">
      <w:pPr>
        <w:pStyle w:val="Code"/>
      </w:pPr>
    </w:p>
    <w:p w14:paraId="6137598A" w14:textId="77777777" w:rsidR="004E4173" w:rsidRPr="004E4173" w:rsidRDefault="004E4173" w:rsidP="004E4173">
      <w:pPr>
        <w:pStyle w:val="Code"/>
      </w:pPr>
      <w:r w:rsidRPr="004E4173">
        <w:t>int main()</w:t>
      </w:r>
    </w:p>
    <w:p w14:paraId="2372E045" w14:textId="77777777" w:rsidR="004E4173" w:rsidRPr="004E4173" w:rsidRDefault="004E4173" w:rsidP="004E4173">
      <w:pPr>
        <w:pStyle w:val="Code"/>
      </w:pPr>
      <w:r w:rsidRPr="004E4173">
        <w:t>{</w:t>
      </w:r>
    </w:p>
    <w:p w14:paraId="09128871" w14:textId="61B0351F" w:rsidR="004E4173" w:rsidRPr="004E4173" w:rsidRDefault="004E4173" w:rsidP="004E4173">
      <w:pPr>
        <w:pStyle w:val="Code"/>
      </w:pPr>
      <w:r w:rsidRPr="004E4173">
        <w:tab/>
        <w:t>initialize("Snake", "v1.7 'A better way'", "</w:t>
      </w:r>
      <w:r w:rsidR="005E7B5A">
        <w:t>beta 4</w:t>
      </w:r>
      <w:r w:rsidRPr="004E4173">
        <w:t>", 79, 24);</w:t>
      </w:r>
    </w:p>
    <w:p w14:paraId="27091492" w14:textId="77777777" w:rsidR="004E4173" w:rsidRPr="004E4173" w:rsidRDefault="004E4173" w:rsidP="004E4173">
      <w:pPr>
        <w:pStyle w:val="Code"/>
      </w:pPr>
      <w:r w:rsidRPr="004E4173">
        <w:tab/>
        <w:t>mainmenu(Green);</w:t>
      </w:r>
    </w:p>
    <w:p w14:paraId="2266DD63" w14:textId="77777777" w:rsidR="004E4173" w:rsidRPr="004E4173" w:rsidRDefault="004E4173" w:rsidP="004E4173">
      <w:pPr>
        <w:pStyle w:val="Code"/>
      </w:pPr>
      <w:r w:rsidRPr="004E4173">
        <w:tab/>
      </w:r>
    </w:p>
    <w:p w14:paraId="5F47E938" w14:textId="77777777" w:rsidR="004E4173" w:rsidRPr="004E4173" w:rsidRDefault="004E4173" w:rsidP="004E4173">
      <w:pPr>
        <w:pStyle w:val="Code"/>
      </w:pPr>
      <w:r w:rsidRPr="004E4173">
        <w:tab/>
        <w:t>// Program should not get there</w:t>
      </w:r>
    </w:p>
    <w:p w14:paraId="64CAE368" w14:textId="77777777" w:rsidR="004E4173" w:rsidRPr="004E4173" w:rsidRDefault="004E4173" w:rsidP="004E4173">
      <w:pPr>
        <w:pStyle w:val="Code"/>
      </w:pPr>
      <w:r w:rsidRPr="004E4173">
        <w:tab/>
        <w:t>cls();</w:t>
      </w:r>
    </w:p>
    <w:p w14:paraId="5682F35B" w14:textId="77777777" w:rsidR="004E4173" w:rsidRPr="004E4173" w:rsidRDefault="004E4173" w:rsidP="004E4173">
      <w:pPr>
        <w:pStyle w:val="Code"/>
      </w:pPr>
      <w:r w:rsidRPr="004E4173">
        <w:tab/>
        <w:t>vcenter(3);</w:t>
      </w:r>
    </w:p>
    <w:p w14:paraId="78BEDD72" w14:textId="77777777" w:rsidR="004E4173" w:rsidRPr="004E4173" w:rsidRDefault="004E4173" w:rsidP="004E4173">
      <w:pPr>
        <w:pStyle w:val="Code"/>
      </w:pPr>
      <w:r w:rsidRPr="004E4173">
        <w:tab/>
        <w:t>hcenter("SOMETHING WENT WRONG :-(\n");</w:t>
      </w:r>
    </w:p>
    <w:p w14:paraId="4D425420" w14:textId="77777777" w:rsidR="004E4173" w:rsidRPr="004E4173" w:rsidRDefault="004E4173" w:rsidP="004E4173">
      <w:pPr>
        <w:pStyle w:val="Code"/>
      </w:pPr>
      <w:r w:rsidRPr="004E4173">
        <w:tab/>
        <w:t>hcenter("Press any key to close the game . . .");</w:t>
      </w:r>
    </w:p>
    <w:p w14:paraId="04A23741" w14:textId="77777777" w:rsidR="004E4173" w:rsidRPr="004E4173" w:rsidRDefault="004E4173" w:rsidP="004E4173">
      <w:pPr>
        <w:pStyle w:val="Code"/>
      </w:pPr>
      <w:r w:rsidRPr="004E4173">
        <w:tab/>
      </w:r>
    </w:p>
    <w:p w14:paraId="5E2E741B" w14:textId="77777777" w:rsidR="004E4173" w:rsidRPr="004E4173" w:rsidRDefault="004E4173" w:rsidP="004E4173">
      <w:pPr>
        <w:pStyle w:val="Code"/>
      </w:pPr>
      <w:r w:rsidRPr="004E4173">
        <w:tab/>
        <w:t>getch();</w:t>
      </w:r>
    </w:p>
    <w:p w14:paraId="37291231" w14:textId="77777777" w:rsidR="004E4173" w:rsidRPr="004E4173" w:rsidRDefault="004E4173" w:rsidP="004E4173">
      <w:pPr>
        <w:pStyle w:val="Code"/>
      </w:pPr>
      <w:r w:rsidRPr="004E4173">
        <w:tab/>
      </w:r>
    </w:p>
    <w:p w14:paraId="3DABA83C" w14:textId="77777777" w:rsidR="004E4173" w:rsidRPr="004E4173" w:rsidRDefault="004E4173" w:rsidP="004E4173">
      <w:pPr>
        <w:pStyle w:val="Code"/>
      </w:pPr>
      <w:r w:rsidRPr="004E4173">
        <w:tab/>
        <w:t>exit(EXIT_FAILURE);</w:t>
      </w:r>
    </w:p>
    <w:p w14:paraId="7D61D5BE" w14:textId="77777777" w:rsidR="004E4173" w:rsidRPr="004E4173" w:rsidRDefault="004E4173" w:rsidP="004E4173">
      <w:pPr>
        <w:pStyle w:val="Code"/>
      </w:pPr>
      <w:r w:rsidRPr="004E4173">
        <w:t>}</w:t>
      </w:r>
    </w:p>
    <w:p w14:paraId="2D51D2F6" w14:textId="77777777" w:rsidR="004E4173" w:rsidRPr="004E4173" w:rsidRDefault="004E4173" w:rsidP="004E4173">
      <w:pPr>
        <w:pStyle w:val="Code"/>
      </w:pPr>
    </w:p>
    <w:p w14:paraId="3716E170" w14:textId="77777777" w:rsidR="004E4173" w:rsidRPr="004E4173" w:rsidRDefault="004E4173" w:rsidP="004E4173">
      <w:pPr>
        <w:pStyle w:val="Code"/>
      </w:pPr>
      <w:r w:rsidRPr="004E4173">
        <w:t>void controls()</w:t>
      </w:r>
    </w:p>
    <w:p w14:paraId="03D356C4" w14:textId="77777777" w:rsidR="004E4173" w:rsidRPr="004E4173" w:rsidRDefault="004E4173" w:rsidP="004E4173">
      <w:pPr>
        <w:pStyle w:val="Code"/>
      </w:pPr>
      <w:r w:rsidRPr="004E4173">
        <w:t>{</w:t>
      </w:r>
    </w:p>
    <w:p w14:paraId="5DB43ED8" w14:textId="77777777" w:rsidR="004E4173" w:rsidRPr="004E4173" w:rsidRDefault="004E4173" w:rsidP="004E4173">
      <w:pPr>
        <w:pStyle w:val="Code"/>
      </w:pPr>
      <w:r w:rsidRPr="004E4173">
        <w:tab/>
        <w:t>const int CENTERING = 35;</w:t>
      </w:r>
    </w:p>
    <w:p w14:paraId="66DBD3A9" w14:textId="77777777" w:rsidR="004E4173" w:rsidRPr="004E4173" w:rsidRDefault="004E4173" w:rsidP="004E4173">
      <w:pPr>
        <w:pStyle w:val="Code"/>
      </w:pPr>
      <w:r w:rsidRPr="004E4173">
        <w:tab/>
      </w:r>
    </w:p>
    <w:p w14:paraId="1A53E984" w14:textId="77777777" w:rsidR="004E4173" w:rsidRPr="004E4173" w:rsidRDefault="004E4173" w:rsidP="004E4173">
      <w:pPr>
        <w:pStyle w:val="Code"/>
      </w:pPr>
      <w:r w:rsidRPr="004E4173">
        <w:tab/>
        <w:t>bool render = true;</w:t>
      </w:r>
    </w:p>
    <w:p w14:paraId="20322EBE" w14:textId="77777777" w:rsidR="004E4173" w:rsidRPr="004E4173" w:rsidRDefault="004E4173" w:rsidP="004E4173">
      <w:pPr>
        <w:pStyle w:val="Code"/>
      </w:pPr>
      <w:r w:rsidRPr="004E4173">
        <w:tab/>
        <w:t>char key;</w:t>
      </w:r>
    </w:p>
    <w:p w14:paraId="4037F4EF" w14:textId="77777777" w:rsidR="004E4173" w:rsidRPr="004E4173" w:rsidRDefault="004E4173" w:rsidP="004E4173">
      <w:pPr>
        <w:pStyle w:val="Code"/>
      </w:pPr>
      <w:r w:rsidRPr="004E4173">
        <w:tab/>
      </w:r>
    </w:p>
    <w:p w14:paraId="3DBC3A5C" w14:textId="77777777" w:rsidR="004E4173" w:rsidRPr="004E4173" w:rsidRDefault="004E4173" w:rsidP="004E4173">
      <w:pPr>
        <w:pStyle w:val="Code"/>
      </w:pPr>
      <w:r w:rsidRPr="004E4173">
        <w:tab/>
        <w:t>while (true)</w:t>
      </w:r>
    </w:p>
    <w:p w14:paraId="7917A479" w14:textId="77777777" w:rsidR="004E4173" w:rsidRPr="004E4173" w:rsidRDefault="004E4173" w:rsidP="004E4173">
      <w:pPr>
        <w:pStyle w:val="Code"/>
      </w:pPr>
      <w:r w:rsidRPr="004E4173">
        <w:tab/>
        <w:t>{</w:t>
      </w:r>
    </w:p>
    <w:p w14:paraId="1B0DB9FC" w14:textId="77777777" w:rsidR="004E4173" w:rsidRPr="004E4173" w:rsidRDefault="004E4173" w:rsidP="004E4173">
      <w:pPr>
        <w:pStyle w:val="Code"/>
      </w:pPr>
      <w:r w:rsidRPr="004E4173">
        <w:tab/>
      </w:r>
      <w:r w:rsidRPr="004E4173">
        <w:tab/>
        <w:t>if (consoleSizeChanged || render)</w:t>
      </w:r>
    </w:p>
    <w:p w14:paraId="78A4AE1E" w14:textId="77777777" w:rsidR="004E4173" w:rsidRPr="004E4173" w:rsidRDefault="004E4173" w:rsidP="004E4173">
      <w:pPr>
        <w:pStyle w:val="Code"/>
      </w:pPr>
      <w:r w:rsidRPr="004E4173">
        <w:tab/>
      </w:r>
      <w:r w:rsidRPr="004E4173">
        <w:tab/>
        <w:t>{</w:t>
      </w:r>
    </w:p>
    <w:p w14:paraId="60B8B03B" w14:textId="77777777" w:rsidR="004E4173" w:rsidRPr="004E4173" w:rsidRDefault="004E4173" w:rsidP="004E4173">
      <w:pPr>
        <w:pStyle w:val="Code"/>
      </w:pPr>
      <w:r w:rsidRPr="004E4173">
        <w:tab/>
      </w:r>
      <w:r w:rsidRPr="004E4173">
        <w:tab/>
      </w:r>
      <w:r w:rsidRPr="004E4173">
        <w:tab/>
      </w:r>
    </w:p>
    <w:p w14:paraId="284DA0AD" w14:textId="77777777" w:rsidR="004E4173" w:rsidRPr="004E4173" w:rsidRDefault="004E4173" w:rsidP="004E4173">
      <w:pPr>
        <w:pStyle w:val="Code"/>
      </w:pPr>
      <w:r w:rsidRPr="004E4173">
        <w:tab/>
      </w:r>
      <w:r w:rsidRPr="004E4173">
        <w:tab/>
      </w:r>
      <w:r w:rsidRPr="004E4173">
        <w:tab/>
        <w:t>cls();</w:t>
      </w:r>
    </w:p>
    <w:p w14:paraId="4519CD23" w14:textId="77777777" w:rsidR="004E4173" w:rsidRPr="004E4173" w:rsidRDefault="004E4173" w:rsidP="004E4173">
      <w:pPr>
        <w:pStyle w:val="Code"/>
      </w:pPr>
      <w:r w:rsidRPr="004E4173">
        <w:tab/>
      </w:r>
      <w:r w:rsidRPr="004E4173">
        <w:tab/>
      </w:r>
      <w:r w:rsidRPr="004E4173">
        <w:tab/>
      </w:r>
    </w:p>
    <w:p w14:paraId="09DF8BB7" w14:textId="77777777" w:rsidR="004E4173" w:rsidRPr="004E4173" w:rsidRDefault="004E4173" w:rsidP="004E4173">
      <w:pPr>
        <w:pStyle w:val="Code"/>
      </w:pPr>
      <w:r w:rsidRPr="004E4173">
        <w:t>#ifdef DEBUG</w:t>
      </w:r>
    </w:p>
    <w:p w14:paraId="5FFF9058" w14:textId="77777777" w:rsidR="004E4173" w:rsidRPr="004E4173" w:rsidRDefault="004E4173" w:rsidP="004E4173">
      <w:pPr>
        <w:pStyle w:val="Code"/>
      </w:pPr>
      <w:r w:rsidRPr="004E4173">
        <w:tab/>
      </w:r>
      <w:r w:rsidRPr="004E4173">
        <w:tab/>
      </w:r>
      <w:r w:rsidRPr="004E4173">
        <w:tab/>
        <w:t>vcenter(9);</w:t>
      </w:r>
    </w:p>
    <w:p w14:paraId="6A5167E4" w14:textId="77777777" w:rsidR="004E4173" w:rsidRPr="004E4173" w:rsidRDefault="004E4173" w:rsidP="004E4173">
      <w:pPr>
        <w:pStyle w:val="Code"/>
      </w:pPr>
      <w:r w:rsidRPr="004E4173">
        <w:t>#else</w:t>
      </w:r>
    </w:p>
    <w:p w14:paraId="500B938F" w14:textId="77777777" w:rsidR="004E4173" w:rsidRPr="004E4173" w:rsidRDefault="004E4173" w:rsidP="004E4173">
      <w:pPr>
        <w:pStyle w:val="Code"/>
      </w:pPr>
      <w:r w:rsidRPr="004E4173">
        <w:tab/>
      </w:r>
      <w:r w:rsidRPr="004E4173">
        <w:tab/>
      </w:r>
      <w:r w:rsidRPr="004E4173">
        <w:tab/>
        <w:t>vcenter(8);</w:t>
      </w:r>
    </w:p>
    <w:p w14:paraId="6728A6D8" w14:textId="77777777" w:rsidR="004E4173" w:rsidRPr="004E4173" w:rsidRDefault="004E4173" w:rsidP="004E4173">
      <w:pPr>
        <w:pStyle w:val="Code"/>
      </w:pPr>
      <w:r w:rsidRPr="004E4173">
        <w:t>#endif</w:t>
      </w:r>
    </w:p>
    <w:p w14:paraId="1D959AC4" w14:textId="77777777" w:rsidR="004E4173" w:rsidRPr="004E4173" w:rsidRDefault="004E4173" w:rsidP="004E4173">
      <w:pPr>
        <w:pStyle w:val="Code"/>
      </w:pPr>
      <w:r w:rsidRPr="004E4173">
        <w:tab/>
      </w:r>
      <w:r w:rsidRPr="004E4173">
        <w:tab/>
      </w:r>
      <w:r w:rsidRPr="004E4173">
        <w:tab/>
      </w:r>
    </w:p>
    <w:p w14:paraId="0F5F1312" w14:textId="77777777" w:rsidR="004E4173" w:rsidRPr="004E4173" w:rsidRDefault="004E4173" w:rsidP="004E4173">
      <w:pPr>
        <w:pStyle w:val="Code"/>
      </w:pPr>
      <w:r w:rsidRPr="004E4173">
        <w:tab/>
      </w:r>
      <w:r w:rsidRPr="004E4173">
        <w:tab/>
      </w:r>
      <w:r w:rsidRPr="004E4173">
        <w:tab/>
        <w:t>hcenter("CONTROLS");</w:t>
      </w:r>
    </w:p>
    <w:p w14:paraId="4D6B400D" w14:textId="77777777" w:rsidR="004E4173" w:rsidRPr="004E4173" w:rsidRDefault="004E4173" w:rsidP="004E4173">
      <w:pPr>
        <w:pStyle w:val="Code"/>
      </w:pPr>
      <w:r w:rsidRPr="004E4173">
        <w:tab/>
      </w:r>
      <w:r w:rsidRPr="004E4173">
        <w:tab/>
      </w:r>
      <w:r w:rsidRPr="004E4173">
        <w:tab/>
        <w:t>fputs("\n\n", stdout);</w:t>
      </w:r>
    </w:p>
    <w:p w14:paraId="26851A80" w14:textId="77777777" w:rsidR="004E4173" w:rsidRPr="004E4173" w:rsidRDefault="004E4173" w:rsidP="004E4173">
      <w:pPr>
        <w:pStyle w:val="Code"/>
      </w:pPr>
      <w:r w:rsidRPr="004E4173">
        <w:tab/>
      </w:r>
      <w:r w:rsidRPr="004E4173">
        <w:tab/>
      </w:r>
      <w:r w:rsidRPr="004E4173">
        <w:tab/>
      </w:r>
    </w:p>
    <w:p w14:paraId="5B5669EE" w14:textId="77777777" w:rsidR="004E4173" w:rsidRPr="004E4173" w:rsidRDefault="004E4173" w:rsidP="004E4173">
      <w:pPr>
        <w:pStyle w:val="Code"/>
      </w:pPr>
      <w:r w:rsidRPr="004E4173">
        <w:tab/>
      </w:r>
      <w:r w:rsidRPr="004E4173">
        <w:tab/>
      </w:r>
      <w:r w:rsidRPr="004E4173">
        <w:tab/>
        <w:t>hcenter(CENTERING, "Player 1:          Arrow keys\n");</w:t>
      </w:r>
    </w:p>
    <w:p w14:paraId="1D2AA99A" w14:textId="77777777" w:rsidR="004E4173" w:rsidRPr="004E4173" w:rsidRDefault="004E4173" w:rsidP="004E4173">
      <w:pPr>
        <w:pStyle w:val="Code"/>
      </w:pPr>
      <w:r w:rsidRPr="004E4173">
        <w:tab/>
      </w:r>
      <w:r w:rsidRPr="004E4173">
        <w:tab/>
      </w:r>
      <w:r w:rsidRPr="004E4173">
        <w:tab/>
        <w:t>hcenter(CENTERING, "Player 2:          WASD\n");</w:t>
      </w:r>
    </w:p>
    <w:p w14:paraId="08B94022" w14:textId="77777777" w:rsidR="004E4173" w:rsidRPr="004E4173" w:rsidRDefault="004E4173" w:rsidP="004E4173">
      <w:pPr>
        <w:pStyle w:val="Code"/>
      </w:pPr>
      <w:r w:rsidRPr="004E4173">
        <w:tab/>
      </w:r>
      <w:r w:rsidRPr="004E4173">
        <w:tab/>
      </w:r>
      <w:r w:rsidRPr="004E4173">
        <w:tab/>
      </w:r>
    </w:p>
    <w:p w14:paraId="45DDFAE5" w14:textId="77777777" w:rsidR="004E4173" w:rsidRPr="004E4173" w:rsidRDefault="004E4173" w:rsidP="004E4173">
      <w:pPr>
        <w:pStyle w:val="Code"/>
      </w:pPr>
      <w:r w:rsidRPr="004E4173">
        <w:t>#ifdef DEBUG</w:t>
      </w:r>
    </w:p>
    <w:p w14:paraId="6FEEF2EA" w14:textId="77777777" w:rsidR="004E4173" w:rsidRPr="004E4173" w:rsidRDefault="004E4173" w:rsidP="004E4173">
      <w:pPr>
        <w:pStyle w:val="Code"/>
      </w:pPr>
      <w:r w:rsidRPr="004E4173">
        <w:tab/>
      </w:r>
      <w:r w:rsidRPr="004E4173">
        <w:tab/>
      </w:r>
      <w:r w:rsidRPr="004E4173">
        <w:tab/>
        <w:t>hcenter(CENTERING, "Freeze game:       SPACE\n");</w:t>
      </w:r>
    </w:p>
    <w:p w14:paraId="3CE9DF0A" w14:textId="77777777" w:rsidR="004E4173" w:rsidRPr="004E4173" w:rsidRDefault="004E4173" w:rsidP="004E4173">
      <w:pPr>
        <w:pStyle w:val="Code"/>
      </w:pPr>
      <w:r w:rsidRPr="004E4173">
        <w:t>#endif</w:t>
      </w:r>
    </w:p>
    <w:p w14:paraId="731E48FD" w14:textId="77777777" w:rsidR="004E4173" w:rsidRPr="004E4173" w:rsidRDefault="004E4173" w:rsidP="004E4173">
      <w:pPr>
        <w:pStyle w:val="Code"/>
      </w:pPr>
      <w:r w:rsidRPr="004E4173">
        <w:tab/>
      </w:r>
      <w:r w:rsidRPr="004E4173">
        <w:tab/>
      </w:r>
      <w:r w:rsidRPr="004E4173">
        <w:tab/>
      </w:r>
    </w:p>
    <w:p w14:paraId="6BE30140" w14:textId="77777777" w:rsidR="004E4173" w:rsidRPr="004E4173" w:rsidRDefault="004E4173" w:rsidP="004E4173">
      <w:pPr>
        <w:pStyle w:val="Code"/>
      </w:pPr>
      <w:r w:rsidRPr="004E4173">
        <w:tab/>
      </w:r>
      <w:r w:rsidRPr="004E4173">
        <w:tab/>
      </w:r>
      <w:r w:rsidRPr="004E4173">
        <w:tab/>
        <w:t>hcenter(CENTERING, "Pause game:        ESC\n");</w:t>
      </w:r>
    </w:p>
    <w:p w14:paraId="7EB3F174" w14:textId="77777777" w:rsidR="004E4173" w:rsidRPr="004E4173" w:rsidRDefault="004E4173" w:rsidP="004E4173">
      <w:pPr>
        <w:pStyle w:val="Code"/>
      </w:pPr>
      <w:r w:rsidRPr="004E4173">
        <w:tab/>
      </w:r>
      <w:r w:rsidRPr="004E4173">
        <w:tab/>
      </w:r>
      <w:r w:rsidRPr="004E4173">
        <w:tab/>
        <w:t>hcenter(CENTERING, "Menus navigation:  Arrow keys, ENTER, ESC");</w:t>
      </w:r>
    </w:p>
    <w:p w14:paraId="5842DD0F" w14:textId="77777777" w:rsidR="004E4173" w:rsidRPr="004E4173" w:rsidRDefault="004E4173" w:rsidP="004E4173">
      <w:pPr>
        <w:pStyle w:val="Code"/>
      </w:pPr>
      <w:r w:rsidRPr="004E4173">
        <w:tab/>
      </w:r>
      <w:r w:rsidRPr="004E4173">
        <w:tab/>
      </w:r>
      <w:r w:rsidRPr="004E4173">
        <w:tab/>
        <w:t>fputs("\n\n", stdout);</w:t>
      </w:r>
    </w:p>
    <w:p w14:paraId="18277446" w14:textId="77777777" w:rsidR="004E4173" w:rsidRPr="004E4173" w:rsidRDefault="004E4173" w:rsidP="004E4173">
      <w:pPr>
        <w:pStyle w:val="Code"/>
      </w:pPr>
      <w:r w:rsidRPr="004E4173">
        <w:tab/>
      </w:r>
      <w:r w:rsidRPr="004E4173">
        <w:tab/>
      </w:r>
      <w:r w:rsidRPr="004E4173">
        <w:tab/>
      </w:r>
    </w:p>
    <w:p w14:paraId="3CA46384" w14:textId="77777777" w:rsidR="004E4173" w:rsidRPr="004E4173" w:rsidRDefault="004E4173" w:rsidP="004E4173">
      <w:pPr>
        <w:pStyle w:val="Code"/>
      </w:pPr>
      <w:r w:rsidRPr="004E4173">
        <w:tab/>
      </w:r>
      <w:r w:rsidRPr="004E4173">
        <w:tab/>
      </w:r>
      <w:r w:rsidRPr="004E4173">
        <w:tab/>
        <w:t>hcenter("&gt; Back  ");</w:t>
      </w:r>
    </w:p>
    <w:p w14:paraId="098AA0BD" w14:textId="77777777" w:rsidR="004E4173" w:rsidRPr="004E4173" w:rsidRDefault="004E4173" w:rsidP="004E4173">
      <w:pPr>
        <w:pStyle w:val="Code"/>
      </w:pPr>
      <w:r w:rsidRPr="004E4173">
        <w:tab/>
      </w:r>
      <w:r w:rsidRPr="004E4173">
        <w:tab/>
      </w:r>
      <w:r w:rsidRPr="004E4173">
        <w:tab/>
      </w:r>
    </w:p>
    <w:p w14:paraId="264527B6" w14:textId="77777777" w:rsidR="004E4173" w:rsidRPr="004E4173" w:rsidRDefault="004E4173" w:rsidP="004E4173">
      <w:pPr>
        <w:pStyle w:val="Code"/>
      </w:pPr>
      <w:r w:rsidRPr="004E4173">
        <w:tab/>
      </w:r>
      <w:r w:rsidRPr="004E4173">
        <w:tab/>
      </w:r>
      <w:r w:rsidRPr="004E4173">
        <w:tab/>
        <w:t>consoleSizeChanged = false;</w:t>
      </w:r>
    </w:p>
    <w:p w14:paraId="46113BAC" w14:textId="77777777" w:rsidR="004E4173" w:rsidRPr="004E4173" w:rsidRDefault="004E4173" w:rsidP="004E4173">
      <w:pPr>
        <w:pStyle w:val="Code"/>
      </w:pPr>
      <w:r w:rsidRPr="004E4173">
        <w:tab/>
      </w:r>
      <w:r w:rsidRPr="004E4173">
        <w:tab/>
      </w:r>
      <w:r w:rsidRPr="004E4173">
        <w:tab/>
        <w:t>render = false;</w:t>
      </w:r>
    </w:p>
    <w:p w14:paraId="1E2B0510" w14:textId="77777777" w:rsidR="004E4173" w:rsidRPr="004E4173" w:rsidRDefault="004E4173" w:rsidP="004E4173">
      <w:pPr>
        <w:pStyle w:val="Code"/>
      </w:pPr>
      <w:r w:rsidRPr="004E4173">
        <w:tab/>
      </w:r>
      <w:r w:rsidRPr="004E4173">
        <w:tab/>
        <w:t>}</w:t>
      </w:r>
    </w:p>
    <w:p w14:paraId="736DE68A" w14:textId="77777777" w:rsidR="004E4173" w:rsidRPr="004E4173" w:rsidRDefault="004E4173" w:rsidP="004E4173">
      <w:pPr>
        <w:pStyle w:val="Code"/>
      </w:pPr>
      <w:r w:rsidRPr="004E4173">
        <w:tab/>
      </w:r>
      <w:r w:rsidRPr="004E4173">
        <w:tab/>
      </w:r>
    </w:p>
    <w:p w14:paraId="5A323105" w14:textId="77777777" w:rsidR="004E4173" w:rsidRPr="004E4173" w:rsidRDefault="004E4173" w:rsidP="004E4173">
      <w:pPr>
        <w:pStyle w:val="Code"/>
      </w:pPr>
      <w:r w:rsidRPr="004E4173">
        <w:lastRenderedPageBreak/>
        <w:t>#ifdef DEBUG</w:t>
      </w:r>
    </w:p>
    <w:p w14:paraId="528F7471" w14:textId="77777777" w:rsidR="004E4173" w:rsidRPr="004E4173" w:rsidRDefault="004E4173" w:rsidP="004E4173">
      <w:pPr>
        <w:pStyle w:val="Code"/>
      </w:pPr>
      <w:r w:rsidRPr="004E4173">
        <w:tab/>
      </w:r>
      <w:r w:rsidRPr="004E4173">
        <w:tab/>
        <w:t>movecursor(COORD_ORIGIN);</w:t>
      </w:r>
    </w:p>
    <w:p w14:paraId="6472F4E8" w14:textId="77777777" w:rsidR="004E4173" w:rsidRPr="004E4173" w:rsidRDefault="004E4173" w:rsidP="004E4173">
      <w:pPr>
        <w:pStyle w:val="Code"/>
      </w:pPr>
      <w:r w:rsidRPr="004E4173">
        <w:tab/>
      </w:r>
      <w:r w:rsidRPr="004E4173">
        <w:tab/>
        <w:t>DEBUG_CHEATS;</w:t>
      </w:r>
    </w:p>
    <w:p w14:paraId="292A4AAA" w14:textId="77777777" w:rsidR="004E4173" w:rsidRPr="004E4173" w:rsidRDefault="004E4173" w:rsidP="004E4173">
      <w:pPr>
        <w:pStyle w:val="Code"/>
      </w:pPr>
      <w:r w:rsidRPr="004E4173">
        <w:t>#endif</w:t>
      </w:r>
    </w:p>
    <w:p w14:paraId="567F2230" w14:textId="77777777" w:rsidR="004E4173" w:rsidRPr="004E4173" w:rsidRDefault="004E4173" w:rsidP="004E4173">
      <w:pPr>
        <w:pStyle w:val="Code"/>
      </w:pPr>
      <w:r w:rsidRPr="004E4173">
        <w:tab/>
      </w:r>
      <w:r w:rsidRPr="004E4173">
        <w:tab/>
      </w:r>
      <w:r w:rsidRPr="004E4173">
        <w:tab/>
      </w:r>
    </w:p>
    <w:p w14:paraId="664F81BF" w14:textId="77777777" w:rsidR="004E4173" w:rsidRPr="004E4173" w:rsidRDefault="004E4173" w:rsidP="004E4173">
      <w:pPr>
        <w:pStyle w:val="Code"/>
      </w:pPr>
      <w:r w:rsidRPr="004E4173">
        <w:tab/>
      </w:r>
      <w:r w:rsidRPr="004E4173">
        <w:tab/>
        <w:t>if (kbhit())</w:t>
      </w:r>
    </w:p>
    <w:p w14:paraId="13317553" w14:textId="77777777" w:rsidR="004E4173" w:rsidRPr="004E4173" w:rsidRDefault="004E4173" w:rsidP="004E4173">
      <w:pPr>
        <w:pStyle w:val="Code"/>
      </w:pPr>
      <w:r w:rsidRPr="004E4173">
        <w:tab/>
      </w:r>
      <w:r w:rsidRPr="004E4173">
        <w:tab/>
        <w:t>{</w:t>
      </w:r>
    </w:p>
    <w:p w14:paraId="6B6EAB12" w14:textId="77777777" w:rsidR="004E4173" w:rsidRPr="004E4173" w:rsidRDefault="004E4173" w:rsidP="004E4173">
      <w:pPr>
        <w:pStyle w:val="Code"/>
      </w:pPr>
      <w:r w:rsidRPr="004E4173">
        <w:tab/>
      </w:r>
      <w:r w:rsidRPr="004E4173">
        <w:tab/>
      </w:r>
      <w:r w:rsidRPr="004E4173">
        <w:tab/>
        <w:t>key = getch();</w:t>
      </w:r>
    </w:p>
    <w:p w14:paraId="0FA5BB0B" w14:textId="77777777" w:rsidR="004E4173" w:rsidRPr="004E4173" w:rsidRDefault="004E4173" w:rsidP="004E4173">
      <w:pPr>
        <w:pStyle w:val="Code"/>
      </w:pPr>
      <w:r w:rsidRPr="004E4173">
        <w:tab/>
      </w:r>
      <w:r w:rsidRPr="004E4173">
        <w:tab/>
      </w:r>
      <w:r w:rsidRPr="004E4173">
        <w:tab/>
      </w:r>
    </w:p>
    <w:p w14:paraId="64053EE1" w14:textId="77777777" w:rsidR="004E4173" w:rsidRPr="004E4173" w:rsidRDefault="004E4173" w:rsidP="004E4173">
      <w:pPr>
        <w:pStyle w:val="Code"/>
      </w:pPr>
      <w:r w:rsidRPr="004E4173">
        <w:tab/>
      </w:r>
      <w:r w:rsidRPr="004E4173">
        <w:tab/>
      </w:r>
      <w:r w:rsidRPr="004E4173">
        <w:tab/>
        <w:t>if (key == Enter || key == Esc)</w:t>
      </w:r>
    </w:p>
    <w:p w14:paraId="384A2C2F" w14:textId="77777777" w:rsidR="004E4173" w:rsidRPr="004E4173" w:rsidRDefault="004E4173" w:rsidP="004E4173">
      <w:pPr>
        <w:pStyle w:val="Code"/>
      </w:pPr>
      <w:r w:rsidRPr="004E4173">
        <w:tab/>
      </w:r>
      <w:r w:rsidRPr="004E4173">
        <w:tab/>
      </w:r>
      <w:r w:rsidRPr="004E4173">
        <w:tab/>
        <w:t>{</w:t>
      </w:r>
    </w:p>
    <w:p w14:paraId="108DD6E0" w14:textId="77777777" w:rsidR="004E4173" w:rsidRPr="004E4173" w:rsidRDefault="004E4173" w:rsidP="004E4173">
      <w:pPr>
        <w:pStyle w:val="Code"/>
      </w:pPr>
      <w:r w:rsidRPr="004E4173">
        <w:tab/>
      </w:r>
      <w:r w:rsidRPr="004E4173">
        <w:tab/>
      </w:r>
      <w:r w:rsidRPr="004E4173">
        <w:tab/>
      </w:r>
      <w:r w:rsidRPr="004E4173">
        <w:tab/>
        <w:t>return;</w:t>
      </w:r>
    </w:p>
    <w:p w14:paraId="2C791403" w14:textId="77777777" w:rsidR="004E4173" w:rsidRPr="004E4173" w:rsidRDefault="004E4173" w:rsidP="004E4173">
      <w:pPr>
        <w:pStyle w:val="Code"/>
      </w:pPr>
      <w:r w:rsidRPr="004E4173">
        <w:tab/>
      </w:r>
      <w:r w:rsidRPr="004E4173">
        <w:tab/>
      </w:r>
      <w:r w:rsidRPr="004E4173">
        <w:tab/>
        <w:t>}</w:t>
      </w:r>
    </w:p>
    <w:p w14:paraId="3C017941" w14:textId="77777777" w:rsidR="004E4173" w:rsidRPr="004E4173" w:rsidRDefault="004E4173" w:rsidP="004E4173">
      <w:pPr>
        <w:pStyle w:val="Code"/>
      </w:pPr>
      <w:r w:rsidRPr="004E4173">
        <w:tab/>
      </w:r>
      <w:r w:rsidRPr="004E4173">
        <w:tab/>
        <w:t>}</w:t>
      </w:r>
    </w:p>
    <w:p w14:paraId="1F957501" w14:textId="77777777" w:rsidR="004E4173" w:rsidRPr="004E4173" w:rsidRDefault="004E4173" w:rsidP="004E4173">
      <w:pPr>
        <w:pStyle w:val="Code"/>
      </w:pPr>
      <w:r w:rsidRPr="004E4173">
        <w:tab/>
      </w:r>
      <w:r w:rsidRPr="004E4173">
        <w:tab/>
      </w:r>
    </w:p>
    <w:p w14:paraId="43B6584B" w14:textId="77777777" w:rsidR="004E4173" w:rsidRPr="004E4173" w:rsidRDefault="004E4173" w:rsidP="004E4173">
      <w:pPr>
        <w:pStyle w:val="Code"/>
      </w:pPr>
      <w:r w:rsidRPr="004E4173">
        <w:tab/>
      </w:r>
      <w:r w:rsidRPr="004E4173">
        <w:tab/>
        <w:t>Sleep(MENU_SLEEP);</w:t>
      </w:r>
    </w:p>
    <w:p w14:paraId="4566002D" w14:textId="77777777" w:rsidR="004E4173" w:rsidRPr="004E4173" w:rsidRDefault="004E4173" w:rsidP="004E4173">
      <w:pPr>
        <w:pStyle w:val="Code"/>
      </w:pPr>
      <w:r w:rsidRPr="004E4173">
        <w:tab/>
        <w:t>}</w:t>
      </w:r>
    </w:p>
    <w:p w14:paraId="75218A66" w14:textId="77777777" w:rsidR="004E4173" w:rsidRPr="004E4173" w:rsidRDefault="004E4173" w:rsidP="004E4173">
      <w:pPr>
        <w:pStyle w:val="Code"/>
      </w:pPr>
      <w:r w:rsidRPr="004E4173">
        <w:t>}</w:t>
      </w:r>
    </w:p>
    <w:p w14:paraId="22C752E8" w14:textId="77777777" w:rsidR="004E4173" w:rsidRPr="004E4173" w:rsidRDefault="004E4173" w:rsidP="004E4173">
      <w:pPr>
        <w:pStyle w:val="Code"/>
      </w:pPr>
    </w:p>
    <w:p w14:paraId="53C45ED4" w14:textId="77777777" w:rsidR="004E4173" w:rsidRPr="004E4173" w:rsidRDefault="004E4173" w:rsidP="004E4173">
      <w:pPr>
        <w:pStyle w:val="Code"/>
      </w:pPr>
      <w:r w:rsidRPr="004E4173">
        <w:t>bool game(DIFFICULTY difficulty, bool hotseat)</w:t>
      </w:r>
    </w:p>
    <w:p w14:paraId="2F76CEF9" w14:textId="77777777" w:rsidR="004E4173" w:rsidRPr="004E4173" w:rsidRDefault="004E4173" w:rsidP="004E4173">
      <w:pPr>
        <w:pStyle w:val="Code"/>
      </w:pPr>
      <w:r w:rsidRPr="004E4173">
        <w:t>{</w:t>
      </w:r>
    </w:p>
    <w:p w14:paraId="7BEEE5C5" w14:textId="77777777" w:rsidR="004E4173" w:rsidRPr="004E4173" w:rsidRDefault="004E4173" w:rsidP="004E4173">
      <w:pPr>
        <w:pStyle w:val="Code"/>
      </w:pPr>
      <w:r w:rsidRPr="004E4173">
        <w:tab/>
        <w:t>const int CENTERING = 6;</w:t>
      </w:r>
    </w:p>
    <w:p w14:paraId="16F1A311" w14:textId="77777777" w:rsidR="004E4173" w:rsidRPr="004E4173" w:rsidRDefault="004E4173" w:rsidP="004E4173">
      <w:pPr>
        <w:pStyle w:val="Code"/>
      </w:pPr>
      <w:r w:rsidRPr="004E4173">
        <w:tab/>
      </w:r>
    </w:p>
    <w:p w14:paraId="4F097740" w14:textId="77777777" w:rsidR="004E4173" w:rsidRPr="004E4173" w:rsidRDefault="004E4173" w:rsidP="004E4173">
      <w:pPr>
        <w:pStyle w:val="Code"/>
      </w:pPr>
      <w:r w:rsidRPr="004E4173">
        <w:tab/>
        <w:t>bool renderMain = true, renderSelection = true;</w:t>
      </w:r>
    </w:p>
    <w:p w14:paraId="3930B54E" w14:textId="77777777" w:rsidR="004E4173" w:rsidRPr="004E4173" w:rsidRDefault="004E4173" w:rsidP="004E4173">
      <w:pPr>
        <w:pStyle w:val="Code"/>
      </w:pPr>
      <w:r w:rsidRPr="004E4173">
        <w:tab/>
        <w:t>char key;</w:t>
      </w:r>
    </w:p>
    <w:p w14:paraId="1CA8501F" w14:textId="77777777" w:rsidR="004E4173" w:rsidRPr="004E4173" w:rsidRDefault="004E4173" w:rsidP="004E4173">
      <w:pPr>
        <w:pStyle w:val="Code"/>
      </w:pPr>
      <w:r w:rsidRPr="004E4173">
        <w:tab/>
        <w:t>int outDifficulty, selection = 0;</w:t>
      </w:r>
    </w:p>
    <w:p w14:paraId="0016867D" w14:textId="77777777" w:rsidR="004E4173" w:rsidRPr="004E4173" w:rsidRDefault="004E4173" w:rsidP="004E4173">
      <w:pPr>
        <w:pStyle w:val="Code"/>
      </w:pPr>
      <w:r w:rsidRPr="004E4173">
        <w:tab/>
        <w:t>COORD cursorPosition;</w:t>
      </w:r>
    </w:p>
    <w:p w14:paraId="7B3218FD" w14:textId="77777777" w:rsidR="004E4173" w:rsidRPr="004E4173" w:rsidRDefault="004E4173" w:rsidP="004E4173">
      <w:pPr>
        <w:pStyle w:val="Code"/>
      </w:pPr>
      <w:r w:rsidRPr="004E4173">
        <w:tab/>
      </w:r>
    </w:p>
    <w:p w14:paraId="4BF588DD" w14:textId="77777777" w:rsidR="004E4173" w:rsidRPr="004E4173" w:rsidRDefault="004E4173" w:rsidP="004E4173">
      <w:pPr>
        <w:pStyle w:val="Code"/>
      </w:pPr>
      <w:r w:rsidRPr="004E4173">
        <w:tab/>
        <w:t>if (difficulty == Custom)</w:t>
      </w:r>
    </w:p>
    <w:p w14:paraId="25905D94" w14:textId="77777777" w:rsidR="004E4173" w:rsidRPr="004E4173" w:rsidRDefault="004E4173" w:rsidP="004E4173">
      <w:pPr>
        <w:pStyle w:val="Code"/>
      </w:pPr>
      <w:r w:rsidRPr="004E4173">
        <w:tab/>
        <w:t>{</w:t>
      </w:r>
    </w:p>
    <w:p w14:paraId="2E62C1B2" w14:textId="77777777" w:rsidR="004E4173" w:rsidRPr="004E4173" w:rsidRDefault="004E4173" w:rsidP="004E4173">
      <w:pPr>
        <w:pStyle w:val="Code"/>
      </w:pPr>
      <w:r w:rsidRPr="004E4173">
        <w:tab/>
      </w:r>
      <w:r w:rsidRPr="004E4173">
        <w:tab/>
        <w:t>outDifficulty = customdifficultyselection();</w:t>
      </w:r>
    </w:p>
    <w:p w14:paraId="1DAD95B8" w14:textId="77777777" w:rsidR="004E4173" w:rsidRPr="004E4173" w:rsidRDefault="004E4173" w:rsidP="004E4173">
      <w:pPr>
        <w:pStyle w:val="Code"/>
      </w:pPr>
      <w:r w:rsidRPr="004E4173">
        <w:tab/>
      </w:r>
      <w:r w:rsidRPr="004E4173">
        <w:tab/>
      </w:r>
    </w:p>
    <w:p w14:paraId="27557555" w14:textId="77777777" w:rsidR="004E4173" w:rsidRPr="004E4173" w:rsidRDefault="004E4173" w:rsidP="004E4173">
      <w:pPr>
        <w:pStyle w:val="Code"/>
      </w:pPr>
      <w:r w:rsidRPr="004E4173">
        <w:tab/>
      </w:r>
      <w:r w:rsidRPr="004E4173">
        <w:tab/>
        <w:t>if (outDifficulty == 0)</w:t>
      </w:r>
    </w:p>
    <w:p w14:paraId="14830E48" w14:textId="77777777" w:rsidR="004E4173" w:rsidRPr="004E4173" w:rsidRDefault="004E4173" w:rsidP="004E4173">
      <w:pPr>
        <w:pStyle w:val="Code"/>
      </w:pPr>
      <w:r w:rsidRPr="004E4173">
        <w:tab/>
      </w:r>
      <w:r w:rsidRPr="004E4173">
        <w:tab/>
        <w:t>{</w:t>
      </w:r>
    </w:p>
    <w:p w14:paraId="02C78FD1" w14:textId="77777777" w:rsidR="004E4173" w:rsidRPr="004E4173" w:rsidRDefault="004E4173" w:rsidP="004E4173">
      <w:pPr>
        <w:pStyle w:val="Code"/>
      </w:pPr>
      <w:r w:rsidRPr="004E4173">
        <w:tab/>
      </w:r>
      <w:r w:rsidRPr="004E4173">
        <w:tab/>
      </w:r>
      <w:r w:rsidRPr="004E4173">
        <w:tab/>
        <w:t>return false;</w:t>
      </w:r>
    </w:p>
    <w:p w14:paraId="3CE4E61F" w14:textId="77777777" w:rsidR="004E4173" w:rsidRPr="004E4173" w:rsidRDefault="004E4173" w:rsidP="004E4173">
      <w:pPr>
        <w:pStyle w:val="Code"/>
      </w:pPr>
      <w:r w:rsidRPr="004E4173">
        <w:tab/>
      </w:r>
      <w:r w:rsidRPr="004E4173">
        <w:tab/>
        <w:t>}</w:t>
      </w:r>
    </w:p>
    <w:p w14:paraId="345CF8A6" w14:textId="77777777" w:rsidR="004E4173" w:rsidRPr="004E4173" w:rsidRDefault="004E4173" w:rsidP="004E4173">
      <w:pPr>
        <w:pStyle w:val="Code"/>
      </w:pPr>
      <w:r w:rsidRPr="004E4173">
        <w:tab/>
        <w:t>}</w:t>
      </w:r>
    </w:p>
    <w:p w14:paraId="6DBBCA6C" w14:textId="77777777" w:rsidR="004E4173" w:rsidRPr="004E4173" w:rsidRDefault="004E4173" w:rsidP="004E4173">
      <w:pPr>
        <w:pStyle w:val="Code"/>
      </w:pPr>
      <w:r w:rsidRPr="004E4173">
        <w:tab/>
        <w:t>else</w:t>
      </w:r>
    </w:p>
    <w:p w14:paraId="5851946F" w14:textId="77777777" w:rsidR="004E4173" w:rsidRPr="004E4173" w:rsidRDefault="004E4173" w:rsidP="004E4173">
      <w:pPr>
        <w:pStyle w:val="Code"/>
      </w:pPr>
      <w:r w:rsidRPr="004E4173">
        <w:tab/>
        <w:t>{</w:t>
      </w:r>
    </w:p>
    <w:p w14:paraId="4CB84243" w14:textId="77777777" w:rsidR="004E4173" w:rsidRPr="004E4173" w:rsidRDefault="004E4173" w:rsidP="004E4173">
      <w:pPr>
        <w:pStyle w:val="Code"/>
      </w:pPr>
      <w:r w:rsidRPr="004E4173">
        <w:tab/>
      </w:r>
      <w:r w:rsidRPr="004E4173">
        <w:tab/>
        <w:t>outDifficulty = (difficulty == Easy ? SLEEP_EASY : (difficulty == Medium ? SLEEP_MEDIUM : SLEEP_HARD));</w:t>
      </w:r>
    </w:p>
    <w:p w14:paraId="53D2D94F" w14:textId="77777777" w:rsidR="004E4173" w:rsidRPr="004E4173" w:rsidRDefault="004E4173" w:rsidP="004E4173">
      <w:pPr>
        <w:pStyle w:val="Code"/>
      </w:pPr>
      <w:r w:rsidRPr="004E4173">
        <w:tab/>
        <w:t>}</w:t>
      </w:r>
    </w:p>
    <w:p w14:paraId="5AE784CA" w14:textId="77777777" w:rsidR="004E4173" w:rsidRPr="004E4173" w:rsidRDefault="004E4173" w:rsidP="004E4173">
      <w:pPr>
        <w:pStyle w:val="Code"/>
      </w:pPr>
      <w:r w:rsidRPr="004E4173">
        <w:tab/>
      </w:r>
    </w:p>
    <w:p w14:paraId="7EDE1218" w14:textId="77777777" w:rsidR="004E4173" w:rsidRPr="004E4173" w:rsidRDefault="004E4173" w:rsidP="004E4173">
      <w:pPr>
        <w:pStyle w:val="Code"/>
      </w:pPr>
      <w:r w:rsidRPr="004E4173">
        <w:tab/>
        <w:t>while (true)</w:t>
      </w:r>
    </w:p>
    <w:p w14:paraId="28692552" w14:textId="77777777" w:rsidR="004E4173" w:rsidRPr="004E4173" w:rsidRDefault="004E4173" w:rsidP="004E4173">
      <w:pPr>
        <w:pStyle w:val="Code"/>
      </w:pPr>
      <w:r w:rsidRPr="004E4173">
        <w:tab/>
        <w:t>{</w:t>
      </w:r>
    </w:p>
    <w:p w14:paraId="64C98557" w14:textId="77777777" w:rsidR="004E4173" w:rsidRPr="004E4173" w:rsidRDefault="004E4173" w:rsidP="004E4173">
      <w:pPr>
        <w:pStyle w:val="Code"/>
      </w:pPr>
      <w:r w:rsidRPr="004E4173">
        <w:tab/>
      </w:r>
      <w:r w:rsidRPr="004E4173">
        <w:tab/>
        <w:t>if (consoleSizeChanged || renderMain)</w:t>
      </w:r>
    </w:p>
    <w:p w14:paraId="220D508B" w14:textId="77777777" w:rsidR="004E4173" w:rsidRPr="004E4173" w:rsidRDefault="004E4173" w:rsidP="004E4173">
      <w:pPr>
        <w:pStyle w:val="Code"/>
      </w:pPr>
      <w:r w:rsidRPr="004E4173">
        <w:tab/>
      </w:r>
      <w:r w:rsidRPr="004E4173">
        <w:tab/>
        <w:t>{</w:t>
      </w:r>
    </w:p>
    <w:p w14:paraId="73D7BA96" w14:textId="77777777" w:rsidR="004E4173" w:rsidRPr="004E4173" w:rsidRDefault="004E4173" w:rsidP="004E4173">
      <w:pPr>
        <w:pStyle w:val="Code"/>
      </w:pPr>
      <w:r w:rsidRPr="004E4173">
        <w:tab/>
      </w:r>
      <w:r w:rsidRPr="004E4173">
        <w:tab/>
      </w:r>
      <w:r w:rsidRPr="004E4173">
        <w:tab/>
        <w:t>cls();</w:t>
      </w:r>
    </w:p>
    <w:p w14:paraId="361E0162" w14:textId="77777777" w:rsidR="004E4173" w:rsidRPr="004E4173" w:rsidRDefault="004E4173" w:rsidP="004E4173">
      <w:pPr>
        <w:pStyle w:val="Code"/>
      </w:pPr>
      <w:r w:rsidRPr="004E4173">
        <w:tab/>
      </w:r>
      <w:r w:rsidRPr="004E4173">
        <w:tab/>
      </w:r>
      <w:r w:rsidRPr="004E4173">
        <w:tab/>
      </w:r>
    </w:p>
    <w:p w14:paraId="3827CDDD" w14:textId="77777777" w:rsidR="004E4173" w:rsidRPr="004E4173" w:rsidRDefault="004E4173" w:rsidP="004E4173">
      <w:pPr>
        <w:pStyle w:val="Code"/>
      </w:pPr>
      <w:r w:rsidRPr="004E4173">
        <w:tab/>
      </w:r>
      <w:r w:rsidRPr="004E4173">
        <w:tab/>
      </w:r>
      <w:r w:rsidRPr="004E4173">
        <w:tab/>
        <w:t>vcenter(5);</w:t>
      </w:r>
    </w:p>
    <w:p w14:paraId="6A117924" w14:textId="77777777" w:rsidR="004E4173" w:rsidRPr="004E4173" w:rsidRDefault="004E4173" w:rsidP="004E4173">
      <w:pPr>
        <w:pStyle w:val="Code"/>
      </w:pPr>
      <w:r w:rsidRPr="004E4173">
        <w:tab/>
      </w:r>
      <w:r w:rsidRPr="004E4173">
        <w:tab/>
      </w:r>
      <w:r w:rsidRPr="004E4173">
        <w:tab/>
        <w:t>hcenter("CHOOSE GAME MODE");</w:t>
      </w:r>
    </w:p>
    <w:p w14:paraId="3B613C76" w14:textId="77777777" w:rsidR="004E4173" w:rsidRPr="004E4173" w:rsidRDefault="004E4173" w:rsidP="004E4173">
      <w:pPr>
        <w:pStyle w:val="Code"/>
      </w:pPr>
      <w:r w:rsidRPr="004E4173">
        <w:tab/>
      </w:r>
      <w:r w:rsidRPr="004E4173">
        <w:tab/>
      </w:r>
      <w:r w:rsidRPr="004E4173">
        <w:tab/>
        <w:t>fputs("\n\n", stdout);</w:t>
      </w:r>
    </w:p>
    <w:p w14:paraId="1C59414D" w14:textId="77777777" w:rsidR="004E4173" w:rsidRPr="004E4173" w:rsidRDefault="004E4173" w:rsidP="004E4173">
      <w:pPr>
        <w:pStyle w:val="Code"/>
      </w:pPr>
      <w:r w:rsidRPr="004E4173">
        <w:tab/>
      </w:r>
      <w:r w:rsidRPr="004E4173">
        <w:tab/>
      </w:r>
      <w:r w:rsidRPr="004E4173">
        <w:tab/>
      </w:r>
    </w:p>
    <w:p w14:paraId="272AF6EC" w14:textId="77777777" w:rsidR="004E4173" w:rsidRPr="004E4173" w:rsidRDefault="004E4173" w:rsidP="004E4173">
      <w:pPr>
        <w:pStyle w:val="Code"/>
      </w:pPr>
      <w:r w:rsidRPr="004E4173">
        <w:tab/>
      </w:r>
      <w:r w:rsidRPr="004E4173">
        <w:tab/>
      </w:r>
      <w:r w:rsidRPr="004E4173">
        <w:tab/>
        <w:t>cursorPosition = hcenter(CENTERING, "Normal\n");</w:t>
      </w:r>
    </w:p>
    <w:p w14:paraId="364F8E4E" w14:textId="77777777" w:rsidR="004E4173" w:rsidRPr="004E4173" w:rsidRDefault="004E4173" w:rsidP="004E4173">
      <w:pPr>
        <w:pStyle w:val="Code"/>
      </w:pPr>
      <w:r w:rsidRPr="004E4173">
        <w:tab/>
      </w:r>
      <w:r w:rsidRPr="004E4173">
        <w:tab/>
      </w:r>
      <w:r w:rsidRPr="004E4173">
        <w:tab/>
        <w:t>cursorPosition.X -= 2;</w:t>
      </w:r>
    </w:p>
    <w:p w14:paraId="2513269F" w14:textId="77777777" w:rsidR="004E4173" w:rsidRPr="004E4173" w:rsidRDefault="004E4173" w:rsidP="004E4173">
      <w:pPr>
        <w:pStyle w:val="Code"/>
      </w:pPr>
      <w:r w:rsidRPr="004E4173">
        <w:tab/>
      </w:r>
      <w:r w:rsidRPr="004E4173">
        <w:tab/>
      </w:r>
      <w:r w:rsidRPr="004E4173">
        <w:tab/>
      </w:r>
    </w:p>
    <w:p w14:paraId="6ABD64E5" w14:textId="77777777" w:rsidR="004E4173" w:rsidRPr="004E4173" w:rsidRDefault="004E4173" w:rsidP="004E4173">
      <w:pPr>
        <w:pStyle w:val="Code"/>
      </w:pPr>
      <w:r w:rsidRPr="004E4173">
        <w:tab/>
      </w:r>
      <w:r w:rsidRPr="004E4173">
        <w:tab/>
      </w:r>
      <w:r w:rsidRPr="004E4173">
        <w:tab/>
        <w:t>hcenter(CENTERING, "Borderless\n");</w:t>
      </w:r>
    </w:p>
    <w:p w14:paraId="7ED49BCD" w14:textId="77777777" w:rsidR="004E4173" w:rsidRPr="004E4173" w:rsidRDefault="004E4173" w:rsidP="004E4173">
      <w:pPr>
        <w:pStyle w:val="Code"/>
      </w:pPr>
      <w:r w:rsidRPr="004E4173">
        <w:tab/>
      </w:r>
      <w:r w:rsidRPr="004E4173">
        <w:tab/>
      </w:r>
      <w:r w:rsidRPr="004E4173">
        <w:tab/>
        <w:t>putchar('\n');</w:t>
      </w:r>
    </w:p>
    <w:p w14:paraId="3D69F5EB" w14:textId="77777777" w:rsidR="004E4173" w:rsidRPr="004E4173" w:rsidRDefault="004E4173" w:rsidP="004E4173">
      <w:pPr>
        <w:pStyle w:val="Code"/>
      </w:pPr>
      <w:r w:rsidRPr="004E4173">
        <w:tab/>
      </w:r>
      <w:r w:rsidRPr="004E4173">
        <w:tab/>
      </w:r>
      <w:r w:rsidRPr="004E4173">
        <w:tab/>
        <w:t>hcenter(CENTERING, "Back");</w:t>
      </w:r>
    </w:p>
    <w:p w14:paraId="250C0852" w14:textId="77777777" w:rsidR="004E4173" w:rsidRPr="004E4173" w:rsidRDefault="004E4173" w:rsidP="004E4173">
      <w:pPr>
        <w:pStyle w:val="Code"/>
      </w:pPr>
      <w:r w:rsidRPr="004E4173">
        <w:tab/>
      </w:r>
      <w:r w:rsidRPr="004E4173">
        <w:tab/>
      </w:r>
      <w:r w:rsidRPr="004E4173">
        <w:tab/>
      </w:r>
    </w:p>
    <w:p w14:paraId="59A8045C" w14:textId="77777777" w:rsidR="004E4173" w:rsidRPr="004E4173" w:rsidRDefault="004E4173" w:rsidP="004E4173">
      <w:pPr>
        <w:pStyle w:val="Code"/>
      </w:pPr>
      <w:r w:rsidRPr="004E4173">
        <w:tab/>
      </w:r>
      <w:r w:rsidRPr="004E4173">
        <w:tab/>
      </w:r>
      <w:r w:rsidRPr="004E4173">
        <w:tab/>
        <w:t>consoleSizeChanged = false;</w:t>
      </w:r>
    </w:p>
    <w:p w14:paraId="1DBC1DB5" w14:textId="77777777" w:rsidR="004E4173" w:rsidRPr="004E4173" w:rsidRDefault="004E4173" w:rsidP="004E4173">
      <w:pPr>
        <w:pStyle w:val="Code"/>
      </w:pPr>
      <w:r w:rsidRPr="004E4173">
        <w:tab/>
      </w:r>
      <w:r w:rsidRPr="004E4173">
        <w:tab/>
      </w:r>
      <w:r w:rsidRPr="004E4173">
        <w:tab/>
        <w:t>renderMain = false;</w:t>
      </w:r>
    </w:p>
    <w:p w14:paraId="54CC6BE4" w14:textId="77777777" w:rsidR="004E4173" w:rsidRPr="004E4173" w:rsidRDefault="004E4173" w:rsidP="004E4173">
      <w:pPr>
        <w:pStyle w:val="Code"/>
      </w:pPr>
      <w:r w:rsidRPr="004E4173">
        <w:tab/>
      </w:r>
      <w:r w:rsidRPr="004E4173">
        <w:tab/>
      </w:r>
      <w:r w:rsidRPr="004E4173">
        <w:tab/>
        <w:t>renderSelection = true;</w:t>
      </w:r>
    </w:p>
    <w:p w14:paraId="4153DA14" w14:textId="77777777" w:rsidR="004E4173" w:rsidRPr="004E4173" w:rsidRDefault="004E4173" w:rsidP="004E4173">
      <w:pPr>
        <w:pStyle w:val="Code"/>
      </w:pPr>
      <w:r w:rsidRPr="004E4173">
        <w:tab/>
      </w:r>
      <w:r w:rsidRPr="004E4173">
        <w:tab/>
        <w:t>}</w:t>
      </w:r>
    </w:p>
    <w:p w14:paraId="48E1F959" w14:textId="77777777" w:rsidR="004E4173" w:rsidRPr="004E4173" w:rsidRDefault="004E4173" w:rsidP="004E4173">
      <w:pPr>
        <w:pStyle w:val="Code"/>
      </w:pPr>
      <w:r w:rsidRPr="004E4173">
        <w:tab/>
      </w:r>
      <w:r w:rsidRPr="004E4173">
        <w:tab/>
      </w:r>
    </w:p>
    <w:p w14:paraId="20279B22" w14:textId="77777777" w:rsidR="004E4173" w:rsidRPr="004E4173" w:rsidRDefault="004E4173" w:rsidP="004E4173">
      <w:pPr>
        <w:pStyle w:val="Code"/>
      </w:pPr>
      <w:r w:rsidRPr="004E4173">
        <w:t>#ifdef DEBUG</w:t>
      </w:r>
    </w:p>
    <w:p w14:paraId="2A772BFD" w14:textId="77777777" w:rsidR="004E4173" w:rsidRPr="004E4173" w:rsidRDefault="004E4173" w:rsidP="004E4173">
      <w:pPr>
        <w:pStyle w:val="Code"/>
      </w:pPr>
      <w:r w:rsidRPr="004E4173">
        <w:tab/>
      </w:r>
      <w:r w:rsidRPr="004E4173">
        <w:tab/>
        <w:t>DEBUG_MAIN;</w:t>
      </w:r>
    </w:p>
    <w:p w14:paraId="38DF4B13" w14:textId="77777777" w:rsidR="004E4173" w:rsidRPr="004E4173" w:rsidRDefault="004E4173" w:rsidP="004E4173">
      <w:pPr>
        <w:pStyle w:val="Code"/>
      </w:pPr>
      <w:r w:rsidRPr="004E4173">
        <w:t>#endif</w:t>
      </w:r>
    </w:p>
    <w:p w14:paraId="694FDA49" w14:textId="77777777" w:rsidR="004E4173" w:rsidRPr="004E4173" w:rsidRDefault="004E4173" w:rsidP="004E4173">
      <w:pPr>
        <w:pStyle w:val="Code"/>
      </w:pPr>
      <w:r w:rsidRPr="004E4173">
        <w:lastRenderedPageBreak/>
        <w:tab/>
      </w:r>
      <w:r w:rsidRPr="004E4173">
        <w:tab/>
      </w:r>
    </w:p>
    <w:p w14:paraId="3776202D" w14:textId="77777777" w:rsidR="004E4173" w:rsidRPr="004E4173" w:rsidRDefault="004E4173" w:rsidP="004E4173">
      <w:pPr>
        <w:pStyle w:val="Code"/>
      </w:pPr>
      <w:r w:rsidRPr="004E4173">
        <w:tab/>
      </w:r>
      <w:r w:rsidRPr="004E4173">
        <w:tab/>
        <w:t>if (renderSelection)</w:t>
      </w:r>
    </w:p>
    <w:p w14:paraId="49BD2947" w14:textId="77777777" w:rsidR="004E4173" w:rsidRPr="004E4173" w:rsidRDefault="004E4173" w:rsidP="004E4173">
      <w:pPr>
        <w:pStyle w:val="Code"/>
      </w:pPr>
      <w:r w:rsidRPr="004E4173">
        <w:tab/>
      </w:r>
      <w:r w:rsidRPr="004E4173">
        <w:tab/>
        <w:t>{</w:t>
      </w:r>
    </w:p>
    <w:p w14:paraId="78E554D8" w14:textId="77777777" w:rsidR="004E4173" w:rsidRPr="004E4173" w:rsidRDefault="004E4173" w:rsidP="004E4173">
      <w:pPr>
        <w:pStyle w:val="Code"/>
      </w:pPr>
      <w:r w:rsidRPr="004E4173">
        <w:tab/>
      </w:r>
      <w:r w:rsidRPr="004E4173">
        <w:tab/>
      </w:r>
      <w:r w:rsidRPr="004E4173">
        <w:tab/>
        <w:t>for (int i = (selection == 2 ? -2 : -1); i &lt;= (selection == 1 ? 2 : 1); i++)</w:t>
      </w:r>
    </w:p>
    <w:p w14:paraId="10F4CA53" w14:textId="77777777" w:rsidR="004E4173" w:rsidRPr="004E4173" w:rsidRDefault="004E4173" w:rsidP="004E4173">
      <w:pPr>
        <w:pStyle w:val="Code"/>
      </w:pPr>
      <w:r w:rsidRPr="004E4173">
        <w:tab/>
      </w:r>
      <w:r w:rsidRPr="004E4173">
        <w:tab/>
      </w:r>
      <w:r w:rsidRPr="004E4173">
        <w:tab/>
        <w:t>{</w:t>
      </w:r>
    </w:p>
    <w:p w14:paraId="1A027C57" w14:textId="77777777" w:rsidR="004E4173" w:rsidRPr="004E4173" w:rsidRDefault="004E4173" w:rsidP="004E4173">
      <w:pPr>
        <w:pStyle w:val="Code"/>
      </w:pPr>
      <w:r w:rsidRPr="004E4173">
        <w:tab/>
      </w:r>
      <w:r w:rsidRPr="004E4173">
        <w:tab/>
      </w:r>
      <w:r w:rsidRPr="004E4173">
        <w:tab/>
      </w:r>
      <w:r w:rsidRPr="004E4173">
        <w:tab/>
        <w:t>movecursor(cursorPosition.X, cursorPosition.Y + selection + (selection == 2 ? 1 : 0) + i);</w:t>
      </w:r>
    </w:p>
    <w:p w14:paraId="6C68D332" w14:textId="77777777" w:rsidR="004E4173" w:rsidRPr="004E4173" w:rsidRDefault="004E4173" w:rsidP="004E4173">
      <w:pPr>
        <w:pStyle w:val="Code"/>
      </w:pPr>
      <w:r w:rsidRPr="004E4173">
        <w:tab/>
      </w:r>
      <w:r w:rsidRPr="004E4173">
        <w:tab/>
      </w:r>
      <w:r w:rsidRPr="004E4173">
        <w:tab/>
      </w:r>
      <w:r w:rsidRPr="004E4173">
        <w:tab/>
        <w:t>putchar(' ');</w:t>
      </w:r>
    </w:p>
    <w:p w14:paraId="0C7B0AD8" w14:textId="77777777" w:rsidR="004E4173" w:rsidRPr="004E4173" w:rsidRDefault="004E4173" w:rsidP="004E4173">
      <w:pPr>
        <w:pStyle w:val="Code"/>
      </w:pPr>
      <w:r w:rsidRPr="004E4173">
        <w:tab/>
      </w:r>
      <w:r w:rsidRPr="004E4173">
        <w:tab/>
      </w:r>
      <w:r w:rsidRPr="004E4173">
        <w:tab/>
        <w:t>}</w:t>
      </w:r>
    </w:p>
    <w:p w14:paraId="675BC6AD" w14:textId="77777777" w:rsidR="004E4173" w:rsidRPr="004E4173" w:rsidRDefault="004E4173" w:rsidP="004E4173">
      <w:pPr>
        <w:pStyle w:val="Code"/>
      </w:pPr>
      <w:r w:rsidRPr="004E4173">
        <w:tab/>
      </w:r>
      <w:r w:rsidRPr="004E4173">
        <w:tab/>
      </w:r>
      <w:r w:rsidRPr="004E4173">
        <w:tab/>
      </w:r>
    </w:p>
    <w:p w14:paraId="46E1BC41" w14:textId="77777777" w:rsidR="004E4173" w:rsidRPr="004E4173" w:rsidRDefault="004E4173" w:rsidP="004E4173">
      <w:pPr>
        <w:pStyle w:val="Code"/>
      </w:pPr>
      <w:r w:rsidRPr="004E4173">
        <w:tab/>
      </w:r>
      <w:r w:rsidRPr="004E4173">
        <w:tab/>
      </w:r>
      <w:r w:rsidRPr="004E4173">
        <w:tab/>
        <w:t>movecursor(cursorPosition.X, cursorPosition.Y + selection + (selection == 2 ? 1 : 0));</w:t>
      </w:r>
    </w:p>
    <w:p w14:paraId="5CFFE88C" w14:textId="77777777" w:rsidR="004E4173" w:rsidRPr="004E4173" w:rsidRDefault="004E4173" w:rsidP="004E4173">
      <w:pPr>
        <w:pStyle w:val="Code"/>
      </w:pPr>
      <w:r w:rsidRPr="004E4173">
        <w:tab/>
      </w:r>
      <w:r w:rsidRPr="004E4173">
        <w:tab/>
      </w:r>
      <w:r w:rsidRPr="004E4173">
        <w:tab/>
        <w:t>putchar('&gt;');</w:t>
      </w:r>
    </w:p>
    <w:p w14:paraId="60892204" w14:textId="77777777" w:rsidR="004E4173" w:rsidRPr="004E4173" w:rsidRDefault="004E4173" w:rsidP="004E4173">
      <w:pPr>
        <w:pStyle w:val="Code"/>
      </w:pPr>
      <w:r w:rsidRPr="004E4173">
        <w:tab/>
      </w:r>
      <w:r w:rsidRPr="004E4173">
        <w:tab/>
      </w:r>
      <w:r w:rsidRPr="004E4173">
        <w:tab/>
      </w:r>
    </w:p>
    <w:p w14:paraId="07EAE785" w14:textId="77777777" w:rsidR="004E4173" w:rsidRPr="004E4173" w:rsidRDefault="004E4173" w:rsidP="004E4173">
      <w:pPr>
        <w:pStyle w:val="Code"/>
      </w:pPr>
      <w:r w:rsidRPr="004E4173">
        <w:tab/>
      </w:r>
      <w:r w:rsidRPr="004E4173">
        <w:tab/>
      </w:r>
      <w:r w:rsidRPr="004E4173">
        <w:tab/>
        <w:t>renderSelection = false;</w:t>
      </w:r>
    </w:p>
    <w:p w14:paraId="59C09AA7" w14:textId="77777777" w:rsidR="004E4173" w:rsidRPr="004E4173" w:rsidRDefault="004E4173" w:rsidP="004E4173">
      <w:pPr>
        <w:pStyle w:val="Code"/>
      </w:pPr>
      <w:r w:rsidRPr="004E4173">
        <w:tab/>
      </w:r>
      <w:r w:rsidRPr="004E4173">
        <w:tab/>
        <w:t>}</w:t>
      </w:r>
    </w:p>
    <w:p w14:paraId="4CF9E17E" w14:textId="77777777" w:rsidR="004E4173" w:rsidRPr="004E4173" w:rsidRDefault="004E4173" w:rsidP="004E4173">
      <w:pPr>
        <w:pStyle w:val="Code"/>
      </w:pPr>
      <w:r w:rsidRPr="004E4173">
        <w:tab/>
      </w:r>
      <w:r w:rsidRPr="004E4173">
        <w:tab/>
      </w:r>
    </w:p>
    <w:p w14:paraId="294C7D09" w14:textId="77777777" w:rsidR="004E4173" w:rsidRPr="004E4173" w:rsidRDefault="004E4173" w:rsidP="004E4173">
      <w:pPr>
        <w:pStyle w:val="Code"/>
      </w:pPr>
      <w:r w:rsidRPr="004E4173">
        <w:tab/>
      </w:r>
      <w:r w:rsidRPr="004E4173">
        <w:tab/>
        <w:t>if (kbhit())</w:t>
      </w:r>
    </w:p>
    <w:p w14:paraId="76658913" w14:textId="77777777" w:rsidR="004E4173" w:rsidRPr="004E4173" w:rsidRDefault="004E4173" w:rsidP="004E4173">
      <w:pPr>
        <w:pStyle w:val="Code"/>
      </w:pPr>
      <w:r w:rsidRPr="004E4173">
        <w:tab/>
      </w:r>
      <w:r w:rsidRPr="004E4173">
        <w:tab/>
        <w:t>{</w:t>
      </w:r>
    </w:p>
    <w:p w14:paraId="304890B2" w14:textId="77777777" w:rsidR="004E4173" w:rsidRPr="004E4173" w:rsidRDefault="004E4173" w:rsidP="004E4173">
      <w:pPr>
        <w:pStyle w:val="Code"/>
      </w:pPr>
      <w:r w:rsidRPr="004E4173">
        <w:tab/>
      </w:r>
      <w:r w:rsidRPr="004E4173">
        <w:tab/>
      </w:r>
      <w:r w:rsidRPr="004E4173">
        <w:tab/>
        <w:t>key = getkey(getcheat(getch()));</w:t>
      </w:r>
    </w:p>
    <w:p w14:paraId="6AE3BAA1" w14:textId="77777777" w:rsidR="004E4173" w:rsidRPr="004E4173" w:rsidRDefault="004E4173" w:rsidP="004E4173">
      <w:pPr>
        <w:pStyle w:val="Code"/>
      </w:pPr>
      <w:r w:rsidRPr="004E4173">
        <w:tab/>
      </w:r>
      <w:r w:rsidRPr="004E4173">
        <w:tab/>
      </w:r>
      <w:r w:rsidRPr="004E4173">
        <w:tab/>
      </w:r>
    </w:p>
    <w:p w14:paraId="3D7B94A5" w14:textId="77777777" w:rsidR="004E4173" w:rsidRPr="004E4173" w:rsidRDefault="004E4173" w:rsidP="004E4173">
      <w:pPr>
        <w:pStyle w:val="Code"/>
      </w:pPr>
      <w:r w:rsidRPr="004E4173">
        <w:tab/>
      </w:r>
      <w:r w:rsidRPr="004E4173">
        <w:tab/>
      </w:r>
      <w:r w:rsidRPr="004E4173">
        <w:tab/>
        <w:t>if ((key == Enter &amp;&amp; selection == 2) || key == Esc)</w:t>
      </w:r>
    </w:p>
    <w:p w14:paraId="490255FB" w14:textId="77777777" w:rsidR="004E4173" w:rsidRPr="004E4173" w:rsidRDefault="004E4173" w:rsidP="004E4173">
      <w:pPr>
        <w:pStyle w:val="Code"/>
      </w:pPr>
      <w:r w:rsidRPr="004E4173">
        <w:tab/>
      </w:r>
      <w:r w:rsidRPr="004E4173">
        <w:tab/>
      </w:r>
      <w:r w:rsidRPr="004E4173">
        <w:tab/>
        <w:t>{</w:t>
      </w:r>
    </w:p>
    <w:p w14:paraId="79A9686E" w14:textId="77777777" w:rsidR="004E4173" w:rsidRPr="004E4173" w:rsidRDefault="004E4173" w:rsidP="004E4173">
      <w:pPr>
        <w:pStyle w:val="Code"/>
      </w:pPr>
      <w:r w:rsidRPr="004E4173">
        <w:tab/>
      </w:r>
      <w:r w:rsidRPr="004E4173">
        <w:tab/>
      </w:r>
      <w:r w:rsidRPr="004E4173">
        <w:tab/>
      </w:r>
      <w:r w:rsidRPr="004E4173">
        <w:tab/>
        <w:t>return false;</w:t>
      </w:r>
    </w:p>
    <w:p w14:paraId="73183387" w14:textId="77777777" w:rsidR="004E4173" w:rsidRPr="004E4173" w:rsidRDefault="004E4173" w:rsidP="004E4173">
      <w:pPr>
        <w:pStyle w:val="Code"/>
      </w:pPr>
      <w:r w:rsidRPr="004E4173">
        <w:tab/>
      </w:r>
      <w:r w:rsidRPr="004E4173">
        <w:tab/>
      </w:r>
      <w:r w:rsidRPr="004E4173">
        <w:tab/>
        <w:t>}</w:t>
      </w:r>
    </w:p>
    <w:p w14:paraId="027DADB8" w14:textId="77777777" w:rsidR="004E4173" w:rsidRPr="004E4173" w:rsidRDefault="004E4173" w:rsidP="004E4173">
      <w:pPr>
        <w:pStyle w:val="Code"/>
      </w:pPr>
      <w:r w:rsidRPr="004E4173">
        <w:tab/>
      </w:r>
      <w:r w:rsidRPr="004E4173">
        <w:tab/>
      </w:r>
      <w:r w:rsidRPr="004E4173">
        <w:tab/>
        <w:t>else if (key == Enter)</w:t>
      </w:r>
    </w:p>
    <w:p w14:paraId="2A7E2012" w14:textId="77777777" w:rsidR="004E4173" w:rsidRPr="004E4173" w:rsidRDefault="004E4173" w:rsidP="004E4173">
      <w:pPr>
        <w:pStyle w:val="Code"/>
      </w:pPr>
      <w:r w:rsidRPr="004E4173">
        <w:tab/>
      </w:r>
      <w:r w:rsidRPr="004E4173">
        <w:tab/>
      </w:r>
      <w:r w:rsidRPr="004E4173">
        <w:tab/>
        <w:t>{</w:t>
      </w:r>
    </w:p>
    <w:p w14:paraId="43A11D2C" w14:textId="77777777" w:rsidR="004E4173" w:rsidRPr="004E4173" w:rsidRDefault="004E4173" w:rsidP="004E4173">
      <w:pPr>
        <w:pStyle w:val="Code"/>
      </w:pPr>
      <w:r w:rsidRPr="004E4173">
        <w:tab/>
      </w:r>
      <w:r w:rsidRPr="004E4173">
        <w:tab/>
      </w:r>
      <w:r w:rsidRPr="004E4173">
        <w:tab/>
      </w:r>
      <w:r w:rsidRPr="004E4173">
        <w:tab/>
        <w:t>if (playername(outDifficulty, hotseat, (selection == 0 ? true : false)))</w:t>
      </w:r>
    </w:p>
    <w:p w14:paraId="16E8E82B" w14:textId="77777777" w:rsidR="004E4173" w:rsidRPr="004E4173" w:rsidRDefault="004E4173" w:rsidP="004E4173">
      <w:pPr>
        <w:pStyle w:val="Code"/>
      </w:pPr>
      <w:r w:rsidRPr="004E4173">
        <w:tab/>
      </w:r>
      <w:r w:rsidRPr="004E4173">
        <w:tab/>
      </w:r>
      <w:r w:rsidRPr="004E4173">
        <w:tab/>
      </w:r>
      <w:r w:rsidRPr="004E4173">
        <w:tab/>
        <w:t>{</w:t>
      </w:r>
    </w:p>
    <w:p w14:paraId="001F8288" w14:textId="77777777" w:rsidR="004E4173" w:rsidRPr="004E4173" w:rsidRDefault="004E4173" w:rsidP="004E4173">
      <w:pPr>
        <w:pStyle w:val="Code"/>
      </w:pPr>
      <w:r w:rsidRPr="004E4173">
        <w:tab/>
      </w:r>
      <w:r w:rsidRPr="004E4173">
        <w:tab/>
      </w:r>
      <w:r w:rsidRPr="004E4173">
        <w:tab/>
      </w:r>
      <w:r w:rsidRPr="004E4173">
        <w:tab/>
      </w:r>
      <w:r w:rsidRPr="004E4173">
        <w:tab/>
        <w:t>return true;</w:t>
      </w:r>
    </w:p>
    <w:p w14:paraId="53DF44C4" w14:textId="77777777" w:rsidR="004E4173" w:rsidRPr="004E4173" w:rsidRDefault="004E4173" w:rsidP="004E4173">
      <w:pPr>
        <w:pStyle w:val="Code"/>
      </w:pPr>
      <w:r w:rsidRPr="004E4173">
        <w:tab/>
      </w:r>
      <w:r w:rsidRPr="004E4173">
        <w:tab/>
      </w:r>
      <w:r w:rsidRPr="004E4173">
        <w:tab/>
      </w:r>
      <w:r w:rsidRPr="004E4173">
        <w:tab/>
        <w:t>}</w:t>
      </w:r>
    </w:p>
    <w:p w14:paraId="375DF73C" w14:textId="77777777" w:rsidR="004E4173" w:rsidRPr="004E4173" w:rsidRDefault="004E4173" w:rsidP="004E4173">
      <w:pPr>
        <w:pStyle w:val="Code"/>
      </w:pPr>
      <w:r w:rsidRPr="004E4173">
        <w:tab/>
      </w:r>
      <w:r w:rsidRPr="004E4173">
        <w:tab/>
      </w:r>
      <w:r w:rsidRPr="004E4173">
        <w:tab/>
      </w:r>
      <w:r w:rsidRPr="004E4173">
        <w:tab/>
      </w:r>
    </w:p>
    <w:p w14:paraId="2AE28D78" w14:textId="77777777" w:rsidR="004E4173" w:rsidRPr="004E4173" w:rsidRDefault="004E4173" w:rsidP="004E4173">
      <w:pPr>
        <w:pStyle w:val="Code"/>
      </w:pPr>
      <w:r w:rsidRPr="004E4173">
        <w:tab/>
      </w:r>
      <w:r w:rsidRPr="004E4173">
        <w:tab/>
      </w:r>
      <w:r w:rsidRPr="004E4173">
        <w:tab/>
      </w:r>
      <w:r w:rsidRPr="004E4173">
        <w:tab/>
        <w:t>renderMain = true;</w:t>
      </w:r>
    </w:p>
    <w:p w14:paraId="5059F1CF" w14:textId="77777777" w:rsidR="004E4173" w:rsidRPr="004E4173" w:rsidRDefault="004E4173" w:rsidP="004E4173">
      <w:pPr>
        <w:pStyle w:val="Code"/>
      </w:pPr>
      <w:r w:rsidRPr="004E4173">
        <w:tab/>
      </w:r>
      <w:r w:rsidRPr="004E4173">
        <w:tab/>
      </w:r>
      <w:r w:rsidRPr="004E4173">
        <w:tab/>
        <w:t>}</w:t>
      </w:r>
    </w:p>
    <w:p w14:paraId="259E7B67" w14:textId="77777777" w:rsidR="004E4173" w:rsidRPr="004E4173" w:rsidRDefault="004E4173" w:rsidP="004E4173">
      <w:pPr>
        <w:pStyle w:val="Code"/>
      </w:pPr>
      <w:r w:rsidRPr="004E4173">
        <w:tab/>
      </w:r>
      <w:r w:rsidRPr="004E4173">
        <w:tab/>
      </w:r>
      <w:r w:rsidRPr="004E4173">
        <w:tab/>
        <w:t>else if (key == Up &amp;&amp; selection != 0)</w:t>
      </w:r>
    </w:p>
    <w:p w14:paraId="4BF0D2CB" w14:textId="77777777" w:rsidR="004E4173" w:rsidRPr="004E4173" w:rsidRDefault="004E4173" w:rsidP="004E4173">
      <w:pPr>
        <w:pStyle w:val="Code"/>
      </w:pPr>
      <w:r w:rsidRPr="004E4173">
        <w:tab/>
      </w:r>
      <w:r w:rsidRPr="004E4173">
        <w:tab/>
      </w:r>
      <w:r w:rsidRPr="004E4173">
        <w:tab/>
        <w:t>{</w:t>
      </w:r>
    </w:p>
    <w:p w14:paraId="70D38E4F" w14:textId="77777777" w:rsidR="004E4173" w:rsidRPr="004E4173" w:rsidRDefault="004E4173" w:rsidP="004E4173">
      <w:pPr>
        <w:pStyle w:val="Code"/>
      </w:pPr>
      <w:r w:rsidRPr="004E4173">
        <w:tab/>
      </w:r>
      <w:r w:rsidRPr="004E4173">
        <w:tab/>
      </w:r>
      <w:r w:rsidRPr="004E4173">
        <w:tab/>
      </w:r>
      <w:r w:rsidRPr="004E4173">
        <w:tab/>
        <w:t>selection--;</w:t>
      </w:r>
    </w:p>
    <w:p w14:paraId="7F07615C" w14:textId="77777777" w:rsidR="004E4173" w:rsidRPr="004E4173" w:rsidRDefault="004E4173" w:rsidP="004E4173">
      <w:pPr>
        <w:pStyle w:val="Code"/>
      </w:pPr>
      <w:r w:rsidRPr="004E4173">
        <w:tab/>
      </w:r>
      <w:r w:rsidRPr="004E4173">
        <w:tab/>
      </w:r>
      <w:r w:rsidRPr="004E4173">
        <w:tab/>
      </w:r>
      <w:r w:rsidRPr="004E4173">
        <w:tab/>
        <w:t>renderSelection = true;</w:t>
      </w:r>
    </w:p>
    <w:p w14:paraId="592EFF94" w14:textId="77777777" w:rsidR="004E4173" w:rsidRPr="004E4173" w:rsidRDefault="004E4173" w:rsidP="004E4173">
      <w:pPr>
        <w:pStyle w:val="Code"/>
      </w:pPr>
      <w:r w:rsidRPr="004E4173">
        <w:tab/>
      </w:r>
      <w:r w:rsidRPr="004E4173">
        <w:tab/>
      </w:r>
      <w:r w:rsidRPr="004E4173">
        <w:tab/>
        <w:t>}</w:t>
      </w:r>
    </w:p>
    <w:p w14:paraId="7B0FC606" w14:textId="77777777" w:rsidR="004E4173" w:rsidRPr="004E4173" w:rsidRDefault="004E4173" w:rsidP="004E4173">
      <w:pPr>
        <w:pStyle w:val="Code"/>
      </w:pPr>
      <w:r w:rsidRPr="004E4173">
        <w:tab/>
      </w:r>
      <w:r w:rsidRPr="004E4173">
        <w:tab/>
      </w:r>
      <w:r w:rsidRPr="004E4173">
        <w:tab/>
        <w:t>else if (key == Down &amp;&amp; selection != 2)</w:t>
      </w:r>
    </w:p>
    <w:p w14:paraId="272CDEA6" w14:textId="77777777" w:rsidR="004E4173" w:rsidRPr="004E4173" w:rsidRDefault="004E4173" w:rsidP="004E4173">
      <w:pPr>
        <w:pStyle w:val="Code"/>
      </w:pPr>
      <w:r w:rsidRPr="004E4173">
        <w:tab/>
      </w:r>
      <w:r w:rsidRPr="004E4173">
        <w:tab/>
      </w:r>
      <w:r w:rsidRPr="004E4173">
        <w:tab/>
        <w:t>{</w:t>
      </w:r>
    </w:p>
    <w:p w14:paraId="7F66538D" w14:textId="77777777" w:rsidR="004E4173" w:rsidRPr="004E4173" w:rsidRDefault="004E4173" w:rsidP="004E4173">
      <w:pPr>
        <w:pStyle w:val="Code"/>
      </w:pPr>
      <w:r w:rsidRPr="004E4173">
        <w:tab/>
      </w:r>
      <w:r w:rsidRPr="004E4173">
        <w:tab/>
      </w:r>
      <w:r w:rsidRPr="004E4173">
        <w:tab/>
      </w:r>
      <w:r w:rsidRPr="004E4173">
        <w:tab/>
        <w:t>selection++;</w:t>
      </w:r>
    </w:p>
    <w:p w14:paraId="13A052D8" w14:textId="77777777" w:rsidR="004E4173" w:rsidRPr="004E4173" w:rsidRDefault="004E4173" w:rsidP="004E4173">
      <w:pPr>
        <w:pStyle w:val="Code"/>
      </w:pPr>
      <w:r w:rsidRPr="004E4173">
        <w:tab/>
      </w:r>
      <w:r w:rsidRPr="004E4173">
        <w:tab/>
      </w:r>
      <w:r w:rsidRPr="004E4173">
        <w:tab/>
      </w:r>
      <w:r w:rsidRPr="004E4173">
        <w:tab/>
        <w:t>renderSelection = true;</w:t>
      </w:r>
    </w:p>
    <w:p w14:paraId="0896DD72" w14:textId="77777777" w:rsidR="004E4173" w:rsidRPr="004E4173" w:rsidRDefault="004E4173" w:rsidP="004E4173">
      <w:pPr>
        <w:pStyle w:val="Code"/>
      </w:pPr>
      <w:r w:rsidRPr="004E4173">
        <w:tab/>
      </w:r>
      <w:r w:rsidRPr="004E4173">
        <w:tab/>
      </w:r>
      <w:r w:rsidRPr="004E4173">
        <w:tab/>
        <w:t>}</w:t>
      </w:r>
    </w:p>
    <w:p w14:paraId="1EBA2200" w14:textId="77777777" w:rsidR="004E4173" w:rsidRPr="004E4173" w:rsidRDefault="004E4173" w:rsidP="004E4173">
      <w:pPr>
        <w:pStyle w:val="Code"/>
      </w:pPr>
      <w:r w:rsidRPr="004E4173">
        <w:tab/>
      </w:r>
      <w:r w:rsidRPr="004E4173">
        <w:tab/>
        <w:t>}</w:t>
      </w:r>
    </w:p>
    <w:p w14:paraId="65B72DB1" w14:textId="77777777" w:rsidR="004E4173" w:rsidRPr="004E4173" w:rsidRDefault="004E4173" w:rsidP="004E4173">
      <w:pPr>
        <w:pStyle w:val="Code"/>
      </w:pPr>
      <w:r w:rsidRPr="004E4173">
        <w:tab/>
      </w:r>
      <w:r w:rsidRPr="004E4173">
        <w:tab/>
      </w:r>
    </w:p>
    <w:p w14:paraId="3F60DB62" w14:textId="77777777" w:rsidR="004E4173" w:rsidRPr="004E4173" w:rsidRDefault="004E4173" w:rsidP="004E4173">
      <w:pPr>
        <w:pStyle w:val="Code"/>
      </w:pPr>
      <w:r w:rsidRPr="004E4173">
        <w:tab/>
      </w:r>
      <w:r w:rsidRPr="004E4173">
        <w:tab/>
        <w:t>Sleep(MENU_SLEEP);</w:t>
      </w:r>
    </w:p>
    <w:p w14:paraId="01CD10A7" w14:textId="77777777" w:rsidR="004E4173" w:rsidRPr="004E4173" w:rsidRDefault="004E4173" w:rsidP="004E4173">
      <w:pPr>
        <w:pStyle w:val="Code"/>
      </w:pPr>
      <w:r w:rsidRPr="004E4173">
        <w:tab/>
        <w:t>}</w:t>
      </w:r>
    </w:p>
    <w:p w14:paraId="3304862C" w14:textId="77777777" w:rsidR="004E4173" w:rsidRPr="004E4173" w:rsidRDefault="004E4173" w:rsidP="004E4173">
      <w:pPr>
        <w:pStyle w:val="Code"/>
      </w:pPr>
      <w:r w:rsidRPr="004E4173">
        <w:t>}</w:t>
      </w:r>
    </w:p>
    <w:p w14:paraId="4F9C25F8" w14:textId="77777777" w:rsidR="004E4173" w:rsidRPr="004E4173" w:rsidRDefault="004E4173" w:rsidP="004E4173">
      <w:pPr>
        <w:pStyle w:val="Code"/>
      </w:pPr>
    </w:p>
    <w:p w14:paraId="34697FB9" w14:textId="77777777" w:rsidR="004E4173" w:rsidRPr="004E4173" w:rsidRDefault="004E4173" w:rsidP="004E4173">
      <w:pPr>
        <w:pStyle w:val="Code"/>
      </w:pPr>
      <w:r w:rsidRPr="004E4173">
        <w:t>int customdifficultyselection()</w:t>
      </w:r>
    </w:p>
    <w:p w14:paraId="4E55B3DF" w14:textId="77777777" w:rsidR="004E4173" w:rsidRPr="004E4173" w:rsidRDefault="004E4173" w:rsidP="004E4173">
      <w:pPr>
        <w:pStyle w:val="Code"/>
      </w:pPr>
      <w:r w:rsidRPr="004E4173">
        <w:t>{</w:t>
      </w:r>
    </w:p>
    <w:p w14:paraId="48E25FC8" w14:textId="77777777" w:rsidR="004E4173" w:rsidRPr="004E4173" w:rsidRDefault="004E4173" w:rsidP="004E4173">
      <w:pPr>
        <w:pStyle w:val="Code"/>
      </w:pPr>
      <w:r w:rsidRPr="004E4173">
        <w:tab/>
        <w:t>const int CENTERING = 7;</w:t>
      </w:r>
    </w:p>
    <w:p w14:paraId="2F815978" w14:textId="77777777" w:rsidR="004E4173" w:rsidRPr="004E4173" w:rsidRDefault="004E4173" w:rsidP="004E4173">
      <w:pPr>
        <w:pStyle w:val="Code"/>
      </w:pPr>
      <w:r w:rsidRPr="004E4173">
        <w:tab/>
        <w:t>const int MIN = 10;</w:t>
      </w:r>
    </w:p>
    <w:p w14:paraId="105213F5" w14:textId="77777777" w:rsidR="004E4173" w:rsidRPr="004E4173" w:rsidRDefault="004E4173" w:rsidP="004E4173">
      <w:pPr>
        <w:pStyle w:val="Code"/>
      </w:pPr>
      <w:r w:rsidRPr="004E4173">
        <w:tab/>
        <w:t>const int MAX = 300;</w:t>
      </w:r>
    </w:p>
    <w:p w14:paraId="37D45CCB" w14:textId="77777777" w:rsidR="004E4173" w:rsidRPr="004E4173" w:rsidRDefault="004E4173" w:rsidP="004E4173">
      <w:pPr>
        <w:pStyle w:val="Code"/>
      </w:pPr>
      <w:r w:rsidRPr="004E4173">
        <w:tab/>
        <w:t>const int STEP = 5;</w:t>
      </w:r>
    </w:p>
    <w:p w14:paraId="68F8B9D3" w14:textId="77777777" w:rsidR="004E4173" w:rsidRPr="004E4173" w:rsidRDefault="004E4173" w:rsidP="004E4173">
      <w:pPr>
        <w:pStyle w:val="Code"/>
      </w:pPr>
      <w:r w:rsidRPr="004E4173">
        <w:tab/>
      </w:r>
    </w:p>
    <w:p w14:paraId="28FDCAF1" w14:textId="77777777" w:rsidR="004E4173" w:rsidRPr="004E4173" w:rsidRDefault="004E4173" w:rsidP="004E4173">
      <w:pPr>
        <w:pStyle w:val="Code"/>
      </w:pPr>
      <w:r w:rsidRPr="004E4173">
        <w:tab/>
        <w:t>bool renderMain = true, renderSelection = true;</w:t>
      </w:r>
    </w:p>
    <w:p w14:paraId="2B5F399F" w14:textId="77777777" w:rsidR="004E4173" w:rsidRPr="004E4173" w:rsidRDefault="004E4173" w:rsidP="004E4173">
      <w:pPr>
        <w:pStyle w:val="Code"/>
      </w:pPr>
      <w:r w:rsidRPr="004E4173">
        <w:tab/>
        <w:t>char key;</w:t>
      </w:r>
    </w:p>
    <w:p w14:paraId="7F3259D5" w14:textId="77777777" w:rsidR="004E4173" w:rsidRPr="004E4173" w:rsidRDefault="004E4173" w:rsidP="004E4173">
      <w:pPr>
        <w:pStyle w:val="Code"/>
      </w:pPr>
      <w:r w:rsidRPr="004E4173">
        <w:tab/>
        <w:t>int selection = 0, wheelSelection = MIN;</w:t>
      </w:r>
    </w:p>
    <w:p w14:paraId="49AD2EBF" w14:textId="77777777" w:rsidR="004E4173" w:rsidRPr="004E4173" w:rsidRDefault="004E4173" w:rsidP="004E4173">
      <w:pPr>
        <w:pStyle w:val="Code"/>
      </w:pPr>
      <w:r w:rsidRPr="004E4173">
        <w:tab/>
        <w:t>COORD cursorPosition, wheelCursorPosition;</w:t>
      </w:r>
    </w:p>
    <w:p w14:paraId="13E744A9" w14:textId="77777777" w:rsidR="004E4173" w:rsidRPr="004E4173" w:rsidRDefault="004E4173" w:rsidP="004E4173">
      <w:pPr>
        <w:pStyle w:val="Code"/>
      </w:pPr>
      <w:r w:rsidRPr="004E4173">
        <w:tab/>
      </w:r>
    </w:p>
    <w:p w14:paraId="2A41B0C2" w14:textId="77777777" w:rsidR="004E4173" w:rsidRPr="004E4173" w:rsidRDefault="004E4173" w:rsidP="004E4173">
      <w:pPr>
        <w:pStyle w:val="Code"/>
      </w:pPr>
      <w:r w:rsidRPr="004E4173">
        <w:tab/>
        <w:t>while (true)</w:t>
      </w:r>
    </w:p>
    <w:p w14:paraId="3526C025" w14:textId="77777777" w:rsidR="004E4173" w:rsidRPr="004E4173" w:rsidRDefault="004E4173" w:rsidP="004E4173">
      <w:pPr>
        <w:pStyle w:val="Code"/>
      </w:pPr>
      <w:r w:rsidRPr="004E4173">
        <w:tab/>
        <w:t>{</w:t>
      </w:r>
    </w:p>
    <w:p w14:paraId="2AA611BA" w14:textId="77777777" w:rsidR="004E4173" w:rsidRPr="004E4173" w:rsidRDefault="004E4173" w:rsidP="004E4173">
      <w:pPr>
        <w:pStyle w:val="Code"/>
      </w:pPr>
      <w:r w:rsidRPr="004E4173">
        <w:tab/>
      </w:r>
      <w:r w:rsidRPr="004E4173">
        <w:tab/>
        <w:t>if (consoleSizeChanged || renderMain)</w:t>
      </w:r>
    </w:p>
    <w:p w14:paraId="4002CE95" w14:textId="77777777" w:rsidR="004E4173" w:rsidRPr="004E4173" w:rsidRDefault="004E4173" w:rsidP="004E4173">
      <w:pPr>
        <w:pStyle w:val="Code"/>
      </w:pPr>
      <w:r w:rsidRPr="004E4173">
        <w:tab/>
      </w:r>
      <w:r w:rsidRPr="004E4173">
        <w:tab/>
        <w:t>{</w:t>
      </w:r>
    </w:p>
    <w:p w14:paraId="46BC04F1" w14:textId="77777777" w:rsidR="004E4173" w:rsidRPr="004E4173" w:rsidRDefault="004E4173" w:rsidP="004E4173">
      <w:pPr>
        <w:pStyle w:val="Code"/>
      </w:pPr>
      <w:r w:rsidRPr="004E4173">
        <w:tab/>
      </w:r>
      <w:r w:rsidRPr="004E4173">
        <w:tab/>
      </w:r>
      <w:r w:rsidRPr="004E4173">
        <w:tab/>
        <w:t>cls();</w:t>
      </w:r>
    </w:p>
    <w:p w14:paraId="36167116" w14:textId="77777777" w:rsidR="004E4173" w:rsidRPr="004E4173" w:rsidRDefault="004E4173" w:rsidP="004E4173">
      <w:pPr>
        <w:pStyle w:val="Code"/>
      </w:pPr>
      <w:r w:rsidRPr="004E4173">
        <w:tab/>
      </w:r>
      <w:r w:rsidRPr="004E4173">
        <w:tab/>
      </w:r>
      <w:r w:rsidRPr="004E4173">
        <w:tab/>
      </w:r>
    </w:p>
    <w:p w14:paraId="15FD232D" w14:textId="77777777" w:rsidR="004E4173" w:rsidRPr="004E4173" w:rsidRDefault="004E4173" w:rsidP="004E4173">
      <w:pPr>
        <w:pStyle w:val="Code"/>
      </w:pPr>
      <w:r w:rsidRPr="004E4173">
        <w:tab/>
      </w:r>
      <w:r w:rsidRPr="004E4173">
        <w:tab/>
      </w:r>
      <w:r w:rsidRPr="004E4173">
        <w:tab/>
        <w:t>vcenter(7);</w:t>
      </w:r>
    </w:p>
    <w:p w14:paraId="2B3B2215" w14:textId="77777777" w:rsidR="004E4173" w:rsidRPr="004E4173" w:rsidRDefault="004E4173" w:rsidP="004E4173">
      <w:pPr>
        <w:pStyle w:val="Code"/>
      </w:pPr>
      <w:r w:rsidRPr="004E4173">
        <w:lastRenderedPageBreak/>
        <w:tab/>
      </w:r>
      <w:r w:rsidRPr="004E4173">
        <w:tab/>
      </w:r>
      <w:r w:rsidRPr="004E4173">
        <w:tab/>
        <w:t>hcenter("CHOOSE CUSTOM DELAY");</w:t>
      </w:r>
    </w:p>
    <w:p w14:paraId="169743F7" w14:textId="77777777" w:rsidR="004E4173" w:rsidRPr="004E4173" w:rsidRDefault="004E4173" w:rsidP="004E4173">
      <w:pPr>
        <w:pStyle w:val="Code"/>
      </w:pPr>
      <w:r w:rsidRPr="004E4173">
        <w:tab/>
      </w:r>
      <w:r w:rsidRPr="004E4173">
        <w:tab/>
      </w:r>
      <w:r w:rsidRPr="004E4173">
        <w:tab/>
        <w:t>fputs("\n\n", stdout);</w:t>
      </w:r>
    </w:p>
    <w:p w14:paraId="44172762" w14:textId="77777777" w:rsidR="004E4173" w:rsidRPr="004E4173" w:rsidRDefault="004E4173" w:rsidP="004E4173">
      <w:pPr>
        <w:pStyle w:val="Code"/>
      </w:pPr>
      <w:r w:rsidRPr="004E4173">
        <w:tab/>
      </w:r>
      <w:r w:rsidRPr="004E4173">
        <w:tab/>
      </w:r>
      <w:r w:rsidRPr="004E4173">
        <w:tab/>
      </w:r>
    </w:p>
    <w:p w14:paraId="474EAD79" w14:textId="77777777" w:rsidR="004E4173" w:rsidRPr="004E4173" w:rsidRDefault="004E4173" w:rsidP="004E4173">
      <w:pPr>
        <w:pStyle w:val="Code"/>
      </w:pPr>
      <w:r w:rsidRPr="004E4173">
        <w:tab/>
      </w:r>
      <w:r w:rsidRPr="004E4173">
        <w:tab/>
      </w:r>
      <w:r w:rsidRPr="004E4173">
        <w:tab/>
        <w:t>wheelCursorPosition = getcursorposition();</w:t>
      </w:r>
    </w:p>
    <w:p w14:paraId="3061D0C0" w14:textId="77777777" w:rsidR="004E4173" w:rsidRPr="004E4173" w:rsidRDefault="004E4173" w:rsidP="004E4173">
      <w:pPr>
        <w:pStyle w:val="Code"/>
      </w:pPr>
      <w:r w:rsidRPr="004E4173">
        <w:tab/>
      </w:r>
      <w:r w:rsidRPr="004E4173">
        <w:tab/>
      </w:r>
      <w:r w:rsidRPr="004E4173">
        <w:tab/>
      </w:r>
    </w:p>
    <w:p w14:paraId="33922EC4" w14:textId="77777777" w:rsidR="004E4173" w:rsidRPr="004E4173" w:rsidRDefault="004E4173" w:rsidP="004E4173">
      <w:pPr>
        <w:pStyle w:val="Code"/>
      </w:pPr>
      <w:r w:rsidRPr="004E4173">
        <w:tab/>
      </w:r>
      <w:r w:rsidRPr="004E4173">
        <w:tab/>
      </w:r>
      <w:r w:rsidRPr="004E4173">
        <w:tab/>
        <w:t>printf("\n\n\n");</w:t>
      </w:r>
    </w:p>
    <w:p w14:paraId="0A18E6F4" w14:textId="77777777" w:rsidR="004E4173" w:rsidRPr="004E4173" w:rsidRDefault="004E4173" w:rsidP="004E4173">
      <w:pPr>
        <w:pStyle w:val="Code"/>
      </w:pPr>
      <w:r w:rsidRPr="004E4173">
        <w:tab/>
      </w:r>
      <w:r w:rsidRPr="004E4173">
        <w:tab/>
      </w:r>
      <w:r w:rsidRPr="004E4173">
        <w:tab/>
      </w:r>
    </w:p>
    <w:p w14:paraId="7860D8A2" w14:textId="77777777" w:rsidR="004E4173" w:rsidRPr="004E4173" w:rsidRDefault="004E4173" w:rsidP="004E4173">
      <w:pPr>
        <w:pStyle w:val="Code"/>
      </w:pPr>
      <w:r w:rsidRPr="004E4173">
        <w:tab/>
      </w:r>
      <w:r w:rsidRPr="004E4173">
        <w:tab/>
      </w:r>
      <w:r w:rsidRPr="004E4173">
        <w:tab/>
        <w:t>cursorPosition = hcenter(CENTERING, "Confirm\n");</w:t>
      </w:r>
    </w:p>
    <w:p w14:paraId="3663AF52" w14:textId="77777777" w:rsidR="004E4173" w:rsidRPr="004E4173" w:rsidRDefault="004E4173" w:rsidP="004E4173">
      <w:pPr>
        <w:pStyle w:val="Code"/>
      </w:pPr>
      <w:r w:rsidRPr="004E4173">
        <w:tab/>
      </w:r>
      <w:r w:rsidRPr="004E4173">
        <w:tab/>
      </w:r>
      <w:r w:rsidRPr="004E4173">
        <w:tab/>
        <w:t>cursorPosition.X -= 2;</w:t>
      </w:r>
    </w:p>
    <w:p w14:paraId="2949A8FE" w14:textId="77777777" w:rsidR="004E4173" w:rsidRPr="004E4173" w:rsidRDefault="004E4173" w:rsidP="004E4173">
      <w:pPr>
        <w:pStyle w:val="Code"/>
      </w:pPr>
      <w:r w:rsidRPr="004E4173">
        <w:tab/>
      </w:r>
      <w:r w:rsidRPr="004E4173">
        <w:tab/>
      </w:r>
      <w:r w:rsidRPr="004E4173">
        <w:tab/>
      </w:r>
    </w:p>
    <w:p w14:paraId="09E4E7B3" w14:textId="77777777" w:rsidR="004E4173" w:rsidRPr="004E4173" w:rsidRDefault="004E4173" w:rsidP="004E4173">
      <w:pPr>
        <w:pStyle w:val="Code"/>
      </w:pPr>
      <w:r w:rsidRPr="004E4173">
        <w:tab/>
      </w:r>
      <w:r w:rsidRPr="004E4173">
        <w:tab/>
      </w:r>
      <w:r w:rsidRPr="004E4173">
        <w:tab/>
        <w:t>hcenter(CENTERING, "Back");</w:t>
      </w:r>
    </w:p>
    <w:p w14:paraId="2D99862F" w14:textId="77777777" w:rsidR="004E4173" w:rsidRPr="004E4173" w:rsidRDefault="004E4173" w:rsidP="004E4173">
      <w:pPr>
        <w:pStyle w:val="Code"/>
      </w:pPr>
      <w:r w:rsidRPr="004E4173">
        <w:tab/>
      </w:r>
      <w:r w:rsidRPr="004E4173">
        <w:tab/>
      </w:r>
      <w:r w:rsidRPr="004E4173">
        <w:tab/>
      </w:r>
    </w:p>
    <w:p w14:paraId="75BD8FD7" w14:textId="77777777" w:rsidR="004E4173" w:rsidRPr="004E4173" w:rsidRDefault="004E4173" w:rsidP="004E4173">
      <w:pPr>
        <w:pStyle w:val="Code"/>
      </w:pPr>
      <w:r w:rsidRPr="004E4173">
        <w:tab/>
      </w:r>
      <w:r w:rsidRPr="004E4173">
        <w:tab/>
      </w:r>
      <w:r w:rsidRPr="004E4173">
        <w:tab/>
        <w:t>consoleSizeChanged = false;</w:t>
      </w:r>
    </w:p>
    <w:p w14:paraId="044411FC" w14:textId="77777777" w:rsidR="004E4173" w:rsidRPr="004E4173" w:rsidRDefault="004E4173" w:rsidP="004E4173">
      <w:pPr>
        <w:pStyle w:val="Code"/>
      </w:pPr>
      <w:r w:rsidRPr="004E4173">
        <w:tab/>
      </w:r>
      <w:r w:rsidRPr="004E4173">
        <w:tab/>
      </w:r>
      <w:r w:rsidRPr="004E4173">
        <w:tab/>
        <w:t>renderMain = false;</w:t>
      </w:r>
    </w:p>
    <w:p w14:paraId="4272B329" w14:textId="77777777" w:rsidR="004E4173" w:rsidRPr="004E4173" w:rsidRDefault="004E4173" w:rsidP="004E4173">
      <w:pPr>
        <w:pStyle w:val="Code"/>
      </w:pPr>
      <w:r w:rsidRPr="004E4173">
        <w:tab/>
      </w:r>
      <w:r w:rsidRPr="004E4173">
        <w:tab/>
      </w:r>
      <w:r w:rsidRPr="004E4173">
        <w:tab/>
        <w:t>renderSelection = true;</w:t>
      </w:r>
    </w:p>
    <w:p w14:paraId="454FF1BA" w14:textId="77777777" w:rsidR="004E4173" w:rsidRPr="004E4173" w:rsidRDefault="004E4173" w:rsidP="004E4173">
      <w:pPr>
        <w:pStyle w:val="Code"/>
      </w:pPr>
      <w:r w:rsidRPr="004E4173">
        <w:tab/>
      </w:r>
      <w:r w:rsidRPr="004E4173">
        <w:tab/>
        <w:t>}</w:t>
      </w:r>
    </w:p>
    <w:p w14:paraId="26F95180" w14:textId="77777777" w:rsidR="004E4173" w:rsidRPr="004E4173" w:rsidRDefault="004E4173" w:rsidP="004E4173">
      <w:pPr>
        <w:pStyle w:val="Code"/>
      </w:pPr>
      <w:r w:rsidRPr="004E4173">
        <w:tab/>
      </w:r>
      <w:r w:rsidRPr="004E4173">
        <w:tab/>
      </w:r>
    </w:p>
    <w:p w14:paraId="45B868AD" w14:textId="77777777" w:rsidR="004E4173" w:rsidRPr="004E4173" w:rsidRDefault="004E4173" w:rsidP="004E4173">
      <w:pPr>
        <w:pStyle w:val="Code"/>
      </w:pPr>
      <w:r w:rsidRPr="004E4173">
        <w:t>#ifdef DEBUG</w:t>
      </w:r>
    </w:p>
    <w:p w14:paraId="4E949222" w14:textId="77777777" w:rsidR="004E4173" w:rsidRPr="004E4173" w:rsidRDefault="004E4173" w:rsidP="004E4173">
      <w:pPr>
        <w:pStyle w:val="Code"/>
      </w:pPr>
      <w:r w:rsidRPr="004E4173">
        <w:tab/>
      </w:r>
      <w:r w:rsidRPr="004E4173">
        <w:tab/>
        <w:t>DEBUG_MAIN;</w:t>
      </w:r>
    </w:p>
    <w:p w14:paraId="34B701A9" w14:textId="77777777" w:rsidR="004E4173" w:rsidRPr="004E4173" w:rsidRDefault="004E4173" w:rsidP="004E4173">
      <w:pPr>
        <w:pStyle w:val="Code"/>
      </w:pPr>
      <w:r w:rsidRPr="004E4173">
        <w:tab/>
      </w:r>
      <w:r w:rsidRPr="004E4173">
        <w:tab/>
        <w:t>printf("\nwheelSelection: %3d | ", wheelSelection);</w:t>
      </w:r>
    </w:p>
    <w:p w14:paraId="6BC78C08" w14:textId="77777777" w:rsidR="004E4173" w:rsidRPr="004E4173" w:rsidRDefault="004E4173" w:rsidP="004E4173">
      <w:pPr>
        <w:pStyle w:val="Code"/>
      </w:pPr>
      <w:r w:rsidRPr="004E4173">
        <w:tab/>
      </w:r>
      <w:r w:rsidRPr="004E4173">
        <w:tab/>
        <w:t>printf("wheelCursorPosition: %*d %*d", consoleSizeXPrecision, wheelCursorPosition.X, consoleSizeXPrecision, wheelCursorPosition.Y);</w:t>
      </w:r>
    </w:p>
    <w:p w14:paraId="6153EE5D" w14:textId="77777777" w:rsidR="004E4173" w:rsidRPr="004E4173" w:rsidRDefault="004E4173" w:rsidP="004E4173">
      <w:pPr>
        <w:pStyle w:val="Code"/>
      </w:pPr>
      <w:r w:rsidRPr="004E4173">
        <w:t>#endif</w:t>
      </w:r>
    </w:p>
    <w:p w14:paraId="6BEC4F82" w14:textId="77777777" w:rsidR="004E4173" w:rsidRPr="004E4173" w:rsidRDefault="004E4173" w:rsidP="004E4173">
      <w:pPr>
        <w:pStyle w:val="Code"/>
      </w:pPr>
      <w:r w:rsidRPr="004E4173">
        <w:tab/>
      </w:r>
      <w:r w:rsidRPr="004E4173">
        <w:tab/>
      </w:r>
    </w:p>
    <w:p w14:paraId="63B31361" w14:textId="77777777" w:rsidR="004E4173" w:rsidRPr="004E4173" w:rsidRDefault="004E4173" w:rsidP="004E4173">
      <w:pPr>
        <w:pStyle w:val="Code"/>
      </w:pPr>
      <w:r w:rsidRPr="004E4173">
        <w:tab/>
      </w:r>
      <w:r w:rsidRPr="004E4173">
        <w:tab/>
        <w:t>if (renderSelection)</w:t>
      </w:r>
    </w:p>
    <w:p w14:paraId="67FB5278" w14:textId="77777777" w:rsidR="004E4173" w:rsidRPr="004E4173" w:rsidRDefault="004E4173" w:rsidP="004E4173">
      <w:pPr>
        <w:pStyle w:val="Code"/>
      </w:pPr>
      <w:r w:rsidRPr="004E4173">
        <w:tab/>
      </w:r>
      <w:r w:rsidRPr="004E4173">
        <w:tab/>
        <w:t>{</w:t>
      </w:r>
    </w:p>
    <w:p w14:paraId="2F97A474" w14:textId="77777777" w:rsidR="004E4173" w:rsidRPr="004E4173" w:rsidRDefault="004E4173" w:rsidP="004E4173">
      <w:pPr>
        <w:pStyle w:val="Code"/>
      </w:pPr>
      <w:r w:rsidRPr="004E4173">
        <w:tab/>
      </w:r>
      <w:r w:rsidRPr="004E4173">
        <w:tab/>
      </w:r>
      <w:r w:rsidRPr="004E4173">
        <w:tab/>
        <w:t>wheelselection(wheelCursorPosition, wheelSelection, MIN, MAX, STEP);</w:t>
      </w:r>
    </w:p>
    <w:p w14:paraId="678CCE54" w14:textId="77777777" w:rsidR="004E4173" w:rsidRPr="004E4173" w:rsidRDefault="004E4173" w:rsidP="004E4173">
      <w:pPr>
        <w:pStyle w:val="Code"/>
      </w:pPr>
      <w:r w:rsidRPr="004E4173">
        <w:tab/>
      </w:r>
      <w:r w:rsidRPr="004E4173">
        <w:tab/>
      </w:r>
      <w:r w:rsidRPr="004E4173">
        <w:tab/>
      </w:r>
    </w:p>
    <w:p w14:paraId="1FD464B4" w14:textId="77777777" w:rsidR="004E4173" w:rsidRPr="004E4173" w:rsidRDefault="004E4173" w:rsidP="004E4173">
      <w:pPr>
        <w:pStyle w:val="Code"/>
      </w:pPr>
      <w:r w:rsidRPr="004E4173">
        <w:tab/>
      </w:r>
      <w:r w:rsidRPr="004E4173">
        <w:tab/>
      </w:r>
      <w:r w:rsidRPr="004E4173">
        <w:tab/>
        <w:t>movecursor(cursorPosition.X, cursorPosition.Y + (selection == 0 ? 1 : 0));</w:t>
      </w:r>
    </w:p>
    <w:p w14:paraId="32280E5B" w14:textId="77777777" w:rsidR="004E4173" w:rsidRPr="004E4173" w:rsidRDefault="004E4173" w:rsidP="004E4173">
      <w:pPr>
        <w:pStyle w:val="Code"/>
      </w:pPr>
      <w:r w:rsidRPr="004E4173">
        <w:tab/>
      </w:r>
      <w:r w:rsidRPr="004E4173">
        <w:tab/>
      </w:r>
      <w:r w:rsidRPr="004E4173">
        <w:tab/>
        <w:t>putchar(' ');</w:t>
      </w:r>
    </w:p>
    <w:p w14:paraId="45BB7F0B" w14:textId="77777777" w:rsidR="004E4173" w:rsidRPr="004E4173" w:rsidRDefault="004E4173" w:rsidP="004E4173">
      <w:pPr>
        <w:pStyle w:val="Code"/>
      </w:pPr>
      <w:r w:rsidRPr="004E4173">
        <w:tab/>
      </w:r>
      <w:r w:rsidRPr="004E4173">
        <w:tab/>
      </w:r>
      <w:r w:rsidRPr="004E4173">
        <w:tab/>
      </w:r>
    </w:p>
    <w:p w14:paraId="4505957F" w14:textId="77777777" w:rsidR="004E4173" w:rsidRPr="004E4173" w:rsidRDefault="004E4173" w:rsidP="004E4173">
      <w:pPr>
        <w:pStyle w:val="Code"/>
      </w:pPr>
      <w:r w:rsidRPr="004E4173">
        <w:tab/>
      </w:r>
      <w:r w:rsidRPr="004E4173">
        <w:tab/>
      </w:r>
      <w:r w:rsidRPr="004E4173">
        <w:tab/>
        <w:t>movecursor(cursorPosition.X, cursorPosition.Y + selection);</w:t>
      </w:r>
    </w:p>
    <w:p w14:paraId="02451470" w14:textId="77777777" w:rsidR="004E4173" w:rsidRPr="004E4173" w:rsidRDefault="004E4173" w:rsidP="004E4173">
      <w:pPr>
        <w:pStyle w:val="Code"/>
      </w:pPr>
      <w:r w:rsidRPr="004E4173">
        <w:tab/>
      </w:r>
      <w:r w:rsidRPr="004E4173">
        <w:tab/>
      </w:r>
      <w:r w:rsidRPr="004E4173">
        <w:tab/>
        <w:t>putchar('&gt;');</w:t>
      </w:r>
    </w:p>
    <w:p w14:paraId="2F2DC45C" w14:textId="77777777" w:rsidR="004E4173" w:rsidRPr="004E4173" w:rsidRDefault="004E4173" w:rsidP="004E4173">
      <w:pPr>
        <w:pStyle w:val="Code"/>
      </w:pPr>
      <w:r w:rsidRPr="004E4173">
        <w:tab/>
      </w:r>
      <w:r w:rsidRPr="004E4173">
        <w:tab/>
      </w:r>
      <w:r w:rsidRPr="004E4173">
        <w:tab/>
      </w:r>
    </w:p>
    <w:p w14:paraId="09D2D5B2" w14:textId="77777777" w:rsidR="004E4173" w:rsidRPr="004E4173" w:rsidRDefault="004E4173" w:rsidP="004E4173">
      <w:pPr>
        <w:pStyle w:val="Code"/>
      </w:pPr>
      <w:r w:rsidRPr="004E4173">
        <w:tab/>
      </w:r>
      <w:r w:rsidRPr="004E4173">
        <w:tab/>
      </w:r>
      <w:r w:rsidRPr="004E4173">
        <w:tab/>
        <w:t>renderSelection = false;</w:t>
      </w:r>
    </w:p>
    <w:p w14:paraId="785CB0BA" w14:textId="77777777" w:rsidR="004E4173" w:rsidRPr="004E4173" w:rsidRDefault="004E4173" w:rsidP="004E4173">
      <w:pPr>
        <w:pStyle w:val="Code"/>
      </w:pPr>
      <w:r w:rsidRPr="004E4173">
        <w:tab/>
      </w:r>
      <w:r w:rsidRPr="004E4173">
        <w:tab/>
        <w:t>}</w:t>
      </w:r>
    </w:p>
    <w:p w14:paraId="16F4D013" w14:textId="77777777" w:rsidR="004E4173" w:rsidRPr="004E4173" w:rsidRDefault="004E4173" w:rsidP="004E4173">
      <w:pPr>
        <w:pStyle w:val="Code"/>
      </w:pPr>
      <w:r w:rsidRPr="004E4173">
        <w:tab/>
      </w:r>
      <w:r w:rsidRPr="004E4173">
        <w:tab/>
      </w:r>
    </w:p>
    <w:p w14:paraId="48DF3029" w14:textId="77777777" w:rsidR="004E4173" w:rsidRPr="004E4173" w:rsidRDefault="004E4173" w:rsidP="004E4173">
      <w:pPr>
        <w:pStyle w:val="Code"/>
      </w:pPr>
      <w:r w:rsidRPr="004E4173">
        <w:tab/>
      </w:r>
      <w:r w:rsidRPr="004E4173">
        <w:tab/>
        <w:t>if (kbhit())</w:t>
      </w:r>
    </w:p>
    <w:p w14:paraId="354764C5" w14:textId="77777777" w:rsidR="004E4173" w:rsidRPr="004E4173" w:rsidRDefault="004E4173" w:rsidP="004E4173">
      <w:pPr>
        <w:pStyle w:val="Code"/>
      </w:pPr>
      <w:r w:rsidRPr="004E4173">
        <w:tab/>
      </w:r>
      <w:r w:rsidRPr="004E4173">
        <w:tab/>
        <w:t>{</w:t>
      </w:r>
    </w:p>
    <w:p w14:paraId="0EF1A52C" w14:textId="77777777" w:rsidR="004E4173" w:rsidRPr="004E4173" w:rsidRDefault="004E4173" w:rsidP="004E4173">
      <w:pPr>
        <w:pStyle w:val="Code"/>
      </w:pPr>
      <w:r w:rsidRPr="004E4173">
        <w:tab/>
      </w:r>
      <w:r w:rsidRPr="004E4173">
        <w:tab/>
      </w:r>
      <w:r w:rsidRPr="004E4173">
        <w:tab/>
        <w:t>key = getkey(getcheat(getch()));</w:t>
      </w:r>
    </w:p>
    <w:p w14:paraId="675A4706" w14:textId="77777777" w:rsidR="004E4173" w:rsidRPr="004E4173" w:rsidRDefault="004E4173" w:rsidP="004E4173">
      <w:pPr>
        <w:pStyle w:val="Code"/>
      </w:pPr>
      <w:r w:rsidRPr="004E4173">
        <w:tab/>
      </w:r>
      <w:r w:rsidRPr="004E4173">
        <w:tab/>
      </w:r>
      <w:r w:rsidRPr="004E4173">
        <w:tab/>
      </w:r>
    </w:p>
    <w:p w14:paraId="0D639A4F" w14:textId="77777777" w:rsidR="004E4173" w:rsidRPr="004E4173" w:rsidRDefault="004E4173" w:rsidP="004E4173">
      <w:pPr>
        <w:pStyle w:val="Code"/>
      </w:pPr>
      <w:r w:rsidRPr="004E4173">
        <w:tab/>
      </w:r>
      <w:r w:rsidRPr="004E4173">
        <w:tab/>
      </w:r>
      <w:r w:rsidRPr="004E4173">
        <w:tab/>
        <w:t>if ((key == Enter &amp;&amp; selection == 1) || key == Esc)</w:t>
      </w:r>
    </w:p>
    <w:p w14:paraId="4123761B" w14:textId="77777777" w:rsidR="004E4173" w:rsidRPr="004E4173" w:rsidRDefault="004E4173" w:rsidP="004E4173">
      <w:pPr>
        <w:pStyle w:val="Code"/>
      </w:pPr>
      <w:r w:rsidRPr="004E4173">
        <w:tab/>
      </w:r>
      <w:r w:rsidRPr="004E4173">
        <w:tab/>
      </w:r>
      <w:r w:rsidRPr="004E4173">
        <w:tab/>
        <w:t>{</w:t>
      </w:r>
    </w:p>
    <w:p w14:paraId="0876C680" w14:textId="77777777" w:rsidR="004E4173" w:rsidRPr="004E4173" w:rsidRDefault="004E4173" w:rsidP="004E4173">
      <w:pPr>
        <w:pStyle w:val="Code"/>
      </w:pPr>
      <w:r w:rsidRPr="004E4173">
        <w:tab/>
      </w:r>
      <w:r w:rsidRPr="004E4173">
        <w:tab/>
      </w:r>
      <w:r w:rsidRPr="004E4173">
        <w:tab/>
      </w:r>
      <w:r w:rsidRPr="004E4173">
        <w:tab/>
        <w:t>return 0;</w:t>
      </w:r>
    </w:p>
    <w:p w14:paraId="4FA9C410" w14:textId="77777777" w:rsidR="004E4173" w:rsidRPr="004E4173" w:rsidRDefault="004E4173" w:rsidP="004E4173">
      <w:pPr>
        <w:pStyle w:val="Code"/>
      </w:pPr>
      <w:r w:rsidRPr="004E4173">
        <w:tab/>
      </w:r>
      <w:r w:rsidRPr="004E4173">
        <w:tab/>
      </w:r>
      <w:r w:rsidRPr="004E4173">
        <w:tab/>
        <w:t>}</w:t>
      </w:r>
    </w:p>
    <w:p w14:paraId="3ED3700E" w14:textId="77777777" w:rsidR="004E4173" w:rsidRPr="004E4173" w:rsidRDefault="004E4173" w:rsidP="004E4173">
      <w:pPr>
        <w:pStyle w:val="Code"/>
      </w:pPr>
      <w:r w:rsidRPr="004E4173">
        <w:tab/>
      </w:r>
      <w:r w:rsidRPr="004E4173">
        <w:tab/>
      </w:r>
      <w:r w:rsidRPr="004E4173">
        <w:tab/>
        <w:t>else if (key == Enter)</w:t>
      </w:r>
    </w:p>
    <w:p w14:paraId="507EA58C" w14:textId="77777777" w:rsidR="004E4173" w:rsidRPr="004E4173" w:rsidRDefault="004E4173" w:rsidP="004E4173">
      <w:pPr>
        <w:pStyle w:val="Code"/>
      </w:pPr>
      <w:r w:rsidRPr="004E4173">
        <w:tab/>
      </w:r>
      <w:r w:rsidRPr="004E4173">
        <w:tab/>
      </w:r>
      <w:r w:rsidRPr="004E4173">
        <w:tab/>
        <w:t>{</w:t>
      </w:r>
    </w:p>
    <w:p w14:paraId="25A1CB3F" w14:textId="77777777" w:rsidR="004E4173" w:rsidRPr="004E4173" w:rsidRDefault="004E4173" w:rsidP="004E4173">
      <w:pPr>
        <w:pStyle w:val="Code"/>
      </w:pPr>
      <w:r w:rsidRPr="004E4173">
        <w:tab/>
      </w:r>
      <w:r w:rsidRPr="004E4173">
        <w:tab/>
      </w:r>
      <w:r w:rsidRPr="004E4173">
        <w:tab/>
      </w:r>
      <w:r w:rsidRPr="004E4173">
        <w:tab/>
        <w:t>return wheelSelection;</w:t>
      </w:r>
    </w:p>
    <w:p w14:paraId="4AFEEC21" w14:textId="77777777" w:rsidR="004E4173" w:rsidRPr="004E4173" w:rsidRDefault="004E4173" w:rsidP="004E4173">
      <w:pPr>
        <w:pStyle w:val="Code"/>
      </w:pPr>
      <w:r w:rsidRPr="004E4173">
        <w:tab/>
      </w:r>
      <w:r w:rsidRPr="004E4173">
        <w:tab/>
      </w:r>
      <w:r w:rsidRPr="004E4173">
        <w:tab/>
        <w:t>}</w:t>
      </w:r>
    </w:p>
    <w:p w14:paraId="30B58954" w14:textId="77777777" w:rsidR="004E4173" w:rsidRPr="004E4173" w:rsidRDefault="004E4173" w:rsidP="004E4173">
      <w:pPr>
        <w:pStyle w:val="Code"/>
      </w:pPr>
      <w:r w:rsidRPr="004E4173">
        <w:tab/>
      </w:r>
      <w:r w:rsidRPr="004E4173">
        <w:tab/>
      </w:r>
      <w:r w:rsidRPr="004E4173">
        <w:tab/>
        <w:t>else if (key == Up &amp;&amp; selection != 0)</w:t>
      </w:r>
    </w:p>
    <w:p w14:paraId="3F621F1A" w14:textId="77777777" w:rsidR="004E4173" w:rsidRPr="004E4173" w:rsidRDefault="004E4173" w:rsidP="004E4173">
      <w:pPr>
        <w:pStyle w:val="Code"/>
      </w:pPr>
      <w:r w:rsidRPr="004E4173">
        <w:tab/>
      </w:r>
      <w:r w:rsidRPr="004E4173">
        <w:tab/>
      </w:r>
      <w:r w:rsidRPr="004E4173">
        <w:tab/>
        <w:t>{</w:t>
      </w:r>
    </w:p>
    <w:p w14:paraId="324FFC24" w14:textId="77777777" w:rsidR="004E4173" w:rsidRPr="004E4173" w:rsidRDefault="004E4173" w:rsidP="004E4173">
      <w:pPr>
        <w:pStyle w:val="Code"/>
      </w:pPr>
      <w:r w:rsidRPr="004E4173">
        <w:tab/>
      </w:r>
      <w:r w:rsidRPr="004E4173">
        <w:tab/>
      </w:r>
      <w:r w:rsidRPr="004E4173">
        <w:tab/>
      </w:r>
      <w:r w:rsidRPr="004E4173">
        <w:tab/>
        <w:t>selection--;</w:t>
      </w:r>
    </w:p>
    <w:p w14:paraId="4188C6CC" w14:textId="77777777" w:rsidR="004E4173" w:rsidRPr="004E4173" w:rsidRDefault="004E4173" w:rsidP="004E4173">
      <w:pPr>
        <w:pStyle w:val="Code"/>
      </w:pPr>
      <w:r w:rsidRPr="004E4173">
        <w:tab/>
      </w:r>
      <w:r w:rsidRPr="004E4173">
        <w:tab/>
      </w:r>
      <w:r w:rsidRPr="004E4173">
        <w:tab/>
      </w:r>
      <w:r w:rsidRPr="004E4173">
        <w:tab/>
        <w:t>renderSelection = true;</w:t>
      </w:r>
    </w:p>
    <w:p w14:paraId="373F5228" w14:textId="77777777" w:rsidR="004E4173" w:rsidRPr="004E4173" w:rsidRDefault="004E4173" w:rsidP="004E4173">
      <w:pPr>
        <w:pStyle w:val="Code"/>
      </w:pPr>
      <w:r w:rsidRPr="004E4173">
        <w:tab/>
      </w:r>
      <w:r w:rsidRPr="004E4173">
        <w:tab/>
      </w:r>
      <w:r w:rsidRPr="004E4173">
        <w:tab/>
        <w:t>}</w:t>
      </w:r>
    </w:p>
    <w:p w14:paraId="133F9E67" w14:textId="77777777" w:rsidR="004E4173" w:rsidRPr="004E4173" w:rsidRDefault="004E4173" w:rsidP="004E4173">
      <w:pPr>
        <w:pStyle w:val="Code"/>
      </w:pPr>
      <w:r w:rsidRPr="004E4173">
        <w:tab/>
      </w:r>
      <w:r w:rsidRPr="004E4173">
        <w:tab/>
      </w:r>
      <w:r w:rsidRPr="004E4173">
        <w:tab/>
        <w:t>else if (key == Down &amp;&amp; selection != 1)</w:t>
      </w:r>
    </w:p>
    <w:p w14:paraId="0AAC8F0B" w14:textId="77777777" w:rsidR="004E4173" w:rsidRPr="004E4173" w:rsidRDefault="004E4173" w:rsidP="004E4173">
      <w:pPr>
        <w:pStyle w:val="Code"/>
      </w:pPr>
      <w:r w:rsidRPr="004E4173">
        <w:tab/>
      </w:r>
      <w:r w:rsidRPr="004E4173">
        <w:tab/>
      </w:r>
      <w:r w:rsidRPr="004E4173">
        <w:tab/>
        <w:t>{</w:t>
      </w:r>
    </w:p>
    <w:p w14:paraId="18F84043" w14:textId="77777777" w:rsidR="004E4173" w:rsidRPr="004E4173" w:rsidRDefault="004E4173" w:rsidP="004E4173">
      <w:pPr>
        <w:pStyle w:val="Code"/>
      </w:pPr>
      <w:r w:rsidRPr="004E4173">
        <w:tab/>
      </w:r>
      <w:r w:rsidRPr="004E4173">
        <w:tab/>
      </w:r>
      <w:r w:rsidRPr="004E4173">
        <w:tab/>
      </w:r>
      <w:r w:rsidRPr="004E4173">
        <w:tab/>
        <w:t>selection++;</w:t>
      </w:r>
    </w:p>
    <w:p w14:paraId="06C604B6" w14:textId="77777777" w:rsidR="004E4173" w:rsidRPr="004E4173" w:rsidRDefault="004E4173" w:rsidP="004E4173">
      <w:pPr>
        <w:pStyle w:val="Code"/>
      </w:pPr>
      <w:r w:rsidRPr="004E4173">
        <w:tab/>
      </w:r>
      <w:r w:rsidRPr="004E4173">
        <w:tab/>
      </w:r>
      <w:r w:rsidRPr="004E4173">
        <w:tab/>
      </w:r>
      <w:r w:rsidRPr="004E4173">
        <w:tab/>
        <w:t>renderSelection = true;</w:t>
      </w:r>
    </w:p>
    <w:p w14:paraId="75AF80B2" w14:textId="77777777" w:rsidR="004E4173" w:rsidRPr="004E4173" w:rsidRDefault="004E4173" w:rsidP="004E4173">
      <w:pPr>
        <w:pStyle w:val="Code"/>
      </w:pPr>
      <w:r w:rsidRPr="004E4173">
        <w:tab/>
      </w:r>
      <w:r w:rsidRPr="004E4173">
        <w:tab/>
      </w:r>
      <w:r w:rsidRPr="004E4173">
        <w:tab/>
        <w:t>}</w:t>
      </w:r>
    </w:p>
    <w:p w14:paraId="68E930E9" w14:textId="77777777" w:rsidR="004E4173" w:rsidRPr="004E4173" w:rsidRDefault="004E4173" w:rsidP="004E4173">
      <w:pPr>
        <w:pStyle w:val="Code"/>
      </w:pPr>
      <w:r w:rsidRPr="004E4173">
        <w:tab/>
      </w:r>
      <w:r w:rsidRPr="004E4173">
        <w:tab/>
      </w:r>
      <w:r w:rsidRPr="004E4173">
        <w:tab/>
        <w:t>else if (key == Left)</w:t>
      </w:r>
    </w:p>
    <w:p w14:paraId="55064B69" w14:textId="77777777" w:rsidR="004E4173" w:rsidRPr="004E4173" w:rsidRDefault="004E4173" w:rsidP="004E4173">
      <w:pPr>
        <w:pStyle w:val="Code"/>
      </w:pPr>
      <w:r w:rsidRPr="004E4173">
        <w:tab/>
      </w:r>
      <w:r w:rsidRPr="004E4173">
        <w:tab/>
      </w:r>
      <w:r w:rsidRPr="004E4173">
        <w:tab/>
        <w:t>{</w:t>
      </w:r>
    </w:p>
    <w:p w14:paraId="6D87E324" w14:textId="77777777" w:rsidR="004E4173" w:rsidRPr="004E4173" w:rsidRDefault="004E4173" w:rsidP="004E4173">
      <w:pPr>
        <w:pStyle w:val="Code"/>
      </w:pPr>
      <w:r w:rsidRPr="004E4173">
        <w:tab/>
      </w:r>
      <w:r w:rsidRPr="004E4173">
        <w:tab/>
      </w:r>
      <w:r w:rsidRPr="004E4173">
        <w:tab/>
      </w:r>
      <w:r w:rsidRPr="004E4173">
        <w:tab/>
        <w:t>wheelSelection -= STEP;</w:t>
      </w:r>
    </w:p>
    <w:p w14:paraId="1121E0C8" w14:textId="77777777" w:rsidR="004E4173" w:rsidRPr="004E4173" w:rsidRDefault="004E4173" w:rsidP="004E4173">
      <w:pPr>
        <w:pStyle w:val="Code"/>
      </w:pPr>
      <w:r w:rsidRPr="004E4173">
        <w:tab/>
      </w:r>
      <w:r w:rsidRPr="004E4173">
        <w:tab/>
      </w:r>
      <w:r w:rsidRPr="004E4173">
        <w:tab/>
      </w:r>
      <w:r w:rsidRPr="004E4173">
        <w:tab/>
      </w:r>
    </w:p>
    <w:p w14:paraId="5BB90024" w14:textId="77777777" w:rsidR="004E4173" w:rsidRPr="004E4173" w:rsidRDefault="004E4173" w:rsidP="004E4173">
      <w:pPr>
        <w:pStyle w:val="Code"/>
      </w:pPr>
      <w:r w:rsidRPr="004E4173">
        <w:tab/>
      </w:r>
      <w:r w:rsidRPr="004E4173">
        <w:tab/>
      </w:r>
      <w:r w:rsidRPr="004E4173">
        <w:tab/>
      </w:r>
      <w:r w:rsidRPr="004E4173">
        <w:tab/>
        <w:t>if (wheelSelection == MIN - STEP)</w:t>
      </w:r>
    </w:p>
    <w:p w14:paraId="63475AB7" w14:textId="77777777" w:rsidR="004E4173" w:rsidRPr="004E4173" w:rsidRDefault="004E4173" w:rsidP="004E4173">
      <w:pPr>
        <w:pStyle w:val="Code"/>
      </w:pPr>
      <w:r w:rsidRPr="004E4173">
        <w:tab/>
      </w:r>
      <w:r w:rsidRPr="004E4173">
        <w:tab/>
      </w:r>
      <w:r w:rsidRPr="004E4173">
        <w:tab/>
      </w:r>
      <w:r w:rsidRPr="004E4173">
        <w:tab/>
        <w:t>{</w:t>
      </w:r>
    </w:p>
    <w:p w14:paraId="436FFF10" w14:textId="77777777" w:rsidR="004E4173" w:rsidRPr="004E4173" w:rsidRDefault="004E4173" w:rsidP="004E4173">
      <w:pPr>
        <w:pStyle w:val="Code"/>
      </w:pPr>
      <w:r w:rsidRPr="004E4173">
        <w:tab/>
      </w:r>
      <w:r w:rsidRPr="004E4173">
        <w:tab/>
      </w:r>
      <w:r w:rsidRPr="004E4173">
        <w:tab/>
      </w:r>
      <w:r w:rsidRPr="004E4173">
        <w:tab/>
      </w:r>
      <w:r w:rsidRPr="004E4173">
        <w:tab/>
        <w:t>wheelSelection = MAX;</w:t>
      </w:r>
    </w:p>
    <w:p w14:paraId="3A98E7D2" w14:textId="77777777" w:rsidR="004E4173" w:rsidRPr="004E4173" w:rsidRDefault="004E4173" w:rsidP="004E4173">
      <w:pPr>
        <w:pStyle w:val="Code"/>
      </w:pPr>
      <w:r w:rsidRPr="004E4173">
        <w:tab/>
      </w:r>
      <w:r w:rsidRPr="004E4173">
        <w:tab/>
      </w:r>
      <w:r w:rsidRPr="004E4173">
        <w:tab/>
      </w:r>
      <w:r w:rsidRPr="004E4173">
        <w:tab/>
        <w:t>}</w:t>
      </w:r>
    </w:p>
    <w:p w14:paraId="1702496B" w14:textId="77777777" w:rsidR="004E4173" w:rsidRPr="004E4173" w:rsidRDefault="004E4173" w:rsidP="004E4173">
      <w:pPr>
        <w:pStyle w:val="Code"/>
      </w:pPr>
      <w:r w:rsidRPr="004E4173">
        <w:tab/>
      </w:r>
      <w:r w:rsidRPr="004E4173">
        <w:tab/>
      </w:r>
      <w:r w:rsidRPr="004E4173">
        <w:tab/>
      </w:r>
      <w:r w:rsidRPr="004E4173">
        <w:tab/>
      </w:r>
    </w:p>
    <w:p w14:paraId="4DC75773" w14:textId="77777777" w:rsidR="004E4173" w:rsidRPr="004E4173" w:rsidRDefault="004E4173" w:rsidP="004E4173">
      <w:pPr>
        <w:pStyle w:val="Code"/>
      </w:pPr>
      <w:r w:rsidRPr="004E4173">
        <w:lastRenderedPageBreak/>
        <w:tab/>
      </w:r>
      <w:r w:rsidRPr="004E4173">
        <w:tab/>
      </w:r>
      <w:r w:rsidRPr="004E4173">
        <w:tab/>
      </w:r>
      <w:r w:rsidRPr="004E4173">
        <w:tab/>
        <w:t>renderSelection = true;</w:t>
      </w:r>
    </w:p>
    <w:p w14:paraId="7372BEDA" w14:textId="77777777" w:rsidR="004E4173" w:rsidRPr="004E4173" w:rsidRDefault="004E4173" w:rsidP="004E4173">
      <w:pPr>
        <w:pStyle w:val="Code"/>
      </w:pPr>
      <w:r w:rsidRPr="004E4173">
        <w:tab/>
      </w:r>
      <w:r w:rsidRPr="004E4173">
        <w:tab/>
      </w:r>
      <w:r w:rsidRPr="004E4173">
        <w:tab/>
        <w:t>}</w:t>
      </w:r>
    </w:p>
    <w:p w14:paraId="14109680" w14:textId="77777777" w:rsidR="004E4173" w:rsidRPr="004E4173" w:rsidRDefault="004E4173" w:rsidP="004E4173">
      <w:pPr>
        <w:pStyle w:val="Code"/>
      </w:pPr>
      <w:r w:rsidRPr="004E4173">
        <w:tab/>
      </w:r>
      <w:r w:rsidRPr="004E4173">
        <w:tab/>
      </w:r>
      <w:r w:rsidRPr="004E4173">
        <w:tab/>
        <w:t>else if (key == Right)</w:t>
      </w:r>
    </w:p>
    <w:p w14:paraId="5B6A7627" w14:textId="77777777" w:rsidR="004E4173" w:rsidRPr="004E4173" w:rsidRDefault="004E4173" w:rsidP="004E4173">
      <w:pPr>
        <w:pStyle w:val="Code"/>
      </w:pPr>
      <w:r w:rsidRPr="004E4173">
        <w:tab/>
      </w:r>
      <w:r w:rsidRPr="004E4173">
        <w:tab/>
      </w:r>
      <w:r w:rsidRPr="004E4173">
        <w:tab/>
        <w:t>{</w:t>
      </w:r>
    </w:p>
    <w:p w14:paraId="1E43A537" w14:textId="77777777" w:rsidR="004E4173" w:rsidRPr="004E4173" w:rsidRDefault="004E4173" w:rsidP="004E4173">
      <w:pPr>
        <w:pStyle w:val="Code"/>
      </w:pPr>
      <w:r w:rsidRPr="004E4173">
        <w:tab/>
      </w:r>
      <w:r w:rsidRPr="004E4173">
        <w:tab/>
      </w:r>
      <w:r w:rsidRPr="004E4173">
        <w:tab/>
      </w:r>
      <w:r w:rsidRPr="004E4173">
        <w:tab/>
        <w:t>wheelSelection += STEP;</w:t>
      </w:r>
    </w:p>
    <w:p w14:paraId="2425E9CD" w14:textId="77777777" w:rsidR="004E4173" w:rsidRPr="004E4173" w:rsidRDefault="004E4173" w:rsidP="004E4173">
      <w:pPr>
        <w:pStyle w:val="Code"/>
      </w:pPr>
      <w:r w:rsidRPr="004E4173">
        <w:tab/>
      </w:r>
      <w:r w:rsidRPr="004E4173">
        <w:tab/>
      </w:r>
      <w:r w:rsidRPr="004E4173">
        <w:tab/>
      </w:r>
      <w:r w:rsidRPr="004E4173">
        <w:tab/>
      </w:r>
    </w:p>
    <w:p w14:paraId="5D872780" w14:textId="77777777" w:rsidR="004E4173" w:rsidRPr="004E4173" w:rsidRDefault="004E4173" w:rsidP="004E4173">
      <w:pPr>
        <w:pStyle w:val="Code"/>
      </w:pPr>
      <w:r w:rsidRPr="004E4173">
        <w:tab/>
      </w:r>
      <w:r w:rsidRPr="004E4173">
        <w:tab/>
      </w:r>
      <w:r w:rsidRPr="004E4173">
        <w:tab/>
      </w:r>
      <w:r w:rsidRPr="004E4173">
        <w:tab/>
        <w:t>if (wheelSelection == MAX + STEP)</w:t>
      </w:r>
    </w:p>
    <w:p w14:paraId="25034506" w14:textId="77777777" w:rsidR="004E4173" w:rsidRPr="004E4173" w:rsidRDefault="004E4173" w:rsidP="004E4173">
      <w:pPr>
        <w:pStyle w:val="Code"/>
      </w:pPr>
      <w:r w:rsidRPr="004E4173">
        <w:tab/>
      </w:r>
      <w:r w:rsidRPr="004E4173">
        <w:tab/>
      </w:r>
      <w:r w:rsidRPr="004E4173">
        <w:tab/>
      </w:r>
      <w:r w:rsidRPr="004E4173">
        <w:tab/>
        <w:t>{</w:t>
      </w:r>
    </w:p>
    <w:p w14:paraId="097BC3C3" w14:textId="77777777" w:rsidR="004E4173" w:rsidRPr="004E4173" w:rsidRDefault="004E4173" w:rsidP="004E4173">
      <w:pPr>
        <w:pStyle w:val="Code"/>
      </w:pPr>
      <w:r w:rsidRPr="004E4173">
        <w:tab/>
      </w:r>
      <w:r w:rsidRPr="004E4173">
        <w:tab/>
      </w:r>
      <w:r w:rsidRPr="004E4173">
        <w:tab/>
      </w:r>
      <w:r w:rsidRPr="004E4173">
        <w:tab/>
      </w:r>
      <w:r w:rsidRPr="004E4173">
        <w:tab/>
        <w:t>wheelSelection = MIN;</w:t>
      </w:r>
    </w:p>
    <w:p w14:paraId="6C11B560" w14:textId="77777777" w:rsidR="004E4173" w:rsidRPr="004E4173" w:rsidRDefault="004E4173" w:rsidP="004E4173">
      <w:pPr>
        <w:pStyle w:val="Code"/>
      </w:pPr>
      <w:r w:rsidRPr="004E4173">
        <w:tab/>
      </w:r>
      <w:r w:rsidRPr="004E4173">
        <w:tab/>
      </w:r>
      <w:r w:rsidRPr="004E4173">
        <w:tab/>
      </w:r>
      <w:r w:rsidRPr="004E4173">
        <w:tab/>
        <w:t>}</w:t>
      </w:r>
    </w:p>
    <w:p w14:paraId="7E682426" w14:textId="77777777" w:rsidR="004E4173" w:rsidRPr="004E4173" w:rsidRDefault="004E4173" w:rsidP="004E4173">
      <w:pPr>
        <w:pStyle w:val="Code"/>
      </w:pPr>
      <w:r w:rsidRPr="004E4173">
        <w:tab/>
      </w:r>
      <w:r w:rsidRPr="004E4173">
        <w:tab/>
      </w:r>
      <w:r w:rsidRPr="004E4173">
        <w:tab/>
      </w:r>
      <w:r w:rsidRPr="004E4173">
        <w:tab/>
      </w:r>
    </w:p>
    <w:p w14:paraId="7C3FC4CE" w14:textId="77777777" w:rsidR="004E4173" w:rsidRPr="004E4173" w:rsidRDefault="004E4173" w:rsidP="004E4173">
      <w:pPr>
        <w:pStyle w:val="Code"/>
      </w:pPr>
      <w:r w:rsidRPr="004E4173">
        <w:tab/>
      </w:r>
      <w:r w:rsidRPr="004E4173">
        <w:tab/>
      </w:r>
      <w:r w:rsidRPr="004E4173">
        <w:tab/>
      </w:r>
      <w:r w:rsidRPr="004E4173">
        <w:tab/>
        <w:t>renderSelection = true;</w:t>
      </w:r>
    </w:p>
    <w:p w14:paraId="356E0E8B" w14:textId="77777777" w:rsidR="004E4173" w:rsidRPr="004E4173" w:rsidRDefault="004E4173" w:rsidP="004E4173">
      <w:pPr>
        <w:pStyle w:val="Code"/>
      </w:pPr>
      <w:r w:rsidRPr="004E4173">
        <w:tab/>
      </w:r>
      <w:r w:rsidRPr="004E4173">
        <w:tab/>
      </w:r>
      <w:r w:rsidRPr="004E4173">
        <w:tab/>
        <w:t>}</w:t>
      </w:r>
    </w:p>
    <w:p w14:paraId="5A30C023" w14:textId="77777777" w:rsidR="004E4173" w:rsidRPr="004E4173" w:rsidRDefault="004E4173" w:rsidP="004E4173">
      <w:pPr>
        <w:pStyle w:val="Code"/>
      </w:pPr>
      <w:r w:rsidRPr="004E4173">
        <w:tab/>
      </w:r>
      <w:r w:rsidRPr="004E4173">
        <w:tab/>
        <w:t>}</w:t>
      </w:r>
    </w:p>
    <w:p w14:paraId="1B47F029" w14:textId="77777777" w:rsidR="004E4173" w:rsidRPr="004E4173" w:rsidRDefault="004E4173" w:rsidP="004E4173">
      <w:pPr>
        <w:pStyle w:val="Code"/>
      </w:pPr>
      <w:r w:rsidRPr="004E4173">
        <w:tab/>
      </w:r>
      <w:r w:rsidRPr="004E4173">
        <w:tab/>
      </w:r>
    </w:p>
    <w:p w14:paraId="31D50885" w14:textId="77777777" w:rsidR="004E4173" w:rsidRPr="004E4173" w:rsidRDefault="004E4173" w:rsidP="004E4173">
      <w:pPr>
        <w:pStyle w:val="Code"/>
      </w:pPr>
      <w:r w:rsidRPr="004E4173">
        <w:tab/>
      </w:r>
      <w:r w:rsidRPr="004E4173">
        <w:tab/>
        <w:t>Sleep(MENU_SLEEP);</w:t>
      </w:r>
    </w:p>
    <w:p w14:paraId="54B4B5ED" w14:textId="77777777" w:rsidR="004E4173" w:rsidRPr="004E4173" w:rsidRDefault="004E4173" w:rsidP="004E4173">
      <w:pPr>
        <w:pStyle w:val="Code"/>
      </w:pPr>
      <w:r w:rsidRPr="004E4173">
        <w:tab/>
        <w:t>}</w:t>
      </w:r>
    </w:p>
    <w:p w14:paraId="33B4163F" w14:textId="77777777" w:rsidR="004E4173" w:rsidRPr="004E4173" w:rsidRDefault="004E4173" w:rsidP="004E4173">
      <w:pPr>
        <w:pStyle w:val="Code"/>
      </w:pPr>
      <w:r w:rsidRPr="004E4173">
        <w:t>}</w:t>
      </w:r>
    </w:p>
    <w:p w14:paraId="1EC63DDD" w14:textId="77777777" w:rsidR="004E4173" w:rsidRPr="004E4173" w:rsidRDefault="004E4173" w:rsidP="004E4173">
      <w:pPr>
        <w:pStyle w:val="Code"/>
      </w:pPr>
    </w:p>
    <w:p w14:paraId="36400BFF" w14:textId="77777777" w:rsidR="004E4173" w:rsidRPr="004E4173" w:rsidRDefault="004E4173" w:rsidP="004E4173">
      <w:pPr>
        <w:pStyle w:val="Code"/>
      </w:pPr>
      <w:r w:rsidRPr="004E4173">
        <w:t>bool playername(int sleep, bool hotseat, bool borders)</w:t>
      </w:r>
    </w:p>
    <w:p w14:paraId="5218FEC4" w14:textId="77777777" w:rsidR="004E4173" w:rsidRPr="004E4173" w:rsidRDefault="004E4173" w:rsidP="004E4173">
      <w:pPr>
        <w:pStyle w:val="Code"/>
      </w:pPr>
      <w:r w:rsidRPr="004E4173">
        <w:t>{</w:t>
      </w:r>
    </w:p>
    <w:p w14:paraId="23F289D5" w14:textId="77777777" w:rsidR="004E4173" w:rsidRPr="004E4173" w:rsidRDefault="004E4173" w:rsidP="004E4173">
      <w:pPr>
        <w:pStyle w:val="Code"/>
      </w:pPr>
      <w:r w:rsidRPr="004E4173">
        <w:tab/>
        <w:t>char playersNames[2][1] = {0};</w:t>
      </w:r>
    </w:p>
    <w:p w14:paraId="2A9E880C" w14:textId="77777777" w:rsidR="004E4173" w:rsidRPr="004E4173" w:rsidRDefault="004E4173" w:rsidP="004E4173">
      <w:pPr>
        <w:pStyle w:val="Code"/>
      </w:pPr>
      <w:r w:rsidRPr="004E4173">
        <w:tab/>
      </w:r>
    </w:p>
    <w:p w14:paraId="1ED5FBC5" w14:textId="77777777" w:rsidR="004E4173" w:rsidRPr="004E4173" w:rsidRDefault="004E4173" w:rsidP="004E4173">
      <w:pPr>
        <w:pStyle w:val="Code"/>
      </w:pPr>
      <w:r w:rsidRPr="004E4173">
        <w:tab/>
        <w:t>if (snakecreator(sleep, hotseat, borders, (const char **)playersNames))</w:t>
      </w:r>
    </w:p>
    <w:p w14:paraId="12286C04" w14:textId="77777777" w:rsidR="004E4173" w:rsidRPr="004E4173" w:rsidRDefault="004E4173" w:rsidP="004E4173">
      <w:pPr>
        <w:pStyle w:val="Code"/>
      </w:pPr>
      <w:r w:rsidRPr="004E4173">
        <w:tab/>
        <w:t>{</w:t>
      </w:r>
    </w:p>
    <w:p w14:paraId="33C498D1" w14:textId="77777777" w:rsidR="004E4173" w:rsidRPr="004E4173" w:rsidRDefault="004E4173" w:rsidP="004E4173">
      <w:pPr>
        <w:pStyle w:val="Code"/>
      </w:pPr>
      <w:r w:rsidRPr="004E4173">
        <w:tab/>
      </w:r>
      <w:r w:rsidRPr="004E4173">
        <w:tab/>
        <w:t>return true;</w:t>
      </w:r>
    </w:p>
    <w:p w14:paraId="182748B8" w14:textId="77777777" w:rsidR="004E4173" w:rsidRPr="004E4173" w:rsidRDefault="004E4173" w:rsidP="004E4173">
      <w:pPr>
        <w:pStyle w:val="Code"/>
      </w:pPr>
      <w:r w:rsidRPr="004E4173">
        <w:tab/>
        <w:t>}</w:t>
      </w:r>
    </w:p>
    <w:p w14:paraId="361D7690" w14:textId="77777777" w:rsidR="004E4173" w:rsidRPr="004E4173" w:rsidRDefault="004E4173" w:rsidP="004E4173">
      <w:pPr>
        <w:pStyle w:val="Code"/>
      </w:pPr>
      <w:r w:rsidRPr="004E4173">
        <w:tab/>
      </w:r>
    </w:p>
    <w:p w14:paraId="235A433D" w14:textId="77777777" w:rsidR="004E4173" w:rsidRPr="004E4173" w:rsidRDefault="004E4173" w:rsidP="004E4173">
      <w:pPr>
        <w:pStyle w:val="Code"/>
      </w:pPr>
      <w:r w:rsidRPr="004E4173">
        <w:tab/>
        <w:t>return false;</w:t>
      </w:r>
    </w:p>
    <w:p w14:paraId="58D2353A" w14:textId="77777777" w:rsidR="004E4173" w:rsidRPr="004E4173" w:rsidRDefault="004E4173" w:rsidP="004E4173">
      <w:pPr>
        <w:pStyle w:val="Code"/>
      </w:pPr>
      <w:r w:rsidRPr="004E4173">
        <w:tab/>
      </w:r>
    </w:p>
    <w:p w14:paraId="1350E982" w14:textId="77777777" w:rsidR="004E4173" w:rsidRPr="004E4173" w:rsidRDefault="004E4173" w:rsidP="004E4173">
      <w:pPr>
        <w:pStyle w:val="Code"/>
      </w:pPr>
      <w:r w:rsidRPr="004E4173">
        <w:tab/>
        <w:t>// Here should be TextBox for selecting names</w:t>
      </w:r>
    </w:p>
    <w:p w14:paraId="221AE83C" w14:textId="77777777" w:rsidR="004E4173" w:rsidRPr="004E4173" w:rsidRDefault="004E4173" w:rsidP="004E4173">
      <w:pPr>
        <w:pStyle w:val="Code"/>
      </w:pPr>
      <w:r w:rsidRPr="004E4173">
        <w:t>}</w:t>
      </w:r>
    </w:p>
    <w:p w14:paraId="7D4C0EA0" w14:textId="77777777" w:rsidR="004E4173" w:rsidRPr="004E4173" w:rsidRDefault="004E4173" w:rsidP="004E4173">
      <w:pPr>
        <w:pStyle w:val="Code"/>
      </w:pPr>
    </w:p>
    <w:p w14:paraId="69D9FF3E" w14:textId="77777777" w:rsidR="004E4173" w:rsidRPr="004E4173" w:rsidRDefault="004E4173" w:rsidP="004E4173">
      <w:pPr>
        <w:pStyle w:val="Code"/>
      </w:pPr>
      <w:r w:rsidRPr="004E4173">
        <w:t>bool snakecreator(int sleep, bool hotseat, bool borders, const char *playersNames[2])</w:t>
      </w:r>
    </w:p>
    <w:p w14:paraId="6B21D5BF" w14:textId="77777777" w:rsidR="004E4173" w:rsidRPr="004E4173" w:rsidRDefault="004E4173" w:rsidP="004E4173">
      <w:pPr>
        <w:pStyle w:val="Code"/>
      </w:pPr>
      <w:r w:rsidRPr="004E4173">
        <w:t>{</w:t>
      </w:r>
    </w:p>
    <w:p w14:paraId="0C11F3A1" w14:textId="77777777" w:rsidR="004E4173" w:rsidRPr="004E4173" w:rsidRDefault="004E4173" w:rsidP="004E4173">
      <w:pPr>
        <w:pStyle w:val="Code"/>
      </w:pPr>
      <w:r w:rsidRPr="004E4173">
        <w:tab/>
        <w:t>const char BODIES[] = {'O', 'X', 176, 177, 219, '\0'};</w:t>
      </w:r>
    </w:p>
    <w:p w14:paraId="27BC290D" w14:textId="77777777" w:rsidR="004E4173" w:rsidRPr="004E4173" w:rsidRDefault="004E4173" w:rsidP="004E4173">
      <w:pPr>
        <w:pStyle w:val="Code"/>
      </w:pPr>
      <w:r w:rsidRPr="004E4173">
        <w:tab/>
        <w:t>const int CENTERING = 7;</w:t>
      </w:r>
    </w:p>
    <w:p w14:paraId="787FAF16" w14:textId="77777777" w:rsidR="004E4173" w:rsidRPr="004E4173" w:rsidRDefault="004E4173" w:rsidP="004E4173">
      <w:pPr>
        <w:pStyle w:val="Code"/>
      </w:pPr>
      <w:r w:rsidRPr="004E4173">
        <w:tab/>
        <w:t>const int COLOR_CHAR = 254;</w:t>
      </w:r>
    </w:p>
    <w:p w14:paraId="556CD740" w14:textId="77777777" w:rsidR="004E4173" w:rsidRPr="004E4173" w:rsidRDefault="004E4173" w:rsidP="004E4173">
      <w:pPr>
        <w:pStyle w:val="Code"/>
      </w:pPr>
      <w:r w:rsidRPr="004E4173">
        <w:tab/>
        <w:t>const int COLOR_MIN = Blue;</w:t>
      </w:r>
    </w:p>
    <w:p w14:paraId="4B8AA09E" w14:textId="77777777" w:rsidR="004E4173" w:rsidRPr="004E4173" w:rsidRDefault="004E4173" w:rsidP="004E4173">
      <w:pPr>
        <w:pStyle w:val="Code"/>
      </w:pPr>
      <w:r w:rsidRPr="004E4173">
        <w:tab/>
        <w:t>const int COLOR_MAX = White;</w:t>
      </w:r>
    </w:p>
    <w:p w14:paraId="2040BC98" w14:textId="77777777" w:rsidR="004E4173" w:rsidRPr="004E4173" w:rsidRDefault="004E4173" w:rsidP="004E4173">
      <w:pPr>
        <w:pStyle w:val="Code"/>
      </w:pPr>
      <w:r w:rsidRPr="004E4173">
        <w:tab/>
      </w:r>
    </w:p>
    <w:p w14:paraId="6E8FDBF9" w14:textId="77777777" w:rsidR="004E4173" w:rsidRPr="004E4173" w:rsidRDefault="004E4173" w:rsidP="004E4173">
      <w:pPr>
        <w:pStyle w:val="Code"/>
      </w:pPr>
      <w:r w:rsidRPr="004E4173">
        <w:tab/>
        <w:t>bool changing, resetVisual = true, renderMain = true, renderMainSelection = true, renderSnakeSelection = true;</w:t>
      </w:r>
    </w:p>
    <w:p w14:paraId="1FF6C79C" w14:textId="77777777" w:rsidR="004E4173" w:rsidRPr="004E4173" w:rsidRDefault="004E4173" w:rsidP="004E4173">
      <w:pPr>
        <w:pStyle w:val="Code"/>
      </w:pPr>
      <w:r w:rsidRPr="004E4173">
        <w:tab/>
        <w:t>char key;</w:t>
      </w:r>
    </w:p>
    <w:p w14:paraId="595471BB" w14:textId="77777777" w:rsidR="004E4173" w:rsidRPr="004E4173" w:rsidRDefault="004E4173" w:rsidP="004E4173">
      <w:pPr>
        <w:pStyle w:val="Code"/>
      </w:pPr>
      <w:r w:rsidRPr="004E4173">
        <w:tab/>
        <w:t>int actualSnake, bodySelection, colorSelection, selection;</w:t>
      </w:r>
    </w:p>
    <w:p w14:paraId="179BE668" w14:textId="77777777" w:rsidR="004E4173" w:rsidRPr="004E4173" w:rsidRDefault="004E4173" w:rsidP="004E4173">
      <w:pPr>
        <w:pStyle w:val="Code"/>
      </w:pPr>
      <w:r w:rsidRPr="004E4173">
        <w:tab/>
        <w:t>COORD bodyCursorPosition, colorCursorPosition, snakeCursorPosition, cursorPosition;</w:t>
      </w:r>
    </w:p>
    <w:p w14:paraId="52E2E498" w14:textId="77777777" w:rsidR="004E4173" w:rsidRPr="004E4173" w:rsidRDefault="004E4173" w:rsidP="004E4173">
      <w:pPr>
        <w:pStyle w:val="Code"/>
      </w:pPr>
      <w:r w:rsidRPr="004E4173">
        <w:tab/>
        <w:t>VISUAL snakeVisual[2];</w:t>
      </w:r>
    </w:p>
    <w:p w14:paraId="656879A0" w14:textId="77777777" w:rsidR="004E4173" w:rsidRPr="004E4173" w:rsidRDefault="004E4173" w:rsidP="004E4173">
      <w:pPr>
        <w:pStyle w:val="Code"/>
      </w:pPr>
      <w:r w:rsidRPr="004E4173">
        <w:tab/>
      </w:r>
    </w:p>
    <w:p w14:paraId="740EEA3B" w14:textId="77777777" w:rsidR="004E4173" w:rsidRPr="004E4173" w:rsidRDefault="004E4173" w:rsidP="004E4173">
      <w:pPr>
        <w:pStyle w:val="Code"/>
      </w:pPr>
      <w:r w:rsidRPr="004E4173">
        <w:tab/>
        <w:t>changing = false;</w:t>
      </w:r>
    </w:p>
    <w:p w14:paraId="7B3CC3FA" w14:textId="77777777" w:rsidR="004E4173" w:rsidRPr="004E4173" w:rsidRDefault="004E4173" w:rsidP="004E4173">
      <w:pPr>
        <w:pStyle w:val="Code"/>
      </w:pPr>
      <w:r w:rsidRPr="004E4173">
        <w:tab/>
        <w:t>actualSnake = 0;</w:t>
      </w:r>
    </w:p>
    <w:p w14:paraId="65375969" w14:textId="77777777" w:rsidR="004E4173" w:rsidRPr="004E4173" w:rsidRDefault="004E4173" w:rsidP="004E4173">
      <w:pPr>
        <w:pStyle w:val="Code"/>
      </w:pPr>
      <w:r w:rsidRPr="004E4173">
        <w:tab/>
      </w:r>
    </w:p>
    <w:p w14:paraId="176DFA46" w14:textId="77777777" w:rsidR="004E4173" w:rsidRPr="004E4173" w:rsidRDefault="004E4173" w:rsidP="004E4173">
      <w:pPr>
        <w:pStyle w:val="Code"/>
      </w:pPr>
      <w:r w:rsidRPr="004E4173">
        <w:tab/>
        <w:t>while (true)</w:t>
      </w:r>
    </w:p>
    <w:p w14:paraId="7126FCD5" w14:textId="77777777" w:rsidR="004E4173" w:rsidRPr="004E4173" w:rsidRDefault="004E4173" w:rsidP="004E4173">
      <w:pPr>
        <w:pStyle w:val="Code"/>
      </w:pPr>
      <w:r w:rsidRPr="004E4173">
        <w:tab/>
        <w:t>{</w:t>
      </w:r>
    </w:p>
    <w:p w14:paraId="7FBE7A6D" w14:textId="77777777" w:rsidR="004E4173" w:rsidRPr="004E4173" w:rsidRDefault="004E4173" w:rsidP="004E4173">
      <w:pPr>
        <w:pStyle w:val="Code"/>
      </w:pPr>
      <w:r w:rsidRPr="004E4173">
        <w:tab/>
      </w:r>
      <w:r w:rsidRPr="004E4173">
        <w:tab/>
        <w:t>if (consoleSizeChanged || renderMain)</w:t>
      </w:r>
    </w:p>
    <w:p w14:paraId="496B9BF6" w14:textId="77777777" w:rsidR="004E4173" w:rsidRPr="004E4173" w:rsidRDefault="004E4173" w:rsidP="004E4173">
      <w:pPr>
        <w:pStyle w:val="Code"/>
      </w:pPr>
      <w:r w:rsidRPr="004E4173">
        <w:tab/>
      </w:r>
      <w:r w:rsidRPr="004E4173">
        <w:tab/>
        <w:t>{</w:t>
      </w:r>
    </w:p>
    <w:p w14:paraId="404B09A7" w14:textId="77777777" w:rsidR="004E4173" w:rsidRPr="004E4173" w:rsidRDefault="004E4173" w:rsidP="004E4173">
      <w:pPr>
        <w:pStyle w:val="Code"/>
      </w:pPr>
      <w:r w:rsidRPr="004E4173">
        <w:tab/>
      </w:r>
      <w:r w:rsidRPr="004E4173">
        <w:tab/>
      </w:r>
      <w:r w:rsidRPr="004E4173">
        <w:tab/>
        <w:t>if (resetVisual)</w:t>
      </w:r>
    </w:p>
    <w:p w14:paraId="19BE2AFB" w14:textId="77777777" w:rsidR="004E4173" w:rsidRPr="004E4173" w:rsidRDefault="004E4173" w:rsidP="004E4173">
      <w:pPr>
        <w:pStyle w:val="Code"/>
      </w:pPr>
      <w:r w:rsidRPr="004E4173">
        <w:tab/>
      </w:r>
      <w:r w:rsidRPr="004E4173">
        <w:tab/>
      </w:r>
      <w:r w:rsidRPr="004E4173">
        <w:tab/>
        <w:t>{</w:t>
      </w:r>
    </w:p>
    <w:p w14:paraId="2F839475" w14:textId="77777777" w:rsidR="004E4173" w:rsidRPr="004E4173" w:rsidRDefault="004E4173" w:rsidP="004E4173">
      <w:pPr>
        <w:pStyle w:val="Code"/>
      </w:pPr>
      <w:r w:rsidRPr="004E4173">
        <w:tab/>
      </w:r>
      <w:r w:rsidRPr="004E4173">
        <w:tab/>
      </w:r>
      <w:r w:rsidRPr="004E4173">
        <w:tab/>
      </w:r>
      <w:r w:rsidRPr="004E4173">
        <w:tab/>
        <w:t>bodySelection = 0;</w:t>
      </w:r>
    </w:p>
    <w:p w14:paraId="65E32BF6" w14:textId="77777777" w:rsidR="004E4173" w:rsidRPr="004E4173" w:rsidRDefault="004E4173" w:rsidP="004E4173">
      <w:pPr>
        <w:pStyle w:val="Code"/>
      </w:pPr>
      <w:r w:rsidRPr="004E4173">
        <w:tab/>
      </w:r>
      <w:r w:rsidRPr="004E4173">
        <w:tab/>
      </w:r>
      <w:r w:rsidRPr="004E4173">
        <w:tab/>
      </w:r>
      <w:r w:rsidRPr="004E4173">
        <w:tab/>
        <w:t>colorSelection = White;</w:t>
      </w:r>
    </w:p>
    <w:p w14:paraId="571A65F1" w14:textId="77777777" w:rsidR="004E4173" w:rsidRPr="004E4173" w:rsidRDefault="004E4173" w:rsidP="004E4173">
      <w:pPr>
        <w:pStyle w:val="Code"/>
      </w:pPr>
      <w:r w:rsidRPr="004E4173">
        <w:tab/>
      </w:r>
      <w:r w:rsidRPr="004E4173">
        <w:tab/>
      </w:r>
      <w:r w:rsidRPr="004E4173">
        <w:tab/>
      </w:r>
      <w:r w:rsidRPr="004E4173">
        <w:tab/>
        <w:t>selection = 0;</w:t>
      </w:r>
    </w:p>
    <w:p w14:paraId="2AC5A5C5" w14:textId="77777777" w:rsidR="004E4173" w:rsidRPr="004E4173" w:rsidRDefault="004E4173" w:rsidP="004E4173">
      <w:pPr>
        <w:pStyle w:val="Code"/>
      </w:pPr>
      <w:r w:rsidRPr="004E4173">
        <w:tab/>
      </w:r>
      <w:r w:rsidRPr="004E4173">
        <w:tab/>
      </w:r>
      <w:r w:rsidRPr="004E4173">
        <w:tab/>
      </w:r>
      <w:r w:rsidRPr="004E4173">
        <w:tab/>
      </w:r>
    </w:p>
    <w:p w14:paraId="7B753A86" w14:textId="77777777" w:rsidR="004E4173" w:rsidRPr="004E4173" w:rsidRDefault="004E4173" w:rsidP="004E4173">
      <w:pPr>
        <w:pStyle w:val="Code"/>
      </w:pPr>
      <w:r w:rsidRPr="004E4173">
        <w:tab/>
      </w:r>
      <w:r w:rsidRPr="004E4173">
        <w:tab/>
      </w:r>
      <w:r w:rsidRPr="004E4173">
        <w:tab/>
      </w:r>
      <w:r w:rsidRPr="004E4173">
        <w:tab/>
        <w:t>snakeVisual[actualSnake].Char = BODIES[bodySelection];</w:t>
      </w:r>
    </w:p>
    <w:p w14:paraId="5B531D37" w14:textId="77777777" w:rsidR="004E4173" w:rsidRPr="004E4173" w:rsidRDefault="004E4173" w:rsidP="004E4173">
      <w:pPr>
        <w:pStyle w:val="Code"/>
      </w:pPr>
      <w:r w:rsidRPr="004E4173">
        <w:tab/>
      </w:r>
      <w:r w:rsidRPr="004E4173">
        <w:tab/>
      </w:r>
      <w:r w:rsidRPr="004E4173">
        <w:tab/>
      </w:r>
      <w:r w:rsidRPr="004E4173">
        <w:tab/>
        <w:t>snakeVisual[actualSnake].Color = (COLOR)colorSelection;</w:t>
      </w:r>
    </w:p>
    <w:p w14:paraId="1E94AE9C" w14:textId="77777777" w:rsidR="004E4173" w:rsidRPr="004E4173" w:rsidRDefault="004E4173" w:rsidP="004E4173">
      <w:pPr>
        <w:pStyle w:val="Code"/>
      </w:pPr>
      <w:r w:rsidRPr="004E4173">
        <w:tab/>
      </w:r>
      <w:r w:rsidRPr="004E4173">
        <w:tab/>
      </w:r>
      <w:r w:rsidRPr="004E4173">
        <w:tab/>
      </w:r>
      <w:r w:rsidRPr="004E4173">
        <w:tab/>
      </w:r>
    </w:p>
    <w:p w14:paraId="48FB522A" w14:textId="77777777" w:rsidR="004E4173" w:rsidRPr="004E4173" w:rsidRDefault="004E4173" w:rsidP="004E4173">
      <w:pPr>
        <w:pStyle w:val="Code"/>
      </w:pPr>
      <w:r w:rsidRPr="004E4173">
        <w:tab/>
      </w:r>
      <w:r w:rsidRPr="004E4173">
        <w:tab/>
      </w:r>
      <w:r w:rsidRPr="004E4173">
        <w:tab/>
      </w:r>
      <w:r w:rsidRPr="004E4173">
        <w:tab/>
        <w:t>resetVisual = false;</w:t>
      </w:r>
    </w:p>
    <w:p w14:paraId="6C8BF7A3" w14:textId="77777777" w:rsidR="004E4173" w:rsidRPr="004E4173" w:rsidRDefault="004E4173" w:rsidP="004E4173">
      <w:pPr>
        <w:pStyle w:val="Code"/>
      </w:pPr>
      <w:r w:rsidRPr="004E4173">
        <w:tab/>
      </w:r>
      <w:r w:rsidRPr="004E4173">
        <w:tab/>
      </w:r>
      <w:r w:rsidRPr="004E4173">
        <w:tab/>
        <w:t>}</w:t>
      </w:r>
    </w:p>
    <w:p w14:paraId="50A81503" w14:textId="77777777" w:rsidR="004E4173" w:rsidRPr="004E4173" w:rsidRDefault="004E4173" w:rsidP="004E4173">
      <w:pPr>
        <w:pStyle w:val="Code"/>
      </w:pPr>
      <w:r w:rsidRPr="004E4173">
        <w:tab/>
      </w:r>
      <w:r w:rsidRPr="004E4173">
        <w:tab/>
      </w:r>
      <w:r w:rsidRPr="004E4173">
        <w:tab/>
      </w:r>
    </w:p>
    <w:p w14:paraId="5B3AE409" w14:textId="77777777" w:rsidR="004E4173" w:rsidRPr="004E4173" w:rsidRDefault="004E4173" w:rsidP="004E4173">
      <w:pPr>
        <w:pStyle w:val="Code"/>
      </w:pPr>
      <w:r w:rsidRPr="004E4173">
        <w:tab/>
      </w:r>
      <w:r w:rsidRPr="004E4173">
        <w:tab/>
      </w:r>
      <w:r w:rsidRPr="004E4173">
        <w:tab/>
        <w:t>cls();</w:t>
      </w:r>
    </w:p>
    <w:p w14:paraId="7D4B2633" w14:textId="77777777" w:rsidR="004E4173" w:rsidRPr="004E4173" w:rsidRDefault="004E4173" w:rsidP="004E4173">
      <w:pPr>
        <w:pStyle w:val="Code"/>
      </w:pPr>
      <w:r w:rsidRPr="004E4173">
        <w:tab/>
      </w:r>
      <w:r w:rsidRPr="004E4173">
        <w:tab/>
      </w:r>
      <w:r w:rsidRPr="004E4173">
        <w:tab/>
        <w:t>vcenter(15);</w:t>
      </w:r>
    </w:p>
    <w:p w14:paraId="4705792C" w14:textId="77777777" w:rsidR="004E4173" w:rsidRPr="004E4173" w:rsidRDefault="004E4173" w:rsidP="004E4173">
      <w:pPr>
        <w:pStyle w:val="Code"/>
      </w:pPr>
      <w:r w:rsidRPr="004E4173">
        <w:lastRenderedPageBreak/>
        <w:tab/>
      </w:r>
      <w:r w:rsidRPr="004E4173">
        <w:tab/>
      </w:r>
      <w:r w:rsidRPr="004E4173">
        <w:tab/>
      </w:r>
    </w:p>
    <w:p w14:paraId="3806768F" w14:textId="77777777" w:rsidR="004E4173" w:rsidRPr="004E4173" w:rsidRDefault="004E4173" w:rsidP="004E4173">
      <w:pPr>
        <w:pStyle w:val="Code"/>
      </w:pPr>
      <w:r w:rsidRPr="004E4173">
        <w:tab/>
      </w:r>
      <w:r w:rsidRPr="004E4173">
        <w:tab/>
      </w:r>
      <w:r w:rsidRPr="004E4173">
        <w:tab/>
        <w:t>if (!hotseat)</w:t>
      </w:r>
    </w:p>
    <w:p w14:paraId="6AFF232A" w14:textId="77777777" w:rsidR="004E4173" w:rsidRPr="004E4173" w:rsidRDefault="004E4173" w:rsidP="004E4173">
      <w:pPr>
        <w:pStyle w:val="Code"/>
      </w:pPr>
      <w:r w:rsidRPr="004E4173">
        <w:tab/>
      </w:r>
      <w:r w:rsidRPr="004E4173">
        <w:tab/>
      </w:r>
      <w:r w:rsidRPr="004E4173">
        <w:tab/>
        <w:t>{</w:t>
      </w:r>
    </w:p>
    <w:p w14:paraId="58F4EC94" w14:textId="77777777" w:rsidR="004E4173" w:rsidRPr="004E4173" w:rsidRDefault="004E4173" w:rsidP="004E4173">
      <w:pPr>
        <w:pStyle w:val="Code"/>
      </w:pPr>
      <w:r w:rsidRPr="004E4173">
        <w:tab/>
      </w:r>
      <w:r w:rsidRPr="004E4173">
        <w:tab/>
      </w:r>
      <w:r w:rsidRPr="004E4173">
        <w:tab/>
      </w:r>
      <w:r w:rsidRPr="004E4173">
        <w:tab/>
        <w:t>hcenter("CREATE YOUR OWN SNAKE");</w:t>
      </w:r>
    </w:p>
    <w:p w14:paraId="4724E061" w14:textId="77777777" w:rsidR="004E4173" w:rsidRPr="004E4173" w:rsidRDefault="004E4173" w:rsidP="004E4173">
      <w:pPr>
        <w:pStyle w:val="Code"/>
      </w:pPr>
      <w:r w:rsidRPr="004E4173">
        <w:tab/>
      </w:r>
      <w:r w:rsidRPr="004E4173">
        <w:tab/>
      </w:r>
      <w:r w:rsidRPr="004E4173">
        <w:tab/>
        <w:t>}</w:t>
      </w:r>
    </w:p>
    <w:p w14:paraId="6CC0B151" w14:textId="77777777" w:rsidR="004E4173" w:rsidRPr="004E4173" w:rsidRDefault="004E4173" w:rsidP="004E4173">
      <w:pPr>
        <w:pStyle w:val="Code"/>
      </w:pPr>
      <w:r w:rsidRPr="004E4173">
        <w:tab/>
      </w:r>
      <w:r w:rsidRPr="004E4173">
        <w:tab/>
      </w:r>
      <w:r w:rsidRPr="004E4173">
        <w:tab/>
        <w:t>else</w:t>
      </w:r>
    </w:p>
    <w:p w14:paraId="375F6697" w14:textId="77777777" w:rsidR="004E4173" w:rsidRPr="004E4173" w:rsidRDefault="004E4173" w:rsidP="004E4173">
      <w:pPr>
        <w:pStyle w:val="Code"/>
      </w:pPr>
      <w:r w:rsidRPr="004E4173">
        <w:tab/>
      </w:r>
      <w:r w:rsidRPr="004E4173">
        <w:tab/>
      </w:r>
      <w:r w:rsidRPr="004E4173">
        <w:tab/>
        <w:t>{</w:t>
      </w:r>
    </w:p>
    <w:p w14:paraId="61EF7390" w14:textId="77777777" w:rsidR="004E4173" w:rsidRPr="004E4173" w:rsidRDefault="004E4173" w:rsidP="004E4173">
      <w:pPr>
        <w:pStyle w:val="Code"/>
      </w:pPr>
      <w:r w:rsidRPr="004E4173">
        <w:tab/>
      </w:r>
      <w:r w:rsidRPr="004E4173">
        <w:tab/>
      </w:r>
      <w:r w:rsidRPr="004E4173">
        <w:tab/>
      </w:r>
      <w:r w:rsidRPr="004E4173">
        <w:tab/>
        <w:t>hcenter(strlen("PLAYER X - CREATE YOUR OWN SNAKE"));</w:t>
      </w:r>
    </w:p>
    <w:p w14:paraId="3A314ACE" w14:textId="77777777" w:rsidR="004E4173" w:rsidRPr="004E4173" w:rsidRDefault="004E4173" w:rsidP="004E4173">
      <w:pPr>
        <w:pStyle w:val="Code"/>
      </w:pPr>
      <w:r w:rsidRPr="004E4173">
        <w:tab/>
      </w:r>
      <w:r w:rsidRPr="004E4173">
        <w:tab/>
      </w:r>
      <w:r w:rsidRPr="004E4173">
        <w:tab/>
      </w:r>
      <w:r w:rsidRPr="004E4173">
        <w:tab/>
        <w:t>printf("PLAYER %d - CREATE YOUR OWN SNAKE", actualSnake + 1);</w:t>
      </w:r>
    </w:p>
    <w:p w14:paraId="100FA578" w14:textId="77777777" w:rsidR="004E4173" w:rsidRPr="004E4173" w:rsidRDefault="004E4173" w:rsidP="004E4173">
      <w:pPr>
        <w:pStyle w:val="Code"/>
      </w:pPr>
      <w:r w:rsidRPr="004E4173">
        <w:tab/>
      </w:r>
      <w:r w:rsidRPr="004E4173">
        <w:tab/>
      </w:r>
      <w:r w:rsidRPr="004E4173">
        <w:tab/>
        <w:t>}</w:t>
      </w:r>
    </w:p>
    <w:p w14:paraId="434B9DE6" w14:textId="77777777" w:rsidR="004E4173" w:rsidRPr="004E4173" w:rsidRDefault="004E4173" w:rsidP="004E4173">
      <w:pPr>
        <w:pStyle w:val="Code"/>
      </w:pPr>
      <w:r w:rsidRPr="004E4173">
        <w:tab/>
      </w:r>
      <w:r w:rsidRPr="004E4173">
        <w:tab/>
      </w:r>
      <w:r w:rsidRPr="004E4173">
        <w:tab/>
      </w:r>
    </w:p>
    <w:p w14:paraId="46F547F6" w14:textId="77777777" w:rsidR="004E4173" w:rsidRPr="004E4173" w:rsidRDefault="004E4173" w:rsidP="004E4173">
      <w:pPr>
        <w:pStyle w:val="Code"/>
      </w:pPr>
      <w:r w:rsidRPr="004E4173">
        <w:tab/>
      </w:r>
      <w:r w:rsidRPr="004E4173">
        <w:tab/>
      </w:r>
      <w:r w:rsidRPr="004E4173">
        <w:tab/>
        <w:t>fputs("\n\n", stdout);</w:t>
      </w:r>
    </w:p>
    <w:p w14:paraId="4AD6862D" w14:textId="77777777" w:rsidR="004E4173" w:rsidRPr="004E4173" w:rsidRDefault="004E4173" w:rsidP="004E4173">
      <w:pPr>
        <w:pStyle w:val="Code"/>
      </w:pPr>
      <w:r w:rsidRPr="004E4173">
        <w:tab/>
      </w:r>
      <w:r w:rsidRPr="004E4173">
        <w:tab/>
      </w:r>
      <w:r w:rsidRPr="004E4173">
        <w:tab/>
      </w:r>
    </w:p>
    <w:p w14:paraId="22E65613" w14:textId="77777777" w:rsidR="004E4173" w:rsidRPr="004E4173" w:rsidRDefault="004E4173" w:rsidP="004E4173">
      <w:pPr>
        <w:pStyle w:val="Code"/>
      </w:pPr>
      <w:r w:rsidRPr="004E4173">
        <w:tab/>
      </w:r>
      <w:r w:rsidRPr="004E4173">
        <w:tab/>
      </w:r>
      <w:r w:rsidRPr="004E4173">
        <w:tab/>
        <w:t>// Go to absolute center on X axis</w:t>
      </w:r>
    </w:p>
    <w:p w14:paraId="7980D5B0" w14:textId="77777777" w:rsidR="004E4173" w:rsidRPr="004E4173" w:rsidRDefault="004E4173" w:rsidP="004E4173">
      <w:pPr>
        <w:pStyle w:val="Code"/>
      </w:pPr>
      <w:r w:rsidRPr="004E4173">
        <w:tab/>
      </w:r>
      <w:r w:rsidRPr="004E4173">
        <w:tab/>
      </w:r>
      <w:r w:rsidRPr="004E4173">
        <w:tab/>
        <w:t>colorCursorPosition = snakeCursorPosition = hcenter(0);</w:t>
      </w:r>
    </w:p>
    <w:p w14:paraId="5E92C961" w14:textId="77777777" w:rsidR="004E4173" w:rsidRPr="004E4173" w:rsidRDefault="004E4173" w:rsidP="004E4173">
      <w:pPr>
        <w:pStyle w:val="Code"/>
      </w:pPr>
      <w:r w:rsidRPr="004E4173">
        <w:tab/>
      </w:r>
      <w:r w:rsidRPr="004E4173">
        <w:tab/>
      </w:r>
      <w:r w:rsidRPr="004E4173">
        <w:tab/>
      </w:r>
    </w:p>
    <w:p w14:paraId="40448599" w14:textId="77777777" w:rsidR="004E4173" w:rsidRPr="004E4173" w:rsidRDefault="004E4173" w:rsidP="004E4173">
      <w:pPr>
        <w:pStyle w:val="Code"/>
      </w:pPr>
      <w:r w:rsidRPr="004E4173">
        <w:tab/>
      </w:r>
      <w:r w:rsidRPr="004E4173">
        <w:tab/>
      </w:r>
      <w:r w:rsidRPr="004E4173">
        <w:tab/>
        <w:t>// Set coordinates for snake preview</w:t>
      </w:r>
    </w:p>
    <w:p w14:paraId="1FC625FC" w14:textId="77777777" w:rsidR="004E4173" w:rsidRPr="004E4173" w:rsidRDefault="004E4173" w:rsidP="004E4173">
      <w:pPr>
        <w:pStyle w:val="Code"/>
      </w:pPr>
      <w:r w:rsidRPr="004E4173">
        <w:tab/>
      </w:r>
      <w:r w:rsidRPr="004E4173">
        <w:tab/>
      </w:r>
      <w:r w:rsidRPr="004E4173">
        <w:tab/>
        <w:t>snakeCursorPosition.X--;</w:t>
      </w:r>
    </w:p>
    <w:p w14:paraId="0FAC0180" w14:textId="77777777" w:rsidR="004E4173" w:rsidRPr="004E4173" w:rsidRDefault="004E4173" w:rsidP="004E4173">
      <w:pPr>
        <w:pStyle w:val="Code"/>
      </w:pPr>
      <w:r w:rsidRPr="004E4173">
        <w:tab/>
      </w:r>
      <w:r w:rsidRPr="004E4173">
        <w:tab/>
      </w:r>
      <w:r w:rsidRPr="004E4173">
        <w:tab/>
        <w:t>snakeCursorPosition.Y += 2;</w:t>
      </w:r>
    </w:p>
    <w:p w14:paraId="54C253E1" w14:textId="77777777" w:rsidR="004E4173" w:rsidRPr="004E4173" w:rsidRDefault="004E4173" w:rsidP="004E4173">
      <w:pPr>
        <w:pStyle w:val="Code"/>
      </w:pPr>
      <w:r w:rsidRPr="004E4173">
        <w:tab/>
      </w:r>
      <w:r w:rsidRPr="004E4173">
        <w:tab/>
      </w:r>
      <w:r w:rsidRPr="004E4173">
        <w:tab/>
      </w:r>
    </w:p>
    <w:p w14:paraId="3E18CA69" w14:textId="77777777" w:rsidR="004E4173" w:rsidRPr="004E4173" w:rsidRDefault="004E4173" w:rsidP="004E4173">
      <w:pPr>
        <w:pStyle w:val="Code"/>
      </w:pPr>
      <w:r w:rsidRPr="004E4173">
        <w:tab/>
      </w:r>
      <w:r w:rsidRPr="004E4173">
        <w:tab/>
      </w:r>
      <w:r w:rsidRPr="004E4173">
        <w:tab/>
        <w:t>// Get coordinates for body selection</w:t>
      </w:r>
    </w:p>
    <w:p w14:paraId="5819F8A8" w14:textId="77777777" w:rsidR="004E4173" w:rsidRPr="004E4173" w:rsidRDefault="004E4173" w:rsidP="004E4173">
      <w:pPr>
        <w:pStyle w:val="Code"/>
      </w:pPr>
      <w:r w:rsidRPr="004E4173">
        <w:tab/>
      </w:r>
      <w:r w:rsidRPr="004E4173">
        <w:tab/>
      </w:r>
      <w:r w:rsidRPr="004E4173">
        <w:tab/>
        <w:t>movecursor(0, colorCursorPosition.Y + 8);</w:t>
      </w:r>
    </w:p>
    <w:p w14:paraId="77652F0D" w14:textId="77777777" w:rsidR="004E4173" w:rsidRPr="004E4173" w:rsidRDefault="004E4173" w:rsidP="004E4173">
      <w:pPr>
        <w:pStyle w:val="Code"/>
      </w:pPr>
      <w:r w:rsidRPr="004E4173">
        <w:tab/>
      </w:r>
      <w:r w:rsidRPr="004E4173">
        <w:tab/>
      </w:r>
      <w:r w:rsidRPr="004E4173">
        <w:tab/>
        <w:t>bodyCursorPosition = hcenter(9);</w:t>
      </w:r>
    </w:p>
    <w:p w14:paraId="7FCB06BF" w14:textId="77777777" w:rsidR="004E4173" w:rsidRPr="004E4173" w:rsidRDefault="004E4173" w:rsidP="004E4173">
      <w:pPr>
        <w:pStyle w:val="Code"/>
      </w:pPr>
      <w:r w:rsidRPr="004E4173">
        <w:tab/>
      </w:r>
      <w:r w:rsidRPr="004E4173">
        <w:tab/>
      </w:r>
      <w:r w:rsidRPr="004E4173">
        <w:tab/>
      </w:r>
    </w:p>
    <w:p w14:paraId="2ACEC580" w14:textId="77777777" w:rsidR="004E4173" w:rsidRPr="004E4173" w:rsidRDefault="004E4173" w:rsidP="004E4173">
      <w:pPr>
        <w:pStyle w:val="Code"/>
      </w:pPr>
      <w:r w:rsidRPr="004E4173">
        <w:tab/>
      </w:r>
      <w:r w:rsidRPr="004E4173">
        <w:tab/>
      </w:r>
      <w:r w:rsidRPr="004E4173">
        <w:tab/>
        <w:t>// Print color selection</w:t>
      </w:r>
    </w:p>
    <w:p w14:paraId="597B7991" w14:textId="77777777" w:rsidR="004E4173" w:rsidRPr="004E4173" w:rsidRDefault="004E4173" w:rsidP="004E4173">
      <w:pPr>
        <w:pStyle w:val="Code"/>
      </w:pPr>
      <w:r w:rsidRPr="004E4173">
        <w:tab/>
      </w:r>
      <w:r w:rsidRPr="004E4173">
        <w:tab/>
      </w:r>
      <w:r w:rsidRPr="004E4173">
        <w:tab/>
        <w:t>colorCursorPosition.X += 10;</w:t>
      </w:r>
    </w:p>
    <w:p w14:paraId="70F3A71C" w14:textId="77777777" w:rsidR="004E4173" w:rsidRPr="004E4173" w:rsidRDefault="004E4173" w:rsidP="004E4173">
      <w:pPr>
        <w:pStyle w:val="Code"/>
      </w:pPr>
      <w:r w:rsidRPr="004E4173">
        <w:tab/>
      </w:r>
      <w:r w:rsidRPr="004E4173">
        <w:tab/>
      </w:r>
      <w:r w:rsidRPr="004E4173">
        <w:tab/>
      </w:r>
    </w:p>
    <w:p w14:paraId="4E5ECB8A" w14:textId="77777777" w:rsidR="004E4173" w:rsidRPr="004E4173" w:rsidRDefault="004E4173" w:rsidP="004E4173">
      <w:pPr>
        <w:pStyle w:val="Code"/>
      </w:pPr>
      <w:r w:rsidRPr="004E4173">
        <w:tab/>
      </w:r>
      <w:r w:rsidRPr="004E4173">
        <w:tab/>
      </w:r>
      <w:r w:rsidRPr="004E4173">
        <w:tab/>
        <w:t>for (int i = COLOR_MAX; i &gt;= COLOR_MIN; i--)</w:t>
      </w:r>
    </w:p>
    <w:p w14:paraId="25B35C67" w14:textId="77777777" w:rsidR="004E4173" w:rsidRPr="004E4173" w:rsidRDefault="004E4173" w:rsidP="004E4173">
      <w:pPr>
        <w:pStyle w:val="Code"/>
      </w:pPr>
      <w:r w:rsidRPr="004E4173">
        <w:tab/>
      </w:r>
      <w:r w:rsidRPr="004E4173">
        <w:tab/>
      </w:r>
      <w:r w:rsidRPr="004E4173">
        <w:tab/>
        <w:t>{</w:t>
      </w:r>
    </w:p>
    <w:p w14:paraId="6CECAB24" w14:textId="77777777" w:rsidR="004E4173" w:rsidRPr="004E4173" w:rsidRDefault="004E4173" w:rsidP="004E4173">
      <w:pPr>
        <w:pStyle w:val="Code"/>
      </w:pPr>
      <w:r w:rsidRPr="004E4173">
        <w:tab/>
      </w:r>
      <w:r w:rsidRPr="004E4173">
        <w:tab/>
      </w:r>
      <w:r w:rsidRPr="004E4173">
        <w:tab/>
      </w:r>
      <w:r w:rsidRPr="004E4173">
        <w:tab/>
        <w:t>setforeground((COLOR)i);</w:t>
      </w:r>
    </w:p>
    <w:p w14:paraId="4E6E681B" w14:textId="77777777" w:rsidR="004E4173" w:rsidRPr="004E4173" w:rsidRDefault="004E4173" w:rsidP="004E4173">
      <w:pPr>
        <w:pStyle w:val="Code"/>
      </w:pPr>
      <w:r w:rsidRPr="004E4173">
        <w:tab/>
      </w:r>
      <w:r w:rsidRPr="004E4173">
        <w:tab/>
      </w:r>
      <w:r w:rsidRPr="004E4173">
        <w:tab/>
      </w:r>
      <w:r w:rsidRPr="004E4173">
        <w:tab/>
      </w:r>
    </w:p>
    <w:p w14:paraId="7C9CC087" w14:textId="77777777" w:rsidR="004E4173" w:rsidRPr="004E4173" w:rsidRDefault="004E4173" w:rsidP="004E4173">
      <w:pPr>
        <w:pStyle w:val="Code"/>
      </w:pPr>
      <w:r w:rsidRPr="004E4173">
        <w:tab/>
      </w:r>
      <w:r w:rsidRPr="004E4173">
        <w:tab/>
      </w:r>
      <w:r w:rsidRPr="004E4173">
        <w:tab/>
      </w:r>
      <w:r w:rsidRPr="004E4173">
        <w:tab/>
        <w:t>movecursor(colorCursorPosition.X, colorCursorPosition.Y + (COLOR_MAX - i));</w:t>
      </w:r>
    </w:p>
    <w:p w14:paraId="2492EA63" w14:textId="77777777" w:rsidR="004E4173" w:rsidRPr="004E4173" w:rsidRDefault="004E4173" w:rsidP="004E4173">
      <w:pPr>
        <w:pStyle w:val="Code"/>
      </w:pPr>
      <w:r w:rsidRPr="004E4173">
        <w:tab/>
      </w:r>
      <w:r w:rsidRPr="004E4173">
        <w:tab/>
      </w:r>
      <w:r w:rsidRPr="004E4173">
        <w:tab/>
      </w:r>
      <w:r w:rsidRPr="004E4173">
        <w:tab/>
        <w:t>putchar(COLOR_CHAR);</w:t>
      </w:r>
    </w:p>
    <w:p w14:paraId="3336AECF" w14:textId="77777777" w:rsidR="004E4173" w:rsidRPr="004E4173" w:rsidRDefault="004E4173" w:rsidP="004E4173">
      <w:pPr>
        <w:pStyle w:val="Code"/>
      </w:pPr>
      <w:r w:rsidRPr="004E4173">
        <w:tab/>
      </w:r>
      <w:r w:rsidRPr="004E4173">
        <w:tab/>
      </w:r>
      <w:r w:rsidRPr="004E4173">
        <w:tab/>
        <w:t>}</w:t>
      </w:r>
    </w:p>
    <w:p w14:paraId="53DD02AE" w14:textId="77777777" w:rsidR="004E4173" w:rsidRPr="004E4173" w:rsidRDefault="004E4173" w:rsidP="004E4173">
      <w:pPr>
        <w:pStyle w:val="Code"/>
      </w:pPr>
      <w:r w:rsidRPr="004E4173">
        <w:tab/>
      </w:r>
      <w:r w:rsidRPr="004E4173">
        <w:tab/>
      </w:r>
      <w:r w:rsidRPr="004E4173">
        <w:tab/>
      </w:r>
    </w:p>
    <w:p w14:paraId="60BCB1FD" w14:textId="77777777" w:rsidR="004E4173" w:rsidRPr="004E4173" w:rsidRDefault="004E4173" w:rsidP="004E4173">
      <w:pPr>
        <w:pStyle w:val="Code"/>
      </w:pPr>
      <w:r w:rsidRPr="004E4173">
        <w:tab/>
      </w:r>
      <w:r w:rsidRPr="004E4173">
        <w:tab/>
      </w:r>
      <w:r w:rsidRPr="004E4173">
        <w:tab/>
        <w:t>colorCursorPosition.X += 2;</w:t>
      </w:r>
    </w:p>
    <w:p w14:paraId="42051C83" w14:textId="77777777" w:rsidR="004E4173" w:rsidRPr="004E4173" w:rsidRDefault="004E4173" w:rsidP="004E4173">
      <w:pPr>
        <w:pStyle w:val="Code"/>
      </w:pPr>
      <w:r w:rsidRPr="004E4173">
        <w:tab/>
      </w:r>
      <w:r w:rsidRPr="004E4173">
        <w:tab/>
      </w:r>
      <w:r w:rsidRPr="004E4173">
        <w:tab/>
      </w:r>
    </w:p>
    <w:p w14:paraId="5923B31E" w14:textId="77777777" w:rsidR="004E4173" w:rsidRPr="004E4173" w:rsidRDefault="004E4173" w:rsidP="004E4173">
      <w:pPr>
        <w:pStyle w:val="Code"/>
      </w:pPr>
      <w:r w:rsidRPr="004E4173">
        <w:tab/>
      </w:r>
      <w:r w:rsidRPr="004E4173">
        <w:tab/>
      </w:r>
      <w:r w:rsidRPr="004E4173">
        <w:tab/>
        <w:t>putchar('\n');</w:t>
      </w:r>
    </w:p>
    <w:p w14:paraId="499B6475" w14:textId="77777777" w:rsidR="004E4173" w:rsidRPr="004E4173" w:rsidRDefault="004E4173" w:rsidP="004E4173">
      <w:pPr>
        <w:pStyle w:val="Code"/>
      </w:pPr>
      <w:r w:rsidRPr="004E4173">
        <w:tab/>
      </w:r>
      <w:r w:rsidRPr="004E4173">
        <w:tab/>
      </w:r>
      <w:r w:rsidRPr="004E4173">
        <w:tab/>
        <w:t>// Get coordinates for main selection</w:t>
      </w:r>
    </w:p>
    <w:p w14:paraId="6969BF2F" w14:textId="77777777" w:rsidR="004E4173" w:rsidRPr="004E4173" w:rsidRDefault="004E4173" w:rsidP="004E4173">
      <w:pPr>
        <w:pStyle w:val="Code"/>
      </w:pPr>
      <w:r w:rsidRPr="004E4173">
        <w:tab/>
      </w:r>
      <w:r w:rsidRPr="004E4173">
        <w:tab/>
      </w:r>
      <w:r w:rsidRPr="004E4173">
        <w:tab/>
        <w:t>cursorPosition = hcenter(CENTERING);</w:t>
      </w:r>
    </w:p>
    <w:p w14:paraId="18D85062" w14:textId="77777777" w:rsidR="004E4173" w:rsidRPr="004E4173" w:rsidRDefault="004E4173" w:rsidP="004E4173">
      <w:pPr>
        <w:pStyle w:val="Code"/>
      </w:pPr>
      <w:r w:rsidRPr="004E4173">
        <w:tab/>
      </w:r>
      <w:r w:rsidRPr="004E4173">
        <w:tab/>
      </w:r>
      <w:r w:rsidRPr="004E4173">
        <w:tab/>
        <w:t>cursorPosition.X -= 2;</w:t>
      </w:r>
    </w:p>
    <w:p w14:paraId="3D907F11" w14:textId="77777777" w:rsidR="004E4173" w:rsidRPr="004E4173" w:rsidRDefault="004E4173" w:rsidP="004E4173">
      <w:pPr>
        <w:pStyle w:val="Code"/>
      </w:pPr>
      <w:r w:rsidRPr="004E4173">
        <w:tab/>
      </w:r>
      <w:r w:rsidRPr="004E4173">
        <w:tab/>
      </w:r>
      <w:r w:rsidRPr="004E4173">
        <w:tab/>
        <w:t>cursorPosition.Y += 3;</w:t>
      </w:r>
    </w:p>
    <w:p w14:paraId="6B67833E" w14:textId="77777777" w:rsidR="004E4173" w:rsidRPr="004E4173" w:rsidRDefault="004E4173" w:rsidP="004E4173">
      <w:pPr>
        <w:pStyle w:val="Code"/>
      </w:pPr>
      <w:r w:rsidRPr="004E4173">
        <w:tab/>
      </w:r>
      <w:r w:rsidRPr="004E4173">
        <w:tab/>
      </w:r>
      <w:r w:rsidRPr="004E4173">
        <w:tab/>
      </w:r>
    </w:p>
    <w:p w14:paraId="7D22DA14" w14:textId="77777777" w:rsidR="004E4173" w:rsidRPr="004E4173" w:rsidRDefault="004E4173" w:rsidP="004E4173">
      <w:pPr>
        <w:pStyle w:val="Code"/>
      </w:pPr>
      <w:r w:rsidRPr="004E4173">
        <w:tab/>
      </w:r>
      <w:r w:rsidRPr="004E4173">
        <w:tab/>
      </w:r>
      <w:r w:rsidRPr="004E4173">
        <w:tab/>
        <w:t>consoleSizeChanged = false;</w:t>
      </w:r>
    </w:p>
    <w:p w14:paraId="3D153B82" w14:textId="77777777" w:rsidR="004E4173" w:rsidRPr="004E4173" w:rsidRDefault="004E4173" w:rsidP="004E4173">
      <w:pPr>
        <w:pStyle w:val="Code"/>
      </w:pPr>
      <w:r w:rsidRPr="004E4173">
        <w:tab/>
      </w:r>
      <w:r w:rsidRPr="004E4173">
        <w:tab/>
      </w:r>
      <w:r w:rsidRPr="004E4173">
        <w:tab/>
        <w:t>renderMain = false;</w:t>
      </w:r>
    </w:p>
    <w:p w14:paraId="7298C902" w14:textId="77777777" w:rsidR="004E4173" w:rsidRPr="004E4173" w:rsidRDefault="004E4173" w:rsidP="004E4173">
      <w:pPr>
        <w:pStyle w:val="Code"/>
      </w:pPr>
      <w:r w:rsidRPr="004E4173">
        <w:tab/>
      </w:r>
      <w:r w:rsidRPr="004E4173">
        <w:tab/>
      </w:r>
      <w:r w:rsidRPr="004E4173">
        <w:tab/>
        <w:t>renderMainSelection = true;</w:t>
      </w:r>
    </w:p>
    <w:p w14:paraId="6A64494F" w14:textId="77777777" w:rsidR="004E4173" w:rsidRPr="004E4173" w:rsidRDefault="004E4173" w:rsidP="004E4173">
      <w:pPr>
        <w:pStyle w:val="Code"/>
      </w:pPr>
      <w:r w:rsidRPr="004E4173">
        <w:tab/>
      </w:r>
      <w:r w:rsidRPr="004E4173">
        <w:tab/>
      </w:r>
      <w:r w:rsidRPr="004E4173">
        <w:tab/>
        <w:t>renderSnakeSelection = true;</w:t>
      </w:r>
    </w:p>
    <w:p w14:paraId="245D5802" w14:textId="77777777" w:rsidR="004E4173" w:rsidRPr="004E4173" w:rsidRDefault="004E4173" w:rsidP="004E4173">
      <w:pPr>
        <w:pStyle w:val="Code"/>
      </w:pPr>
      <w:r w:rsidRPr="004E4173">
        <w:tab/>
      </w:r>
      <w:r w:rsidRPr="004E4173">
        <w:tab/>
        <w:t>}</w:t>
      </w:r>
    </w:p>
    <w:p w14:paraId="2C060551" w14:textId="77777777" w:rsidR="004E4173" w:rsidRPr="004E4173" w:rsidRDefault="004E4173" w:rsidP="004E4173">
      <w:pPr>
        <w:pStyle w:val="Code"/>
      </w:pPr>
      <w:r w:rsidRPr="004E4173">
        <w:tab/>
      </w:r>
      <w:r w:rsidRPr="004E4173">
        <w:tab/>
      </w:r>
    </w:p>
    <w:p w14:paraId="7E06BDED" w14:textId="77777777" w:rsidR="004E4173" w:rsidRPr="004E4173" w:rsidRDefault="004E4173" w:rsidP="004E4173">
      <w:pPr>
        <w:pStyle w:val="Code"/>
      </w:pPr>
      <w:r w:rsidRPr="004E4173">
        <w:t>#ifdef DEBUG</w:t>
      </w:r>
    </w:p>
    <w:p w14:paraId="63B13491" w14:textId="77777777" w:rsidR="004E4173" w:rsidRPr="004E4173" w:rsidRDefault="004E4173" w:rsidP="004E4173">
      <w:pPr>
        <w:pStyle w:val="Code"/>
      </w:pPr>
      <w:r w:rsidRPr="004E4173">
        <w:tab/>
      </w:r>
      <w:r w:rsidRPr="004E4173">
        <w:tab/>
        <w:t>setforeground(White);</w:t>
      </w:r>
    </w:p>
    <w:p w14:paraId="203A881A" w14:textId="77777777" w:rsidR="004E4173" w:rsidRPr="004E4173" w:rsidRDefault="004E4173" w:rsidP="004E4173">
      <w:pPr>
        <w:pStyle w:val="Code"/>
      </w:pPr>
      <w:r w:rsidRPr="004E4173">
        <w:tab/>
      </w:r>
      <w:r w:rsidRPr="004E4173">
        <w:tab/>
        <w:t>DEBUG_MAIN;</w:t>
      </w:r>
    </w:p>
    <w:p w14:paraId="008416BB" w14:textId="77777777" w:rsidR="004E4173" w:rsidRPr="004E4173" w:rsidRDefault="004E4173" w:rsidP="004E4173">
      <w:pPr>
        <w:pStyle w:val="Code"/>
      </w:pPr>
      <w:r w:rsidRPr="004E4173">
        <w:tab/>
      </w:r>
      <w:r w:rsidRPr="004E4173">
        <w:tab/>
        <w:t>printf("\nbodyCursor: %*d %*d | ", consoleSizeXPrecision, bodyCursorPosition.X, consoleSizeXPrecision, bodyCursorPosition.Y);</w:t>
      </w:r>
    </w:p>
    <w:p w14:paraId="6668A9C5" w14:textId="77777777" w:rsidR="004E4173" w:rsidRPr="004E4173" w:rsidRDefault="004E4173" w:rsidP="004E4173">
      <w:pPr>
        <w:pStyle w:val="Code"/>
      </w:pPr>
      <w:r w:rsidRPr="004E4173">
        <w:tab/>
      </w:r>
      <w:r w:rsidRPr="004E4173">
        <w:tab/>
        <w:t>printf("colorCursor: %*d %*d | ", consoleSizeXPrecision, colorCursorPosition.X, consoleSizeXPrecision, colorCursorPosition.Y);</w:t>
      </w:r>
    </w:p>
    <w:p w14:paraId="5845E05B" w14:textId="77777777" w:rsidR="004E4173" w:rsidRPr="004E4173" w:rsidRDefault="004E4173" w:rsidP="004E4173">
      <w:pPr>
        <w:pStyle w:val="Code"/>
      </w:pPr>
      <w:r w:rsidRPr="004E4173">
        <w:tab/>
      </w:r>
      <w:r w:rsidRPr="004E4173">
        <w:tab/>
        <w:t>printf("snakeCursor: %*d %*d", consoleSizeXPrecision, snakeCursorPosition.X, consoleSizeXPrecision, snakeCursorPosition.Y);</w:t>
      </w:r>
    </w:p>
    <w:p w14:paraId="0BBCD6AF" w14:textId="77777777" w:rsidR="004E4173" w:rsidRPr="004E4173" w:rsidRDefault="004E4173" w:rsidP="004E4173">
      <w:pPr>
        <w:pStyle w:val="Code"/>
      </w:pPr>
      <w:r w:rsidRPr="004E4173">
        <w:tab/>
      </w:r>
      <w:r w:rsidRPr="004E4173">
        <w:tab/>
        <w:t>printf("\nbodySelection: %2d | ", bodySelection);</w:t>
      </w:r>
    </w:p>
    <w:p w14:paraId="66849FF5" w14:textId="77777777" w:rsidR="004E4173" w:rsidRPr="004E4173" w:rsidRDefault="004E4173" w:rsidP="004E4173">
      <w:pPr>
        <w:pStyle w:val="Code"/>
      </w:pPr>
      <w:r w:rsidRPr="004E4173">
        <w:tab/>
      </w:r>
      <w:r w:rsidRPr="004E4173">
        <w:tab/>
        <w:t>printf("colorSelection: %2d | ", colorSelection);</w:t>
      </w:r>
    </w:p>
    <w:p w14:paraId="08F9768A" w14:textId="77777777" w:rsidR="004E4173" w:rsidRPr="004E4173" w:rsidRDefault="004E4173" w:rsidP="004E4173">
      <w:pPr>
        <w:pStyle w:val="Code"/>
      </w:pPr>
      <w:r w:rsidRPr="004E4173">
        <w:tab/>
      </w:r>
      <w:r w:rsidRPr="004E4173">
        <w:tab/>
        <w:t>printf("changing: %d | ", changing);</w:t>
      </w:r>
    </w:p>
    <w:p w14:paraId="65453B43" w14:textId="77777777" w:rsidR="004E4173" w:rsidRPr="004E4173" w:rsidRDefault="004E4173" w:rsidP="004E4173">
      <w:pPr>
        <w:pStyle w:val="Code"/>
      </w:pPr>
      <w:r w:rsidRPr="004E4173">
        <w:tab/>
      </w:r>
      <w:r w:rsidRPr="004E4173">
        <w:tab/>
        <w:t>printf("snakeVisual[%d].Char: %c | ", actualSnake, snakeVisual[actualSnake].Char);</w:t>
      </w:r>
    </w:p>
    <w:p w14:paraId="2BFF5CD9" w14:textId="77777777" w:rsidR="004E4173" w:rsidRPr="004E4173" w:rsidRDefault="004E4173" w:rsidP="004E4173">
      <w:pPr>
        <w:pStyle w:val="Code"/>
      </w:pPr>
      <w:r w:rsidRPr="004E4173">
        <w:tab/>
      </w:r>
      <w:r w:rsidRPr="004E4173">
        <w:tab/>
        <w:t>printf("snakeVisual[%d].Color: %2d", actualSnake, snakeVisual[actualSnake].Color);</w:t>
      </w:r>
    </w:p>
    <w:p w14:paraId="7E99ACB2" w14:textId="77777777" w:rsidR="004E4173" w:rsidRPr="004E4173" w:rsidRDefault="004E4173" w:rsidP="004E4173">
      <w:pPr>
        <w:pStyle w:val="Code"/>
      </w:pPr>
      <w:r w:rsidRPr="004E4173">
        <w:t>#endif</w:t>
      </w:r>
    </w:p>
    <w:p w14:paraId="68832DE2" w14:textId="77777777" w:rsidR="004E4173" w:rsidRPr="004E4173" w:rsidRDefault="004E4173" w:rsidP="004E4173">
      <w:pPr>
        <w:pStyle w:val="Code"/>
      </w:pPr>
      <w:r w:rsidRPr="004E4173">
        <w:tab/>
      </w:r>
      <w:r w:rsidRPr="004E4173">
        <w:tab/>
      </w:r>
    </w:p>
    <w:p w14:paraId="0B8435CF" w14:textId="77777777" w:rsidR="004E4173" w:rsidRPr="004E4173" w:rsidRDefault="004E4173" w:rsidP="004E4173">
      <w:pPr>
        <w:pStyle w:val="Code"/>
      </w:pPr>
      <w:r w:rsidRPr="004E4173">
        <w:tab/>
      </w:r>
      <w:r w:rsidRPr="004E4173">
        <w:tab/>
        <w:t>if (renderSnakeSelection)</w:t>
      </w:r>
    </w:p>
    <w:p w14:paraId="6A10FF98" w14:textId="77777777" w:rsidR="004E4173" w:rsidRPr="004E4173" w:rsidRDefault="004E4173" w:rsidP="004E4173">
      <w:pPr>
        <w:pStyle w:val="Code"/>
      </w:pPr>
      <w:r w:rsidRPr="004E4173">
        <w:tab/>
      </w:r>
      <w:r w:rsidRPr="004E4173">
        <w:tab/>
        <w:t>{</w:t>
      </w:r>
    </w:p>
    <w:p w14:paraId="292A494E" w14:textId="77777777" w:rsidR="004E4173" w:rsidRPr="004E4173" w:rsidRDefault="004E4173" w:rsidP="004E4173">
      <w:pPr>
        <w:pStyle w:val="Code"/>
      </w:pPr>
      <w:r w:rsidRPr="004E4173">
        <w:tab/>
      </w:r>
      <w:r w:rsidRPr="004E4173">
        <w:tab/>
      </w:r>
      <w:r w:rsidRPr="004E4173">
        <w:tab/>
        <w:t>// Print snake preview</w:t>
      </w:r>
    </w:p>
    <w:p w14:paraId="564AFC11" w14:textId="77777777" w:rsidR="004E4173" w:rsidRPr="004E4173" w:rsidRDefault="004E4173" w:rsidP="004E4173">
      <w:pPr>
        <w:pStyle w:val="Code"/>
      </w:pPr>
      <w:r w:rsidRPr="004E4173">
        <w:lastRenderedPageBreak/>
        <w:tab/>
      </w:r>
      <w:r w:rsidRPr="004E4173">
        <w:tab/>
      </w:r>
      <w:r w:rsidRPr="004E4173">
        <w:tab/>
        <w:t>setforeground((COLOR)colorSelection);</w:t>
      </w:r>
    </w:p>
    <w:p w14:paraId="15B50400" w14:textId="77777777" w:rsidR="004E4173" w:rsidRPr="004E4173" w:rsidRDefault="004E4173" w:rsidP="004E4173">
      <w:pPr>
        <w:pStyle w:val="Code"/>
      </w:pPr>
      <w:r w:rsidRPr="004E4173">
        <w:tab/>
      </w:r>
      <w:r w:rsidRPr="004E4173">
        <w:tab/>
      </w:r>
      <w:r w:rsidRPr="004E4173">
        <w:tab/>
      </w:r>
    </w:p>
    <w:p w14:paraId="5C673616" w14:textId="77777777" w:rsidR="004E4173" w:rsidRPr="004E4173" w:rsidRDefault="004E4173" w:rsidP="004E4173">
      <w:pPr>
        <w:pStyle w:val="Code"/>
      </w:pPr>
      <w:r w:rsidRPr="004E4173">
        <w:tab/>
      </w:r>
      <w:r w:rsidRPr="004E4173">
        <w:tab/>
      </w:r>
      <w:r w:rsidRPr="004E4173">
        <w:tab/>
        <w:t>for (int i = 0; i &lt; 3; i++)</w:t>
      </w:r>
    </w:p>
    <w:p w14:paraId="7E92CBC5" w14:textId="77777777" w:rsidR="004E4173" w:rsidRPr="004E4173" w:rsidRDefault="004E4173" w:rsidP="004E4173">
      <w:pPr>
        <w:pStyle w:val="Code"/>
      </w:pPr>
      <w:r w:rsidRPr="004E4173">
        <w:tab/>
      </w:r>
      <w:r w:rsidRPr="004E4173">
        <w:tab/>
      </w:r>
      <w:r w:rsidRPr="004E4173">
        <w:tab/>
        <w:t>{</w:t>
      </w:r>
    </w:p>
    <w:p w14:paraId="60A04657" w14:textId="77777777" w:rsidR="004E4173" w:rsidRPr="004E4173" w:rsidRDefault="004E4173" w:rsidP="004E4173">
      <w:pPr>
        <w:pStyle w:val="Code"/>
      </w:pPr>
      <w:r w:rsidRPr="004E4173">
        <w:tab/>
      </w:r>
      <w:r w:rsidRPr="004E4173">
        <w:tab/>
      </w:r>
      <w:r w:rsidRPr="004E4173">
        <w:tab/>
      </w:r>
      <w:r w:rsidRPr="004E4173">
        <w:tab/>
        <w:t>movecursor(snakeCursorPosition.X, snakeCursorPosition.Y + i);</w:t>
      </w:r>
    </w:p>
    <w:p w14:paraId="7FB76885" w14:textId="77777777" w:rsidR="004E4173" w:rsidRPr="004E4173" w:rsidRDefault="004E4173" w:rsidP="004E4173">
      <w:pPr>
        <w:pStyle w:val="Code"/>
      </w:pPr>
      <w:r w:rsidRPr="004E4173">
        <w:tab/>
      </w:r>
      <w:r w:rsidRPr="004E4173">
        <w:tab/>
      </w:r>
      <w:r w:rsidRPr="004E4173">
        <w:tab/>
      </w:r>
      <w:r w:rsidRPr="004E4173">
        <w:tab/>
        <w:t>putchar(BODIES[bodySelection]);</w:t>
      </w:r>
    </w:p>
    <w:p w14:paraId="3A31AC41" w14:textId="77777777" w:rsidR="004E4173" w:rsidRPr="004E4173" w:rsidRDefault="004E4173" w:rsidP="004E4173">
      <w:pPr>
        <w:pStyle w:val="Code"/>
      </w:pPr>
      <w:r w:rsidRPr="004E4173">
        <w:tab/>
      </w:r>
      <w:r w:rsidRPr="004E4173">
        <w:tab/>
      </w:r>
      <w:r w:rsidRPr="004E4173">
        <w:tab/>
        <w:t>}</w:t>
      </w:r>
    </w:p>
    <w:p w14:paraId="1EAA0FDC" w14:textId="77777777" w:rsidR="004E4173" w:rsidRPr="004E4173" w:rsidRDefault="004E4173" w:rsidP="004E4173">
      <w:pPr>
        <w:pStyle w:val="Code"/>
      </w:pPr>
      <w:r w:rsidRPr="004E4173">
        <w:tab/>
      </w:r>
      <w:r w:rsidRPr="004E4173">
        <w:tab/>
      </w:r>
      <w:r w:rsidRPr="004E4173">
        <w:tab/>
      </w:r>
    </w:p>
    <w:p w14:paraId="7D2F2104" w14:textId="77777777" w:rsidR="004E4173" w:rsidRPr="004E4173" w:rsidRDefault="004E4173" w:rsidP="004E4173">
      <w:pPr>
        <w:pStyle w:val="Code"/>
      </w:pPr>
      <w:r w:rsidRPr="004E4173">
        <w:tab/>
      </w:r>
      <w:r w:rsidRPr="004E4173">
        <w:tab/>
      </w:r>
      <w:r w:rsidRPr="004E4173">
        <w:tab/>
        <w:t>// Print body selection</w:t>
      </w:r>
    </w:p>
    <w:p w14:paraId="14129C34" w14:textId="77777777" w:rsidR="004E4173" w:rsidRPr="004E4173" w:rsidRDefault="004E4173" w:rsidP="004E4173">
      <w:pPr>
        <w:pStyle w:val="Code"/>
      </w:pPr>
      <w:r w:rsidRPr="004E4173">
        <w:tab/>
      </w:r>
      <w:r w:rsidRPr="004E4173">
        <w:tab/>
      </w:r>
      <w:r w:rsidRPr="004E4173">
        <w:tab/>
        <w:t>movecursor(bodyCursorPosition);</w:t>
      </w:r>
    </w:p>
    <w:p w14:paraId="28FF3336" w14:textId="77777777" w:rsidR="004E4173" w:rsidRPr="004E4173" w:rsidRDefault="004E4173" w:rsidP="004E4173">
      <w:pPr>
        <w:pStyle w:val="Code"/>
      </w:pPr>
      <w:r w:rsidRPr="004E4173">
        <w:tab/>
      </w:r>
      <w:r w:rsidRPr="004E4173">
        <w:tab/>
      </w:r>
      <w:r w:rsidRPr="004E4173">
        <w:tab/>
      </w:r>
    </w:p>
    <w:p w14:paraId="615C5A8F" w14:textId="77777777" w:rsidR="004E4173" w:rsidRPr="004E4173" w:rsidRDefault="004E4173" w:rsidP="004E4173">
      <w:pPr>
        <w:pStyle w:val="Code"/>
      </w:pPr>
      <w:r w:rsidRPr="004E4173">
        <w:tab/>
      </w:r>
      <w:r w:rsidRPr="004E4173">
        <w:tab/>
      </w:r>
      <w:r w:rsidRPr="004E4173">
        <w:tab/>
        <w:t>setforeground(DarkGray);</w:t>
      </w:r>
    </w:p>
    <w:p w14:paraId="2F0B05C7" w14:textId="77777777" w:rsidR="004E4173" w:rsidRPr="004E4173" w:rsidRDefault="004E4173" w:rsidP="004E4173">
      <w:pPr>
        <w:pStyle w:val="Code"/>
      </w:pPr>
      <w:r w:rsidRPr="004E4173">
        <w:tab/>
      </w:r>
      <w:r w:rsidRPr="004E4173">
        <w:tab/>
      </w:r>
      <w:r w:rsidRPr="004E4173">
        <w:tab/>
        <w:t>printf("%c ", (bodySelection == 1 ? BODIES[strlen(BODIES) - 1] : (bodySelection == 0 ? BODIES[strlen(BODIES) - 2] : BODIES[bodySelection - 2])));</w:t>
      </w:r>
    </w:p>
    <w:p w14:paraId="54E9775D" w14:textId="77777777" w:rsidR="004E4173" w:rsidRPr="004E4173" w:rsidRDefault="004E4173" w:rsidP="004E4173">
      <w:pPr>
        <w:pStyle w:val="Code"/>
      </w:pPr>
      <w:r w:rsidRPr="004E4173">
        <w:tab/>
      </w:r>
      <w:r w:rsidRPr="004E4173">
        <w:tab/>
      </w:r>
      <w:r w:rsidRPr="004E4173">
        <w:tab/>
      </w:r>
    </w:p>
    <w:p w14:paraId="1B94FCFC" w14:textId="77777777" w:rsidR="004E4173" w:rsidRPr="004E4173" w:rsidRDefault="004E4173" w:rsidP="004E4173">
      <w:pPr>
        <w:pStyle w:val="Code"/>
      </w:pPr>
      <w:r w:rsidRPr="004E4173">
        <w:tab/>
      </w:r>
      <w:r w:rsidRPr="004E4173">
        <w:tab/>
      </w:r>
      <w:r w:rsidRPr="004E4173">
        <w:tab/>
        <w:t>setforeground(Gray);</w:t>
      </w:r>
    </w:p>
    <w:p w14:paraId="3DBA0CFD" w14:textId="77777777" w:rsidR="004E4173" w:rsidRPr="004E4173" w:rsidRDefault="004E4173" w:rsidP="004E4173">
      <w:pPr>
        <w:pStyle w:val="Code"/>
      </w:pPr>
      <w:r w:rsidRPr="004E4173">
        <w:tab/>
      </w:r>
      <w:r w:rsidRPr="004E4173">
        <w:tab/>
      </w:r>
      <w:r w:rsidRPr="004E4173">
        <w:tab/>
        <w:t>printf("%c ", (bodySelection == 0 ? BODIES[strlen(BODIES) - 1] : BODIES[bodySelection - 1]));</w:t>
      </w:r>
    </w:p>
    <w:p w14:paraId="25911DA7" w14:textId="77777777" w:rsidR="004E4173" w:rsidRPr="004E4173" w:rsidRDefault="004E4173" w:rsidP="004E4173">
      <w:pPr>
        <w:pStyle w:val="Code"/>
      </w:pPr>
      <w:r w:rsidRPr="004E4173">
        <w:tab/>
      </w:r>
      <w:r w:rsidRPr="004E4173">
        <w:tab/>
      </w:r>
      <w:r w:rsidRPr="004E4173">
        <w:tab/>
      </w:r>
    </w:p>
    <w:p w14:paraId="4B2B5E0B" w14:textId="77777777" w:rsidR="004E4173" w:rsidRPr="004E4173" w:rsidRDefault="004E4173" w:rsidP="004E4173">
      <w:pPr>
        <w:pStyle w:val="Code"/>
      </w:pPr>
      <w:r w:rsidRPr="004E4173">
        <w:tab/>
      </w:r>
      <w:r w:rsidRPr="004E4173">
        <w:tab/>
      </w:r>
      <w:r w:rsidRPr="004E4173">
        <w:tab/>
        <w:t>setforeground(White);</w:t>
      </w:r>
    </w:p>
    <w:p w14:paraId="59C3A5AF" w14:textId="77777777" w:rsidR="004E4173" w:rsidRPr="004E4173" w:rsidRDefault="004E4173" w:rsidP="004E4173">
      <w:pPr>
        <w:pStyle w:val="Code"/>
      </w:pPr>
      <w:r w:rsidRPr="004E4173">
        <w:tab/>
      </w:r>
      <w:r w:rsidRPr="004E4173">
        <w:tab/>
      </w:r>
      <w:r w:rsidRPr="004E4173">
        <w:tab/>
        <w:t>printf("%c ", BODIES[bodySelection]);</w:t>
      </w:r>
    </w:p>
    <w:p w14:paraId="41B814AC" w14:textId="77777777" w:rsidR="004E4173" w:rsidRPr="004E4173" w:rsidRDefault="004E4173" w:rsidP="004E4173">
      <w:pPr>
        <w:pStyle w:val="Code"/>
      </w:pPr>
      <w:r w:rsidRPr="004E4173">
        <w:tab/>
      </w:r>
      <w:r w:rsidRPr="004E4173">
        <w:tab/>
      </w:r>
      <w:r w:rsidRPr="004E4173">
        <w:tab/>
      </w:r>
    </w:p>
    <w:p w14:paraId="4DFDEC1E" w14:textId="77777777" w:rsidR="004E4173" w:rsidRPr="004E4173" w:rsidRDefault="004E4173" w:rsidP="004E4173">
      <w:pPr>
        <w:pStyle w:val="Code"/>
      </w:pPr>
      <w:r w:rsidRPr="004E4173">
        <w:tab/>
      </w:r>
      <w:r w:rsidRPr="004E4173">
        <w:tab/>
      </w:r>
      <w:r w:rsidRPr="004E4173">
        <w:tab/>
        <w:t>setforeground(Gray);</w:t>
      </w:r>
    </w:p>
    <w:p w14:paraId="21580860" w14:textId="77777777" w:rsidR="004E4173" w:rsidRPr="004E4173" w:rsidRDefault="004E4173" w:rsidP="004E4173">
      <w:pPr>
        <w:pStyle w:val="Code"/>
      </w:pPr>
      <w:r w:rsidRPr="004E4173">
        <w:tab/>
      </w:r>
      <w:r w:rsidRPr="004E4173">
        <w:tab/>
      </w:r>
      <w:r w:rsidRPr="004E4173">
        <w:tab/>
        <w:t>printf("%c ", (bodySelection == strlen(BODIES) - 1 ? BODIES[0] : BODIES[bodySelection + 1]));</w:t>
      </w:r>
    </w:p>
    <w:p w14:paraId="49461DAC" w14:textId="77777777" w:rsidR="004E4173" w:rsidRPr="004E4173" w:rsidRDefault="004E4173" w:rsidP="004E4173">
      <w:pPr>
        <w:pStyle w:val="Code"/>
      </w:pPr>
      <w:r w:rsidRPr="004E4173">
        <w:tab/>
      </w:r>
      <w:r w:rsidRPr="004E4173">
        <w:tab/>
      </w:r>
      <w:r w:rsidRPr="004E4173">
        <w:tab/>
      </w:r>
    </w:p>
    <w:p w14:paraId="21ED1E50" w14:textId="77777777" w:rsidR="004E4173" w:rsidRPr="004E4173" w:rsidRDefault="004E4173" w:rsidP="004E4173">
      <w:pPr>
        <w:pStyle w:val="Code"/>
      </w:pPr>
      <w:r w:rsidRPr="004E4173">
        <w:tab/>
      </w:r>
      <w:r w:rsidRPr="004E4173">
        <w:tab/>
      </w:r>
      <w:r w:rsidRPr="004E4173">
        <w:tab/>
        <w:t>setforeground(DarkGray);</w:t>
      </w:r>
    </w:p>
    <w:p w14:paraId="20B099D6" w14:textId="77777777" w:rsidR="004E4173" w:rsidRPr="004E4173" w:rsidRDefault="004E4173" w:rsidP="004E4173">
      <w:pPr>
        <w:pStyle w:val="Code"/>
      </w:pPr>
      <w:r w:rsidRPr="004E4173">
        <w:tab/>
      </w:r>
      <w:r w:rsidRPr="004E4173">
        <w:tab/>
      </w:r>
      <w:r w:rsidRPr="004E4173">
        <w:tab/>
        <w:t>printf("%c", (bodySelection == strlen(BODIES) - 2 ? BODIES[0] : (bodySelection == strlen(BODIES) - 1 ? BODIES[1] : BODIES[bodySelection + 2])));</w:t>
      </w:r>
    </w:p>
    <w:p w14:paraId="320A781E" w14:textId="77777777" w:rsidR="004E4173" w:rsidRPr="004E4173" w:rsidRDefault="004E4173" w:rsidP="004E4173">
      <w:pPr>
        <w:pStyle w:val="Code"/>
      </w:pPr>
      <w:r w:rsidRPr="004E4173">
        <w:tab/>
      </w:r>
      <w:r w:rsidRPr="004E4173">
        <w:tab/>
      </w:r>
      <w:r w:rsidRPr="004E4173">
        <w:tab/>
      </w:r>
    </w:p>
    <w:p w14:paraId="56AED46A" w14:textId="77777777" w:rsidR="004E4173" w:rsidRPr="004E4173" w:rsidRDefault="004E4173" w:rsidP="004E4173">
      <w:pPr>
        <w:pStyle w:val="Code"/>
      </w:pPr>
      <w:r w:rsidRPr="004E4173">
        <w:tab/>
      </w:r>
      <w:r w:rsidRPr="004E4173">
        <w:tab/>
      </w:r>
      <w:r w:rsidRPr="004E4173">
        <w:tab/>
        <w:t>setforeground(White);</w:t>
      </w:r>
    </w:p>
    <w:p w14:paraId="0C17C538" w14:textId="77777777" w:rsidR="004E4173" w:rsidRPr="004E4173" w:rsidRDefault="004E4173" w:rsidP="004E4173">
      <w:pPr>
        <w:pStyle w:val="Code"/>
      </w:pPr>
      <w:r w:rsidRPr="004E4173">
        <w:tab/>
      </w:r>
      <w:r w:rsidRPr="004E4173">
        <w:tab/>
        <w:t>}</w:t>
      </w:r>
    </w:p>
    <w:p w14:paraId="06F5BF9A" w14:textId="77777777" w:rsidR="004E4173" w:rsidRPr="004E4173" w:rsidRDefault="004E4173" w:rsidP="004E4173">
      <w:pPr>
        <w:pStyle w:val="Code"/>
      </w:pPr>
      <w:r w:rsidRPr="004E4173">
        <w:tab/>
      </w:r>
      <w:r w:rsidRPr="004E4173">
        <w:tab/>
      </w:r>
      <w:r w:rsidRPr="004E4173">
        <w:tab/>
      </w:r>
    </w:p>
    <w:p w14:paraId="1CC42AA6" w14:textId="77777777" w:rsidR="004E4173" w:rsidRPr="004E4173" w:rsidRDefault="004E4173" w:rsidP="004E4173">
      <w:pPr>
        <w:pStyle w:val="Code"/>
      </w:pPr>
      <w:r w:rsidRPr="004E4173">
        <w:tab/>
      </w:r>
      <w:r w:rsidRPr="004E4173">
        <w:tab/>
        <w:t>if (renderSnakeSelection)</w:t>
      </w:r>
    </w:p>
    <w:p w14:paraId="2CA4E285" w14:textId="77777777" w:rsidR="004E4173" w:rsidRPr="004E4173" w:rsidRDefault="004E4173" w:rsidP="004E4173">
      <w:pPr>
        <w:pStyle w:val="Code"/>
      </w:pPr>
      <w:r w:rsidRPr="004E4173">
        <w:tab/>
      </w:r>
      <w:r w:rsidRPr="004E4173">
        <w:tab/>
        <w:t>{</w:t>
      </w:r>
    </w:p>
    <w:p w14:paraId="4C92D558" w14:textId="77777777" w:rsidR="004E4173" w:rsidRPr="004E4173" w:rsidRDefault="004E4173" w:rsidP="004E4173">
      <w:pPr>
        <w:pStyle w:val="Code"/>
      </w:pPr>
      <w:r w:rsidRPr="004E4173">
        <w:tab/>
      </w:r>
      <w:r w:rsidRPr="004E4173">
        <w:tab/>
      </w:r>
      <w:r w:rsidRPr="004E4173">
        <w:tab/>
        <w:t>for (int i = 0; i &lt; COLOR_MAX; i++)</w:t>
      </w:r>
    </w:p>
    <w:p w14:paraId="380F6052" w14:textId="77777777" w:rsidR="004E4173" w:rsidRPr="004E4173" w:rsidRDefault="004E4173" w:rsidP="004E4173">
      <w:pPr>
        <w:pStyle w:val="Code"/>
      </w:pPr>
      <w:r w:rsidRPr="004E4173">
        <w:tab/>
      </w:r>
      <w:r w:rsidRPr="004E4173">
        <w:tab/>
      </w:r>
      <w:r w:rsidRPr="004E4173">
        <w:tab/>
        <w:t>{</w:t>
      </w:r>
    </w:p>
    <w:p w14:paraId="40EEEAFA" w14:textId="77777777" w:rsidR="004E4173" w:rsidRPr="004E4173" w:rsidRDefault="004E4173" w:rsidP="004E4173">
      <w:pPr>
        <w:pStyle w:val="Code"/>
      </w:pPr>
      <w:r w:rsidRPr="004E4173">
        <w:tab/>
      </w:r>
      <w:r w:rsidRPr="004E4173">
        <w:tab/>
      </w:r>
      <w:r w:rsidRPr="004E4173">
        <w:tab/>
      </w:r>
      <w:r w:rsidRPr="004E4173">
        <w:tab/>
        <w:t>movecursor(colorCursorPosition.X, colorCursorPosition.Y + i);</w:t>
      </w:r>
    </w:p>
    <w:p w14:paraId="28B953B6" w14:textId="77777777" w:rsidR="004E4173" w:rsidRPr="004E4173" w:rsidRDefault="004E4173" w:rsidP="004E4173">
      <w:pPr>
        <w:pStyle w:val="Code"/>
      </w:pPr>
      <w:r w:rsidRPr="004E4173">
        <w:tab/>
      </w:r>
      <w:r w:rsidRPr="004E4173">
        <w:tab/>
      </w:r>
      <w:r w:rsidRPr="004E4173">
        <w:tab/>
      </w:r>
      <w:r w:rsidRPr="004E4173">
        <w:tab/>
        <w:t>putchar(' ');</w:t>
      </w:r>
    </w:p>
    <w:p w14:paraId="68CD2D41" w14:textId="77777777" w:rsidR="004E4173" w:rsidRPr="004E4173" w:rsidRDefault="004E4173" w:rsidP="004E4173">
      <w:pPr>
        <w:pStyle w:val="Code"/>
      </w:pPr>
      <w:r w:rsidRPr="004E4173">
        <w:tab/>
      </w:r>
      <w:r w:rsidRPr="004E4173">
        <w:tab/>
      </w:r>
      <w:r w:rsidRPr="004E4173">
        <w:tab/>
        <w:t>}</w:t>
      </w:r>
    </w:p>
    <w:p w14:paraId="224E0309" w14:textId="77777777" w:rsidR="004E4173" w:rsidRPr="004E4173" w:rsidRDefault="004E4173" w:rsidP="004E4173">
      <w:pPr>
        <w:pStyle w:val="Code"/>
      </w:pPr>
      <w:r w:rsidRPr="004E4173">
        <w:tab/>
      </w:r>
      <w:r w:rsidRPr="004E4173">
        <w:tab/>
      </w:r>
      <w:r w:rsidRPr="004E4173">
        <w:tab/>
      </w:r>
    </w:p>
    <w:p w14:paraId="25D743BE" w14:textId="77777777" w:rsidR="004E4173" w:rsidRPr="004E4173" w:rsidRDefault="004E4173" w:rsidP="004E4173">
      <w:pPr>
        <w:pStyle w:val="Code"/>
      </w:pPr>
      <w:r w:rsidRPr="004E4173">
        <w:tab/>
      </w:r>
      <w:r w:rsidRPr="004E4173">
        <w:tab/>
      </w:r>
      <w:r w:rsidRPr="004E4173">
        <w:tab/>
        <w:t>if (changing)</w:t>
      </w:r>
    </w:p>
    <w:p w14:paraId="4E4E90D6" w14:textId="77777777" w:rsidR="004E4173" w:rsidRPr="004E4173" w:rsidRDefault="004E4173" w:rsidP="004E4173">
      <w:pPr>
        <w:pStyle w:val="Code"/>
      </w:pPr>
      <w:r w:rsidRPr="004E4173">
        <w:tab/>
      </w:r>
      <w:r w:rsidRPr="004E4173">
        <w:tab/>
      </w:r>
      <w:r w:rsidRPr="004E4173">
        <w:tab/>
        <w:t>{</w:t>
      </w:r>
    </w:p>
    <w:p w14:paraId="37174027" w14:textId="77777777" w:rsidR="004E4173" w:rsidRPr="004E4173" w:rsidRDefault="004E4173" w:rsidP="004E4173">
      <w:pPr>
        <w:pStyle w:val="Code"/>
      </w:pPr>
      <w:r w:rsidRPr="004E4173">
        <w:tab/>
      </w:r>
      <w:r w:rsidRPr="004E4173">
        <w:tab/>
      </w:r>
      <w:r w:rsidRPr="004E4173">
        <w:tab/>
      </w:r>
      <w:r w:rsidRPr="004E4173">
        <w:tab/>
        <w:t>movecursor(colorCursorPosition.X, colorCursorPosition.Y + (COLOR_MAX - colorSelection));</w:t>
      </w:r>
    </w:p>
    <w:p w14:paraId="1204ECEA" w14:textId="77777777" w:rsidR="004E4173" w:rsidRPr="004E4173" w:rsidRDefault="004E4173" w:rsidP="004E4173">
      <w:pPr>
        <w:pStyle w:val="Code"/>
      </w:pPr>
      <w:r w:rsidRPr="004E4173">
        <w:tab/>
      </w:r>
      <w:r w:rsidRPr="004E4173">
        <w:tab/>
      </w:r>
      <w:r w:rsidRPr="004E4173">
        <w:tab/>
      </w:r>
      <w:r w:rsidRPr="004E4173">
        <w:tab/>
        <w:t>putchar('&lt;');</w:t>
      </w:r>
    </w:p>
    <w:p w14:paraId="62019131" w14:textId="77777777" w:rsidR="004E4173" w:rsidRPr="004E4173" w:rsidRDefault="004E4173" w:rsidP="004E4173">
      <w:pPr>
        <w:pStyle w:val="Code"/>
      </w:pPr>
      <w:r w:rsidRPr="004E4173">
        <w:tab/>
      </w:r>
      <w:r w:rsidRPr="004E4173">
        <w:tab/>
      </w:r>
      <w:r w:rsidRPr="004E4173">
        <w:tab/>
      </w:r>
      <w:r w:rsidRPr="004E4173">
        <w:tab/>
      </w:r>
    </w:p>
    <w:p w14:paraId="712BE9E0" w14:textId="77777777" w:rsidR="004E4173" w:rsidRPr="004E4173" w:rsidRDefault="004E4173" w:rsidP="004E4173">
      <w:pPr>
        <w:pStyle w:val="Code"/>
      </w:pPr>
      <w:r w:rsidRPr="004E4173">
        <w:tab/>
      </w:r>
      <w:r w:rsidRPr="004E4173">
        <w:tab/>
      </w:r>
      <w:r w:rsidRPr="004E4173">
        <w:tab/>
      </w:r>
      <w:r w:rsidRPr="004E4173">
        <w:tab/>
        <w:t>setforeground(DarkGray);</w:t>
      </w:r>
    </w:p>
    <w:p w14:paraId="3CB837DA" w14:textId="77777777" w:rsidR="004E4173" w:rsidRPr="004E4173" w:rsidRDefault="004E4173" w:rsidP="004E4173">
      <w:pPr>
        <w:pStyle w:val="Code"/>
      </w:pPr>
      <w:r w:rsidRPr="004E4173">
        <w:tab/>
      </w:r>
      <w:r w:rsidRPr="004E4173">
        <w:tab/>
      </w:r>
      <w:r w:rsidRPr="004E4173">
        <w:tab/>
        <w:t>}</w:t>
      </w:r>
    </w:p>
    <w:p w14:paraId="02437B3E" w14:textId="77777777" w:rsidR="004E4173" w:rsidRPr="004E4173" w:rsidRDefault="004E4173" w:rsidP="004E4173">
      <w:pPr>
        <w:pStyle w:val="Code"/>
      </w:pPr>
      <w:r w:rsidRPr="004E4173">
        <w:tab/>
      </w:r>
      <w:r w:rsidRPr="004E4173">
        <w:tab/>
      </w:r>
      <w:r w:rsidRPr="004E4173">
        <w:tab/>
      </w:r>
    </w:p>
    <w:p w14:paraId="71DBB337" w14:textId="77777777" w:rsidR="004E4173" w:rsidRPr="004E4173" w:rsidRDefault="004E4173" w:rsidP="004E4173">
      <w:pPr>
        <w:pStyle w:val="Code"/>
      </w:pPr>
      <w:r w:rsidRPr="004E4173">
        <w:tab/>
      </w:r>
      <w:r w:rsidRPr="004E4173">
        <w:tab/>
      </w:r>
      <w:r w:rsidRPr="004E4173">
        <w:tab/>
        <w:t>renderSnakeSelection = false;</w:t>
      </w:r>
    </w:p>
    <w:p w14:paraId="14773FF1" w14:textId="77777777" w:rsidR="004E4173" w:rsidRPr="004E4173" w:rsidRDefault="004E4173" w:rsidP="004E4173">
      <w:pPr>
        <w:pStyle w:val="Code"/>
      </w:pPr>
      <w:r w:rsidRPr="004E4173">
        <w:tab/>
      </w:r>
      <w:r w:rsidRPr="004E4173">
        <w:tab/>
        <w:t>}</w:t>
      </w:r>
    </w:p>
    <w:p w14:paraId="3DDCCDCD" w14:textId="77777777" w:rsidR="004E4173" w:rsidRPr="004E4173" w:rsidRDefault="004E4173" w:rsidP="004E4173">
      <w:pPr>
        <w:pStyle w:val="Code"/>
      </w:pPr>
      <w:r w:rsidRPr="004E4173">
        <w:tab/>
      </w:r>
      <w:r w:rsidRPr="004E4173">
        <w:tab/>
      </w:r>
    </w:p>
    <w:p w14:paraId="5AD015BA" w14:textId="77777777" w:rsidR="004E4173" w:rsidRPr="004E4173" w:rsidRDefault="004E4173" w:rsidP="004E4173">
      <w:pPr>
        <w:pStyle w:val="Code"/>
      </w:pPr>
      <w:r w:rsidRPr="004E4173">
        <w:tab/>
      </w:r>
      <w:r w:rsidRPr="004E4173">
        <w:tab/>
        <w:t>if (renderMainSelection)</w:t>
      </w:r>
    </w:p>
    <w:p w14:paraId="7BDE5BC1" w14:textId="77777777" w:rsidR="004E4173" w:rsidRPr="004E4173" w:rsidRDefault="004E4173" w:rsidP="004E4173">
      <w:pPr>
        <w:pStyle w:val="Code"/>
      </w:pPr>
      <w:r w:rsidRPr="004E4173">
        <w:tab/>
      </w:r>
      <w:r w:rsidRPr="004E4173">
        <w:tab/>
        <w:t>{</w:t>
      </w:r>
    </w:p>
    <w:p w14:paraId="1C72FD7E" w14:textId="77777777" w:rsidR="004E4173" w:rsidRPr="004E4173" w:rsidRDefault="004E4173" w:rsidP="004E4173">
      <w:pPr>
        <w:pStyle w:val="Code"/>
      </w:pPr>
      <w:r w:rsidRPr="004E4173">
        <w:tab/>
      </w:r>
      <w:r w:rsidRPr="004E4173">
        <w:tab/>
      </w:r>
      <w:r w:rsidRPr="004E4173">
        <w:tab/>
        <w:t>movecursor(0, cursorPosition.Y);</w:t>
      </w:r>
    </w:p>
    <w:p w14:paraId="0273805A" w14:textId="77777777" w:rsidR="004E4173" w:rsidRPr="004E4173" w:rsidRDefault="004E4173" w:rsidP="004E4173">
      <w:pPr>
        <w:pStyle w:val="Code"/>
      </w:pPr>
      <w:r w:rsidRPr="004E4173">
        <w:tab/>
      </w:r>
      <w:r w:rsidRPr="004E4173">
        <w:tab/>
      </w:r>
      <w:r w:rsidRPr="004E4173">
        <w:tab/>
        <w:t>hcenter(CENTERING, "Confirm\n");</w:t>
      </w:r>
    </w:p>
    <w:p w14:paraId="240FAB4E" w14:textId="77777777" w:rsidR="004E4173" w:rsidRPr="004E4173" w:rsidRDefault="004E4173" w:rsidP="004E4173">
      <w:pPr>
        <w:pStyle w:val="Code"/>
      </w:pPr>
      <w:r w:rsidRPr="004E4173">
        <w:tab/>
      </w:r>
      <w:r w:rsidRPr="004E4173">
        <w:tab/>
      </w:r>
      <w:r w:rsidRPr="004E4173">
        <w:tab/>
        <w:t>hcenter(CENTERING, "Change\n");</w:t>
      </w:r>
    </w:p>
    <w:p w14:paraId="082B8212" w14:textId="77777777" w:rsidR="004E4173" w:rsidRPr="004E4173" w:rsidRDefault="004E4173" w:rsidP="004E4173">
      <w:pPr>
        <w:pStyle w:val="Code"/>
      </w:pPr>
      <w:r w:rsidRPr="004E4173">
        <w:tab/>
      </w:r>
      <w:r w:rsidRPr="004E4173">
        <w:tab/>
      </w:r>
      <w:r w:rsidRPr="004E4173">
        <w:tab/>
        <w:t>hcenter(CENTERING, "Back");</w:t>
      </w:r>
    </w:p>
    <w:p w14:paraId="08298F89" w14:textId="77777777" w:rsidR="004E4173" w:rsidRPr="004E4173" w:rsidRDefault="004E4173" w:rsidP="004E4173">
      <w:pPr>
        <w:pStyle w:val="Code"/>
      </w:pPr>
      <w:r w:rsidRPr="004E4173">
        <w:tab/>
      </w:r>
      <w:r w:rsidRPr="004E4173">
        <w:tab/>
      </w:r>
      <w:r w:rsidRPr="004E4173">
        <w:tab/>
      </w:r>
    </w:p>
    <w:p w14:paraId="3D742794" w14:textId="77777777" w:rsidR="004E4173" w:rsidRPr="004E4173" w:rsidRDefault="004E4173" w:rsidP="004E4173">
      <w:pPr>
        <w:pStyle w:val="Code"/>
      </w:pPr>
      <w:r w:rsidRPr="004E4173">
        <w:tab/>
      </w:r>
      <w:r w:rsidRPr="004E4173">
        <w:tab/>
      </w:r>
      <w:r w:rsidRPr="004E4173">
        <w:tab/>
        <w:t>for (int i = -1; i &lt;= 1; i += 2)</w:t>
      </w:r>
    </w:p>
    <w:p w14:paraId="2C1F2412" w14:textId="77777777" w:rsidR="004E4173" w:rsidRPr="004E4173" w:rsidRDefault="004E4173" w:rsidP="004E4173">
      <w:pPr>
        <w:pStyle w:val="Code"/>
      </w:pPr>
      <w:r w:rsidRPr="004E4173">
        <w:tab/>
      </w:r>
      <w:r w:rsidRPr="004E4173">
        <w:tab/>
      </w:r>
      <w:r w:rsidRPr="004E4173">
        <w:tab/>
        <w:t>{</w:t>
      </w:r>
    </w:p>
    <w:p w14:paraId="41B78F12" w14:textId="77777777" w:rsidR="004E4173" w:rsidRPr="004E4173" w:rsidRDefault="004E4173" w:rsidP="004E4173">
      <w:pPr>
        <w:pStyle w:val="Code"/>
      </w:pPr>
      <w:r w:rsidRPr="004E4173">
        <w:tab/>
      </w:r>
      <w:r w:rsidRPr="004E4173">
        <w:tab/>
      </w:r>
      <w:r w:rsidRPr="004E4173">
        <w:tab/>
      </w:r>
      <w:r w:rsidRPr="004E4173">
        <w:tab/>
        <w:t>movecursor(cursorPosition.X, cursorPosition.Y + selection + i);</w:t>
      </w:r>
    </w:p>
    <w:p w14:paraId="39F878C9" w14:textId="77777777" w:rsidR="004E4173" w:rsidRPr="004E4173" w:rsidRDefault="004E4173" w:rsidP="004E4173">
      <w:pPr>
        <w:pStyle w:val="Code"/>
      </w:pPr>
      <w:r w:rsidRPr="004E4173">
        <w:tab/>
      </w:r>
      <w:r w:rsidRPr="004E4173">
        <w:tab/>
      </w:r>
      <w:r w:rsidRPr="004E4173">
        <w:tab/>
      </w:r>
      <w:r w:rsidRPr="004E4173">
        <w:tab/>
        <w:t>putchar(' ');</w:t>
      </w:r>
    </w:p>
    <w:p w14:paraId="0C3E894B" w14:textId="77777777" w:rsidR="004E4173" w:rsidRPr="004E4173" w:rsidRDefault="004E4173" w:rsidP="004E4173">
      <w:pPr>
        <w:pStyle w:val="Code"/>
      </w:pPr>
      <w:r w:rsidRPr="004E4173">
        <w:tab/>
      </w:r>
      <w:r w:rsidRPr="004E4173">
        <w:tab/>
      </w:r>
      <w:r w:rsidRPr="004E4173">
        <w:tab/>
        <w:t>}</w:t>
      </w:r>
    </w:p>
    <w:p w14:paraId="5625C6A8" w14:textId="77777777" w:rsidR="004E4173" w:rsidRPr="004E4173" w:rsidRDefault="004E4173" w:rsidP="004E4173">
      <w:pPr>
        <w:pStyle w:val="Code"/>
      </w:pPr>
      <w:r w:rsidRPr="004E4173">
        <w:tab/>
      </w:r>
      <w:r w:rsidRPr="004E4173">
        <w:tab/>
      </w:r>
      <w:r w:rsidRPr="004E4173">
        <w:tab/>
      </w:r>
    </w:p>
    <w:p w14:paraId="0242EEA8" w14:textId="77777777" w:rsidR="004E4173" w:rsidRPr="004E4173" w:rsidRDefault="004E4173" w:rsidP="004E4173">
      <w:pPr>
        <w:pStyle w:val="Code"/>
      </w:pPr>
      <w:r w:rsidRPr="004E4173">
        <w:tab/>
      </w:r>
      <w:r w:rsidRPr="004E4173">
        <w:tab/>
      </w:r>
      <w:r w:rsidRPr="004E4173">
        <w:tab/>
        <w:t>movecursor(cursorPosition.X, cursorPosition.Y + selection);</w:t>
      </w:r>
    </w:p>
    <w:p w14:paraId="5CCA4B6B" w14:textId="77777777" w:rsidR="004E4173" w:rsidRPr="004E4173" w:rsidRDefault="004E4173" w:rsidP="004E4173">
      <w:pPr>
        <w:pStyle w:val="Code"/>
      </w:pPr>
      <w:r w:rsidRPr="004E4173">
        <w:tab/>
      </w:r>
      <w:r w:rsidRPr="004E4173">
        <w:tab/>
      </w:r>
      <w:r w:rsidRPr="004E4173">
        <w:tab/>
        <w:t>putchar('&gt;');</w:t>
      </w:r>
    </w:p>
    <w:p w14:paraId="57BC1E0A" w14:textId="77777777" w:rsidR="004E4173" w:rsidRPr="004E4173" w:rsidRDefault="004E4173" w:rsidP="004E4173">
      <w:pPr>
        <w:pStyle w:val="Code"/>
      </w:pPr>
      <w:r w:rsidRPr="004E4173">
        <w:tab/>
      </w:r>
      <w:r w:rsidRPr="004E4173">
        <w:tab/>
      </w:r>
      <w:r w:rsidRPr="004E4173">
        <w:tab/>
      </w:r>
    </w:p>
    <w:p w14:paraId="66D95220" w14:textId="77777777" w:rsidR="004E4173" w:rsidRPr="004E4173" w:rsidRDefault="004E4173" w:rsidP="004E4173">
      <w:pPr>
        <w:pStyle w:val="Code"/>
      </w:pPr>
      <w:r w:rsidRPr="004E4173">
        <w:tab/>
      </w:r>
      <w:r w:rsidRPr="004E4173">
        <w:tab/>
      </w:r>
      <w:r w:rsidRPr="004E4173">
        <w:tab/>
        <w:t>renderMainSelection = false;</w:t>
      </w:r>
    </w:p>
    <w:p w14:paraId="3A30966D" w14:textId="77777777" w:rsidR="004E4173" w:rsidRPr="004E4173" w:rsidRDefault="004E4173" w:rsidP="004E4173">
      <w:pPr>
        <w:pStyle w:val="Code"/>
      </w:pPr>
      <w:r w:rsidRPr="004E4173">
        <w:lastRenderedPageBreak/>
        <w:tab/>
      </w:r>
      <w:r w:rsidRPr="004E4173">
        <w:tab/>
        <w:t>}</w:t>
      </w:r>
    </w:p>
    <w:p w14:paraId="7507B6A6" w14:textId="77777777" w:rsidR="004E4173" w:rsidRPr="004E4173" w:rsidRDefault="004E4173" w:rsidP="004E4173">
      <w:pPr>
        <w:pStyle w:val="Code"/>
      </w:pPr>
      <w:r w:rsidRPr="004E4173">
        <w:tab/>
      </w:r>
      <w:r w:rsidRPr="004E4173">
        <w:tab/>
      </w:r>
    </w:p>
    <w:p w14:paraId="43F70374" w14:textId="77777777" w:rsidR="004E4173" w:rsidRPr="004E4173" w:rsidRDefault="004E4173" w:rsidP="004E4173">
      <w:pPr>
        <w:pStyle w:val="Code"/>
      </w:pPr>
      <w:r w:rsidRPr="004E4173">
        <w:tab/>
      </w:r>
      <w:r w:rsidRPr="004E4173">
        <w:tab/>
        <w:t>if (kbhit())</w:t>
      </w:r>
    </w:p>
    <w:p w14:paraId="764C4A6F" w14:textId="77777777" w:rsidR="004E4173" w:rsidRPr="004E4173" w:rsidRDefault="004E4173" w:rsidP="004E4173">
      <w:pPr>
        <w:pStyle w:val="Code"/>
      </w:pPr>
      <w:r w:rsidRPr="004E4173">
        <w:tab/>
      </w:r>
      <w:r w:rsidRPr="004E4173">
        <w:tab/>
        <w:t>{</w:t>
      </w:r>
    </w:p>
    <w:p w14:paraId="67D08799" w14:textId="77777777" w:rsidR="004E4173" w:rsidRPr="004E4173" w:rsidRDefault="004E4173" w:rsidP="004E4173">
      <w:pPr>
        <w:pStyle w:val="Code"/>
      </w:pPr>
      <w:r w:rsidRPr="004E4173">
        <w:tab/>
      </w:r>
      <w:r w:rsidRPr="004E4173">
        <w:tab/>
      </w:r>
      <w:r w:rsidRPr="004E4173">
        <w:tab/>
        <w:t>key = getkey(getcheat(getch()));</w:t>
      </w:r>
    </w:p>
    <w:p w14:paraId="45EEDB6A" w14:textId="77777777" w:rsidR="004E4173" w:rsidRPr="004E4173" w:rsidRDefault="004E4173" w:rsidP="004E4173">
      <w:pPr>
        <w:pStyle w:val="Code"/>
      </w:pPr>
      <w:r w:rsidRPr="004E4173">
        <w:tab/>
      </w:r>
      <w:r w:rsidRPr="004E4173">
        <w:tab/>
      </w:r>
      <w:r w:rsidRPr="004E4173">
        <w:tab/>
      </w:r>
    </w:p>
    <w:p w14:paraId="77643B62" w14:textId="77777777" w:rsidR="004E4173" w:rsidRPr="004E4173" w:rsidRDefault="004E4173" w:rsidP="004E4173">
      <w:pPr>
        <w:pStyle w:val="Code"/>
      </w:pPr>
      <w:r w:rsidRPr="004E4173">
        <w:tab/>
      </w:r>
      <w:r w:rsidRPr="004E4173">
        <w:tab/>
      </w:r>
      <w:r w:rsidRPr="004E4173">
        <w:tab/>
        <w:t>if (changing)</w:t>
      </w:r>
    </w:p>
    <w:p w14:paraId="5B47228D" w14:textId="77777777" w:rsidR="004E4173" w:rsidRPr="004E4173" w:rsidRDefault="004E4173" w:rsidP="004E4173">
      <w:pPr>
        <w:pStyle w:val="Code"/>
      </w:pPr>
      <w:r w:rsidRPr="004E4173">
        <w:tab/>
      </w:r>
      <w:r w:rsidRPr="004E4173">
        <w:tab/>
      </w:r>
      <w:r w:rsidRPr="004E4173">
        <w:tab/>
        <w:t>{</w:t>
      </w:r>
    </w:p>
    <w:p w14:paraId="5305501E" w14:textId="77777777" w:rsidR="004E4173" w:rsidRPr="004E4173" w:rsidRDefault="004E4173" w:rsidP="004E4173">
      <w:pPr>
        <w:pStyle w:val="Code"/>
      </w:pPr>
      <w:r w:rsidRPr="004E4173">
        <w:tab/>
      </w:r>
      <w:r w:rsidRPr="004E4173">
        <w:tab/>
      </w:r>
      <w:r w:rsidRPr="004E4173">
        <w:tab/>
      </w:r>
      <w:r w:rsidRPr="004E4173">
        <w:tab/>
        <w:t>if (key == Enter)</w:t>
      </w:r>
    </w:p>
    <w:p w14:paraId="0DDF6106" w14:textId="77777777" w:rsidR="004E4173" w:rsidRPr="004E4173" w:rsidRDefault="004E4173" w:rsidP="004E4173">
      <w:pPr>
        <w:pStyle w:val="Code"/>
      </w:pPr>
      <w:r w:rsidRPr="004E4173">
        <w:tab/>
      </w:r>
      <w:r w:rsidRPr="004E4173">
        <w:tab/>
      </w:r>
      <w:r w:rsidRPr="004E4173">
        <w:tab/>
      </w:r>
      <w:r w:rsidRPr="004E4173">
        <w:tab/>
        <w:t>{</w:t>
      </w:r>
    </w:p>
    <w:p w14:paraId="4D99D9A7" w14:textId="77777777" w:rsidR="004E4173" w:rsidRPr="004E4173" w:rsidRDefault="004E4173" w:rsidP="004E4173">
      <w:pPr>
        <w:pStyle w:val="Code"/>
      </w:pPr>
      <w:r w:rsidRPr="004E4173">
        <w:tab/>
      </w:r>
      <w:r w:rsidRPr="004E4173">
        <w:tab/>
      </w:r>
      <w:r w:rsidRPr="004E4173">
        <w:tab/>
      </w:r>
      <w:r w:rsidRPr="004E4173">
        <w:tab/>
      </w:r>
      <w:r w:rsidRPr="004E4173">
        <w:tab/>
        <w:t>changing = false;</w:t>
      </w:r>
    </w:p>
    <w:p w14:paraId="223FB788" w14:textId="77777777" w:rsidR="004E4173" w:rsidRPr="004E4173" w:rsidRDefault="004E4173" w:rsidP="004E4173">
      <w:pPr>
        <w:pStyle w:val="Code"/>
      </w:pPr>
      <w:r w:rsidRPr="004E4173">
        <w:tab/>
      </w:r>
      <w:r w:rsidRPr="004E4173">
        <w:tab/>
      </w:r>
      <w:r w:rsidRPr="004E4173">
        <w:tab/>
      </w:r>
      <w:r w:rsidRPr="004E4173">
        <w:tab/>
      </w:r>
      <w:r w:rsidRPr="004E4173">
        <w:tab/>
        <w:t>renderMainSelection = true;</w:t>
      </w:r>
    </w:p>
    <w:p w14:paraId="0170AA69" w14:textId="77777777" w:rsidR="004E4173" w:rsidRPr="004E4173" w:rsidRDefault="004E4173" w:rsidP="004E4173">
      <w:pPr>
        <w:pStyle w:val="Code"/>
      </w:pPr>
      <w:r w:rsidRPr="004E4173">
        <w:tab/>
      </w:r>
      <w:r w:rsidRPr="004E4173">
        <w:tab/>
      </w:r>
      <w:r w:rsidRPr="004E4173">
        <w:tab/>
      </w:r>
      <w:r w:rsidRPr="004E4173">
        <w:tab/>
      </w:r>
      <w:r w:rsidRPr="004E4173">
        <w:tab/>
        <w:t>renderSnakeSelection = true;</w:t>
      </w:r>
    </w:p>
    <w:p w14:paraId="5A4634FE" w14:textId="77777777" w:rsidR="004E4173" w:rsidRPr="004E4173" w:rsidRDefault="004E4173" w:rsidP="004E4173">
      <w:pPr>
        <w:pStyle w:val="Code"/>
      </w:pPr>
      <w:r w:rsidRPr="004E4173">
        <w:tab/>
      </w:r>
      <w:r w:rsidRPr="004E4173">
        <w:tab/>
      </w:r>
      <w:r w:rsidRPr="004E4173">
        <w:tab/>
      </w:r>
      <w:r w:rsidRPr="004E4173">
        <w:tab/>
      </w:r>
      <w:r w:rsidRPr="004E4173">
        <w:tab/>
      </w:r>
    </w:p>
    <w:p w14:paraId="526BCC9D" w14:textId="77777777" w:rsidR="004E4173" w:rsidRPr="004E4173" w:rsidRDefault="004E4173" w:rsidP="004E4173">
      <w:pPr>
        <w:pStyle w:val="Code"/>
      </w:pPr>
      <w:r w:rsidRPr="004E4173">
        <w:tab/>
      </w:r>
      <w:r w:rsidRPr="004E4173">
        <w:tab/>
      </w:r>
      <w:r w:rsidRPr="004E4173">
        <w:tab/>
      </w:r>
      <w:r w:rsidRPr="004E4173">
        <w:tab/>
      </w:r>
      <w:r w:rsidRPr="004E4173">
        <w:tab/>
        <w:t>// Assign snakeVisual from selection</w:t>
      </w:r>
    </w:p>
    <w:p w14:paraId="0C958E43" w14:textId="77777777" w:rsidR="004E4173" w:rsidRPr="004E4173" w:rsidRDefault="004E4173" w:rsidP="004E4173">
      <w:pPr>
        <w:pStyle w:val="Code"/>
      </w:pPr>
      <w:r w:rsidRPr="004E4173">
        <w:tab/>
      </w:r>
      <w:r w:rsidRPr="004E4173">
        <w:tab/>
      </w:r>
      <w:r w:rsidRPr="004E4173">
        <w:tab/>
      </w:r>
      <w:r w:rsidRPr="004E4173">
        <w:tab/>
      </w:r>
      <w:r w:rsidRPr="004E4173">
        <w:tab/>
        <w:t>snakeVisual[actualSnake].Char = BODIES[bodySelection];</w:t>
      </w:r>
    </w:p>
    <w:p w14:paraId="607F510B" w14:textId="77777777" w:rsidR="004E4173" w:rsidRPr="004E4173" w:rsidRDefault="004E4173" w:rsidP="004E4173">
      <w:pPr>
        <w:pStyle w:val="Code"/>
      </w:pPr>
      <w:r w:rsidRPr="004E4173">
        <w:tab/>
      </w:r>
      <w:r w:rsidRPr="004E4173">
        <w:tab/>
      </w:r>
      <w:r w:rsidRPr="004E4173">
        <w:tab/>
      </w:r>
      <w:r w:rsidRPr="004E4173">
        <w:tab/>
      </w:r>
      <w:r w:rsidRPr="004E4173">
        <w:tab/>
        <w:t>snakeVisual[actualSnake].Color = (COLOR)colorSelection;</w:t>
      </w:r>
    </w:p>
    <w:p w14:paraId="0F54EF63" w14:textId="77777777" w:rsidR="004E4173" w:rsidRPr="004E4173" w:rsidRDefault="004E4173" w:rsidP="004E4173">
      <w:pPr>
        <w:pStyle w:val="Code"/>
      </w:pPr>
      <w:r w:rsidRPr="004E4173">
        <w:tab/>
      </w:r>
      <w:r w:rsidRPr="004E4173">
        <w:tab/>
      </w:r>
      <w:r w:rsidRPr="004E4173">
        <w:tab/>
      </w:r>
      <w:r w:rsidRPr="004E4173">
        <w:tab/>
        <w:t>}</w:t>
      </w:r>
    </w:p>
    <w:p w14:paraId="48705B04" w14:textId="77777777" w:rsidR="004E4173" w:rsidRPr="004E4173" w:rsidRDefault="004E4173" w:rsidP="004E4173">
      <w:pPr>
        <w:pStyle w:val="Code"/>
      </w:pPr>
      <w:r w:rsidRPr="004E4173">
        <w:tab/>
      </w:r>
      <w:r w:rsidRPr="004E4173">
        <w:tab/>
      </w:r>
      <w:r w:rsidRPr="004E4173">
        <w:tab/>
      </w:r>
      <w:r w:rsidRPr="004E4173">
        <w:tab/>
        <w:t>else if (key == Esc)</w:t>
      </w:r>
    </w:p>
    <w:p w14:paraId="19608F2F" w14:textId="77777777" w:rsidR="004E4173" w:rsidRPr="004E4173" w:rsidRDefault="004E4173" w:rsidP="004E4173">
      <w:pPr>
        <w:pStyle w:val="Code"/>
      </w:pPr>
      <w:r w:rsidRPr="004E4173">
        <w:tab/>
      </w:r>
      <w:r w:rsidRPr="004E4173">
        <w:tab/>
      </w:r>
      <w:r w:rsidRPr="004E4173">
        <w:tab/>
      </w:r>
      <w:r w:rsidRPr="004E4173">
        <w:tab/>
        <w:t>{</w:t>
      </w:r>
    </w:p>
    <w:p w14:paraId="2861B2AD" w14:textId="77777777" w:rsidR="004E4173" w:rsidRPr="004E4173" w:rsidRDefault="004E4173" w:rsidP="004E4173">
      <w:pPr>
        <w:pStyle w:val="Code"/>
      </w:pPr>
      <w:r w:rsidRPr="004E4173">
        <w:tab/>
      </w:r>
      <w:r w:rsidRPr="004E4173">
        <w:tab/>
      </w:r>
      <w:r w:rsidRPr="004E4173">
        <w:tab/>
      </w:r>
      <w:r w:rsidRPr="004E4173">
        <w:tab/>
      </w:r>
      <w:r w:rsidRPr="004E4173">
        <w:tab/>
        <w:t>changing = false;</w:t>
      </w:r>
    </w:p>
    <w:p w14:paraId="47105DF4" w14:textId="77777777" w:rsidR="004E4173" w:rsidRPr="004E4173" w:rsidRDefault="004E4173" w:rsidP="004E4173">
      <w:pPr>
        <w:pStyle w:val="Code"/>
      </w:pPr>
      <w:r w:rsidRPr="004E4173">
        <w:tab/>
      </w:r>
      <w:r w:rsidRPr="004E4173">
        <w:tab/>
      </w:r>
      <w:r w:rsidRPr="004E4173">
        <w:tab/>
      </w:r>
      <w:r w:rsidRPr="004E4173">
        <w:tab/>
      </w:r>
      <w:r w:rsidRPr="004E4173">
        <w:tab/>
        <w:t>resetVisual = true;</w:t>
      </w:r>
    </w:p>
    <w:p w14:paraId="59F141F1" w14:textId="77777777" w:rsidR="004E4173" w:rsidRPr="004E4173" w:rsidRDefault="004E4173" w:rsidP="004E4173">
      <w:pPr>
        <w:pStyle w:val="Code"/>
      </w:pPr>
      <w:r w:rsidRPr="004E4173">
        <w:tab/>
      </w:r>
      <w:r w:rsidRPr="004E4173">
        <w:tab/>
      </w:r>
      <w:r w:rsidRPr="004E4173">
        <w:tab/>
      </w:r>
      <w:r w:rsidRPr="004E4173">
        <w:tab/>
      </w:r>
      <w:r w:rsidRPr="004E4173">
        <w:tab/>
        <w:t>renderMainSelection = true;</w:t>
      </w:r>
    </w:p>
    <w:p w14:paraId="177B8E66" w14:textId="77777777" w:rsidR="004E4173" w:rsidRPr="004E4173" w:rsidRDefault="004E4173" w:rsidP="004E4173">
      <w:pPr>
        <w:pStyle w:val="Code"/>
      </w:pPr>
      <w:r w:rsidRPr="004E4173">
        <w:tab/>
      </w:r>
      <w:r w:rsidRPr="004E4173">
        <w:tab/>
      </w:r>
      <w:r w:rsidRPr="004E4173">
        <w:tab/>
      </w:r>
      <w:r w:rsidRPr="004E4173">
        <w:tab/>
      </w:r>
      <w:r w:rsidRPr="004E4173">
        <w:tab/>
        <w:t>renderSnakeSelection = true;</w:t>
      </w:r>
    </w:p>
    <w:p w14:paraId="7A129C58" w14:textId="77777777" w:rsidR="004E4173" w:rsidRPr="004E4173" w:rsidRDefault="004E4173" w:rsidP="004E4173">
      <w:pPr>
        <w:pStyle w:val="Code"/>
      </w:pPr>
      <w:r w:rsidRPr="004E4173">
        <w:tab/>
      </w:r>
      <w:r w:rsidRPr="004E4173">
        <w:tab/>
      </w:r>
      <w:r w:rsidRPr="004E4173">
        <w:tab/>
      </w:r>
      <w:r w:rsidRPr="004E4173">
        <w:tab/>
      </w:r>
      <w:r w:rsidRPr="004E4173">
        <w:tab/>
      </w:r>
    </w:p>
    <w:p w14:paraId="3704CC23" w14:textId="77777777" w:rsidR="004E4173" w:rsidRPr="004E4173" w:rsidRDefault="004E4173" w:rsidP="004E4173">
      <w:pPr>
        <w:pStyle w:val="Code"/>
      </w:pPr>
      <w:r w:rsidRPr="004E4173">
        <w:tab/>
      </w:r>
      <w:r w:rsidRPr="004E4173">
        <w:tab/>
      </w:r>
      <w:r w:rsidRPr="004E4173">
        <w:tab/>
      </w:r>
      <w:r w:rsidRPr="004E4173">
        <w:tab/>
      </w:r>
      <w:r w:rsidRPr="004E4173">
        <w:tab/>
        <w:t>// Assign selection from snakeVisual</w:t>
      </w:r>
    </w:p>
    <w:p w14:paraId="4E183168" w14:textId="77777777" w:rsidR="004E4173" w:rsidRPr="004E4173" w:rsidRDefault="004E4173" w:rsidP="004E4173">
      <w:pPr>
        <w:pStyle w:val="Code"/>
      </w:pPr>
      <w:r w:rsidRPr="004E4173">
        <w:tab/>
      </w:r>
      <w:r w:rsidRPr="004E4173">
        <w:tab/>
      </w:r>
      <w:r w:rsidRPr="004E4173">
        <w:tab/>
      </w:r>
      <w:r w:rsidRPr="004E4173">
        <w:tab/>
      </w:r>
      <w:r w:rsidRPr="004E4173">
        <w:tab/>
        <w:t>colorSelection = (int)snakeVisual[actualSnake].Color;</w:t>
      </w:r>
    </w:p>
    <w:p w14:paraId="112C42B1" w14:textId="77777777" w:rsidR="004E4173" w:rsidRPr="004E4173" w:rsidRDefault="004E4173" w:rsidP="004E4173">
      <w:pPr>
        <w:pStyle w:val="Code"/>
      </w:pPr>
      <w:r w:rsidRPr="004E4173">
        <w:tab/>
      </w:r>
      <w:r w:rsidRPr="004E4173">
        <w:tab/>
      </w:r>
      <w:r w:rsidRPr="004E4173">
        <w:tab/>
      </w:r>
      <w:r w:rsidRPr="004E4173">
        <w:tab/>
      </w:r>
      <w:r w:rsidRPr="004E4173">
        <w:tab/>
      </w:r>
    </w:p>
    <w:p w14:paraId="6A0746F5" w14:textId="77777777" w:rsidR="004E4173" w:rsidRPr="004E4173" w:rsidRDefault="004E4173" w:rsidP="004E4173">
      <w:pPr>
        <w:pStyle w:val="Code"/>
      </w:pPr>
      <w:r w:rsidRPr="004E4173">
        <w:tab/>
      </w:r>
      <w:r w:rsidRPr="004E4173">
        <w:tab/>
      </w:r>
      <w:r w:rsidRPr="004E4173">
        <w:tab/>
      </w:r>
      <w:r w:rsidRPr="004E4173">
        <w:tab/>
      </w:r>
      <w:r w:rsidRPr="004E4173">
        <w:tab/>
        <w:t>for (int i = 0; i &lt; strlen(BODIES); i++)</w:t>
      </w:r>
    </w:p>
    <w:p w14:paraId="343A09DC" w14:textId="77777777" w:rsidR="004E4173" w:rsidRPr="004E4173" w:rsidRDefault="004E4173" w:rsidP="004E4173">
      <w:pPr>
        <w:pStyle w:val="Code"/>
      </w:pPr>
      <w:r w:rsidRPr="004E4173">
        <w:tab/>
      </w:r>
      <w:r w:rsidRPr="004E4173">
        <w:tab/>
      </w:r>
      <w:r w:rsidRPr="004E4173">
        <w:tab/>
      </w:r>
      <w:r w:rsidRPr="004E4173">
        <w:tab/>
      </w:r>
      <w:r w:rsidRPr="004E4173">
        <w:tab/>
        <w:t>{</w:t>
      </w:r>
    </w:p>
    <w:p w14:paraId="31990322"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if (BODIES[i] == snakeVisual[actualSnake].Char)</w:t>
      </w:r>
    </w:p>
    <w:p w14:paraId="5619EA65"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3B4203A0"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bodySelection = i;</w:t>
      </w:r>
    </w:p>
    <w:p w14:paraId="6E91F048"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break;</w:t>
      </w:r>
    </w:p>
    <w:p w14:paraId="6FBBEE38"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17AEC21F" w14:textId="77777777" w:rsidR="004E4173" w:rsidRPr="004E4173" w:rsidRDefault="004E4173" w:rsidP="004E4173">
      <w:pPr>
        <w:pStyle w:val="Code"/>
      </w:pPr>
      <w:r w:rsidRPr="004E4173">
        <w:tab/>
      </w:r>
      <w:r w:rsidRPr="004E4173">
        <w:tab/>
      </w:r>
      <w:r w:rsidRPr="004E4173">
        <w:tab/>
      </w:r>
      <w:r w:rsidRPr="004E4173">
        <w:tab/>
      </w:r>
      <w:r w:rsidRPr="004E4173">
        <w:tab/>
        <w:t>}</w:t>
      </w:r>
    </w:p>
    <w:p w14:paraId="2659E8C5" w14:textId="77777777" w:rsidR="004E4173" w:rsidRPr="004E4173" w:rsidRDefault="004E4173" w:rsidP="004E4173">
      <w:pPr>
        <w:pStyle w:val="Code"/>
      </w:pPr>
      <w:r w:rsidRPr="004E4173">
        <w:tab/>
      </w:r>
      <w:r w:rsidRPr="004E4173">
        <w:tab/>
      </w:r>
      <w:r w:rsidRPr="004E4173">
        <w:tab/>
      </w:r>
      <w:r w:rsidRPr="004E4173">
        <w:tab/>
        <w:t>}</w:t>
      </w:r>
    </w:p>
    <w:p w14:paraId="6243884F" w14:textId="77777777" w:rsidR="004E4173" w:rsidRPr="004E4173" w:rsidRDefault="004E4173" w:rsidP="004E4173">
      <w:pPr>
        <w:pStyle w:val="Code"/>
      </w:pPr>
      <w:r w:rsidRPr="004E4173">
        <w:tab/>
      </w:r>
      <w:r w:rsidRPr="004E4173">
        <w:tab/>
      </w:r>
      <w:r w:rsidRPr="004E4173">
        <w:tab/>
      </w:r>
      <w:r w:rsidRPr="004E4173">
        <w:tab/>
        <w:t>else if (key == Up &amp;&amp; colorSelection != COLOR_MAX)</w:t>
      </w:r>
    </w:p>
    <w:p w14:paraId="53D1281F" w14:textId="77777777" w:rsidR="004E4173" w:rsidRPr="004E4173" w:rsidRDefault="004E4173" w:rsidP="004E4173">
      <w:pPr>
        <w:pStyle w:val="Code"/>
      </w:pPr>
      <w:r w:rsidRPr="004E4173">
        <w:tab/>
      </w:r>
      <w:r w:rsidRPr="004E4173">
        <w:tab/>
      </w:r>
      <w:r w:rsidRPr="004E4173">
        <w:tab/>
      </w:r>
      <w:r w:rsidRPr="004E4173">
        <w:tab/>
        <w:t>{</w:t>
      </w:r>
    </w:p>
    <w:p w14:paraId="19FD1CE8" w14:textId="77777777" w:rsidR="004E4173" w:rsidRPr="004E4173" w:rsidRDefault="004E4173" w:rsidP="004E4173">
      <w:pPr>
        <w:pStyle w:val="Code"/>
      </w:pPr>
      <w:r w:rsidRPr="004E4173">
        <w:tab/>
      </w:r>
      <w:r w:rsidRPr="004E4173">
        <w:tab/>
      </w:r>
      <w:r w:rsidRPr="004E4173">
        <w:tab/>
      </w:r>
      <w:r w:rsidRPr="004E4173">
        <w:tab/>
      </w:r>
      <w:r w:rsidRPr="004E4173">
        <w:tab/>
        <w:t>colorSelection++;</w:t>
      </w:r>
    </w:p>
    <w:p w14:paraId="1E4ABC7C" w14:textId="77777777" w:rsidR="004E4173" w:rsidRPr="004E4173" w:rsidRDefault="004E4173" w:rsidP="004E4173">
      <w:pPr>
        <w:pStyle w:val="Code"/>
      </w:pPr>
      <w:r w:rsidRPr="004E4173">
        <w:tab/>
      </w:r>
      <w:r w:rsidRPr="004E4173">
        <w:tab/>
      </w:r>
      <w:r w:rsidRPr="004E4173">
        <w:tab/>
      </w:r>
      <w:r w:rsidRPr="004E4173">
        <w:tab/>
      </w:r>
      <w:r w:rsidRPr="004E4173">
        <w:tab/>
        <w:t>renderSnakeSelection = true;</w:t>
      </w:r>
    </w:p>
    <w:p w14:paraId="342DB079" w14:textId="77777777" w:rsidR="004E4173" w:rsidRPr="004E4173" w:rsidRDefault="004E4173" w:rsidP="004E4173">
      <w:pPr>
        <w:pStyle w:val="Code"/>
      </w:pPr>
      <w:r w:rsidRPr="004E4173">
        <w:tab/>
      </w:r>
      <w:r w:rsidRPr="004E4173">
        <w:tab/>
      </w:r>
      <w:r w:rsidRPr="004E4173">
        <w:tab/>
      </w:r>
      <w:r w:rsidRPr="004E4173">
        <w:tab/>
        <w:t>}</w:t>
      </w:r>
    </w:p>
    <w:p w14:paraId="57D7DA1D" w14:textId="77777777" w:rsidR="004E4173" w:rsidRPr="004E4173" w:rsidRDefault="004E4173" w:rsidP="004E4173">
      <w:pPr>
        <w:pStyle w:val="Code"/>
      </w:pPr>
      <w:r w:rsidRPr="004E4173">
        <w:tab/>
      </w:r>
      <w:r w:rsidRPr="004E4173">
        <w:tab/>
      </w:r>
      <w:r w:rsidRPr="004E4173">
        <w:tab/>
      </w:r>
      <w:r w:rsidRPr="004E4173">
        <w:tab/>
        <w:t>else if (key == Down &amp;&amp; colorSelection != COLOR_MIN)</w:t>
      </w:r>
    </w:p>
    <w:p w14:paraId="0ED7614E" w14:textId="77777777" w:rsidR="004E4173" w:rsidRPr="004E4173" w:rsidRDefault="004E4173" w:rsidP="004E4173">
      <w:pPr>
        <w:pStyle w:val="Code"/>
      </w:pPr>
      <w:r w:rsidRPr="004E4173">
        <w:tab/>
      </w:r>
      <w:r w:rsidRPr="004E4173">
        <w:tab/>
      </w:r>
      <w:r w:rsidRPr="004E4173">
        <w:tab/>
      </w:r>
      <w:r w:rsidRPr="004E4173">
        <w:tab/>
        <w:t>{</w:t>
      </w:r>
    </w:p>
    <w:p w14:paraId="77BCADD9" w14:textId="77777777" w:rsidR="004E4173" w:rsidRPr="004E4173" w:rsidRDefault="004E4173" w:rsidP="004E4173">
      <w:pPr>
        <w:pStyle w:val="Code"/>
      </w:pPr>
      <w:r w:rsidRPr="004E4173">
        <w:tab/>
      </w:r>
      <w:r w:rsidRPr="004E4173">
        <w:tab/>
      </w:r>
      <w:r w:rsidRPr="004E4173">
        <w:tab/>
      </w:r>
      <w:r w:rsidRPr="004E4173">
        <w:tab/>
      </w:r>
      <w:r w:rsidRPr="004E4173">
        <w:tab/>
        <w:t>colorSelection--;</w:t>
      </w:r>
    </w:p>
    <w:p w14:paraId="1C6646BC" w14:textId="77777777" w:rsidR="004E4173" w:rsidRPr="004E4173" w:rsidRDefault="004E4173" w:rsidP="004E4173">
      <w:pPr>
        <w:pStyle w:val="Code"/>
      </w:pPr>
      <w:r w:rsidRPr="004E4173">
        <w:tab/>
      </w:r>
      <w:r w:rsidRPr="004E4173">
        <w:tab/>
      </w:r>
      <w:r w:rsidRPr="004E4173">
        <w:tab/>
      </w:r>
      <w:r w:rsidRPr="004E4173">
        <w:tab/>
      </w:r>
      <w:r w:rsidRPr="004E4173">
        <w:tab/>
        <w:t>renderSnakeSelection = true;</w:t>
      </w:r>
    </w:p>
    <w:p w14:paraId="1AB4592A" w14:textId="77777777" w:rsidR="004E4173" w:rsidRPr="004E4173" w:rsidRDefault="004E4173" w:rsidP="004E4173">
      <w:pPr>
        <w:pStyle w:val="Code"/>
      </w:pPr>
      <w:r w:rsidRPr="004E4173">
        <w:tab/>
      </w:r>
      <w:r w:rsidRPr="004E4173">
        <w:tab/>
      </w:r>
      <w:r w:rsidRPr="004E4173">
        <w:tab/>
      </w:r>
      <w:r w:rsidRPr="004E4173">
        <w:tab/>
        <w:t>}</w:t>
      </w:r>
    </w:p>
    <w:p w14:paraId="13CD62F2" w14:textId="77777777" w:rsidR="004E4173" w:rsidRPr="004E4173" w:rsidRDefault="004E4173" w:rsidP="004E4173">
      <w:pPr>
        <w:pStyle w:val="Code"/>
      </w:pPr>
      <w:r w:rsidRPr="004E4173">
        <w:tab/>
      </w:r>
      <w:r w:rsidRPr="004E4173">
        <w:tab/>
      </w:r>
      <w:r w:rsidRPr="004E4173">
        <w:tab/>
      </w:r>
      <w:r w:rsidRPr="004E4173">
        <w:tab/>
        <w:t>else if (key == Left)</w:t>
      </w:r>
    </w:p>
    <w:p w14:paraId="4959AAB7" w14:textId="77777777" w:rsidR="004E4173" w:rsidRPr="004E4173" w:rsidRDefault="004E4173" w:rsidP="004E4173">
      <w:pPr>
        <w:pStyle w:val="Code"/>
      </w:pPr>
      <w:r w:rsidRPr="004E4173">
        <w:tab/>
      </w:r>
      <w:r w:rsidRPr="004E4173">
        <w:tab/>
      </w:r>
      <w:r w:rsidRPr="004E4173">
        <w:tab/>
      </w:r>
      <w:r w:rsidRPr="004E4173">
        <w:tab/>
        <w:t>{</w:t>
      </w:r>
    </w:p>
    <w:p w14:paraId="0FF70F4B" w14:textId="77777777" w:rsidR="004E4173" w:rsidRPr="004E4173" w:rsidRDefault="004E4173" w:rsidP="004E4173">
      <w:pPr>
        <w:pStyle w:val="Code"/>
      </w:pPr>
      <w:r w:rsidRPr="004E4173">
        <w:tab/>
      </w:r>
      <w:r w:rsidRPr="004E4173">
        <w:tab/>
      </w:r>
      <w:r w:rsidRPr="004E4173">
        <w:tab/>
      </w:r>
      <w:r w:rsidRPr="004E4173">
        <w:tab/>
      </w:r>
      <w:r w:rsidRPr="004E4173">
        <w:tab/>
        <w:t>if (bodySelection == 0)</w:t>
      </w:r>
    </w:p>
    <w:p w14:paraId="14125770" w14:textId="77777777" w:rsidR="004E4173" w:rsidRPr="004E4173" w:rsidRDefault="004E4173" w:rsidP="004E4173">
      <w:pPr>
        <w:pStyle w:val="Code"/>
      </w:pPr>
      <w:r w:rsidRPr="004E4173">
        <w:tab/>
      </w:r>
      <w:r w:rsidRPr="004E4173">
        <w:tab/>
      </w:r>
      <w:r w:rsidRPr="004E4173">
        <w:tab/>
      </w:r>
      <w:r w:rsidRPr="004E4173">
        <w:tab/>
      </w:r>
      <w:r w:rsidRPr="004E4173">
        <w:tab/>
        <w:t>{</w:t>
      </w:r>
    </w:p>
    <w:p w14:paraId="1EB11717"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bodySelection = strlen(BODIES) - 1;</w:t>
      </w:r>
    </w:p>
    <w:p w14:paraId="0ACF9810" w14:textId="77777777" w:rsidR="004E4173" w:rsidRPr="004E4173" w:rsidRDefault="004E4173" w:rsidP="004E4173">
      <w:pPr>
        <w:pStyle w:val="Code"/>
      </w:pPr>
      <w:r w:rsidRPr="004E4173">
        <w:tab/>
      </w:r>
      <w:r w:rsidRPr="004E4173">
        <w:tab/>
      </w:r>
      <w:r w:rsidRPr="004E4173">
        <w:tab/>
      </w:r>
      <w:r w:rsidRPr="004E4173">
        <w:tab/>
      </w:r>
      <w:r w:rsidRPr="004E4173">
        <w:tab/>
        <w:t>}</w:t>
      </w:r>
    </w:p>
    <w:p w14:paraId="590954F5" w14:textId="77777777" w:rsidR="004E4173" w:rsidRPr="004E4173" w:rsidRDefault="004E4173" w:rsidP="004E4173">
      <w:pPr>
        <w:pStyle w:val="Code"/>
      </w:pPr>
      <w:r w:rsidRPr="004E4173">
        <w:tab/>
      </w:r>
      <w:r w:rsidRPr="004E4173">
        <w:tab/>
      </w:r>
      <w:r w:rsidRPr="004E4173">
        <w:tab/>
      </w:r>
      <w:r w:rsidRPr="004E4173">
        <w:tab/>
      </w:r>
      <w:r w:rsidRPr="004E4173">
        <w:tab/>
        <w:t>else</w:t>
      </w:r>
    </w:p>
    <w:p w14:paraId="560D2F37" w14:textId="77777777" w:rsidR="004E4173" w:rsidRPr="004E4173" w:rsidRDefault="004E4173" w:rsidP="004E4173">
      <w:pPr>
        <w:pStyle w:val="Code"/>
      </w:pPr>
      <w:r w:rsidRPr="004E4173">
        <w:tab/>
      </w:r>
      <w:r w:rsidRPr="004E4173">
        <w:tab/>
      </w:r>
      <w:r w:rsidRPr="004E4173">
        <w:tab/>
      </w:r>
      <w:r w:rsidRPr="004E4173">
        <w:tab/>
      </w:r>
      <w:r w:rsidRPr="004E4173">
        <w:tab/>
        <w:t>{</w:t>
      </w:r>
    </w:p>
    <w:p w14:paraId="52D9469E"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bodySelection--;</w:t>
      </w:r>
    </w:p>
    <w:p w14:paraId="7476FBFA" w14:textId="77777777" w:rsidR="004E4173" w:rsidRPr="004E4173" w:rsidRDefault="004E4173" w:rsidP="004E4173">
      <w:pPr>
        <w:pStyle w:val="Code"/>
      </w:pPr>
      <w:r w:rsidRPr="004E4173">
        <w:tab/>
      </w:r>
      <w:r w:rsidRPr="004E4173">
        <w:tab/>
      </w:r>
      <w:r w:rsidRPr="004E4173">
        <w:tab/>
      </w:r>
      <w:r w:rsidRPr="004E4173">
        <w:tab/>
      </w:r>
      <w:r w:rsidRPr="004E4173">
        <w:tab/>
        <w:t>}</w:t>
      </w:r>
    </w:p>
    <w:p w14:paraId="13ADAB32" w14:textId="77777777" w:rsidR="004E4173" w:rsidRPr="004E4173" w:rsidRDefault="004E4173" w:rsidP="004E4173">
      <w:pPr>
        <w:pStyle w:val="Code"/>
      </w:pPr>
      <w:r w:rsidRPr="004E4173">
        <w:tab/>
      </w:r>
      <w:r w:rsidRPr="004E4173">
        <w:tab/>
      </w:r>
      <w:r w:rsidRPr="004E4173">
        <w:tab/>
      </w:r>
      <w:r w:rsidRPr="004E4173">
        <w:tab/>
      </w:r>
      <w:r w:rsidRPr="004E4173">
        <w:tab/>
      </w:r>
    </w:p>
    <w:p w14:paraId="088D5CEF" w14:textId="77777777" w:rsidR="004E4173" w:rsidRPr="004E4173" w:rsidRDefault="004E4173" w:rsidP="004E4173">
      <w:pPr>
        <w:pStyle w:val="Code"/>
      </w:pPr>
      <w:r w:rsidRPr="004E4173">
        <w:tab/>
      </w:r>
      <w:r w:rsidRPr="004E4173">
        <w:tab/>
      </w:r>
      <w:r w:rsidRPr="004E4173">
        <w:tab/>
      </w:r>
      <w:r w:rsidRPr="004E4173">
        <w:tab/>
      </w:r>
      <w:r w:rsidRPr="004E4173">
        <w:tab/>
        <w:t>renderSnakeSelection = true;</w:t>
      </w:r>
    </w:p>
    <w:p w14:paraId="3232E00B" w14:textId="77777777" w:rsidR="004E4173" w:rsidRPr="004E4173" w:rsidRDefault="004E4173" w:rsidP="004E4173">
      <w:pPr>
        <w:pStyle w:val="Code"/>
      </w:pPr>
      <w:r w:rsidRPr="004E4173">
        <w:tab/>
      </w:r>
      <w:r w:rsidRPr="004E4173">
        <w:tab/>
      </w:r>
      <w:r w:rsidRPr="004E4173">
        <w:tab/>
      </w:r>
      <w:r w:rsidRPr="004E4173">
        <w:tab/>
        <w:t>}</w:t>
      </w:r>
    </w:p>
    <w:p w14:paraId="64C9C7B5" w14:textId="77777777" w:rsidR="004E4173" w:rsidRPr="004E4173" w:rsidRDefault="004E4173" w:rsidP="004E4173">
      <w:pPr>
        <w:pStyle w:val="Code"/>
      </w:pPr>
      <w:r w:rsidRPr="004E4173">
        <w:tab/>
      </w:r>
      <w:r w:rsidRPr="004E4173">
        <w:tab/>
      </w:r>
      <w:r w:rsidRPr="004E4173">
        <w:tab/>
      </w:r>
      <w:r w:rsidRPr="004E4173">
        <w:tab/>
        <w:t>else if (key == Right)</w:t>
      </w:r>
    </w:p>
    <w:p w14:paraId="2BFF500F" w14:textId="77777777" w:rsidR="004E4173" w:rsidRPr="004E4173" w:rsidRDefault="004E4173" w:rsidP="004E4173">
      <w:pPr>
        <w:pStyle w:val="Code"/>
      </w:pPr>
      <w:r w:rsidRPr="004E4173">
        <w:tab/>
      </w:r>
      <w:r w:rsidRPr="004E4173">
        <w:tab/>
      </w:r>
      <w:r w:rsidRPr="004E4173">
        <w:tab/>
      </w:r>
      <w:r w:rsidRPr="004E4173">
        <w:tab/>
        <w:t>{</w:t>
      </w:r>
    </w:p>
    <w:p w14:paraId="7CAF191A" w14:textId="77777777" w:rsidR="004E4173" w:rsidRPr="004E4173" w:rsidRDefault="004E4173" w:rsidP="004E4173">
      <w:pPr>
        <w:pStyle w:val="Code"/>
      </w:pPr>
      <w:r w:rsidRPr="004E4173">
        <w:tab/>
      </w:r>
      <w:r w:rsidRPr="004E4173">
        <w:tab/>
      </w:r>
      <w:r w:rsidRPr="004E4173">
        <w:tab/>
      </w:r>
      <w:r w:rsidRPr="004E4173">
        <w:tab/>
      </w:r>
      <w:r w:rsidRPr="004E4173">
        <w:tab/>
        <w:t>if (bodySelection == strlen(BODIES) - 1)</w:t>
      </w:r>
    </w:p>
    <w:p w14:paraId="6462E97D" w14:textId="77777777" w:rsidR="004E4173" w:rsidRPr="004E4173" w:rsidRDefault="004E4173" w:rsidP="004E4173">
      <w:pPr>
        <w:pStyle w:val="Code"/>
      </w:pPr>
      <w:r w:rsidRPr="004E4173">
        <w:tab/>
      </w:r>
      <w:r w:rsidRPr="004E4173">
        <w:tab/>
      </w:r>
      <w:r w:rsidRPr="004E4173">
        <w:tab/>
      </w:r>
      <w:r w:rsidRPr="004E4173">
        <w:tab/>
      </w:r>
      <w:r w:rsidRPr="004E4173">
        <w:tab/>
        <w:t>{</w:t>
      </w:r>
    </w:p>
    <w:p w14:paraId="41A441BE"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bodySelection = 0;</w:t>
      </w:r>
    </w:p>
    <w:p w14:paraId="557AEDFD" w14:textId="77777777" w:rsidR="004E4173" w:rsidRPr="004E4173" w:rsidRDefault="004E4173" w:rsidP="004E4173">
      <w:pPr>
        <w:pStyle w:val="Code"/>
      </w:pPr>
      <w:r w:rsidRPr="004E4173">
        <w:tab/>
      </w:r>
      <w:r w:rsidRPr="004E4173">
        <w:tab/>
      </w:r>
      <w:r w:rsidRPr="004E4173">
        <w:tab/>
      </w:r>
      <w:r w:rsidRPr="004E4173">
        <w:tab/>
      </w:r>
      <w:r w:rsidRPr="004E4173">
        <w:tab/>
        <w:t>}</w:t>
      </w:r>
    </w:p>
    <w:p w14:paraId="6808E630" w14:textId="77777777" w:rsidR="004E4173" w:rsidRPr="004E4173" w:rsidRDefault="004E4173" w:rsidP="004E4173">
      <w:pPr>
        <w:pStyle w:val="Code"/>
      </w:pPr>
      <w:r w:rsidRPr="004E4173">
        <w:tab/>
      </w:r>
      <w:r w:rsidRPr="004E4173">
        <w:tab/>
      </w:r>
      <w:r w:rsidRPr="004E4173">
        <w:tab/>
      </w:r>
      <w:r w:rsidRPr="004E4173">
        <w:tab/>
      </w:r>
      <w:r w:rsidRPr="004E4173">
        <w:tab/>
        <w:t>else</w:t>
      </w:r>
    </w:p>
    <w:p w14:paraId="3873B321" w14:textId="77777777" w:rsidR="004E4173" w:rsidRPr="004E4173" w:rsidRDefault="004E4173" w:rsidP="004E4173">
      <w:pPr>
        <w:pStyle w:val="Code"/>
      </w:pPr>
      <w:r w:rsidRPr="004E4173">
        <w:tab/>
      </w:r>
      <w:r w:rsidRPr="004E4173">
        <w:tab/>
      </w:r>
      <w:r w:rsidRPr="004E4173">
        <w:tab/>
      </w:r>
      <w:r w:rsidRPr="004E4173">
        <w:tab/>
      </w:r>
      <w:r w:rsidRPr="004E4173">
        <w:tab/>
        <w:t>{</w:t>
      </w:r>
    </w:p>
    <w:p w14:paraId="49ABBDD9" w14:textId="77777777" w:rsidR="004E4173" w:rsidRPr="004E4173" w:rsidRDefault="004E4173" w:rsidP="004E4173">
      <w:pPr>
        <w:pStyle w:val="Code"/>
      </w:pPr>
      <w:r w:rsidRPr="004E4173">
        <w:lastRenderedPageBreak/>
        <w:tab/>
      </w:r>
      <w:r w:rsidRPr="004E4173">
        <w:tab/>
      </w:r>
      <w:r w:rsidRPr="004E4173">
        <w:tab/>
      </w:r>
      <w:r w:rsidRPr="004E4173">
        <w:tab/>
      </w:r>
      <w:r w:rsidRPr="004E4173">
        <w:tab/>
      </w:r>
      <w:r w:rsidRPr="004E4173">
        <w:tab/>
        <w:t>bodySelection++;</w:t>
      </w:r>
    </w:p>
    <w:p w14:paraId="5C9F04E6" w14:textId="77777777" w:rsidR="004E4173" w:rsidRPr="004E4173" w:rsidRDefault="004E4173" w:rsidP="004E4173">
      <w:pPr>
        <w:pStyle w:val="Code"/>
      </w:pPr>
      <w:r w:rsidRPr="004E4173">
        <w:tab/>
      </w:r>
      <w:r w:rsidRPr="004E4173">
        <w:tab/>
      </w:r>
      <w:r w:rsidRPr="004E4173">
        <w:tab/>
      </w:r>
      <w:r w:rsidRPr="004E4173">
        <w:tab/>
      </w:r>
      <w:r w:rsidRPr="004E4173">
        <w:tab/>
        <w:t>}</w:t>
      </w:r>
    </w:p>
    <w:p w14:paraId="5B8BC7F1" w14:textId="77777777" w:rsidR="004E4173" w:rsidRPr="004E4173" w:rsidRDefault="004E4173" w:rsidP="004E4173">
      <w:pPr>
        <w:pStyle w:val="Code"/>
      </w:pPr>
      <w:r w:rsidRPr="004E4173">
        <w:tab/>
      </w:r>
      <w:r w:rsidRPr="004E4173">
        <w:tab/>
      </w:r>
      <w:r w:rsidRPr="004E4173">
        <w:tab/>
      </w:r>
      <w:r w:rsidRPr="004E4173">
        <w:tab/>
      </w:r>
      <w:r w:rsidRPr="004E4173">
        <w:tab/>
      </w:r>
    </w:p>
    <w:p w14:paraId="1C8240F8" w14:textId="77777777" w:rsidR="004E4173" w:rsidRPr="004E4173" w:rsidRDefault="004E4173" w:rsidP="004E4173">
      <w:pPr>
        <w:pStyle w:val="Code"/>
      </w:pPr>
      <w:r w:rsidRPr="004E4173">
        <w:tab/>
      </w:r>
      <w:r w:rsidRPr="004E4173">
        <w:tab/>
      </w:r>
      <w:r w:rsidRPr="004E4173">
        <w:tab/>
      </w:r>
      <w:r w:rsidRPr="004E4173">
        <w:tab/>
      </w:r>
      <w:r w:rsidRPr="004E4173">
        <w:tab/>
        <w:t>renderSnakeSelection = true;</w:t>
      </w:r>
    </w:p>
    <w:p w14:paraId="4C032A75" w14:textId="77777777" w:rsidR="004E4173" w:rsidRPr="004E4173" w:rsidRDefault="004E4173" w:rsidP="004E4173">
      <w:pPr>
        <w:pStyle w:val="Code"/>
      </w:pPr>
      <w:r w:rsidRPr="004E4173">
        <w:tab/>
      </w:r>
      <w:r w:rsidRPr="004E4173">
        <w:tab/>
      </w:r>
      <w:r w:rsidRPr="004E4173">
        <w:tab/>
      </w:r>
      <w:r w:rsidRPr="004E4173">
        <w:tab/>
        <w:t>}</w:t>
      </w:r>
    </w:p>
    <w:p w14:paraId="3080A578" w14:textId="77777777" w:rsidR="004E4173" w:rsidRPr="004E4173" w:rsidRDefault="004E4173" w:rsidP="004E4173">
      <w:pPr>
        <w:pStyle w:val="Code"/>
      </w:pPr>
      <w:r w:rsidRPr="004E4173">
        <w:tab/>
      </w:r>
      <w:r w:rsidRPr="004E4173">
        <w:tab/>
      </w:r>
      <w:r w:rsidRPr="004E4173">
        <w:tab/>
        <w:t>}</w:t>
      </w:r>
    </w:p>
    <w:p w14:paraId="5258B3B3" w14:textId="77777777" w:rsidR="004E4173" w:rsidRPr="004E4173" w:rsidRDefault="004E4173" w:rsidP="004E4173">
      <w:pPr>
        <w:pStyle w:val="Code"/>
      </w:pPr>
      <w:r w:rsidRPr="004E4173">
        <w:tab/>
      </w:r>
      <w:r w:rsidRPr="004E4173">
        <w:tab/>
      </w:r>
      <w:r w:rsidRPr="004E4173">
        <w:tab/>
        <w:t>else //if (!changing)</w:t>
      </w:r>
    </w:p>
    <w:p w14:paraId="2FF2C254" w14:textId="77777777" w:rsidR="004E4173" w:rsidRPr="004E4173" w:rsidRDefault="004E4173" w:rsidP="004E4173">
      <w:pPr>
        <w:pStyle w:val="Code"/>
      </w:pPr>
      <w:r w:rsidRPr="004E4173">
        <w:tab/>
      </w:r>
      <w:r w:rsidRPr="004E4173">
        <w:tab/>
      </w:r>
      <w:r w:rsidRPr="004E4173">
        <w:tab/>
        <w:t>{</w:t>
      </w:r>
    </w:p>
    <w:p w14:paraId="0F15E45D" w14:textId="77777777" w:rsidR="004E4173" w:rsidRPr="004E4173" w:rsidRDefault="004E4173" w:rsidP="004E4173">
      <w:pPr>
        <w:pStyle w:val="Code"/>
      </w:pPr>
      <w:r w:rsidRPr="004E4173">
        <w:tab/>
      </w:r>
      <w:r w:rsidRPr="004E4173">
        <w:tab/>
      </w:r>
      <w:r w:rsidRPr="004E4173">
        <w:tab/>
      </w:r>
      <w:r w:rsidRPr="004E4173">
        <w:tab/>
        <w:t>if ((key == Enter &amp;&amp; selection == 2) || key == Esc)</w:t>
      </w:r>
    </w:p>
    <w:p w14:paraId="55E68113" w14:textId="77777777" w:rsidR="004E4173" w:rsidRPr="004E4173" w:rsidRDefault="004E4173" w:rsidP="004E4173">
      <w:pPr>
        <w:pStyle w:val="Code"/>
      </w:pPr>
      <w:r w:rsidRPr="004E4173">
        <w:tab/>
      </w:r>
      <w:r w:rsidRPr="004E4173">
        <w:tab/>
      </w:r>
      <w:r w:rsidRPr="004E4173">
        <w:tab/>
      </w:r>
      <w:r w:rsidRPr="004E4173">
        <w:tab/>
        <w:t>{</w:t>
      </w:r>
    </w:p>
    <w:p w14:paraId="06F2A613" w14:textId="77777777" w:rsidR="004E4173" w:rsidRPr="004E4173" w:rsidRDefault="004E4173" w:rsidP="004E4173">
      <w:pPr>
        <w:pStyle w:val="Code"/>
      </w:pPr>
      <w:r w:rsidRPr="004E4173">
        <w:tab/>
      </w:r>
      <w:r w:rsidRPr="004E4173">
        <w:tab/>
      </w:r>
      <w:r w:rsidRPr="004E4173">
        <w:tab/>
      </w:r>
      <w:r w:rsidRPr="004E4173">
        <w:tab/>
      </w:r>
      <w:r w:rsidRPr="004E4173">
        <w:tab/>
        <w:t>if (actualSnake == 0)</w:t>
      </w:r>
    </w:p>
    <w:p w14:paraId="25D9D728" w14:textId="77777777" w:rsidR="004E4173" w:rsidRPr="004E4173" w:rsidRDefault="004E4173" w:rsidP="004E4173">
      <w:pPr>
        <w:pStyle w:val="Code"/>
      </w:pPr>
      <w:r w:rsidRPr="004E4173">
        <w:tab/>
      </w:r>
      <w:r w:rsidRPr="004E4173">
        <w:tab/>
      </w:r>
      <w:r w:rsidRPr="004E4173">
        <w:tab/>
      </w:r>
      <w:r w:rsidRPr="004E4173">
        <w:tab/>
      </w:r>
      <w:r w:rsidRPr="004E4173">
        <w:tab/>
        <w:t>{</w:t>
      </w:r>
    </w:p>
    <w:p w14:paraId="311FF279"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return false;</w:t>
      </w:r>
    </w:p>
    <w:p w14:paraId="31A5D6BD" w14:textId="77777777" w:rsidR="004E4173" w:rsidRPr="004E4173" w:rsidRDefault="004E4173" w:rsidP="004E4173">
      <w:pPr>
        <w:pStyle w:val="Code"/>
      </w:pPr>
      <w:r w:rsidRPr="004E4173">
        <w:tab/>
      </w:r>
      <w:r w:rsidRPr="004E4173">
        <w:tab/>
      </w:r>
      <w:r w:rsidRPr="004E4173">
        <w:tab/>
      </w:r>
      <w:r w:rsidRPr="004E4173">
        <w:tab/>
      </w:r>
      <w:r w:rsidRPr="004E4173">
        <w:tab/>
        <w:t>}</w:t>
      </w:r>
    </w:p>
    <w:p w14:paraId="422BCEC7" w14:textId="77777777" w:rsidR="004E4173" w:rsidRPr="004E4173" w:rsidRDefault="004E4173" w:rsidP="004E4173">
      <w:pPr>
        <w:pStyle w:val="Code"/>
      </w:pPr>
      <w:r w:rsidRPr="004E4173">
        <w:tab/>
      </w:r>
      <w:r w:rsidRPr="004E4173">
        <w:tab/>
      </w:r>
      <w:r w:rsidRPr="004E4173">
        <w:tab/>
      </w:r>
      <w:r w:rsidRPr="004E4173">
        <w:tab/>
      </w:r>
      <w:r w:rsidRPr="004E4173">
        <w:tab/>
        <w:t>else</w:t>
      </w:r>
    </w:p>
    <w:p w14:paraId="25A87206" w14:textId="77777777" w:rsidR="004E4173" w:rsidRPr="004E4173" w:rsidRDefault="004E4173" w:rsidP="004E4173">
      <w:pPr>
        <w:pStyle w:val="Code"/>
      </w:pPr>
      <w:r w:rsidRPr="004E4173">
        <w:tab/>
      </w:r>
      <w:r w:rsidRPr="004E4173">
        <w:tab/>
      </w:r>
      <w:r w:rsidRPr="004E4173">
        <w:tab/>
      </w:r>
      <w:r w:rsidRPr="004E4173">
        <w:tab/>
      </w:r>
      <w:r w:rsidRPr="004E4173">
        <w:tab/>
        <w:t>{</w:t>
      </w:r>
    </w:p>
    <w:p w14:paraId="4A2B1FD4"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actualSnake = 0;</w:t>
      </w:r>
    </w:p>
    <w:p w14:paraId="7370E513"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renderMain = true;</w:t>
      </w:r>
    </w:p>
    <w:p w14:paraId="4D10FAAB" w14:textId="77777777" w:rsidR="004E4173" w:rsidRPr="004E4173" w:rsidRDefault="004E4173" w:rsidP="004E4173">
      <w:pPr>
        <w:pStyle w:val="Code"/>
      </w:pPr>
      <w:r w:rsidRPr="004E4173">
        <w:tab/>
      </w:r>
      <w:r w:rsidRPr="004E4173">
        <w:tab/>
      </w:r>
      <w:r w:rsidRPr="004E4173">
        <w:tab/>
      </w:r>
      <w:r w:rsidRPr="004E4173">
        <w:tab/>
      </w:r>
      <w:r w:rsidRPr="004E4173">
        <w:tab/>
      </w:r>
    </w:p>
    <w:p w14:paraId="1F6D5A33"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 Assign selection from snakeVisual</w:t>
      </w:r>
    </w:p>
    <w:p w14:paraId="412A1578"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colorSelection = (int)snakeVisual[actualSnake].Color;</w:t>
      </w:r>
    </w:p>
    <w:p w14:paraId="06866641"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p>
    <w:p w14:paraId="6D0D6DEE"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for (int i = 0; i &lt; strlen(BODIES); i++)</w:t>
      </w:r>
    </w:p>
    <w:p w14:paraId="373F24A5"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0C6D980D"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if (BODIES[i] == snakeVisual[actualSnake].Char)</w:t>
      </w:r>
    </w:p>
    <w:p w14:paraId="636ED07C"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w:t>
      </w:r>
    </w:p>
    <w:p w14:paraId="2D4113DE"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r>
      <w:r w:rsidRPr="004E4173">
        <w:tab/>
        <w:t>bodySelection = i;</w:t>
      </w:r>
    </w:p>
    <w:p w14:paraId="34A3F7ED"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r>
      <w:r w:rsidRPr="004E4173">
        <w:tab/>
        <w:t>break;</w:t>
      </w:r>
    </w:p>
    <w:p w14:paraId="116B157E"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w:t>
      </w:r>
    </w:p>
    <w:p w14:paraId="542446CF"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0EBD4A58" w14:textId="77777777" w:rsidR="004E4173" w:rsidRPr="004E4173" w:rsidRDefault="004E4173" w:rsidP="004E4173">
      <w:pPr>
        <w:pStyle w:val="Code"/>
      </w:pPr>
      <w:r w:rsidRPr="004E4173">
        <w:tab/>
      </w:r>
      <w:r w:rsidRPr="004E4173">
        <w:tab/>
      </w:r>
      <w:r w:rsidRPr="004E4173">
        <w:tab/>
      </w:r>
      <w:r w:rsidRPr="004E4173">
        <w:tab/>
      </w:r>
      <w:r w:rsidRPr="004E4173">
        <w:tab/>
        <w:t>}</w:t>
      </w:r>
    </w:p>
    <w:p w14:paraId="0ED9CEF7" w14:textId="77777777" w:rsidR="004E4173" w:rsidRPr="004E4173" w:rsidRDefault="004E4173" w:rsidP="004E4173">
      <w:pPr>
        <w:pStyle w:val="Code"/>
      </w:pPr>
      <w:r w:rsidRPr="004E4173">
        <w:tab/>
      </w:r>
      <w:r w:rsidRPr="004E4173">
        <w:tab/>
      </w:r>
      <w:r w:rsidRPr="004E4173">
        <w:tab/>
      </w:r>
      <w:r w:rsidRPr="004E4173">
        <w:tab/>
        <w:t>}</w:t>
      </w:r>
    </w:p>
    <w:p w14:paraId="54E587A9" w14:textId="77777777" w:rsidR="004E4173" w:rsidRPr="004E4173" w:rsidRDefault="004E4173" w:rsidP="004E4173">
      <w:pPr>
        <w:pStyle w:val="Code"/>
      </w:pPr>
      <w:r w:rsidRPr="004E4173">
        <w:tab/>
      </w:r>
      <w:r w:rsidRPr="004E4173">
        <w:tab/>
      </w:r>
      <w:r w:rsidRPr="004E4173">
        <w:tab/>
      </w:r>
      <w:r w:rsidRPr="004E4173">
        <w:tab/>
        <w:t>else if (key == Enter)</w:t>
      </w:r>
    </w:p>
    <w:p w14:paraId="04924580" w14:textId="77777777" w:rsidR="004E4173" w:rsidRPr="004E4173" w:rsidRDefault="004E4173" w:rsidP="004E4173">
      <w:pPr>
        <w:pStyle w:val="Code"/>
      </w:pPr>
      <w:r w:rsidRPr="004E4173">
        <w:tab/>
      </w:r>
      <w:r w:rsidRPr="004E4173">
        <w:tab/>
      </w:r>
      <w:r w:rsidRPr="004E4173">
        <w:tab/>
      </w:r>
      <w:r w:rsidRPr="004E4173">
        <w:tab/>
        <w:t>{</w:t>
      </w:r>
    </w:p>
    <w:p w14:paraId="7A80F093" w14:textId="77777777" w:rsidR="004E4173" w:rsidRPr="004E4173" w:rsidRDefault="004E4173" w:rsidP="004E4173">
      <w:pPr>
        <w:pStyle w:val="Code"/>
      </w:pPr>
      <w:r w:rsidRPr="004E4173">
        <w:tab/>
      </w:r>
      <w:r w:rsidRPr="004E4173">
        <w:tab/>
      </w:r>
      <w:r w:rsidRPr="004E4173">
        <w:tab/>
      </w:r>
      <w:r w:rsidRPr="004E4173">
        <w:tab/>
      </w:r>
      <w:r w:rsidRPr="004E4173">
        <w:tab/>
        <w:t>if (selection == 1)</w:t>
      </w:r>
    </w:p>
    <w:p w14:paraId="3F9A36A2" w14:textId="77777777" w:rsidR="004E4173" w:rsidRPr="004E4173" w:rsidRDefault="004E4173" w:rsidP="004E4173">
      <w:pPr>
        <w:pStyle w:val="Code"/>
      </w:pPr>
      <w:r w:rsidRPr="004E4173">
        <w:tab/>
      </w:r>
      <w:r w:rsidRPr="004E4173">
        <w:tab/>
      </w:r>
      <w:r w:rsidRPr="004E4173">
        <w:tab/>
      </w:r>
      <w:r w:rsidRPr="004E4173">
        <w:tab/>
      </w:r>
      <w:r w:rsidRPr="004E4173">
        <w:tab/>
        <w:t>{</w:t>
      </w:r>
    </w:p>
    <w:p w14:paraId="1A2EA8D0"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changing = true;</w:t>
      </w:r>
    </w:p>
    <w:p w14:paraId="0B0F03BD"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renderMainSelection = true;</w:t>
      </w:r>
    </w:p>
    <w:p w14:paraId="5A0F2AC6"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renderSnakeSelection = true;</w:t>
      </w:r>
    </w:p>
    <w:p w14:paraId="12E8C1DA" w14:textId="77777777" w:rsidR="004E4173" w:rsidRPr="004E4173" w:rsidRDefault="004E4173" w:rsidP="004E4173">
      <w:pPr>
        <w:pStyle w:val="Code"/>
      </w:pPr>
      <w:r w:rsidRPr="004E4173">
        <w:tab/>
      </w:r>
      <w:r w:rsidRPr="004E4173">
        <w:tab/>
      </w:r>
      <w:r w:rsidRPr="004E4173">
        <w:tab/>
      </w:r>
      <w:r w:rsidRPr="004E4173">
        <w:tab/>
      </w:r>
      <w:r w:rsidRPr="004E4173">
        <w:tab/>
        <w:t>}</w:t>
      </w:r>
    </w:p>
    <w:p w14:paraId="06618C75" w14:textId="77777777" w:rsidR="004E4173" w:rsidRPr="004E4173" w:rsidRDefault="004E4173" w:rsidP="004E4173">
      <w:pPr>
        <w:pStyle w:val="Code"/>
      </w:pPr>
      <w:r w:rsidRPr="004E4173">
        <w:tab/>
      </w:r>
      <w:r w:rsidRPr="004E4173">
        <w:tab/>
      </w:r>
      <w:r w:rsidRPr="004E4173">
        <w:tab/>
      </w:r>
      <w:r w:rsidRPr="004E4173">
        <w:tab/>
      </w:r>
      <w:r w:rsidRPr="004E4173">
        <w:tab/>
        <w:t>else //if (selection == 0)</w:t>
      </w:r>
    </w:p>
    <w:p w14:paraId="67562A2F" w14:textId="77777777" w:rsidR="004E4173" w:rsidRPr="004E4173" w:rsidRDefault="004E4173" w:rsidP="004E4173">
      <w:pPr>
        <w:pStyle w:val="Code"/>
      </w:pPr>
      <w:r w:rsidRPr="004E4173">
        <w:tab/>
      </w:r>
      <w:r w:rsidRPr="004E4173">
        <w:tab/>
      </w:r>
      <w:r w:rsidRPr="004E4173">
        <w:tab/>
      </w:r>
      <w:r w:rsidRPr="004E4173">
        <w:tab/>
      </w:r>
      <w:r w:rsidRPr="004E4173">
        <w:tab/>
        <w:t>{</w:t>
      </w:r>
    </w:p>
    <w:p w14:paraId="6F9D4A6D"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if (!hotseat)</w:t>
      </w:r>
    </w:p>
    <w:p w14:paraId="003D3362"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46E8ECC6"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playsnake(sleep, borders, snakeVisual[actualSnake], playersNames[0]);</w:t>
      </w:r>
    </w:p>
    <w:p w14:paraId="70D04E48"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return true;</w:t>
      </w:r>
    </w:p>
    <w:p w14:paraId="02580D08"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06F89C8A"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else</w:t>
      </w:r>
    </w:p>
    <w:p w14:paraId="0A9A0932"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525F69F7"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if (actualSnake == 0)</w:t>
      </w:r>
    </w:p>
    <w:p w14:paraId="31711D20"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w:t>
      </w:r>
    </w:p>
    <w:p w14:paraId="5B7712E4"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r>
      <w:r w:rsidRPr="004E4173">
        <w:tab/>
        <w:t>actualSnake = 1;</w:t>
      </w:r>
    </w:p>
    <w:p w14:paraId="021C8C80"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r>
      <w:r w:rsidRPr="004E4173">
        <w:tab/>
        <w:t>resetVisual = true;</w:t>
      </w:r>
    </w:p>
    <w:p w14:paraId="1C46AB8C"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r>
      <w:r w:rsidRPr="004E4173">
        <w:tab/>
        <w:t>renderMain = true;</w:t>
      </w:r>
    </w:p>
    <w:p w14:paraId="5E2FD14F"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w:t>
      </w:r>
    </w:p>
    <w:p w14:paraId="6B7D9E0F"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else</w:t>
      </w:r>
    </w:p>
    <w:p w14:paraId="4D25A7E6"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w:t>
      </w:r>
    </w:p>
    <w:p w14:paraId="38A70589"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r>
      <w:r w:rsidRPr="004E4173">
        <w:tab/>
        <w:t>playhotseat(sleep, borders, snakeVisual, playersNames);</w:t>
      </w:r>
    </w:p>
    <w:p w14:paraId="7A8C3095"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r>
      <w:r w:rsidRPr="004E4173">
        <w:tab/>
        <w:t>return true;</w:t>
      </w:r>
    </w:p>
    <w:p w14:paraId="6F30BFD5"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w:t>
      </w:r>
    </w:p>
    <w:p w14:paraId="3C3C4A63"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6FFE831E"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p>
    <w:p w14:paraId="11F8F6DC" w14:textId="77777777" w:rsidR="004E4173" w:rsidRPr="004E4173" w:rsidRDefault="004E4173" w:rsidP="004E4173">
      <w:pPr>
        <w:pStyle w:val="Code"/>
      </w:pPr>
      <w:r w:rsidRPr="004E4173">
        <w:tab/>
      </w:r>
      <w:r w:rsidRPr="004E4173">
        <w:tab/>
      </w:r>
      <w:r w:rsidRPr="004E4173">
        <w:tab/>
      </w:r>
      <w:r w:rsidRPr="004E4173">
        <w:tab/>
      </w:r>
      <w:r w:rsidRPr="004E4173">
        <w:tab/>
        <w:t>}</w:t>
      </w:r>
    </w:p>
    <w:p w14:paraId="17230B33" w14:textId="77777777" w:rsidR="004E4173" w:rsidRPr="004E4173" w:rsidRDefault="004E4173" w:rsidP="004E4173">
      <w:pPr>
        <w:pStyle w:val="Code"/>
      </w:pPr>
      <w:r w:rsidRPr="004E4173">
        <w:tab/>
      </w:r>
      <w:r w:rsidRPr="004E4173">
        <w:tab/>
      </w:r>
      <w:r w:rsidRPr="004E4173">
        <w:tab/>
      </w:r>
      <w:r w:rsidRPr="004E4173">
        <w:tab/>
        <w:t>}</w:t>
      </w:r>
    </w:p>
    <w:p w14:paraId="36715CA0" w14:textId="77777777" w:rsidR="004E4173" w:rsidRPr="004E4173" w:rsidRDefault="004E4173" w:rsidP="004E4173">
      <w:pPr>
        <w:pStyle w:val="Code"/>
      </w:pPr>
      <w:r w:rsidRPr="004E4173">
        <w:tab/>
      </w:r>
      <w:r w:rsidRPr="004E4173">
        <w:tab/>
      </w:r>
      <w:r w:rsidRPr="004E4173">
        <w:tab/>
      </w:r>
      <w:r w:rsidRPr="004E4173">
        <w:tab/>
        <w:t>else if (key == Up &amp;&amp; selection != 0)</w:t>
      </w:r>
    </w:p>
    <w:p w14:paraId="35FB2956" w14:textId="77777777" w:rsidR="004E4173" w:rsidRPr="004E4173" w:rsidRDefault="004E4173" w:rsidP="004E4173">
      <w:pPr>
        <w:pStyle w:val="Code"/>
      </w:pPr>
      <w:r w:rsidRPr="004E4173">
        <w:tab/>
      </w:r>
      <w:r w:rsidRPr="004E4173">
        <w:tab/>
      </w:r>
      <w:r w:rsidRPr="004E4173">
        <w:tab/>
      </w:r>
      <w:r w:rsidRPr="004E4173">
        <w:tab/>
        <w:t>{</w:t>
      </w:r>
    </w:p>
    <w:p w14:paraId="7F6D9F75" w14:textId="77777777" w:rsidR="004E4173" w:rsidRPr="004E4173" w:rsidRDefault="004E4173" w:rsidP="004E4173">
      <w:pPr>
        <w:pStyle w:val="Code"/>
      </w:pPr>
      <w:r w:rsidRPr="004E4173">
        <w:lastRenderedPageBreak/>
        <w:tab/>
      </w:r>
      <w:r w:rsidRPr="004E4173">
        <w:tab/>
      </w:r>
      <w:r w:rsidRPr="004E4173">
        <w:tab/>
      </w:r>
      <w:r w:rsidRPr="004E4173">
        <w:tab/>
      </w:r>
      <w:r w:rsidRPr="004E4173">
        <w:tab/>
        <w:t>selection--;</w:t>
      </w:r>
    </w:p>
    <w:p w14:paraId="2B8B35D4" w14:textId="77777777" w:rsidR="004E4173" w:rsidRPr="004E4173" w:rsidRDefault="004E4173" w:rsidP="004E4173">
      <w:pPr>
        <w:pStyle w:val="Code"/>
      </w:pPr>
      <w:r w:rsidRPr="004E4173">
        <w:tab/>
      </w:r>
      <w:r w:rsidRPr="004E4173">
        <w:tab/>
      </w:r>
      <w:r w:rsidRPr="004E4173">
        <w:tab/>
      </w:r>
      <w:r w:rsidRPr="004E4173">
        <w:tab/>
      </w:r>
      <w:r w:rsidRPr="004E4173">
        <w:tab/>
        <w:t>renderMainSelection = true;</w:t>
      </w:r>
    </w:p>
    <w:p w14:paraId="169CD644" w14:textId="77777777" w:rsidR="004E4173" w:rsidRPr="004E4173" w:rsidRDefault="004E4173" w:rsidP="004E4173">
      <w:pPr>
        <w:pStyle w:val="Code"/>
      </w:pPr>
      <w:r w:rsidRPr="004E4173">
        <w:tab/>
      </w:r>
      <w:r w:rsidRPr="004E4173">
        <w:tab/>
      </w:r>
      <w:r w:rsidRPr="004E4173">
        <w:tab/>
      </w:r>
      <w:r w:rsidRPr="004E4173">
        <w:tab/>
        <w:t>}</w:t>
      </w:r>
    </w:p>
    <w:p w14:paraId="19D4B6C9" w14:textId="77777777" w:rsidR="004E4173" w:rsidRPr="004E4173" w:rsidRDefault="004E4173" w:rsidP="004E4173">
      <w:pPr>
        <w:pStyle w:val="Code"/>
      </w:pPr>
      <w:r w:rsidRPr="004E4173">
        <w:tab/>
      </w:r>
      <w:r w:rsidRPr="004E4173">
        <w:tab/>
      </w:r>
      <w:r w:rsidRPr="004E4173">
        <w:tab/>
      </w:r>
      <w:r w:rsidRPr="004E4173">
        <w:tab/>
        <w:t>else if (key == Down &amp;&amp; selection != 2)</w:t>
      </w:r>
    </w:p>
    <w:p w14:paraId="10750CD2" w14:textId="77777777" w:rsidR="004E4173" w:rsidRPr="004E4173" w:rsidRDefault="004E4173" w:rsidP="004E4173">
      <w:pPr>
        <w:pStyle w:val="Code"/>
      </w:pPr>
      <w:r w:rsidRPr="004E4173">
        <w:tab/>
      </w:r>
      <w:r w:rsidRPr="004E4173">
        <w:tab/>
      </w:r>
      <w:r w:rsidRPr="004E4173">
        <w:tab/>
      </w:r>
      <w:r w:rsidRPr="004E4173">
        <w:tab/>
        <w:t>{</w:t>
      </w:r>
    </w:p>
    <w:p w14:paraId="757998EC" w14:textId="77777777" w:rsidR="004E4173" w:rsidRPr="004E4173" w:rsidRDefault="004E4173" w:rsidP="004E4173">
      <w:pPr>
        <w:pStyle w:val="Code"/>
      </w:pPr>
      <w:r w:rsidRPr="004E4173">
        <w:tab/>
      </w:r>
      <w:r w:rsidRPr="004E4173">
        <w:tab/>
      </w:r>
      <w:r w:rsidRPr="004E4173">
        <w:tab/>
      </w:r>
      <w:r w:rsidRPr="004E4173">
        <w:tab/>
      </w:r>
      <w:r w:rsidRPr="004E4173">
        <w:tab/>
        <w:t>selection++;</w:t>
      </w:r>
    </w:p>
    <w:p w14:paraId="54EC7E42" w14:textId="77777777" w:rsidR="004E4173" w:rsidRPr="004E4173" w:rsidRDefault="004E4173" w:rsidP="004E4173">
      <w:pPr>
        <w:pStyle w:val="Code"/>
      </w:pPr>
      <w:r w:rsidRPr="004E4173">
        <w:tab/>
      </w:r>
      <w:r w:rsidRPr="004E4173">
        <w:tab/>
      </w:r>
      <w:r w:rsidRPr="004E4173">
        <w:tab/>
      </w:r>
      <w:r w:rsidRPr="004E4173">
        <w:tab/>
      </w:r>
      <w:r w:rsidRPr="004E4173">
        <w:tab/>
        <w:t>renderMainSelection = true;</w:t>
      </w:r>
    </w:p>
    <w:p w14:paraId="0FB492CE" w14:textId="77777777" w:rsidR="004E4173" w:rsidRPr="004E4173" w:rsidRDefault="004E4173" w:rsidP="004E4173">
      <w:pPr>
        <w:pStyle w:val="Code"/>
      </w:pPr>
      <w:r w:rsidRPr="004E4173">
        <w:tab/>
      </w:r>
      <w:r w:rsidRPr="004E4173">
        <w:tab/>
      </w:r>
      <w:r w:rsidRPr="004E4173">
        <w:tab/>
      </w:r>
      <w:r w:rsidRPr="004E4173">
        <w:tab/>
        <w:t>}</w:t>
      </w:r>
    </w:p>
    <w:p w14:paraId="1D70A0BC" w14:textId="77777777" w:rsidR="004E4173" w:rsidRPr="004E4173" w:rsidRDefault="004E4173" w:rsidP="004E4173">
      <w:pPr>
        <w:pStyle w:val="Code"/>
      </w:pPr>
      <w:r w:rsidRPr="004E4173">
        <w:tab/>
      </w:r>
      <w:r w:rsidRPr="004E4173">
        <w:tab/>
      </w:r>
      <w:r w:rsidRPr="004E4173">
        <w:tab/>
        <w:t>}</w:t>
      </w:r>
    </w:p>
    <w:p w14:paraId="04D3131C" w14:textId="77777777" w:rsidR="004E4173" w:rsidRPr="004E4173" w:rsidRDefault="004E4173" w:rsidP="004E4173">
      <w:pPr>
        <w:pStyle w:val="Code"/>
      </w:pPr>
      <w:r w:rsidRPr="004E4173">
        <w:tab/>
      </w:r>
      <w:r w:rsidRPr="004E4173">
        <w:tab/>
        <w:t>}</w:t>
      </w:r>
    </w:p>
    <w:p w14:paraId="3090BF3D" w14:textId="77777777" w:rsidR="004E4173" w:rsidRPr="004E4173" w:rsidRDefault="004E4173" w:rsidP="004E4173">
      <w:pPr>
        <w:pStyle w:val="Code"/>
      </w:pPr>
      <w:r w:rsidRPr="004E4173">
        <w:tab/>
      </w:r>
      <w:r w:rsidRPr="004E4173">
        <w:tab/>
      </w:r>
    </w:p>
    <w:p w14:paraId="3C054520" w14:textId="77777777" w:rsidR="004E4173" w:rsidRPr="004E4173" w:rsidRDefault="004E4173" w:rsidP="004E4173">
      <w:pPr>
        <w:pStyle w:val="Code"/>
      </w:pPr>
      <w:r w:rsidRPr="004E4173">
        <w:tab/>
      </w:r>
      <w:r w:rsidRPr="004E4173">
        <w:tab/>
        <w:t>Sleep(MENU_SLEEP);</w:t>
      </w:r>
    </w:p>
    <w:p w14:paraId="3139BEC8" w14:textId="77777777" w:rsidR="004E4173" w:rsidRPr="004E4173" w:rsidRDefault="004E4173" w:rsidP="004E4173">
      <w:pPr>
        <w:pStyle w:val="Code"/>
      </w:pPr>
      <w:r w:rsidRPr="004E4173">
        <w:tab/>
        <w:t>}</w:t>
      </w:r>
    </w:p>
    <w:p w14:paraId="0F58D68D" w14:textId="77777777" w:rsidR="004E4173" w:rsidRPr="004E4173" w:rsidRDefault="004E4173" w:rsidP="004E4173">
      <w:pPr>
        <w:pStyle w:val="Code"/>
      </w:pPr>
      <w:r w:rsidRPr="004E4173">
        <w:t>}</w:t>
      </w:r>
    </w:p>
    <w:p w14:paraId="5E2B952B" w14:textId="77777777" w:rsidR="004E4173" w:rsidRPr="004E4173" w:rsidRDefault="004E4173" w:rsidP="004E4173">
      <w:pPr>
        <w:pStyle w:val="Code"/>
      </w:pPr>
    </w:p>
    <w:p w14:paraId="49068A6E" w14:textId="77777777" w:rsidR="004E4173" w:rsidRPr="004E4173" w:rsidRDefault="004E4173" w:rsidP="004E4173">
      <w:pPr>
        <w:pStyle w:val="Code"/>
      </w:pPr>
      <w:r w:rsidRPr="004E4173">
        <w:t>void livetitle(int score)</w:t>
      </w:r>
    </w:p>
    <w:p w14:paraId="1AF988D0" w14:textId="77777777" w:rsidR="004E4173" w:rsidRPr="004E4173" w:rsidRDefault="004E4173" w:rsidP="004E4173">
      <w:pPr>
        <w:pStyle w:val="Code"/>
      </w:pPr>
      <w:r w:rsidRPr="004E4173">
        <w:t>{</w:t>
      </w:r>
    </w:p>
    <w:p w14:paraId="720247C9" w14:textId="77777777" w:rsidR="004E4173" w:rsidRPr="004E4173" w:rsidRDefault="004E4173" w:rsidP="004E4173">
      <w:pPr>
        <w:pStyle w:val="Code"/>
      </w:pPr>
      <w:r w:rsidRPr="004E4173">
        <w:tab/>
        <w:t>sprintf(liveTitle, "%s - score: %d", gameName, score - SNAKE_LENGTH_START);</w:t>
      </w:r>
    </w:p>
    <w:p w14:paraId="5C88DB03" w14:textId="77777777" w:rsidR="004E4173" w:rsidRPr="004E4173" w:rsidRDefault="004E4173" w:rsidP="004E4173">
      <w:pPr>
        <w:pStyle w:val="Code"/>
      </w:pPr>
      <w:r w:rsidRPr="004E4173">
        <w:tab/>
        <w:t>SetConsoleTitle(liveTitle);</w:t>
      </w:r>
    </w:p>
    <w:p w14:paraId="0946D8A3" w14:textId="77777777" w:rsidR="004E4173" w:rsidRPr="004E4173" w:rsidRDefault="004E4173" w:rsidP="004E4173">
      <w:pPr>
        <w:pStyle w:val="Code"/>
      </w:pPr>
      <w:r w:rsidRPr="004E4173">
        <w:t>}</w:t>
      </w:r>
    </w:p>
    <w:p w14:paraId="7DF190D2" w14:textId="77777777" w:rsidR="004E4173" w:rsidRPr="004E4173" w:rsidRDefault="004E4173" w:rsidP="004E4173">
      <w:pPr>
        <w:pStyle w:val="Code"/>
      </w:pPr>
    </w:p>
    <w:p w14:paraId="374DBD8D" w14:textId="77777777" w:rsidR="004E4173" w:rsidRPr="004E4173" w:rsidRDefault="004E4173" w:rsidP="004E4173">
      <w:pPr>
        <w:pStyle w:val="Code"/>
      </w:pPr>
      <w:r w:rsidRPr="004E4173">
        <w:t>void livetitle(const char *playerName1, int score1, const char *playerName2, int score2)</w:t>
      </w:r>
    </w:p>
    <w:p w14:paraId="3C6DAE67" w14:textId="77777777" w:rsidR="004E4173" w:rsidRPr="004E4173" w:rsidRDefault="004E4173" w:rsidP="004E4173">
      <w:pPr>
        <w:pStyle w:val="Code"/>
      </w:pPr>
      <w:r w:rsidRPr="004E4173">
        <w:t>{</w:t>
      </w:r>
    </w:p>
    <w:p w14:paraId="56C879A3" w14:textId="77777777" w:rsidR="004E4173" w:rsidRPr="004E4173" w:rsidRDefault="004E4173" w:rsidP="004E4173">
      <w:pPr>
        <w:pStyle w:val="Code"/>
      </w:pPr>
      <w:r w:rsidRPr="004E4173">
        <w:tab/>
        <w:t>sprintf(liveTitle, "%s - %s: %d, %s: %d", gameName, playerName1, score1 - SNAKE_LENGTH_START, playerName2, score2 - SNAKE_LENGTH_START);</w:t>
      </w:r>
    </w:p>
    <w:p w14:paraId="63EF4259" w14:textId="77777777" w:rsidR="004E4173" w:rsidRPr="004E4173" w:rsidRDefault="004E4173" w:rsidP="004E4173">
      <w:pPr>
        <w:pStyle w:val="Code"/>
      </w:pPr>
      <w:r w:rsidRPr="004E4173">
        <w:tab/>
        <w:t>SetConsoleTitle(liveTitle);</w:t>
      </w:r>
    </w:p>
    <w:p w14:paraId="6CD12BE4" w14:textId="77777777" w:rsidR="004E4173" w:rsidRPr="004E4173" w:rsidRDefault="004E4173" w:rsidP="004E4173">
      <w:pPr>
        <w:pStyle w:val="Code"/>
      </w:pPr>
      <w:r w:rsidRPr="004E4173">
        <w:t>}</w:t>
      </w:r>
    </w:p>
    <w:p w14:paraId="2F8DC8AF" w14:textId="77777777" w:rsidR="004E4173" w:rsidRPr="004E4173" w:rsidRDefault="004E4173" w:rsidP="004E4173">
      <w:pPr>
        <w:pStyle w:val="Code"/>
      </w:pPr>
    </w:p>
    <w:p w14:paraId="6D58A8FA" w14:textId="77777777" w:rsidR="004E4173" w:rsidRPr="004E4173" w:rsidRDefault="004E4173" w:rsidP="004E4173">
      <w:pPr>
        <w:pStyle w:val="Code"/>
      </w:pPr>
      <w:r w:rsidRPr="004E4173">
        <w:t>void setrandomcolors()</w:t>
      </w:r>
    </w:p>
    <w:p w14:paraId="7D5782FE" w14:textId="77777777" w:rsidR="004E4173" w:rsidRPr="004E4173" w:rsidRDefault="004E4173" w:rsidP="004E4173">
      <w:pPr>
        <w:pStyle w:val="Code"/>
      </w:pPr>
      <w:r w:rsidRPr="004E4173">
        <w:t>{</w:t>
      </w:r>
    </w:p>
    <w:p w14:paraId="21493400" w14:textId="77777777" w:rsidR="004E4173" w:rsidRPr="004E4173" w:rsidRDefault="004E4173" w:rsidP="004E4173">
      <w:pPr>
        <w:pStyle w:val="Code"/>
      </w:pPr>
      <w:r w:rsidRPr="004E4173">
        <w:tab/>
        <w:t>DWORD written;</w:t>
      </w:r>
    </w:p>
    <w:p w14:paraId="105CA2DE" w14:textId="77777777" w:rsidR="004E4173" w:rsidRPr="004E4173" w:rsidRDefault="004E4173" w:rsidP="004E4173">
      <w:pPr>
        <w:pStyle w:val="Code"/>
      </w:pPr>
      <w:r w:rsidRPr="004E4173">
        <w:tab/>
      </w:r>
    </w:p>
    <w:p w14:paraId="4CE0E156" w14:textId="77777777" w:rsidR="004E4173" w:rsidRPr="004E4173" w:rsidRDefault="004E4173" w:rsidP="004E4173">
      <w:pPr>
        <w:pStyle w:val="Code"/>
      </w:pPr>
      <w:r w:rsidRPr="004E4173">
        <w:tab/>
        <w:t>do</w:t>
      </w:r>
    </w:p>
    <w:p w14:paraId="6A316D0B" w14:textId="77777777" w:rsidR="004E4173" w:rsidRPr="004E4173" w:rsidRDefault="004E4173" w:rsidP="004E4173">
      <w:pPr>
        <w:pStyle w:val="Code"/>
      </w:pPr>
      <w:r w:rsidRPr="004E4173">
        <w:tab/>
        <w:t>{</w:t>
      </w:r>
    </w:p>
    <w:p w14:paraId="05311FCF" w14:textId="77777777" w:rsidR="004E4173" w:rsidRPr="004E4173" w:rsidRDefault="004E4173" w:rsidP="004E4173">
      <w:pPr>
        <w:pStyle w:val="Code"/>
      </w:pPr>
      <w:r w:rsidRPr="004E4173">
        <w:tab/>
      </w:r>
      <w:r w:rsidRPr="004E4173">
        <w:tab/>
        <w:t>setforeground((COLOR)(rand() % 16));</w:t>
      </w:r>
    </w:p>
    <w:p w14:paraId="489DEF63" w14:textId="77777777" w:rsidR="004E4173" w:rsidRPr="004E4173" w:rsidRDefault="004E4173" w:rsidP="004E4173">
      <w:pPr>
        <w:pStyle w:val="Code"/>
      </w:pPr>
      <w:r w:rsidRPr="004E4173">
        <w:tab/>
      </w:r>
      <w:r w:rsidRPr="004E4173">
        <w:tab/>
        <w:t>setbackground((COLOR)(rand() % 16));</w:t>
      </w:r>
    </w:p>
    <w:p w14:paraId="6DF582BA" w14:textId="77777777" w:rsidR="004E4173" w:rsidRPr="004E4173" w:rsidRDefault="004E4173" w:rsidP="004E4173">
      <w:pPr>
        <w:pStyle w:val="Code"/>
      </w:pPr>
      <w:r w:rsidRPr="004E4173">
        <w:tab/>
        <w:t>} while (foregroundColor == backgroundColor);</w:t>
      </w:r>
    </w:p>
    <w:p w14:paraId="7EA50AA2" w14:textId="77777777" w:rsidR="004E4173" w:rsidRPr="004E4173" w:rsidRDefault="004E4173" w:rsidP="004E4173">
      <w:pPr>
        <w:pStyle w:val="Code"/>
      </w:pPr>
      <w:r w:rsidRPr="004E4173">
        <w:tab/>
      </w:r>
    </w:p>
    <w:p w14:paraId="1C95ECCE" w14:textId="77777777" w:rsidR="004E4173" w:rsidRPr="004E4173" w:rsidRDefault="004E4173" w:rsidP="004E4173">
      <w:pPr>
        <w:pStyle w:val="Code"/>
      </w:pPr>
      <w:r w:rsidRPr="004E4173">
        <w:tab/>
        <w:t>FillConsoleOutputAttribute(GetStdHandle(STD_OUTPUT_HANDLE), foregroundColor + (backgroundColor &lt;&lt; 4), (forcedConsoleSize.X + 1) * (forcedConsoleSize.Y + 1), COORD_ORIGIN, &amp;written);</w:t>
      </w:r>
    </w:p>
    <w:p w14:paraId="3EAA495E" w14:textId="77777777" w:rsidR="004E4173" w:rsidRPr="004E4173" w:rsidRDefault="004E4173" w:rsidP="004E4173">
      <w:pPr>
        <w:pStyle w:val="Code"/>
      </w:pPr>
      <w:r w:rsidRPr="004E4173">
        <w:t>}</w:t>
      </w:r>
    </w:p>
    <w:p w14:paraId="25CD6D46" w14:textId="77777777" w:rsidR="004E4173" w:rsidRPr="004E4173" w:rsidRDefault="004E4173" w:rsidP="004E4173">
      <w:pPr>
        <w:pStyle w:val="Code"/>
      </w:pPr>
    </w:p>
    <w:p w14:paraId="54E5CCE7" w14:textId="77777777" w:rsidR="004E4173" w:rsidRPr="004E4173" w:rsidRDefault="004E4173" w:rsidP="004E4173">
      <w:pPr>
        <w:pStyle w:val="Code"/>
      </w:pPr>
      <w:r w:rsidRPr="004E4173">
        <w:t>void recreateboard(bool *gameBoard, VISUAL snake, BERRY berry, bool isSpecialShown, SPECIAL shownSpecial)</w:t>
      </w:r>
    </w:p>
    <w:p w14:paraId="0EF295C9" w14:textId="77777777" w:rsidR="004E4173" w:rsidRPr="004E4173" w:rsidRDefault="004E4173" w:rsidP="004E4173">
      <w:pPr>
        <w:pStyle w:val="Code"/>
      </w:pPr>
      <w:r w:rsidRPr="004E4173">
        <w:t>{</w:t>
      </w:r>
    </w:p>
    <w:p w14:paraId="0B68E7A9" w14:textId="77777777" w:rsidR="004E4173" w:rsidRPr="004E4173" w:rsidRDefault="004E4173" w:rsidP="004E4173">
      <w:pPr>
        <w:pStyle w:val="Code"/>
      </w:pPr>
      <w:r w:rsidRPr="004E4173">
        <w:tab/>
        <w:t>cls();</w:t>
      </w:r>
    </w:p>
    <w:p w14:paraId="528BF53E" w14:textId="77777777" w:rsidR="004E4173" w:rsidRPr="004E4173" w:rsidRDefault="004E4173" w:rsidP="004E4173">
      <w:pPr>
        <w:pStyle w:val="Code"/>
      </w:pPr>
      <w:r w:rsidRPr="004E4173">
        <w:tab/>
      </w:r>
    </w:p>
    <w:p w14:paraId="5E4C23DD" w14:textId="77777777" w:rsidR="004E4173" w:rsidRPr="004E4173" w:rsidRDefault="004E4173" w:rsidP="004E4173">
      <w:pPr>
        <w:pStyle w:val="Code"/>
      </w:pPr>
      <w:r w:rsidRPr="004E4173">
        <w:tab/>
        <w:t>if (cheats[Fisa])</w:t>
      </w:r>
    </w:p>
    <w:p w14:paraId="2A08B50C" w14:textId="77777777" w:rsidR="004E4173" w:rsidRPr="004E4173" w:rsidRDefault="004E4173" w:rsidP="004E4173">
      <w:pPr>
        <w:pStyle w:val="Code"/>
      </w:pPr>
      <w:r w:rsidRPr="004E4173">
        <w:tab/>
        <w:t>{</w:t>
      </w:r>
    </w:p>
    <w:p w14:paraId="2B164615" w14:textId="77777777" w:rsidR="004E4173" w:rsidRPr="004E4173" w:rsidRDefault="004E4173" w:rsidP="004E4173">
      <w:pPr>
        <w:pStyle w:val="Code"/>
      </w:pPr>
      <w:r w:rsidRPr="004E4173">
        <w:tab/>
      </w:r>
      <w:r w:rsidRPr="004E4173">
        <w:tab/>
        <w:t>setrandomcolors();</w:t>
      </w:r>
    </w:p>
    <w:p w14:paraId="108B5A5D" w14:textId="77777777" w:rsidR="004E4173" w:rsidRPr="004E4173" w:rsidRDefault="004E4173" w:rsidP="004E4173">
      <w:pPr>
        <w:pStyle w:val="Code"/>
      </w:pPr>
      <w:r w:rsidRPr="004E4173">
        <w:tab/>
        <w:t>}</w:t>
      </w:r>
    </w:p>
    <w:p w14:paraId="4D16673E" w14:textId="77777777" w:rsidR="004E4173" w:rsidRPr="004E4173" w:rsidRDefault="004E4173" w:rsidP="004E4173">
      <w:pPr>
        <w:pStyle w:val="Code"/>
      </w:pPr>
      <w:r w:rsidRPr="004E4173">
        <w:tab/>
      </w:r>
    </w:p>
    <w:p w14:paraId="6F839DF9" w14:textId="77777777" w:rsidR="004E4173" w:rsidRPr="004E4173" w:rsidRDefault="004E4173" w:rsidP="004E4173">
      <w:pPr>
        <w:pStyle w:val="Code"/>
      </w:pPr>
      <w:r w:rsidRPr="004E4173">
        <w:tab/>
        <w:t>// Print snake</w:t>
      </w:r>
    </w:p>
    <w:p w14:paraId="27503B3E" w14:textId="77777777" w:rsidR="004E4173" w:rsidRPr="004E4173" w:rsidRDefault="004E4173" w:rsidP="004E4173">
      <w:pPr>
        <w:pStyle w:val="Code"/>
      </w:pPr>
      <w:r w:rsidRPr="004E4173">
        <w:tab/>
        <w:t>for (int y = 0; y &lt; forcedConsoleSize.Y + 1; y++)</w:t>
      </w:r>
    </w:p>
    <w:p w14:paraId="4BFD6EA6" w14:textId="77777777" w:rsidR="004E4173" w:rsidRPr="004E4173" w:rsidRDefault="004E4173" w:rsidP="004E4173">
      <w:pPr>
        <w:pStyle w:val="Code"/>
      </w:pPr>
      <w:r w:rsidRPr="004E4173">
        <w:tab/>
        <w:t>{</w:t>
      </w:r>
    </w:p>
    <w:p w14:paraId="548AA7D3" w14:textId="77777777" w:rsidR="004E4173" w:rsidRPr="004E4173" w:rsidRDefault="004E4173" w:rsidP="004E4173">
      <w:pPr>
        <w:pStyle w:val="Code"/>
      </w:pPr>
      <w:r w:rsidRPr="004E4173">
        <w:tab/>
      </w:r>
      <w:r w:rsidRPr="004E4173">
        <w:tab/>
        <w:t>for (int x = 0; x &lt; forcedConsoleSize.X + 1; x++)</w:t>
      </w:r>
    </w:p>
    <w:p w14:paraId="66553B77" w14:textId="77777777" w:rsidR="004E4173" w:rsidRPr="004E4173" w:rsidRDefault="004E4173" w:rsidP="004E4173">
      <w:pPr>
        <w:pStyle w:val="Code"/>
      </w:pPr>
      <w:r w:rsidRPr="004E4173">
        <w:tab/>
      </w:r>
      <w:r w:rsidRPr="004E4173">
        <w:tab/>
        <w:t>{</w:t>
      </w:r>
    </w:p>
    <w:p w14:paraId="6ED7410F" w14:textId="77777777" w:rsidR="004E4173" w:rsidRPr="004E4173" w:rsidRDefault="004E4173" w:rsidP="004E4173">
      <w:pPr>
        <w:pStyle w:val="Code"/>
      </w:pPr>
      <w:r w:rsidRPr="004E4173">
        <w:tab/>
      </w:r>
      <w:r w:rsidRPr="004E4173">
        <w:tab/>
      </w:r>
      <w:r w:rsidRPr="004E4173">
        <w:tab/>
        <w:t>if (*(gameBoard + (y * (forcedConsoleSize.X + 1)) + x))</w:t>
      </w:r>
    </w:p>
    <w:p w14:paraId="52E7CDD1" w14:textId="77777777" w:rsidR="004E4173" w:rsidRPr="004E4173" w:rsidRDefault="004E4173" w:rsidP="004E4173">
      <w:pPr>
        <w:pStyle w:val="Code"/>
      </w:pPr>
      <w:r w:rsidRPr="004E4173">
        <w:tab/>
      </w:r>
      <w:r w:rsidRPr="004E4173">
        <w:tab/>
      </w:r>
      <w:r w:rsidRPr="004E4173">
        <w:tab/>
        <w:t>{</w:t>
      </w:r>
    </w:p>
    <w:p w14:paraId="21CF9E06" w14:textId="77777777" w:rsidR="004E4173" w:rsidRPr="004E4173" w:rsidRDefault="004E4173" w:rsidP="004E4173">
      <w:pPr>
        <w:pStyle w:val="Code"/>
      </w:pPr>
      <w:r w:rsidRPr="004E4173">
        <w:tab/>
      </w:r>
      <w:r w:rsidRPr="004E4173">
        <w:tab/>
      </w:r>
      <w:r w:rsidRPr="004E4173">
        <w:tab/>
      </w:r>
      <w:r w:rsidRPr="004E4173">
        <w:tab/>
        <w:t>movecursor(x, y);</w:t>
      </w:r>
    </w:p>
    <w:p w14:paraId="34EE1084" w14:textId="77777777" w:rsidR="004E4173" w:rsidRPr="004E4173" w:rsidRDefault="004E4173" w:rsidP="004E4173">
      <w:pPr>
        <w:pStyle w:val="Code"/>
      </w:pPr>
      <w:r w:rsidRPr="004E4173">
        <w:tab/>
      </w:r>
      <w:r w:rsidRPr="004E4173">
        <w:tab/>
      </w:r>
      <w:r w:rsidRPr="004E4173">
        <w:tab/>
      </w:r>
      <w:r w:rsidRPr="004E4173">
        <w:tab/>
      </w:r>
    </w:p>
    <w:p w14:paraId="2BFC649B" w14:textId="77777777" w:rsidR="004E4173" w:rsidRPr="004E4173" w:rsidRDefault="004E4173" w:rsidP="004E4173">
      <w:pPr>
        <w:pStyle w:val="Code"/>
      </w:pPr>
      <w:r w:rsidRPr="004E4173">
        <w:tab/>
      </w:r>
      <w:r w:rsidRPr="004E4173">
        <w:tab/>
      </w:r>
      <w:r w:rsidRPr="004E4173">
        <w:tab/>
      </w:r>
      <w:r w:rsidRPr="004E4173">
        <w:tab/>
        <w:t>if (!cheats[Fisa])</w:t>
      </w:r>
    </w:p>
    <w:p w14:paraId="0CAC612F" w14:textId="77777777" w:rsidR="004E4173" w:rsidRPr="004E4173" w:rsidRDefault="004E4173" w:rsidP="004E4173">
      <w:pPr>
        <w:pStyle w:val="Code"/>
      </w:pPr>
      <w:r w:rsidRPr="004E4173">
        <w:tab/>
      </w:r>
      <w:r w:rsidRPr="004E4173">
        <w:tab/>
      </w:r>
      <w:r w:rsidRPr="004E4173">
        <w:tab/>
      </w:r>
      <w:r w:rsidRPr="004E4173">
        <w:tab/>
        <w:t>{</w:t>
      </w:r>
    </w:p>
    <w:p w14:paraId="4C18F781" w14:textId="77777777" w:rsidR="004E4173" w:rsidRPr="004E4173" w:rsidRDefault="004E4173" w:rsidP="004E4173">
      <w:pPr>
        <w:pStyle w:val="Code"/>
      </w:pPr>
      <w:r w:rsidRPr="004E4173">
        <w:tab/>
      </w:r>
      <w:r w:rsidRPr="004E4173">
        <w:tab/>
      </w:r>
      <w:r w:rsidRPr="004E4173">
        <w:tab/>
      </w:r>
      <w:r w:rsidRPr="004E4173">
        <w:tab/>
      </w:r>
      <w:r w:rsidRPr="004E4173">
        <w:tab/>
        <w:t>draw(snake);</w:t>
      </w:r>
    </w:p>
    <w:p w14:paraId="74DBE8E0" w14:textId="77777777" w:rsidR="004E4173" w:rsidRPr="004E4173" w:rsidRDefault="004E4173" w:rsidP="004E4173">
      <w:pPr>
        <w:pStyle w:val="Code"/>
      </w:pPr>
      <w:r w:rsidRPr="004E4173">
        <w:tab/>
      </w:r>
      <w:r w:rsidRPr="004E4173">
        <w:tab/>
      </w:r>
      <w:r w:rsidRPr="004E4173">
        <w:tab/>
      </w:r>
      <w:r w:rsidRPr="004E4173">
        <w:tab/>
        <w:t>}</w:t>
      </w:r>
    </w:p>
    <w:p w14:paraId="3381D17C" w14:textId="77777777" w:rsidR="004E4173" w:rsidRPr="004E4173" w:rsidRDefault="004E4173" w:rsidP="004E4173">
      <w:pPr>
        <w:pStyle w:val="Code"/>
      </w:pPr>
      <w:r w:rsidRPr="004E4173">
        <w:tab/>
      </w:r>
      <w:r w:rsidRPr="004E4173">
        <w:tab/>
      </w:r>
      <w:r w:rsidRPr="004E4173">
        <w:tab/>
      </w:r>
      <w:r w:rsidRPr="004E4173">
        <w:tab/>
        <w:t>else</w:t>
      </w:r>
    </w:p>
    <w:p w14:paraId="164E627C" w14:textId="77777777" w:rsidR="004E4173" w:rsidRPr="004E4173" w:rsidRDefault="004E4173" w:rsidP="004E4173">
      <w:pPr>
        <w:pStyle w:val="Code"/>
      </w:pPr>
      <w:r w:rsidRPr="004E4173">
        <w:tab/>
      </w:r>
      <w:r w:rsidRPr="004E4173">
        <w:tab/>
      </w:r>
      <w:r w:rsidRPr="004E4173">
        <w:tab/>
      </w:r>
      <w:r w:rsidRPr="004E4173">
        <w:tab/>
        <w:t>{</w:t>
      </w:r>
    </w:p>
    <w:p w14:paraId="5824D9C1" w14:textId="77777777" w:rsidR="004E4173" w:rsidRPr="004E4173" w:rsidRDefault="004E4173" w:rsidP="004E4173">
      <w:pPr>
        <w:pStyle w:val="Code"/>
      </w:pPr>
      <w:r w:rsidRPr="004E4173">
        <w:tab/>
      </w:r>
      <w:r w:rsidRPr="004E4173">
        <w:tab/>
      </w:r>
      <w:r w:rsidRPr="004E4173">
        <w:tab/>
      </w:r>
      <w:r w:rsidRPr="004E4173">
        <w:tab/>
      </w:r>
      <w:r w:rsidRPr="004E4173">
        <w:tab/>
        <w:t>putchar(BLOCK_NORMAL);</w:t>
      </w:r>
    </w:p>
    <w:p w14:paraId="18C2AF7C" w14:textId="77777777" w:rsidR="004E4173" w:rsidRPr="004E4173" w:rsidRDefault="004E4173" w:rsidP="004E4173">
      <w:pPr>
        <w:pStyle w:val="Code"/>
      </w:pPr>
      <w:r w:rsidRPr="004E4173">
        <w:tab/>
      </w:r>
      <w:r w:rsidRPr="004E4173">
        <w:tab/>
      </w:r>
      <w:r w:rsidRPr="004E4173">
        <w:tab/>
      </w:r>
      <w:r w:rsidRPr="004E4173">
        <w:tab/>
        <w:t>}</w:t>
      </w:r>
    </w:p>
    <w:p w14:paraId="7FD2F0E0" w14:textId="77777777" w:rsidR="004E4173" w:rsidRPr="004E4173" w:rsidRDefault="004E4173" w:rsidP="004E4173">
      <w:pPr>
        <w:pStyle w:val="Code"/>
      </w:pPr>
      <w:r w:rsidRPr="004E4173">
        <w:lastRenderedPageBreak/>
        <w:tab/>
      </w:r>
      <w:r w:rsidRPr="004E4173">
        <w:tab/>
      </w:r>
      <w:r w:rsidRPr="004E4173">
        <w:tab/>
        <w:t>}</w:t>
      </w:r>
    </w:p>
    <w:p w14:paraId="5A6FB07E" w14:textId="77777777" w:rsidR="004E4173" w:rsidRPr="004E4173" w:rsidRDefault="004E4173" w:rsidP="004E4173">
      <w:pPr>
        <w:pStyle w:val="Code"/>
      </w:pPr>
      <w:r w:rsidRPr="004E4173">
        <w:tab/>
      </w:r>
      <w:r w:rsidRPr="004E4173">
        <w:tab/>
        <w:t>}</w:t>
      </w:r>
    </w:p>
    <w:p w14:paraId="09D2BA01" w14:textId="77777777" w:rsidR="004E4173" w:rsidRPr="004E4173" w:rsidRDefault="004E4173" w:rsidP="004E4173">
      <w:pPr>
        <w:pStyle w:val="Code"/>
      </w:pPr>
      <w:r w:rsidRPr="004E4173">
        <w:tab/>
        <w:t>}</w:t>
      </w:r>
    </w:p>
    <w:p w14:paraId="74365EE0" w14:textId="77777777" w:rsidR="004E4173" w:rsidRPr="004E4173" w:rsidRDefault="004E4173" w:rsidP="004E4173">
      <w:pPr>
        <w:pStyle w:val="Code"/>
      </w:pPr>
      <w:r w:rsidRPr="004E4173">
        <w:tab/>
      </w:r>
    </w:p>
    <w:p w14:paraId="64E29F26" w14:textId="77777777" w:rsidR="004E4173" w:rsidRPr="004E4173" w:rsidRDefault="004E4173" w:rsidP="004E4173">
      <w:pPr>
        <w:pStyle w:val="Code"/>
      </w:pPr>
      <w:r w:rsidRPr="004E4173">
        <w:tab/>
        <w:t>// Print berry</w:t>
      </w:r>
    </w:p>
    <w:p w14:paraId="650064AC" w14:textId="77777777" w:rsidR="004E4173" w:rsidRPr="004E4173" w:rsidRDefault="004E4173" w:rsidP="004E4173">
      <w:pPr>
        <w:pStyle w:val="Code"/>
      </w:pPr>
      <w:r w:rsidRPr="004E4173">
        <w:tab/>
        <w:t>movecursor(berry.Position);</w:t>
      </w:r>
    </w:p>
    <w:p w14:paraId="5B22FB97" w14:textId="77777777" w:rsidR="004E4173" w:rsidRPr="004E4173" w:rsidRDefault="004E4173" w:rsidP="004E4173">
      <w:pPr>
        <w:pStyle w:val="Code"/>
      </w:pPr>
      <w:r w:rsidRPr="004E4173">
        <w:tab/>
      </w:r>
    </w:p>
    <w:p w14:paraId="681AB947" w14:textId="77777777" w:rsidR="004E4173" w:rsidRPr="004E4173" w:rsidRDefault="004E4173" w:rsidP="004E4173">
      <w:pPr>
        <w:pStyle w:val="Code"/>
      </w:pPr>
      <w:r w:rsidRPr="004E4173">
        <w:tab/>
        <w:t>if (!cheats[Fisa])</w:t>
      </w:r>
    </w:p>
    <w:p w14:paraId="6442C86F" w14:textId="77777777" w:rsidR="004E4173" w:rsidRPr="004E4173" w:rsidRDefault="004E4173" w:rsidP="004E4173">
      <w:pPr>
        <w:pStyle w:val="Code"/>
      </w:pPr>
      <w:r w:rsidRPr="004E4173">
        <w:tab/>
        <w:t>{</w:t>
      </w:r>
    </w:p>
    <w:p w14:paraId="71103CE3" w14:textId="77777777" w:rsidR="004E4173" w:rsidRPr="004E4173" w:rsidRDefault="004E4173" w:rsidP="004E4173">
      <w:pPr>
        <w:pStyle w:val="Code"/>
      </w:pPr>
      <w:r w:rsidRPr="004E4173">
        <w:tab/>
      </w:r>
      <w:r w:rsidRPr="004E4173">
        <w:tab/>
        <w:t>draw(berry.Visual);</w:t>
      </w:r>
    </w:p>
    <w:p w14:paraId="16FCC641" w14:textId="77777777" w:rsidR="004E4173" w:rsidRPr="004E4173" w:rsidRDefault="004E4173" w:rsidP="004E4173">
      <w:pPr>
        <w:pStyle w:val="Code"/>
      </w:pPr>
      <w:r w:rsidRPr="004E4173">
        <w:tab/>
        <w:t>}</w:t>
      </w:r>
    </w:p>
    <w:p w14:paraId="7A4E73C4" w14:textId="77777777" w:rsidR="004E4173" w:rsidRPr="004E4173" w:rsidRDefault="004E4173" w:rsidP="004E4173">
      <w:pPr>
        <w:pStyle w:val="Code"/>
      </w:pPr>
      <w:r w:rsidRPr="004E4173">
        <w:tab/>
        <w:t>else</w:t>
      </w:r>
    </w:p>
    <w:p w14:paraId="2EBC2356" w14:textId="77777777" w:rsidR="004E4173" w:rsidRPr="004E4173" w:rsidRDefault="004E4173" w:rsidP="004E4173">
      <w:pPr>
        <w:pStyle w:val="Code"/>
      </w:pPr>
      <w:r w:rsidRPr="004E4173">
        <w:tab/>
        <w:t>{</w:t>
      </w:r>
    </w:p>
    <w:p w14:paraId="02A45AE9" w14:textId="77777777" w:rsidR="004E4173" w:rsidRPr="004E4173" w:rsidRDefault="004E4173" w:rsidP="004E4173">
      <w:pPr>
        <w:pStyle w:val="Code"/>
      </w:pPr>
      <w:r w:rsidRPr="004E4173">
        <w:tab/>
      </w:r>
      <w:r w:rsidRPr="004E4173">
        <w:tab/>
        <w:t>putchar(berry.Visual.Char);</w:t>
      </w:r>
    </w:p>
    <w:p w14:paraId="764046C0" w14:textId="77777777" w:rsidR="004E4173" w:rsidRPr="004E4173" w:rsidRDefault="004E4173" w:rsidP="004E4173">
      <w:pPr>
        <w:pStyle w:val="Code"/>
      </w:pPr>
      <w:r w:rsidRPr="004E4173">
        <w:tab/>
        <w:t>}</w:t>
      </w:r>
    </w:p>
    <w:p w14:paraId="1AE7371B" w14:textId="77777777" w:rsidR="004E4173" w:rsidRPr="004E4173" w:rsidRDefault="004E4173" w:rsidP="004E4173">
      <w:pPr>
        <w:pStyle w:val="Code"/>
      </w:pPr>
      <w:r w:rsidRPr="004E4173">
        <w:tab/>
      </w:r>
    </w:p>
    <w:p w14:paraId="3339BAE3" w14:textId="77777777" w:rsidR="004E4173" w:rsidRPr="004E4173" w:rsidRDefault="004E4173" w:rsidP="004E4173">
      <w:pPr>
        <w:pStyle w:val="Code"/>
      </w:pPr>
      <w:r w:rsidRPr="004E4173">
        <w:tab/>
        <w:t>// Print special</w:t>
      </w:r>
    </w:p>
    <w:p w14:paraId="48C35328" w14:textId="77777777" w:rsidR="004E4173" w:rsidRPr="004E4173" w:rsidRDefault="004E4173" w:rsidP="004E4173">
      <w:pPr>
        <w:pStyle w:val="Code"/>
      </w:pPr>
      <w:r w:rsidRPr="004E4173">
        <w:tab/>
        <w:t>if (isSpecialShown)</w:t>
      </w:r>
    </w:p>
    <w:p w14:paraId="085A0452" w14:textId="77777777" w:rsidR="004E4173" w:rsidRPr="004E4173" w:rsidRDefault="004E4173" w:rsidP="004E4173">
      <w:pPr>
        <w:pStyle w:val="Code"/>
      </w:pPr>
      <w:r w:rsidRPr="004E4173">
        <w:tab/>
        <w:t>{</w:t>
      </w:r>
    </w:p>
    <w:p w14:paraId="006468A7" w14:textId="77777777" w:rsidR="004E4173" w:rsidRPr="004E4173" w:rsidRDefault="004E4173" w:rsidP="004E4173">
      <w:pPr>
        <w:pStyle w:val="Code"/>
      </w:pPr>
      <w:r w:rsidRPr="004E4173">
        <w:tab/>
      </w:r>
      <w:r w:rsidRPr="004E4173">
        <w:tab/>
        <w:t>movecursor(specials[shownSpecial].Position);</w:t>
      </w:r>
    </w:p>
    <w:p w14:paraId="270F7E40" w14:textId="77777777" w:rsidR="004E4173" w:rsidRPr="004E4173" w:rsidRDefault="004E4173" w:rsidP="004E4173">
      <w:pPr>
        <w:pStyle w:val="Code"/>
      </w:pPr>
      <w:r w:rsidRPr="004E4173">
        <w:tab/>
      </w:r>
      <w:r w:rsidRPr="004E4173">
        <w:tab/>
      </w:r>
    </w:p>
    <w:p w14:paraId="186B1DD8" w14:textId="77777777" w:rsidR="004E4173" w:rsidRPr="004E4173" w:rsidRDefault="004E4173" w:rsidP="004E4173">
      <w:pPr>
        <w:pStyle w:val="Code"/>
      </w:pPr>
      <w:r w:rsidRPr="004E4173">
        <w:tab/>
      </w:r>
      <w:r w:rsidRPr="004E4173">
        <w:tab/>
        <w:t>if (!cheats[Fisa])</w:t>
      </w:r>
    </w:p>
    <w:p w14:paraId="606498FF" w14:textId="77777777" w:rsidR="004E4173" w:rsidRPr="004E4173" w:rsidRDefault="004E4173" w:rsidP="004E4173">
      <w:pPr>
        <w:pStyle w:val="Code"/>
      </w:pPr>
      <w:r w:rsidRPr="004E4173">
        <w:tab/>
      </w:r>
      <w:r w:rsidRPr="004E4173">
        <w:tab/>
        <w:t>{</w:t>
      </w:r>
    </w:p>
    <w:p w14:paraId="0E4E4AF4" w14:textId="77777777" w:rsidR="004E4173" w:rsidRPr="004E4173" w:rsidRDefault="004E4173" w:rsidP="004E4173">
      <w:pPr>
        <w:pStyle w:val="Code"/>
      </w:pPr>
      <w:r w:rsidRPr="004E4173">
        <w:tab/>
      </w:r>
      <w:r w:rsidRPr="004E4173">
        <w:tab/>
      </w:r>
      <w:r w:rsidRPr="004E4173">
        <w:tab/>
        <w:t>draw(specials[shownSpecial].Visual);</w:t>
      </w:r>
    </w:p>
    <w:p w14:paraId="6C9E1DB9" w14:textId="77777777" w:rsidR="004E4173" w:rsidRPr="004E4173" w:rsidRDefault="004E4173" w:rsidP="004E4173">
      <w:pPr>
        <w:pStyle w:val="Code"/>
      </w:pPr>
      <w:r w:rsidRPr="004E4173">
        <w:tab/>
      </w:r>
      <w:r w:rsidRPr="004E4173">
        <w:tab/>
        <w:t>}</w:t>
      </w:r>
    </w:p>
    <w:p w14:paraId="08E72D0F" w14:textId="77777777" w:rsidR="004E4173" w:rsidRPr="004E4173" w:rsidRDefault="004E4173" w:rsidP="004E4173">
      <w:pPr>
        <w:pStyle w:val="Code"/>
      </w:pPr>
      <w:r w:rsidRPr="004E4173">
        <w:tab/>
      </w:r>
      <w:r w:rsidRPr="004E4173">
        <w:tab/>
        <w:t>else</w:t>
      </w:r>
    </w:p>
    <w:p w14:paraId="27B84CD3" w14:textId="77777777" w:rsidR="004E4173" w:rsidRPr="004E4173" w:rsidRDefault="004E4173" w:rsidP="004E4173">
      <w:pPr>
        <w:pStyle w:val="Code"/>
      </w:pPr>
      <w:r w:rsidRPr="004E4173">
        <w:tab/>
      </w:r>
      <w:r w:rsidRPr="004E4173">
        <w:tab/>
        <w:t>{</w:t>
      </w:r>
    </w:p>
    <w:p w14:paraId="64681337" w14:textId="77777777" w:rsidR="004E4173" w:rsidRPr="004E4173" w:rsidRDefault="004E4173" w:rsidP="004E4173">
      <w:pPr>
        <w:pStyle w:val="Code"/>
      </w:pPr>
      <w:r w:rsidRPr="004E4173">
        <w:tab/>
      </w:r>
      <w:r w:rsidRPr="004E4173">
        <w:tab/>
      </w:r>
      <w:r w:rsidRPr="004E4173">
        <w:tab/>
        <w:t>putchar(specials[shownSpecial].Visual.Char);</w:t>
      </w:r>
    </w:p>
    <w:p w14:paraId="07B619A6" w14:textId="77777777" w:rsidR="004E4173" w:rsidRPr="004E4173" w:rsidRDefault="004E4173" w:rsidP="004E4173">
      <w:pPr>
        <w:pStyle w:val="Code"/>
      </w:pPr>
      <w:r w:rsidRPr="004E4173">
        <w:tab/>
      </w:r>
      <w:r w:rsidRPr="004E4173">
        <w:tab/>
        <w:t>}</w:t>
      </w:r>
    </w:p>
    <w:p w14:paraId="7002A1A9" w14:textId="77777777" w:rsidR="004E4173" w:rsidRPr="004E4173" w:rsidRDefault="004E4173" w:rsidP="004E4173">
      <w:pPr>
        <w:pStyle w:val="Code"/>
      </w:pPr>
      <w:r w:rsidRPr="004E4173">
        <w:tab/>
        <w:t>}</w:t>
      </w:r>
    </w:p>
    <w:p w14:paraId="3000BE9E" w14:textId="77777777" w:rsidR="004E4173" w:rsidRPr="004E4173" w:rsidRDefault="004E4173" w:rsidP="004E4173">
      <w:pPr>
        <w:pStyle w:val="Code"/>
      </w:pPr>
      <w:r w:rsidRPr="004E4173">
        <w:t>}</w:t>
      </w:r>
    </w:p>
    <w:p w14:paraId="279D6E5E" w14:textId="77777777" w:rsidR="004E4173" w:rsidRPr="004E4173" w:rsidRDefault="004E4173" w:rsidP="004E4173">
      <w:pPr>
        <w:pStyle w:val="Code"/>
      </w:pPr>
    </w:p>
    <w:p w14:paraId="5D9FE41D" w14:textId="77777777" w:rsidR="004E4173" w:rsidRPr="004E4173" w:rsidRDefault="004E4173" w:rsidP="004E4173">
      <w:pPr>
        <w:pStyle w:val="Code"/>
      </w:pPr>
      <w:r w:rsidRPr="004E4173">
        <w:t>void recreateboard(bool *gameBoard, SNAKE snakes[2], BERRY berries[2], bool isSpecialShown, SPECIAL shownSpecial)</w:t>
      </w:r>
    </w:p>
    <w:p w14:paraId="59FF0FD0" w14:textId="77777777" w:rsidR="004E4173" w:rsidRPr="004E4173" w:rsidRDefault="004E4173" w:rsidP="004E4173">
      <w:pPr>
        <w:pStyle w:val="Code"/>
      </w:pPr>
      <w:r w:rsidRPr="004E4173">
        <w:t>{</w:t>
      </w:r>
    </w:p>
    <w:p w14:paraId="290E9241" w14:textId="77777777" w:rsidR="004E4173" w:rsidRPr="004E4173" w:rsidRDefault="004E4173" w:rsidP="004E4173">
      <w:pPr>
        <w:pStyle w:val="Code"/>
      </w:pPr>
      <w:r w:rsidRPr="004E4173">
        <w:tab/>
        <w:t>// TODO: everything here</w:t>
      </w:r>
    </w:p>
    <w:p w14:paraId="2F0D8C79" w14:textId="77777777" w:rsidR="004E4173" w:rsidRPr="004E4173" w:rsidRDefault="004E4173" w:rsidP="004E4173">
      <w:pPr>
        <w:pStyle w:val="Code"/>
      </w:pPr>
      <w:r w:rsidRPr="004E4173">
        <w:t>}</w:t>
      </w:r>
    </w:p>
    <w:p w14:paraId="35D2D506" w14:textId="77777777" w:rsidR="004E4173" w:rsidRPr="004E4173" w:rsidRDefault="004E4173" w:rsidP="004E4173">
      <w:pPr>
        <w:pStyle w:val="Code"/>
      </w:pPr>
    </w:p>
    <w:p w14:paraId="74432390" w14:textId="77777777" w:rsidR="004E4173" w:rsidRPr="004E4173" w:rsidRDefault="004E4173" w:rsidP="004E4173">
      <w:pPr>
        <w:pStyle w:val="Code"/>
      </w:pPr>
      <w:r w:rsidRPr="004E4173">
        <w:t>void newberry(BERRY *berry, bool *gameBoard)</w:t>
      </w:r>
    </w:p>
    <w:p w14:paraId="4EB84A17" w14:textId="77777777" w:rsidR="004E4173" w:rsidRPr="004E4173" w:rsidRDefault="004E4173" w:rsidP="004E4173">
      <w:pPr>
        <w:pStyle w:val="Code"/>
      </w:pPr>
      <w:r w:rsidRPr="004E4173">
        <w:t>{</w:t>
      </w:r>
    </w:p>
    <w:p w14:paraId="0EFF3B16" w14:textId="77777777" w:rsidR="004E4173" w:rsidRPr="004E4173" w:rsidRDefault="004E4173" w:rsidP="004E4173">
      <w:pPr>
        <w:pStyle w:val="Code"/>
      </w:pPr>
      <w:r w:rsidRPr="004E4173">
        <w:tab/>
        <w:t>bool collision;</w:t>
      </w:r>
    </w:p>
    <w:p w14:paraId="708A6F97" w14:textId="77777777" w:rsidR="004E4173" w:rsidRPr="004E4173" w:rsidRDefault="004E4173" w:rsidP="004E4173">
      <w:pPr>
        <w:pStyle w:val="Code"/>
      </w:pPr>
      <w:r w:rsidRPr="004E4173">
        <w:tab/>
      </w:r>
    </w:p>
    <w:p w14:paraId="09E7E154" w14:textId="77777777" w:rsidR="004E4173" w:rsidRPr="004E4173" w:rsidRDefault="004E4173" w:rsidP="004E4173">
      <w:pPr>
        <w:pStyle w:val="Code"/>
      </w:pPr>
      <w:r w:rsidRPr="004E4173">
        <w:tab/>
        <w:t>do</w:t>
      </w:r>
    </w:p>
    <w:p w14:paraId="1FBC1588" w14:textId="77777777" w:rsidR="004E4173" w:rsidRPr="004E4173" w:rsidRDefault="004E4173" w:rsidP="004E4173">
      <w:pPr>
        <w:pStyle w:val="Code"/>
      </w:pPr>
      <w:r w:rsidRPr="004E4173">
        <w:tab/>
        <w:t>{</w:t>
      </w:r>
    </w:p>
    <w:p w14:paraId="0D92B6DC" w14:textId="77777777" w:rsidR="004E4173" w:rsidRPr="004E4173" w:rsidRDefault="004E4173" w:rsidP="004E4173">
      <w:pPr>
        <w:pStyle w:val="Code"/>
      </w:pPr>
      <w:r w:rsidRPr="004E4173">
        <w:tab/>
      </w:r>
      <w:r w:rsidRPr="004E4173">
        <w:tab/>
        <w:t>collision = false;</w:t>
      </w:r>
    </w:p>
    <w:p w14:paraId="507DCF17" w14:textId="77777777" w:rsidR="004E4173" w:rsidRPr="004E4173" w:rsidRDefault="004E4173" w:rsidP="004E4173">
      <w:pPr>
        <w:pStyle w:val="Code"/>
      </w:pPr>
      <w:r w:rsidRPr="004E4173">
        <w:tab/>
      </w:r>
      <w:r w:rsidRPr="004E4173">
        <w:tab/>
      </w:r>
    </w:p>
    <w:p w14:paraId="057E95E7" w14:textId="77777777" w:rsidR="004E4173" w:rsidRPr="004E4173" w:rsidRDefault="004E4173" w:rsidP="004E4173">
      <w:pPr>
        <w:pStyle w:val="Code"/>
      </w:pPr>
      <w:r w:rsidRPr="004E4173">
        <w:tab/>
      </w:r>
      <w:r w:rsidRPr="004E4173">
        <w:tab/>
        <w:t>berry-&gt;Position.X = rand() % (forcedConsoleSize.X + 1);</w:t>
      </w:r>
    </w:p>
    <w:p w14:paraId="64496BA6" w14:textId="77777777" w:rsidR="004E4173" w:rsidRPr="004E4173" w:rsidRDefault="004E4173" w:rsidP="004E4173">
      <w:pPr>
        <w:pStyle w:val="Code"/>
      </w:pPr>
      <w:r w:rsidRPr="004E4173">
        <w:tab/>
      </w:r>
      <w:r w:rsidRPr="004E4173">
        <w:tab/>
        <w:t>berry-&gt;Position.Y = rand() % (forcedConsoleSize.Y + 1);</w:t>
      </w:r>
    </w:p>
    <w:p w14:paraId="6FB3AA00" w14:textId="77777777" w:rsidR="004E4173" w:rsidRPr="004E4173" w:rsidRDefault="004E4173" w:rsidP="004E4173">
      <w:pPr>
        <w:pStyle w:val="Code"/>
      </w:pPr>
      <w:r w:rsidRPr="004E4173">
        <w:tab/>
      </w:r>
      <w:r w:rsidRPr="004E4173">
        <w:tab/>
      </w:r>
    </w:p>
    <w:p w14:paraId="5A8DB503" w14:textId="77777777" w:rsidR="004E4173" w:rsidRPr="004E4173" w:rsidRDefault="004E4173" w:rsidP="004E4173">
      <w:pPr>
        <w:pStyle w:val="Code"/>
      </w:pPr>
      <w:r w:rsidRPr="004E4173">
        <w:tab/>
      </w:r>
      <w:r w:rsidRPr="004E4173">
        <w:tab/>
        <w:t>// Collision - new berry with snake</w:t>
      </w:r>
    </w:p>
    <w:p w14:paraId="09662D67" w14:textId="77777777" w:rsidR="004E4173" w:rsidRPr="004E4173" w:rsidRDefault="004E4173" w:rsidP="004E4173">
      <w:pPr>
        <w:pStyle w:val="Code"/>
      </w:pPr>
      <w:r w:rsidRPr="004E4173">
        <w:tab/>
      </w:r>
      <w:r w:rsidRPr="004E4173">
        <w:tab/>
        <w:t>for (int y = -1; y &lt;= 1; y++)</w:t>
      </w:r>
    </w:p>
    <w:p w14:paraId="2FE87ED1" w14:textId="77777777" w:rsidR="004E4173" w:rsidRPr="004E4173" w:rsidRDefault="004E4173" w:rsidP="004E4173">
      <w:pPr>
        <w:pStyle w:val="Code"/>
      </w:pPr>
      <w:r w:rsidRPr="004E4173">
        <w:tab/>
      </w:r>
      <w:r w:rsidRPr="004E4173">
        <w:tab/>
        <w:t>{</w:t>
      </w:r>
    </w:p>
    <w:p w14:paraId="0555ECD3" w14:textId="77777777" w:rsidR="004E4173" w:rsidRPr="004E4173" w:rsidRDefault="004E4173" w:rsidP="004E4173">
      <w:pPr>
        <w:pStyle w:val="Code"/>
      </w:pPr>
      <w:r w:rsidRPr="004E4173">
        <w:tab/>
      </w:r>
      <w:r w:rsidRPr="004E4173">
        <w:tab/>
      </w:r>
      <w:r w:rsidRPr="004E4173">
        <w:tab/>
        <w:t>// Skip this cycle step when variables points out of GAMEBOARD range</w:t>
      </w:r>
    </w:p>
    <w:p w14:paraId="4C6B0669" w14:textId="77777777" w:rsidR="004E4173" w:rsidRPr="004E4173" w:rsidRDefault="004E4173" w:rsidP="004E4173">
      <w:pPr>
        <w:pStyle w:val="Code"/>
      </w:pPr>
      <w:r w:rsidRPr="004E4173">
        <w:tab/>
      </w:r>
      <w:r w:rsidRPr="004E4173">
        <w:tab/>
      </w:r>
      <w:r w:rsidRPr="004E4173">
        <w:tab/>
        <w:t>if ((berry-&gt;Position.Y == 0 &amp;&amp; y == -1) || (berry-&gt;Position.Y == forcedConsoleSize.Y &amp;&amp; y == 1))</w:t>
      </w:r>
    </w:p>
    <w:p w14:paraId="40E1C6FB" w14:textId="77777777" w:rsidR="004E4173" w:rsidRPr="004E4173" w:rsidRDefault="004E4173" w:rsidP="004E4173">
      <w:pPr>
        <w:pStyle w:val="Code"/>
      </w:pPr>
      <w:r w:rsidRPr="004E4173">
        <w:tab/>
      </w:r>
      <w:r w:rsidRPr="004E4173">
        <w:tab/>
      </w:r>
      <w:r w:rsidRPr="004E4173">
        <w:tab/>
        <w:t>{</w:t>
      </w:r>
    </w:p>
    <w:p w14:paraId="309B670C" w14:textId="77777777" w:rsidR="004E4173" w:rsidRPr="004E4173" w:rsidRDefault="004E4173" w:rsidP="004E4173">
      <w:pPr>
        <w:pStyle w:val="Code"/>
      </w:pPr>
      <w:r w:rsidRPr="004E4173">
        <w:tab/>
      </w:r>
      <w:r w:rsidRPr="004E4173">
        <w:tab/>
      </w:r>
      <w:r w:rsidRPr="004E4173">
        <w:tab/>
      </w:r>
      <w:r w:rsidRPr="004E4173">
        <w:tab/>
        <w:t>continue;</w:t>
      </w:r>
    </w:p>
    <w:p w14:paraId="54CD055C" w14:textId="77777777" w:rsidR="004E4173" w:rsidRPr="004E4173" w:rsidRDefault="004E4173" w:rsidP="004E4173">
      <w:pPr>
        <w:pStyle w:val="Code"/>
      </w:pPr>
      <w:r w:rsidRPr="004E4173">
        <w:tab/>
      </w:r>
      <w:r w:rsidRPr="004E4173">
        <w:tab/>
      </w:r>
      <w:r w:rsidRPr="004E4173">
        <w:tab/>
        <w:t>}</w:t>
      </w:r>
    </w:p>
    <w:p w14:paraId="585377A2" w14:textId="77777777" w:rsidR="004E4173" w:rsidRPr="004E4173" w:rsidRDefault="004E4173" w:rsidP="004E4173">
      <w:pPr>
        <w:pStyle w:val="Code"/>
      </w:pPr>
      <w:r w:rsidRPr="004E4173">
        <w:tab/>
      </w:r>
      <w:r w:rsidRPr="004E4173">
        <w:tab/>
      </w:r>
      <w:r w:rsidRPr="004E4173">
        <w:tab/>
      </w:r>
    </w:p>
    <w:p w14:paraId="15215A32" w14:textId="77777777" w:rsidR="004E4173" w:rsidRPr="004E4173" w:rsidRDefault="004E4173" w:rsidP="004E4173">
      <w:pPr>
        <w:pStyle w:val="Code"/>
      </w:pPr>
      <w:r w:rsidRPr="004E4173">
        <w:tab/>
      </w:r>
      <w:r w:rsidRPr="004E4173">
        <w:tab/>
      </w:r>
      <w:r w:rsidRPr="004E4173">
        <w:tab/>
        <w:t>for (int x = -1; x &lt;= 1; x++)</w:t>
      </w:r>
    </w:p>
    <w:p w14:paraId="3B8DE98F" w14:textId="77777777" w:rsidR="004E4173" w:rsidRPr="004E4173" w:rsidRDefault="004E4173" w:rsidP="004E4173">
      <w:pPr>
        <w:pStyle w:val="Code"/>
      </w:pPr>
      <w:r w:rsidRPr="004E4173">
        <w:tab/>
      </w:r>
      <w:r w:rsidRPr="004E4173">
        <w:tab/>
      </w:r>
      <w:r w:rsidRPr="004E4173">
        <w:tab/>
        <w:t>{</w:t>
      </w:r>
    </w:p>
    <w:p w14:paraId="4E45F208" w14:textId="77777777" w:rsidR="004E4173" w:rsidRPr="004E4173" w:rsidRDefault="004E4173" w:rsidP="004E4173">
      <w:pPr>
        <w:pStyle w:val="Code"/>
      </w:pPr>
      <w:r w:rsidRPr="004E4173">
        <w:tab/>
      </w:r>
      <w:r w:rsidRPr="004E4173">
        <w:tab/>
      </w:r>
      <w:r w:rsidRPr="004E4173">
        <w:tab/>
      </w:r>
      <w:r w:rsidRPr="004E4173">
        <w:tab/>
        <w:t>// Skip this cycle step when variables points out of GAMEBOARD range</w:t>
      </w:r>
    </w:p>
    <w:p w14:paraId="6C630A00" w14:textId="77777777" w:rsidR="004E4173" w:rsidRPr="004E4173" w:rsidRDefault="004E4173" w:rsidP="004E4173">
      <w:pPr>
        <w:pStyle w:val="Code"/>
      </w:pPr>
      <w:r w:rsidRPr="004E4173">
        <w:tab/>
      </w:r>
      <w:r w:rsidRPr="004E4173">
        <w:tab/>
      </w:r>
      <w:r w:rsidRPr="004E4173">
        <w:tab/>
      </w:r>
      <w:r w:rsidRPr="004E4173">
        <w:tab/>
        <w:t>if ((berry-&gt;Position.X == 0 &amp;&amp; x == -1) || (berry-&gt;Position.X == forcedConsoleSize.X &amp;&amp; x == 1))</w:t>
      </w:r>
    </w:p>
    <w:p w14:paraId="2E838DD3" w14:textId="77777777" w:rsidR="004E4173" w:rsidRPr="004E4173" w:rsidRDefault="004E4173" w:rsidP="004E4173">
      <w:pPr>
        <w:pStyle w:val="Code"/>
      </w:pPr>
      <w:r w:rsidRPr="004E4173">
        <w:tab/>
      </w:r>
      <w:r w:rsidRPr="004E4173">
        <w:tab/>
      </w:r>
      <w:r w:rsidRPr="004E4173">
        <w:tab/>
      </w:r>
      <w:r w:rsidRPr="004E4173">
        <w:tab/>
        <w:t>{</w:t>
      </w:r>
    </w:p>
    <w:p w14:paraId="07E499D1" w14:textId="77777777" w:rsidR="004E4173" w:rsidRPr="004E4173" w:rsidRDefault="004E4173" w:rsidP="004E4173">
      <w:pPr>
        <w:pStyle w:val="Code"/>
      </w:pPr>
      <w:r w:rsidRPr="004E4173">
        <w:tab/>
      </w:r>
      <w:r w:rsidRPr="004E4173">
        <w:tab/>
      </w:r>
      <w:r w:rsidRPr="004E4173">
        <w:tab/>
      </w:r>
      <w:r w:rsidRPr="004E4173">
        <w:tab/>
      </w:r>
      <w:r w:rsidRPr="004E4173">
        <w:tab/>
        <w:t>continue;</w:t>
      </w:r>
    </w:p>
    <w:p w14:paraId="67EDA94F" w14:textId="77777777" w:rsidR="004E4173" w:rsidRPr="004E4173" w:rsidRDefault="004E4173" w:rsidP="004E4173">
      <w:pPr>
        <w:pStyle w:val="Code"/>
      </w:pPr>
      <w:r w:rsidRPr="004E4173">
        <w:tab/>
      </w:r>
      <w:r w:rsidRPr="004E4173">
        <w:tab/>
      </w:r>
      <w:r w:rsidRPr="004E4173">
        <w:tab/>
      </w:r>
      <w:r w:rsidRPr="004E4173">
        <w:tab/>
        <w:t>}</w:t>
      </w:r>
    </w:p>
    <w:p w14:paraId="2385395B" w14:textId="77777777" w:rsidR="004E4173" w:rsidRPr="004E4173" w:rsidRDefault="004E4173" w:rsidP="004E4173">
      <w:pPr>
        <w:pStyle w:val="Code"/>
      </w:pPr>
      <w:r w:rsidRPr="004E4173">
        <w:tab/>
      </w:r>
      <w:r w:rsidRPr="004E4173">
        <w:tab/>
      </w:r>
      <w:r w:rsidRPr="004E4173">
        <w:tab/>
      </w:r>
      <w:r w:rsidRPr="004E4173">
        <w:tab/>
      </w:r>
    </w:p>
    <w:p w14:paraId="48F622FD" w14:textId="77777777" w:rsidR="004E4173" w:rsidRPr="004E4173" w:rsidRDefault="004E4173" w:rsidP="004E4173">
      <w:pPr>
        <w:pStyle w:val="Code"/>
      </w:pPr>
      <w:r w:rsidRPr="004E4173">
        <w:lastRenderedPageBreak/>
        <w:tab/>
      </w:r>
      <w:r w:rsidRPr="004E4173">
        <w:tab/>
      </w:r>
      <w:r w:rsidRPr="004E4173">
        <w:tab/>
      </w:r>
      <w:r w:rsidRPr="004E4173">
        <w:tab/>
        <w:t>if (*(gameBoard + ((berry-&gt;Position.Y + y) * (forcedConsoleSize.X + 1)) + (berry-&gt;Position.X + x)))</w:t>
      </w:r>
    </w:p>
    <w:p w14:paraId="25A90FF7" w14:textId="77777777" w:rsidR="004E4173" w:rsidRPr="004E4173" w:rsidRDefault="004E4173" w:rsidP="004E4173">
      <w:pPr>
        <w:pStyle w:val="Code"/>
      </w:pPr>
      <w:r w:rsidRPr="004E4173">
        <w:tab/>
      </w:r>
      <w:r w:rsidRPr="004E4173">
        <w:tab/>
      </w:r>
      <w:r w:rsidRPr="004E4173">
        <w:tab/>
      </w:r>
      <w:r w:rsidRPr="004E4173">
        <w:tab/>
        <w:t>{</w:t>
      </w:r>
    </w:p>
    <w:p w14:paraId="61D63837" w14:textId="77777777" w:rsidR="004E4173" w:rsidRPr="004E4173" w:rsidRDefault="004E4173" w:rsidP="004E4173">
      <w:pPr>
        <w:pStyle w:val="Code"/>
      </w:pPr>
      <w:r w:rsidRPr="004E4173">
        <w:tab/>
      </w:r>
      <w:r w:rsidRPr="004E4173">
        <w:tab/>
      </w:r>
      <w:r w:rsidRPr="004E4173">
        <w:tab/>
      </w:r>
      <w:r w:rsidRPr="004E4173">
        <w:tab/>
      </w:r>
      <w:r w:rsidRPr="004E4173">
        <w:tab/>
        <w:t>collision = true;</w:t>
      </w:r>
    </w:p>
    <w:p w14:paraId="72378CBD" w14:textId="77777777" w:rsidR="004E4173" w:rsidRPr="004E4173" w:rsidRDefault="004E4173" w:rsidP="004E4173">
      <w:pPr>
        <w:pStyle w:val="Code"/>
      </w:pPr>
      <w:r w:rsidRPr="004E4173">
        <w:tab/>
      </w:r>
      <w:r w:rsidRPr="004E4173">
        <w:tab/>
      </w:r>
      <w:r w:rsidRPr="004E4173">
        <w:tab/>
      </w:r>
      <w:r w:rsidRPr="004E4173">
        <w:tab/>
      </w:r>
      <w:r w:rsidRPr="004E4173">
        <w:tab/>
        <w:t>break;</w:t>
      </w:r>
    </w:p>
    <w:p w14:paraId="581F2B0A" w14:textId="77777777" w:rsidR="004E4173" w:rsidRPr="004E4173" w:rsidRDefault="004E4173" w:rsidP="004E4173">
      <w:pPr>
        <w:pStyle w:val="Code"/>
      </w:pPr>
      <w:r w:rsidRPr="004E4173">
        <w:tab/>
      </w:r>
      <w:r w:rsidRPr="004E4173">
        <w:tab/>
      </w:r>
      <w:r w:rsidRPr="004E4173">
        <w:tab/>
      </w:r>
      <w:r w:rsidRPr="004E4173">
        <w:tab/>
        <w:t>}</w:t>
      </w:r>
    </w:p>
    <w:p w14:paraId="3EC30C8E" w14:textId="77777777" w:rsidR="004E4173" w:rsidRPr="004E4173" w:rsidRDefault="004E4173" w:rsidP="004E4173">
      <w:pPr>
        <w:pStyle w:val="Code"/>
      </w:pPr>
      <w:r w:rsidRPr="004E4173">
        <w:tab/>
      </w:r>
      <w:r w:rsidRPr="004E4173">
        <w:tab/>
      </w:r>
      <w:r w:rsidRPr="004E4173">
        <w:tab/>
        <w:t>}</w:t>
      </w:r>
    </w:p>
    <w:p w14:paraId="5BC568F8" w14:textId="77777777" w:rsidR="004E4173" w:rsidRPr="004E4173" w:rsidRDefault="004E4173" w:rsidP="004E4173">
      <w:pPr>
        <w:pStyle w:val="Code"/>
      </w:pPr>
      <w:r w:rsidRPr="004E4173">
        <w:tab/>
      </w:r>
      <w:r w:rsidRPr="004E4173">
        <w:tab/>
      </w:r>
      <w:r w:rsidRPr="004E4173">
        <w:tab/>
      </w:r>
    </w:p>
    <w:p w14:paraId="3F58D393" w14:textId="77777777" w:rsidR="004E4173" w:rsidRPr="004E4173" w:rsidRDefault="004E4173" w:rsidP="004E4173">
      <w:pPr>
        <w:pStyle w:val="Code"/>
      </w:pPr>
      <w:r w:rsidRPr="004E4173">
        <w:tab/>
      </w:r>
      <w:r w:rsidRPr="004E4173">
        <w:tab/>
      </w:r>
      <w:r w:rsidRPr="004E4173">
        <w:tab/>
        <w:t>if (collision)</w:t>
      </w:r>
    </w:p>
    <w:p w14:paraId="4DB9944E" w14:textId="77777777" w:rsidR="004E4173" w:rsidRPr="004E4173" w:rsidRDefault="004E4173" w:rsidP="004E4173">
      <w:pPr>
        <w:pStyle w:val="Code"/>
      </w:pPr>
      <w:r w:rsidRPr="004E4173">
        <w:tab/>
      </w:r>
      <w:r w:rsidRPr="004E4173">
        <w:tab/>
      </w:r>
      <w:r w:rsidRPr="004E4173">
        <w:tab/>
        <w:t>{</w:t>
      </w:r>
    </w:p>
    <w:p w14:paraId="637B4F5F" w14:textId="77777777" w:rsidR="004E4173" w:rsidRPr="004E4173" w:rsidRDefault="004E4173" w:rsidP="004E4173">
      <w:pPr>
        <w:pStyle w:val="Code"/>
      </w:pPr>
      <w:r w:rsidRPr="004E4173">
        <w:tab/>
      </w:r>
      <w:r w:rsidRPr="004E4173">
        <w:tab/>
      </w:r>
      <w:r w:rsidRPr="004E4173">
        <w:tab/>
      </w:r>
      <w:r w:rsidRPr="004E4173">
        <w:tab/>
        <w:t>break;</w:t>
      </w:r>
    </w:p>
    <w:p w14:paraId="0CA0E3F4" w14:textId="77777777" w:rsidR="004E4173" w:rsidRPr="004E4173" w:rsidRDefault="004E4173" w:rsidP="004E4173">
      <w:pPr>
        <w:pStyle w:val="Code"/>
      </w:pPr>
      <w:r w:rsidRPr="004E4173">
        <w:tab/>
      </w:r>
      <w:r w:rsidRPr="004E4173">
        <w:tab/>
      </w:r>
      <w:r w:rsidRPr="004E4173">
        <w:tab/>
        <w:t>}</w:t>
      </w:r>
    </w:p>
    <w:p w14:paraId="1355C576" w14:textId="77777777" w:rsidR="004E4173" w:rsidRPr="004E4173" w:rsidRDefault="004E4173" w:rsidP="004E4173">
      <w:pPr>
        <w:pStyle w:val="Code"/>
      </w:pPr>
      <w:r w:rsidRPr="004E4173">
        <w:tab/>
      </w:r>
      <w:r w:rsidRPr="004E4173">
        <w:tab/>
        <w:t>}</w:t>
      </w:r>
    </w:p>
    <w:p w14:paraId="5C84EDB9" w14:textId="77777777" w:rsidR="004E4173" w:rsidRPr="004E4173" w:rsidRDefault="004E4173" w:rsidP="004E4173">
      <w:pPr>
        <w:pStyle w:val="Code"/>
      </w:pPr>
      <w:r w:rsidRPr="004E4173">
        <w:tab/>
        <w:t>} while (collision);</w:t>
      </w:r>
    </w:p>
    <w:p w14:paraId="72A0B256" w14:textId="77777777" w:rsidR="004E4173" w:rsidRPr="004E4173" w:rsidRDefault="004E4173" w:rsidP="004E4173">
      <w:pPr>
        <w:pStyle w:val="Code"/>
      </w:pPr>
      <w:r w:rsidRPr="004E4173">
        <w:tab/>
      </w:r>
    </w:p>
    <w:p w14:paraId="19E68F2C" w14:textId="77777777" w:rsidR="004E4173" w:rsidRPr="004E4173" w:rsidRDefault="004E4173" w:rsidP="004E4173">
      <w:pPr>
        <w:pStyle w:val="Code"/>
      </w:pPr>
      <w:r w:rsidRPr="004E4173">
        <w:tab/>
        <w:t>berry-&gt;Visual.Color = (COLOR)(rand() % 8 + 8);</w:t>
      </w:r>
    </w:p>
    <w:p w14:paraId="3D0F3D43" w14:textId="77777777" w:rsidR="004E4173" w:rsidRPr="004E4173" w:rsidRDefault="004E4173" w:rsidP="004E4173">
      <w:pPr>
        <w:pStyle w:val="Code"/>
      </w:pPr>
      <w:r w:rsidRPr="004E4173">
        <w:tab/>
      </w:r>
    </w:p>
    <w:p w14:paraId="0CAE089D" w14:textId="77777777" w:rsidR="004E4173" w:rsidRPr="004E4173" w:rsidRDefault="004E4173" w:rsidP="004E4173">
      <w:pPr>
        <w:pStyle w:val="Code"/>
      </w:pPr>
      <w:r w:rsidRPr="004E4173">
        <w:tab/>
        <w:t>// Print berry</w:t>
      </w:r>
    </w:p>
    <w:p w14:paraId="0B8D1746" w14:textId="77777777" w:rsidR="004E4173" w:rsidRPr="004E4173" w:rsidRDefault="004E4173" w:rsidP="004E4173">
      <w:pPr>
        <w:pStyle w:val="Code"/>
      </w:pPr>
      <w:r w:rsidRPr="004E4173">
        <w:tab/>
        <w:t>movecursor(berry-&gt;Position);</w:t>
      </w:r>
    </w:p>
    <w:p w14:paraId="3EC2A0A9" w14:textId="77777777" w:rsidR="004E4173" w:rsidRPr="004E4173" w:rsidRDefault="004E4173" w:rsidP="004E4173">
      <w:pPr>
        <w:pStyle w:val="Code"/>
      </w:pPr>
      <w:r w:rsidRPr="004E4173">
        <w:tab/>
        <w:t>draw(berry-&gt;Visual);</w:t>
      </w:r>
    </w:p>
    <w:p w14:paraId="4B9A5121" w14:textId="77777777" w:rsidR="004E4173" w:rsidRPr="004E4173" w:rsidRDefault="004E4173" w:rsidP="004E4173">
      <w:pPr>
        <w:pStyle w:val="Code"/>
      </w:pPr>
      <w:r w:rsidRPr="004E4173">
        <w:t>}</w:t>
      </w:r>
    </w:p>
    <w:p w14:paraId="7A2741BE" w14:textId="77777777" w:rsidR="004E4173" w:rsidRPr="004E4173" w:rsidRDefault="004E4173" w:rsidP="004E4173">
      <w:pPr>
        <w:pStyle w:val="Code"/>
      </w:pPr>
    </w:p>
    <w:p w14:paraId="4F11FF4C" w14:textId="77777777" w:rsidR="004E4173" w:rsidRPr="004E4173" w:rsidRDefault="004E4173" w:rsidP="004E4173">
      <w:pPr>
        <w:pStyle w:val="Code"/>
      </w:pPr>
      <w:r w:rsidRPr="004E4173">
        <w:t>void playsnake(int sleep, bool borders, VISUAL visual, const char *playerName)</w:t>
      </w:r>
    </w:p>
    <w:p w14:paraId="007BE865" w14:textId="77777777" w:rsidR="004E4173" w:rsidRPr="004E4173" w:rsidRDefault="004E4173" w:rsidP="004E4173">
      <w:pPr>
        <w:pStyle w:val="Code"/>
      </w:pPr>
      <w:r w:rsidRPr="004E4173">
        <w:t>{</w:t>
      </w:r>
    </w:p>
    <w:p w14:paraId="2C8F1FBE" w14:textId="77777777" w:rsidR="004E4173" w:rsidRPr="004E4173" w:rsidRDefault="004E4173" w:rsidP="004E4173">
      <w:pPr>
        <w:pStyle w:val="Code"/>
      </w:pPr>
      <w:r w:rsidRPr="004E4173">
        <w:t>#ifndef DEBUG</w:t>
      </w:r>
    </w:p>
    <w:p w14:paraId="09C18695" w14:textId="77777777" w:rsidR="004E4173" w:rsidRPr="004E4173" w:rsidRDefault="004E4173" w:rsidP="004E4173">
      <w:pPr>
        <w:pStyle w:val="Code"/>
      </w:pPr>
      <w:r w:rsidRPr="004E4173">
        <w:tab/>
        <w:t>timer(true);</w:t>
      </w:r>
    </w:p>
    <w:p w14:paraId="6054B6D7" w14:textId="77777777" w:rsidR="004E4173" w:rsidRPr="004E4173" w:rsidRDefault="004E4173" w:rsidP="004E4173">
      <w:pPr>
        <w:pStyle w:val="Code"/>
      </w:pPr>
      <w:r w:rsidRPr="004E4173">
        <w:t>#endif</w:t>
      </w:r>
    </w:p>
    <w:p w14:paraId="2CF73AD9" w14:textId="77777777" w:rsidR="004E4173" w:rsidRPr="004E4173" w:rsidRDefault="004E4173" w:rsidP="004E4173">
      <w:pPr>
        <w:pStyle w:val="Code"/>
      </w:pPr>
      <w:r w:rsidRPr="004E4173">
        <w:tab/>
      </w:r>
    </w:p>
    <w:p w14:paraId="239965CF" w14:textId="77777777" w:rsidR="004E4173" w:rsidRPr="004E4173" w:rsidRDefault="004E4173" w:rsidP="004E4173">
      <w:pPr>
        <w:pStyle w:val="Code"/>
      </w:pPr>
      <w:r w:rsidRPr="004E4173">
        <w:tab/>
        <w:t>forcedConsoleSize = consoleSize;</w:t>
      </w:r>
    </w:p>
    <w:p w14:paraId="4EE37AE8" w14:textId="77777777" w:rsidR="004E4173" w:rsidRPr="004E4173" w:rsidRDefault="004E4173" w:rsidP="004E4173">
      <w:pPr>
        <w:pStyle w:val="Code"/>
      </w:pPr>
      <w:r w:rsidRPr="004E4173">
        <w:tab/>
        <w:t>SuspendThread(sizecheckthreadHandle);</w:t>
      </w:r>
    </w:p>
    <w:p w14:paraId="07EF05C7" w14:textId="77777777" w:rsidR="004E4173" w:rsidRPr="004E4173" w:rsidRDefault="004E4173" w:rsidP="004E4173">
      <w:pPr>
        <w:pStyle w:val="Code"/>
      </w:pPr>
      <w:r w:rsidRPr="004E4173">
        <w:tab/>
        <w:t>SuspendThread(cheatpromptthreadHandle);</w:t>
      </w:r>
    </w:p>
    <w:p w14:paraId="77BD618E" w14:textId="77777777" w:rsidR="004E4173" w:rsidRPr="004E4173" w:rsidRDefault="004E4173" w:rsidP="004E4173">
      <w:pPr>
        <w:pStyle w:val="Code"/>
      </w:pPr>
      <w:r w:rsidRPr="004E4173">
        <w:tab/>
        <w:t>cls();</w:t>
      </w:r>
    </w:p>
    <w:p w14:paraId="3754829E" w14:textId="77777777" w:rsidR="004E4173" w:rsidRPr="004E4173" w:rsidRDefault="004E4173" w:rsidP="004E4173">
      <w:pPr>
        <w:pStyle w:val="Code"/>
      </w:pPr>
      <w:r w:rsidRPr="004E4173">
        <w:tab/>
      </w:r>
    </w:p>
    <w:p w14:paraId="4023AEF5" w14:textId="77777777" w:rsidR="004E4173" w:rsidRPr="004E4173" w:rsidRDefault="004E4173" w:rsidP="004E4173">
      <w:pPr>
        <w:pStyle w:val="Code"/>
      </w:pPr>
      <w:r w:rsidRPr="004E4173">
        <w:tab/>
        <w:t>bool isSpecialShown, lastFisaState;</w:t>
      </w:r>
    </w:p>
    <w:p w14:paraId="33FBB263" w14:textId="77777777" w:rsidR="004E4173" w:rsidRPr="004E4173" w:rsidRDefault="004E4173" w:rsidP="004E4173">
      <w:pPr>
        <w:pStyle w:val="Code"/>
      </w:pPr>
      <w:r w:rsidRPr="004E4173">
        <w:tab/>
        <w:t>bool gameBoard[forcedConsoleSize.Y + 1][forcedConsoleSize.X + 1];</w:t>
      </w:r>
    </w:p>
    <w:p w14:paraId="59F76172" w14:textId="77777777" w:rsidR="004E4173" w:rsidRPr="004E4173" w:rsidRDefault="004E4173" w:rsidP="004E4173">
      <w:pPr>
        <w:pStyle w:val="Code"/>
      </w:pPr>
      <w:r w:rsidRPr="004E4173">
        <w:tab/>
        <w:t>char key;</w:t>
      </w:r>
    </w:p>
    <w:p w14:paraId="02623852" w14:textId="77777777" w:rsidR="004E4173" w:rsidRPr="004E4173" w:rsidRDefault="004E4173" w:rsidP="004E4173">
      <w:pPr>
        <w:pStyle w:val="Code"/>
      </w:pPr>
      <w:r w:rsidRPr="004E4173">
        <w:tab/>
        <w:t>SPECIAL shownSpecial;</w:t>
      </w:r>
    </w:p>
    <w:p w14:paraId="0D175678" w14:textId="77777777" w:rsidR="004E4173" w:rsidRPr="004E4173" w:rsidRDefault="004E4173" w:rsidP="004E4173">
      <w:pPr>
        <w:pStyle w:val="Code"/>
      </w:pPr>
      <w:r w:rsidRPr="004E4173">
        <w:tab/>
        <w:t>BERRY berry;</w:t>
      </w:r>
    </w:p>
    <w:p w14:paraId="535CE14F" w14:textId="77777777" w:rsidR="004E4173" w:rsidRPr="004E4173" w:rsidRDefault="004E4173" w:rsidP="004E4173">
      <w:pPr>
        <w:pStyle w:val="Code"/>
      </w:pPr>
      <w:r w:rsidRPr="004E4173">
        <w:tab/>
        <w:t>SNAKE snake;</w:t>
      </w:r>
    </w:p>
    <w:p w14:paraId="2D3C6883" w14:textId="77777777" w:rsidR="004E4173" w:rsidRPr="004E4173" w:rsidRDefault="004E4173" w:rsidP="004E4173">
      <w:pPr>
        <w:pStyle w:val="Code"/>
      </w:pPr>
      <w:r w:rsidRPr="004E4173">
        <w:tab/>
      </w:r>
    </w:p>
    <w:p w14:paraId="01822576" w14:textId="77777777" w:rsidR="004E4173" w:rsidRPr="004E4173" w:rsidRDefault="004E4173" w:rsidP="004E4173">
      <w:pPr>
        <w:pStyle w:val="Code"/>
      </w:pPr>
      <w:r w:rsidRPr="004E4173">
        <w:tab/>
        <w:t>// Assign variables</w:t>
      </w:r>
    </w:p>
    <w:p w14:paraId="78E3D85C" w14:textId="77777777" w:rsidR="004E4173" w:rsidRPr="004E4173" w:rsidRDefault="004E4173" w:rsidP="004E4173">
      <w:pPr>
        <w:pStyle w:val="Code"/>
      </w:pPr>
      <w:r w:rsidRPr="004E4173">
        <w:tab/>
        <w:t>isSpecialShown = false;</w:t>
      </w:r>
    </w:p>
    <w:p w14:paraId="57F03FFA" w14:textId="77777777" w:rsidR="004E4173" w:rsidRPr="004E4173" w:rsidRDefault="004E4173" w:rsidP="004E4173">
      <w:pPr>
        <w:pStyle w:val="Code"/>
      </w:pPr>
      <w:r w:rsidRPr="004E4173">
        <w:tab/>
        <w:t>lastFisaState  = cheats[Fisa];</w:t>
      </w:r>
    </w:p>
    <w:p w14:paraId="36D33742" w14:textId="77777777" w:rsidR="004E4173" w:rsidRPr="004E4173" w:rsidRDefault="004E4173" w:rsidP="004E4173">
      <w:pPr>
        <w:pStyle w:val="Code"/>
      </w:pPr>
      <w:r w:rsidRPr="004E4173">
        <w:tab/>
        <w:t>memset(gameBoard, false, (forcedConsoleSize.X + 1) * (forcedConsoleSize.Y + 1));</w:t>
      </w:r>
    </w:p>
    <w:p w14:paraId="5FFBA5DB" w14:textId="77777777" w:rsidR="004E4173" w:rsidRPr="004E4173" w:rsidRDefault="004E4173" w:rsidP="004E4173">
      <w:pPr>
        <w:pStyle w:val="Code"/>
      </w:pPr>
      <w:r w:rsidRPr="004E4173">
        <w:tab/>
        <w:t>shownSpecial = (SPECIAL)0;</w:t>
      </w:r>
    </w:p>
    <w:p w14:paraId="5416BC51" w14:textId="77777777" w:rsidR="004E4173" w:rsidRPr="004E4173" w:rsidRDefault="004E4173" w:rsidP="004E4173">
      <w:pPr>
        <w:pStyle w:val="Code"/>
      </w:pPr>
      <w:r w:rsidRPr="004E4173">
        <w:tab/>
      </w:r>
    </w:p>
    <w:p w14:paraId="07434FA3" w14:textId="77777777" w:rsidR="004E4173" w:rsidRPr="004E4173" w:rsidRDefault="004E4173" w:rsidP="004E4173">
      <w:pPr>
        <w:pStyle w:val="Code"/>
      </w:pPr>
      <w:r w:rsidRPr="004E4173">
        <w:tab/>
        <w:t>berry.Visual.Char = BERRY_CHAR;</w:t>
      </w:r>
    </w:p>
    <w:p w14:paraId="3C52DC62" w14:textId="77777777" w:rsidR="004E4173" w:rsidRPr="004E4173" w:rsidRDefault="004E4173" w:rsidP="004E4173">
      <w:pPr>
        <w:pStyle w:val="Code"/>
      </w:pPr>
      <w:r w:rsidRPr="004E4173">
        <w:tab/>
      </w:r>
    </w:p>
    <w:p w14:paraId="51DD6FF8" w14:textId="77777777" w:rsidR="004E4173" w:rsidRPr="004E4173" w:rsidRDefault="004E4173" w:rsidP="004E4173">
      <w:pPr>
        <w:pStyle w:val="Code"/>
      </w:pPr>
      <w:r w:rsidRPr="004E4173">
        <w:tab/>
        <w:t>snake.Collision</w:t>
      </w:r>
      <w:r w:rsidRPr="004E4173">
        <w:tab/>
      </w:r>
      <w:r w:rsidRPr="004E4173">
        <w:tab/>
      </w:r>
      <w:r w:rsidRPr="004E4173">
        <w:tab/>
        <w:t>= false;</w:t>
      </w:r>
    </w:p>
    <w:p w14:paraId="371D6B2A" w14:textId="77777777" w:rsidR="004E4173" w:rsidRPr="004E4173" w:rsidRDefault="004E4173" w:rsidP="004E4173">
      <w:pPr>
        <w:pStyle w:val="Code"/>
      </w:pPr>
      <w:r w:rsidRPr="004E4173">
        <w:tab/>
        <w:t>snake.Active</w:t>
      </w:r>
      <w:r w:rsidRPr="004E4173">
        <w:tab/>
      </w:r>
      <w:r w:rsidRPr="004E4173">
        <w:tab/>
      </w:r>
      <w:r w:rsidRPr="004E4173">
        <w:tab/>
        <w:t>= SNAKE_LENGTH_START;</w:t>
      </w:r>
    </w:p>
    <w:p w14:paraId="7EA4FD93" w14:textId="77777777" w:rsidR="004E4173" w:rsidRPr="004E4173" w:rsidRDefault="004E4173" w:rsidP="004E4173">
      <w:pPr>
        <w:pStyle w:val="Code"/>
      </w:pPr>
      <w:r w:rsidRPr="004E4173">
        <w:tab/>
        <w:t>snake.Shown</w:t>
      </w:r>
      <w:r w:rsidRPr="004E4173">
        <w:tab/>
      </w:r>
      <w:r w:rsidRPr="004E4173">
        <w:tab/>
      </w:r>
      <w:r w:rsidRPr="004E4173">
        <w:tab/>
      </w:r>
      <w:r w:rsidRPr="004E4173">
        <w:tab/>
        <w:t>= 0;</w:t>
      </w:r>
    </w:p>
    <w:p w14:paraId="1AA0F002" w14:textId="77777777" w:rsidR="004E4173" w:rsidRPr="004E4173" w:rsidRDefault="004E4173" w:rsidP="004E4173">
      <w:pPr>
        <w:pStyle w:val="Code"/>
      </w:pPr>
      <w:r w:rsidRPr="004E4173">
        <w:tab/>
        <w:t>snake.Bend.Active</w:t>
      </w:r>
      <w:r w:rsidRPr="004E4173">
        <w:tab/>
      </w:r>
      <w:r w:rsidRPr="004E4173">
        <w:tab/>
        <w:t>= 0;</w:t>
      </w:r>
    </w:p>
    <w:p w14:paraId="2B243D17" w14:textId="77777777" w:rsidR="004E4173" w:rsidRPr="004E4173" w:rsidRDefault="004E4173" w:rsidP="004E4173">
      <w:pPr>
        <w:pStyle w:val="Code"/>
      </w:pPr>
      <w:r w:rsidRPr="004E4173">
        <w:tab/>
        <w:t>snake.Bend.ToAssign</w:t>
      </w:r>
      <w:r w:rsidRPr="004E4173">
        <w:tab/>
      </w:r>
      <w:r w:rsidRPr="004E4173">
        <w:tab/>
        <w:t>= 0;</w:t>
      </w:r>
    </w:p>
    <w:p w14:paraId="28487652" w14:textId="77777777" w:rsidR="004E4173" w:rsidRPr="004E4173" w:rsidRDefault="004E4173" w:rsidP="004E4173">
      <w:pPr>
        <w:pStyle w:val="Code"/>
      </w:pPr>
      <w:r w:rsidRPr="004E4173">
        <w:tab/>
        <w:t>snake.Head.Position.X</w:t>
      </w:r>
      <w:r w:rsidRPr="004E4173">
        <w:tab/>
        <w:t>= (forcedConsoleSize.X + 1) / 2;</w:t>
      </w:r>
    </w:p>
    <w:p w14:paraId="7EEFEEE4" w14:textId="77777777" w:rsidR="004E4173" w:rsidRPr="004E4173" w:rsidRDefault="004E4173" w:rsidP="004E4173">
      <w:pPr>
        <w:pStyle w:val="Code"/>
      </w:pPr>
      <w:r w:rsidRPr="004E4173">
        <w:tab/>
        <w:t>snake.Head.Position.Y</w:t>
      </w:r>
      <w:r w:rsidRPr="004E4173">
        <w:tab/>
        <w:t>= (forcedConsoleSize.Y + 1) / 2;</w:t>
      </w:r>
    </w:p>
    <w:p w14:paraId="55ACAF7E" w14:textId="77777777" w:rsidR="004E4173" w:rsidRPr="004E4173" w:rsidRDefault="004E4173" w:rsidP="004E4173">
      <w:pPr>
        <w:pStyle w:val="Code"/>
      </w:pPr>
      <w:r w:rsidRPr="004E4173">
        <w:tab/>
        <w:t>snake.Tail.Position</w:t>
      </w:r>
      <w:r w:rsidRPr="004E4173">
        <w:tab/>
      </w:r>
      <w:r w:rsidRPr="004E4173">
        <w:tab/>
        <w:t>= snake.Head.Position;</w:t>
      </w:r>
    </w:p>
    <w:p w14:paraId="5CD5489E" w14:textId="77777777" w:rsidR="004E4173" w:rsidRPr="004E4173" w:rsidRDefault="004E4173" w:rsidP="004E4173">
      <w:pPr>
        <w:pStyle w:val="Code"/>
      </w:pPr>
      <w:r w:rsidRPr="004E4173">
        <w:tab/>
        <w:t>snake.Head.Direction</w:t>
      </w:r>
      <w:r w:rsidRPr="004E4173">
        <w:tab/>
        <w:t>= CONTROLS[Arrows][KUp];</w:t>
      </w:r>
    </w:p>
    <w:p w14:paraId="7D4FB90D" w14:textId="77777777" w:rsidR="004E4173" w:rsidRPr="004E4173" w:rsidRDefault="004E4173" w:rsidP="004E4173">
      <w:pPr>
        <w:pStyle w:val="Code"/>
      </w:pPr>
      <w:r w:rsidRPr="004E4173">
        <w:tab/>
        <w:t>snake.Tail.Direction</w:t>
      </w:r>
      <w:r w:rsidRPr="004E4173">
        <w:tab/>
        <w:t>= snake.Head.Direction;</w:t>
      </w:r>
    </w:p>
    <w:p w14:paraId="767B17E3" w14:textId="77777777" w:rsidR="004E4173" w:rsidRPr="004E4173" w:rsidRDefault="004E4173" w:rsidP="004E4173">
      <w:pPr>
        <w:pStyle w:val="Code"/>
      </w:pPr>
      <w:r w:rsidRPr="004E4173">
        <w:tab/>
        <w:t>snake.Visual</w:t>
      </w:r>
      <w:r w:rsidRPr="004E4173">
        <w:tab/>
      </w:r>
      <w:r w:rsidRPr="004E4173">
        <w:tab/>
      </w:r>
      <w:r w:rsidRPr="004E4173">
        <w:tab/>
        <w:t>= visual;</w:t>
      </w:r>
    </w:p>
    <w:p w14:paraId="6B505C85" w14:textId="77777777" w:rsidR="004E4173" w:rsidRPr="004E4173" w:rsidRDefault="004E4173" w:rsidP="004E4173">
      <w:pPr>
        <w:pStyle w:val="Code"/>
      </w:pPr>
      <w:r w:rsidRPr="004E4173">
        <w:tab/>
        <w:t>//strcpy(snake.PlayerName, playerName);</w:t>
      </w:r>
    </w:p>
    <w:p w14:paraId="04FA3A4E" w14:textId="77777777" w:rsidR="004E4173" w:rsidRPr="004E4173" w:rsidRDefault="004E4173" w:rsidP="004E4173">
      <w:pPr>
        <w:pStyle w:val="Code"/>
      </w:pPr>
      <w:r w:rsidRPr="004E4173">
        <w:tab/>
      </w:r>
    </w:p>
    <w:p w14:paraId="0E9B69AD" w14:textId="77777777" w:rsidR="004E4173" w:rsidRPr="004E4173" w:rsidRDefault="004E4173" w:rsidP="004E4173">
      <w:pPr>
        <w:pStyle w:val="Code"/>
      </w:pPr>
      <w:r w:rsidRPr="004E4173">
        <w:tab/>
        <w:t>gameBoard[snake.Head.Position.Y][snake.Head.Position.X] = true;</w:t>
      </w:r>
    </w:p>
    <w:p w14:paraId="7B31D32F" w14:textId="77777777" w:rsidR="004E4173" w:rsidRPr="004E4173" w:rsidRDefault="004E4173" w:rsidP="004E4173">
      <w:pPr>
        <w:pStyle w:val="Code"/>
      </w:pPr>
      <w:r w:rsidRPr="004E4173">
        <w:tab/>
      </w:r>
    </w:p>
    <w:p w14:paraId="417F9AE6" w14:textId="77777777" w:rsidR="004E4173" w:rsidRPr="004E4173" w:rsidRDefault="004E4173" w:rsidP="004E4173">
      <w:pPr>
        <w:pStyle w:val="Code"/>
      </w:pPr>
      <w:r w:rsidRPr="004E4173">
        <w:tab/>
        <w:t>for (int i = 0; i &lt; SNAKE_LENGTH_MAX; i++)</w:t>
      </w:r>
    </w:p>
    <w:p w14:paraId="576647E3" w14:textId="77777777" w:rsidR="004E4173" w:rsidRPr="004E4173" w:rsidRDefault="004E4173" w:rsidP="004E4173">
      <w:pPr>
        <w:pStyle w:val="Code"/>
      </w:pPr>
      <w:r w:rsidRPr="004E4173">
        <w:tab/>
        <w:t>{</w:t>
      </w:r>
    </w:p>
    <w:p w14:paraId="09E0C39B" w14:textId="77777777" w:rsidR="004E4173" w:rsidRPr="004E4173" w:rsidRDefault="004E4173" w:rsidP="004E4173">
      <w:pPr>
        <w:pStyle w:val="Code"/>
      </w:pPr>
      <w:r w:rsidRPr="004E4173">
        <w:tab/>
      </w:r>
      <w:r w:rsidRPr="004E4173">
        <w:tab/>
        <w:t>snake.Bend.Vector[i].Position.X = NEUTRAL;</w:t>
      </w:r>
    </w:p>
    <w:p w14:paraId="0EBCD99E" w14:textId="77777777" w:rsidR="004E4173" w:rsidRPr="004E4173" w:rsidRDefault="004E4173" w:rsidP="004E4173">
      <w:pPr>
        <w:pStyle w:val="Code"/>
      </w:pPr>
      <w:r w:rsidRPr="004E4173">
        <w:tab/>
      </w:r>
      <w:r w:rsidRPr="004E4173">
        <w:tab/>
        <w:t>snake.Bend.Vector[i].Position.Y = NEUTRAL;</w:t>
      </w:r>
    </w:p>
    <w:p w14:paraId="7DF540BC" w14:textId="77777777" w:rsidR="004E4173" w:rsidRPr="004E4173" w:rsidRDefault="004E4173" w:rsidP="004E4173">
      <w:pPr>
        <w:pStyle w:val="Code"/>
      </w:pPr>
      <w:r w:rsidRPr="004E4173">
        <w:tab/>
      </w:r>
      <w:r w:rsidRPr="004E4173">
        <w:tab/>
        <w:t>snake.Bend.Vector[i].Direction  = NEUTRAL;</w:t>
      </w:r>
    </w:p>
    <w:p w14:paraId="44C1714B" w14:textId="77777777" w:rsidR="004E4173" w:rsidRPr="004E4173" w:rsidRDefault="004E4173" w:rsidP="004E4173">
      <w:pPr>
        <w:pStyle w:val="Code"/>
      </w:pPr>
      <w:r w:rsidRPr="004E4173">
        <w:lastRenderedPageBreak/>
        <w:tab/>
        <w:t>}</w:t>
      </w:r>
    </w:p>
    <w:p w14:paraId="4C2433F8" w14:textId="77777777" w:rsidR="004E4173" w:rsidRPr="004E4173" w:rsidRDefault="004E4173" w:rsidP="004E4173">
      <w:pPr>
        <w:pStyle w:val="Code"/>
      </w:pPr>
      <w:r w:rsidRPr="004E4173">
        <w:tab/>
      </w:r>
    </w:p>
    <w:p w14:paraId="23EA9640" w14:textId="77777777" w:rsidR="004E4173" w:rsidRPr="004E4173" w:rsidRDefault="004E4173" w:rsidP="004E4173">
      <w:pPr>
        <w:pStyle w:val="Code"/>
      </w:pPr>
      <w:r w:rsidRPr="004E4173">
        <w:tab/>
        <w:t>// Create berry</w:t>
      </w:r>
    </w:p>
    <w:p w14:paraId="7992D0F7" w14:textId="77777777" w:rsidR="004E4173" w:rsidRPr="004E4173" w:rsidRDefault="004E4173" w:rsidP="004E4173">
      <w:pPr>
        <w:pStyle w:val="Code"/>
      </w:pPr>
      <w:r w:rsidRPr="004E4173">
        <w:tab/>
        <w:t>newberry(&amp;berry, gameBoard[0]);</w:t>
      </w:r>
    </w:p>
    <w:p w14:paraId="10678B05" w14:textId="77777777" w:rsidR="004E4173" w:rsidRPr="004E4173" w:rsidRDefault="004E4173" w:rsidP="004E4173">
      <w:pPr>
        <w:pStyle w:val="Code"/>
      </w:pPr>
      <w:r w:rsidRPr="004E4173">
        <w:tab/>
        <w:t>livetitle(snake.Active);</w:t>
      </w:r>
    </w:p>
    <w:p w14:paraId="6F4CF8E2" w14:textId="77777777" w:rsidR="004E4173" w:rsidRPr="004E4173" w:rsidRDefault="004E4173" w:rsidP="004E4173">
      <w:pPr>
        <w:pStyle w:val="Code"/>
      </w:pPr>
      <w:r w:rsidRPr="004E4173">
        <w:tab/>
      </w:r>
    </w:p>
    <w:p w14:paraId="76F4ED89" w14:textId="77777777" w:rsidR="004E4173" w:rsidRPr="004E4173" w:rsidRDefault="004E4173" w:rsidP="004E4173">
      <w:pPr>
        <w:pStyle w:val="Code"/>
      </w:pPr>
      <w:r w:rsidRPr="004E4173">
        <w:tab/>
        <w:t>// Main game cycle</w:t>
      </w:r>
    </w:p>
    <w:p w14:paraId="2D498F4A" w14:textId="77777777" w:rsidR="004E4173" w:rsidRPr="004E4173" w:rsidRDefault="004E4173" w:rsidP="004E4173">
      <w:pPr>
        <w:pStyle w:val="Code"/>
      </w:pPr>
      <w:r w:rsidRPr="004E4173">
        <w:tab/>
        <w:t>while (true)</w:t>
      </w:r>
    </w:p>
    <w:p w14:paraId="7A0AE0B9" w14:textId="77777777" w:rsidR="004E4173" w:rsidRPr="004E4173" w:rsidRDefault="004E4173" w:rsidP="004E4173">
      <w:pPr>
        <w:pStyle w:val="Code"/>
      </w:pPr>
      <w:r w:rsidRPr="004E4173">
        <w:tab/>
        <w:t>{</w:t>
      </w:r>
    </w:p>
    <w:p w14:paraId="0E5C070E" w14:textId="77777777" w:rsidR="004E4173" w:rsidRPr="004E4173" w:rsidRDefault="004E4173" w:rsidP="004E4173">
      <w:pPr>
        <w:pStyle w:val="Code"/>
      </w:pPr>
      <w:r w:rsidRPr="004E4173">
        <w:tab/>
      </w:r>
      <w:r w:rsidRPr="004E4173">
        <w:tab/>
        <w:t>forceconsolesize();</w:t>
      </w:r>
    </w:p>
    <w:p w14:paraId="7B8762A6" w14:textId="77777777" w:rsidR="004E4173" w:rsidRPr="004E4173" w:rsidRDefault="004E4173" w:rsidP="004E4173">
      <w:pPr>
        <w:pStyle w:val="Code"/>
      </w:pPr>
      <w:r w:rsidRPr="004E4173">
        <w:tab/>
      </w:r>
      <w:r w:rsidRPr="004E4173">
        <w:tab/>
      </w:r>
    </w:p>
    <w:p w14:paraId="13E06DD9" w14:textId="77777777" w:rsidR="004E4173" w:rsidRPr="004E4173" w:rsidRDefault="004E4173" w:rsidP="004E4173">
      <w:pPr>
        <w:pStyle w:val="Code"/>
      </w:pPr>
      <w:r w:rsidRPr="004E4173">
        <w:tab/>
      </w:r>
      <w:r w:rsidRPr="004E4173">
        <w:tab/>
        <w:t>if (consoleSizeChanged)</w:t>
      </w:r>
    </w:p>
    <w:p w14:paraId="23E2D4E8" w14:textId="77777777" w:rsidR="004E4173" w:rsidRPr="004E4173" w:rsidRDefault="004E4173" w:rsidP="004E4173">
      <w:pPr>
        <w:pStyle w:val="Code"/>
      </w:pPr>
      <w:r w:rsidRPr="004E4173">
        <w:tab/>
      </w:r>
      <w:r w:rsidRPr="004E4173">
        <w:tab/>
        <w:t>{</w:t>
      </w:r>
    </w:p>
    <w:p w14:paraId="500E8F2A" w14:textId="77777777" w:rsidR="004E4173" w:rsidRPr="004E4173" w:rsidRDefault="004E4173" w:rsidP="004E4173">
      <w:pPr>
        <w:pStyle w:val="Code"/>
      </w:pPr>
      <w:r w:rsidRPr="004E4173">
        <w:tab/>
      </w:r>
      <w:r w:rsidRPr="004E4173">
        <w:tab/>
      </w:r>
      <w:r w:rsidRPr="004E4173">
        <w:tab/>
        <w:t>movecursor(berry.Position);</w:t>
      </w:r>
    </w:p>
    <w:p w14:paraId="599711A7" w14:textId="77777777" w:rsidR="004E4173" w:rsidRPr="004E4173" w:rsidRDefault="004E4173" w:rsidP="004E4173">
      <w:pPr>
        <w:pStyle w:val="Code"/>
      </w:pPr>
      <w:r w:rsidRPr="004E4173">
        <w:tab/>
      </w:r>
      <w:r w:rsidRPr="004E4173">
        <w:tab/>
      </w:r>
      <w:r w:rsidRPr="004E4173">
        <w:tab/>
        <w:t>draw(berry.Visual);</w:t>
      </w:r>
    </w:p>
    <w:p w14:paraId="138D13E1" w14:textId="77777777" w:rsidR="004E4173" w:rsidRPr="004E4173" w:rsidRDefault="004E4173" w:rsidP="004E4173">
      <w:pPr>
        <w:pStyle w:val="Code"/>
      </w:pPr>
      <w:r w:rsidRPr="004E4173">
        <w:tab/>
      </w:r>
      <w:r w:rsidRPr="004E4173">
        <w:tab/>
      </w:r>
      <w:r w:rsidRPr="004E4173">
        <w:tab/>
      </w:r>
    </w:p>
    <w:p w14:paraId="26405AE8" w14:textId="77777777" w:rsidR="004E4173" w:rsidRPr="004E4173" w:rsidRDefault="004E4173" w:rsidP="004E4173">
      <w:pPr>
        <w:pStyle w:val="Code"/>
      </w:pPr>
      <w:r w:rsidRPr="004E4173">
        <w:tab/>
      </w:r>
      <w:r w:rsidRPr="004E4173">
        <w:tab/>
      </w:r>
      <w:r w:rsidRPr="004E4173">
        <w:tab/>
        <w:t>consoleSizeChanged = false;</w:t>
      </w:r>
    </w:p>
    <w:p w14:paraId="0DEC4AA7" w14:textId="77777777" w:rsidR="004E4173" w:rsidRPr="004E4173" w:rsidRDefault="004E4173" w:rsidP="004E4173">
      <w:pPr>
        <w:pStyle w:val="Code"/>
      </w:pPr>
      <w:r w:rsidRPr="004E4173">
        <w:tab/>
      </w:r>
      <w:r w:rsidRPr="004E4173">
        <w:tab/>
        <w:t>}</w:t>
      </w:r>
    </w:p>
    <w:p w14:paraId="3CF8B060" w14:textId="77777777" w:rsidR="004E4173" w:rsidRPr="004E4173" w:rsidRDefault="004E4173" w:rsidP="004E4173">
      <w:pPr>
        <w:pStyle w:val="Code"/>
      </w:pPr>
      <w:r w:rsidRPr="004E4173">
        <w:tab/>
      </w:r>
      <w:r w:rsidRPr="004E4173">
        <w:tab/>
      </w:r>
    </w:p>
    <w:p w14:paraId="2B932632" w14:textId="77777777" w:rsidR="004E4173" w:rsidRPr="004E4173" w:rsidRDefault="004E4173" w:rsidP="004E4173">
      <w:pPr>
        <w:pStyle w:val="Code"/>
      </w:pPr>
      <w:r w:rsidRPr="004E4173">
        <w:tab/>
      </w:r>
      <w:r w:rsidRPr="004E4173">
        <w:tab/>
        <w:t>if (cheats[Fisa])</w:t>
      </w:r>
    </w:p>
    <w:p w14:paraId="472D2567" w14:textId="77777777" w:rsidR="004E4173" w:rsidRPr="004E4173" w:rsidRDefault="004E4173" w:rsidP="004E4173">
      <w:pPr>
        <w:pStyle w:val="Code"/>
      </w:pPr>
      <w:r w:rsidRPr="004E4173">
        <w:tab/>
      </w:r>
      <w:r w:rsidRPr="004E4173">
        <w:tab/>
        <w:t>{</w:t>
      </w:r>
    </w:p>
    <w:p w14:paraId="2A00C712" w14:textId="77777777" w:rsidR="004E4173" w:rsidRPr="004E4173" w:rsidRDefault="004E4173" w:rsidP="004E4173">
      <w:pPr>
        <w:pStyle w:val="Code"/>
      </w:pPr>
      <w:r w:rsidRPr="004E4173">
        <w:tab/>
      </w:r>
      <w:r w:rsidRPr="004E4173">
        <w:tab/>
      </w:r>
      <w:r w:rsidRPr="004E4173">
        <w:tab/>
        <w:t>setrandomcolors();</w:t>
      </w:r>
    </w:p>
    <w:p w14:paraId="7AE1D188" w14:textId="77777777" w:rsidR="004E4173" w:rsidRPr="004E4173" w:rsidRDefault="004E4173" w:rsidP="004E4173">
      <w:pPr>
        <w:pStyle w:val="Code"/>
      </w:pPr>
      <w:r w:rsidRPr="004E4173">
        <w:tab/>
      </w:r>
      <w:r w:rsidRPr="004E4173">
        <w:tab/>
        <w:t>}</w:t>
      </w:r>
    </w:p>
    <w:p w14:paraId="44303FFF" w14:textId="77777777" w:rsidR="004E4173" w:rsidRPr="004E4173" w:rsidRDefault="004E4173" w:rsidP="004E4173">
      <w:pPr>
        <w:pStyle w:val="Code"/>
      </w:pPr>
      <w:r w:rsidRPr="004E4173">
        <w:tab/>
      </w:r>
      <w:r w:rsidRPr="004E4173">
        <w:tab/>
      </w:r>
    </w:p>
    <w:p w14:paraId="0A140191" w14:textId="77777777" w:rsidR="004E4173" w:rsidRPr="004E4173" w:rsidRDefault="004E4173" w:rsidP="004E4173">
      <w:pPr>
        <w:pStyle w:val="Code"/>
      </w:pPr>
      <w:r w:rsidRPr="004E4173">
        <w:tab/>
      </w:r>
      <w:r w:rsidRPr="004E4173">
        <w:tab/>
        <w:t>// Print snake</w:t>
      </w:r>
    </w:p>
    <w:p w14:paraId="3C8CC8AE" w14:textId="77777777" w:rsidR="004E4173" w:rsidRPr="004E4173" w:rsidRDefault="004E4173" w:rsidP="004E4173">
      <w:pPr>
        <w:pStyle w:val="Code"/>
      </w:pPr>
      <w:r w:rsidRPr="004E4173">
        <w:tab/>
      </w:r>
      <w:r w:rsidRPr="004E4173">
        <w:tab/>
        <w:t>gameBoard[snake.Head.Position.Y][snake.Head.Position.X] = true;</w:t>
      </w:r>
    </w:p>
    <w:p w14:paraId="7FFB8D1B" w14:textId="77777777" w:rsidR="004E4173" w:rsidRPr="004E4173" w:rsidRDefault="004E4173" w:rsidP="004E4173">
      <w:pPr>
        <w:pStyle w:val="Code"/>
      </w:pPr>
      <w:r w:rsidRPr="004E4173">
        <w:tab/>
      </w:r>
      <w:r w:rsidRPr="004E4173">
        <w:tab/>
        <w:t>movecursor(snake.Head.Position);</w:t>
      </w:r>
    </w:p>
    <w:p w14:paraId="7061331A" w14:textId="77777777" w:rsidR="004E4173" w:rsidRPr="004E4173" w:rsidRDefault="004E4173" w:rsidP="004E4173">
      <w:pPr>
        <w:pStyle w:val="Code"/>
      </w:pPr>
      <w:r w:rsidRPr="004E4173">
        <w:tab/>
      </w:r>
      <w:r w:rsidRPr="004E4173">
        <w:tab/>
      </w:r>
    </w:p>
    <w:p w14:paraId="5BF254AB" w14:textId="77777777" w:rsidR="004E4173" w:rsidRPr="004E4173" w:rsidRDefault="004E4173" w:rsidP="004E4173">
      <w:pPr>
        <w:pStyle w:val="Code"/>
      </w:pPr>
      <w:r w:rsidRPr="004E4173">
        <w:tab/>
      </w:r>
      <w:r w:rsidRPr="004E4173">
        <w:tab/>
        <w:t>if (!cheats[Fisa])</w:t>
      </w:r>
    </w:p>
    <w:p w14:paraId="7AA7176F" w14:textId="77777777" w:rsidR="004E4173" w:rsidRPr="004E4173" w:rsidRDefault="004E4173" w:rsidP="004E4173">
      <w:pPr>
        <w:pStyle w:val="Code"/>
      </w:pPr>
      <w:r w:rsidRPr="004E4173">
        <w:tab/>
      </w:r>
      <w:r w:rsidRPr="004E4173">
        <w:tab/>
        <w:t>{</w:t>
      </w:r>
    </w:p>
    <w:p w14:paraId="773AEC11" w14:textId="77777777" w:rsidR="004E4173" w:rsidRPr="004E4173" w:rsidRDefault="004E4173" w:rsidP="004E4173">
      <w:pPr>
        <w:pStyle w:val="Code"/>
      </w:pPr>
      <w:r w:rsidRPr="004E4173">
        <w:tab/>
      </w:r>
      <w:r w:rsidRPr="004E4173">
        <w:tab/>
      </w:r>
      <w:r w:rsidRPr="004E4173">
        <w:tab/>
        <w:t>draw(snake.Visual);</w:t>
      </w:r>
    </w:p>
    <w:p w14:paraId="2A7F3400" w14:textId="77777777" w:rsidR="004E4173" w:rsidRPr="004E4173" w:rsidRDefault="004E4173" w:rsidP="004E4173">
      <w:pPr>
        <w:pStyle w:val="Code"/>
      </w:pPr>
      <w:r w:rsidRPr="004E4173">
        <w:tab/>
      </w:r>
      <w:r w:rsidRPr="004E4173">
        <w:tab/>
        <w:t>}</w:t>
      </w:r>
    </w:p>
    <w:p w14:paraId="6CFAA629" w14:textId="77777777" w:rsidR="004E4173" w:rsidRPr="004E4173" w:rsidRDefault="004E4173" w:rsidP="004E4173">
      <w:pPr>
        <w:pStyle w:val="Code"/>
      </w:pPr>
      <w:r w:rsidRPr="004E4173">
        <w:tab/>
      </w:r>
      <w:r w:rsidRPr="004E4173">
        <w:tab/>
        <w:t>else</w:t>
      </w:r>
    </w:p>
    <w:p w14:paraId="66C55BA4" w14:textId="77777777" w:rsidR="004E4173" w:rsidRPr="004E4173" w:rsidRDefault="004E4173" w:rsidP="004E4173">
      <w:pPr>
        <w:pStyle w:val="Code"/>
      </w:pPr>
      <w:r w:rsidRPr="004E4173">
        <w:tab/>
      </w:r>
      <w:r w:rsidRPr="004E4173">
        <w:tab/>
        <w:t>{</w:t>
      </w:r>
    </w:p>
    <w:p w14:paraId="3C59A062" w14:textId="77777777" w:rsidR="004E4173" w:rsidRPr="004E4173" w:rsidRDefault="004E4173" w:rsidP="004E4173">
      <w:pPr>
        <w:pStyle w:val="Code"/>
      </w:pPr>
      <w:r w:rsidRPr="004E4173">
        <w:tab/>
      </w:r>
      <w:r w:rsidRPr="004E4173">
        <w:tab/>
      </w:r>
      <w:r w:rsidRPr="004E4173">
        <w:tab/>
        <w:t>putchar(BLOCK_NORMAL);</w:t>
      </w:r>
    </w:p>
    <w:p w14:paraId="556AA877" w14:textId="77777777" w:rsidR="004E4173" w:rsidRPr="004E4173" w:rsidRDefault="004E4173" w:rsidP="004E4173">
      <w:pPr>
        <w:pStyle w:val="Code"/>
      </w:pPr>
      <w:r w:rsidRPr="004E4173">
        <w:tab/>
      </w:r>
      <w:r w:rsidRPr="004E4173">
        <w:tab/>
        <w:t>}</w:t>
      </w:r>
    </w:p>
    <w:p w14:paraId="77CDC767" w14:textId="77777777" w:rsidR="004E4173" w:rsidRPr="004E4173" w:rsidRDefault="004E4173" w:rsidP="004E4173">
      <w:pPr>
        <w:pStyle w:val="Code"/>
      </w:pPr>
      <w:r w:rsidRPr="004E4173">
        <w:tab/>
      </w:r>
      <w:r w:rsidRPr="004E4173">
        <w:tab/>
      </w:r>
    </w:p>
    <w:p w14:paraId="2C67A305" w14:textId="77777777" w:rsidR="004E4173" w:rsidRPr="004E4173" w:rsidRDefault="004E4173" w:rsidP="004E4173">
      <w:pPr>
        <w:pStyle w:val="Code"/>
      </w:pPr>
      <w:r w:rsidRPr="004E4173">
        <w:tab/>
      </w:r>
      <w:r w:rsidRPr="004E4173">
        <w:tab/>
        <w:t>if (snake.Shown &lt; snake.Active)</w:t>
      </w:r>
    </w:p>
    <w:p w14:paraId="1EE5C02C" w14:textId="77777777" w:rsidR="004E4173" w:rsidRPr="004E4173" w:rsidRDefault="004E4173" w:rsidP="004E4173">
      <w:pPr>
        <w:pStyle w:val="Code"/>
      </w:pPr>
      <w:r w:rsidRPr="004E4173">
        <w:tab/>
      </w:r>
      <w:r w:rsidRPr="004E4173">
        <w:tab/>
        <w:t>{</w:t>
      </w:r>
    </w:p>
    <w:p w14:paraId="6F0A2B27" w14:textId="77777777" w:rsidR="004E4173" w:rsidRPr="004E4173" w:rsidRDefault="004E4173" w:rsidP="004E4173">
      <w:pPr>
        <w:pStyle w:val="Code"/>
      </w:pPr>
      <w:r w:rsidRPr="004E4173">
        <w:tab/>
      </w:r>
      <w:r w:rsidRPr="004E4173">
        <w:tab/>
      </w:r>
      <w:r w:rsidRPr="004E4173">
        <w:tab/>
        <w:t>snake.Shown++;</w:t>
      </w:r>
    </w:p>
    <w:p w14:paraId="742668D5" w14:textId="77777777" w:rsidR="004E4173" w:rsidRPr="004E4173" w:rsidRDefault="004E4173" w:rsidP="004E4173">
      <w:pPr>
        <w:pStyle w:val="Code"/>
      </w:pPr>
      <w:r w:rsidRPr="004E4173">
        <w:tab/>
      </w:r>
      <w:r w:rsidRPr="004E4173">
        <w:tab/>
        <w:t>}</w:t>
      </w:r>
    </w:p>
    <w:p w14:paraId="0090A25A" w14:textId="77777777" w:rsidR="004E4173" w:rsidRPr="004E4173" w:rsidRDefault="004E4173" w:rsidP="004E4173">
      <w:pPr>
        <w:pStyle w:val="Code"/>
      </w:pPr>
      <w:r w:rsidRPr="004E4173">
        <w:tab/>
      </w:r>
      <w:r w:rsidRPr="004E4173">
        <w:tab/>
        <w:t>else</w:t>
      </w:r>
    </w:p>
    <w:p w14:paraId="47B10A9F" w14:textId="77777777" w:rsidR="004E4173" w:rsidRPr="004E4173" w:rsidRDefault="004E4173" w:rsidP="004E4173">
      <w:pPr>
        <w:pStyle w:val="Code"/>
      </w:pPr>
      <w:r w:rsidRPr="004E4173">
        <w:tab/>
      </w:r>
      <w:r w:rsidRPr="004E4173">
        <w:tab/>
        <w:t>{</w:t>
      </w:r>
    </w:p>
    <w:p w14:paraId="6DF14AE1" w14:textId="77777777" w:rsidR="004E4173" w:rsidRPr="004E4173" w:rsidRDefault="004E4173" w:rsidP="004E4173">
      <w:pPr>
        <w:pStyle w:val="Code"/>
      </w:pPr>
      <w:r w:rsidRPr="004E4173">
        <w:tab/>
      </w:r>
      <w:r w:rsidRPr="004E4173">
        <w:tab/>
      </w:r>
      <w:r w:rsidRPr="004E4173">
        <w:tab/>
        <w:t>// Remove tail</w:t>
      </w:r>
    </w:p>
    <w:p w14:paraId="5CD28C3A" w14:textId="77777777" w:rsidR="004E4173" w:rsidRPr="004E4173" w:rsidRDefault="004E4173" w:rsidP="004E4173">
      <w:pPr>
        <w:pStyle w:val="Code"/>
      </w:pPr>
      <w:r w:rsidRPr="004E4173">
        <w:tab/>
      </w:r>
      <w:r w:rsidRPr="004E4173">
        <w:tab/>
      </w:r>
      <w:r w:rsidRPr="004E4173">
        <w:tab/>
        <w:t>gameBoard[snake.Tail.Position.Y][snake.Tail.Position.X] = false;</w:t>
      </w:r>
    </w:p>
    <w:p w14:paraId="145A7BE4" w14:textId="77777777" w:rsidR="004E4173" w:rsidRPr="004E4173" w:rsidRDefault="004E4173" w:rsidP="004E4173">
      <w:pPr>
        <w:pStyle w:val="Code"/>
      </w:pPr>
      <w:r w:rsidRPr="004E4173">
        <w:tab/>
      </w:r>
      <w:r w:rsidRPr="004E4173">
        <w:tab/>
      </w:r>
      <w:r w:rsidRPr="004E4173">
        <w:tab/>
        <w:t>movecursor(snake.Tail.Position);</w:t>
      </w:r>
    </w:p>
    <w:p w14:paraId="6E4FA61A" w14:textId="77777777" w:rsidR="004E4173" w:rsidRPr="004E4173" w:rsidRDefault="004E4173" w:rsidP="004E4173">
      <w:pPr>
        <w:pStyle w:val="Code"/>
      </w:pPr>
      <w:r w:rsidRPr="004E4173">
        <w:tab/>
      </w:r>
      <w:r w:rsidRPr="004E4173">
        <w:tab/>
      </w:r>
      <w:r w:rsidRPr="004E4173">
        <w:tab/>
      </w:r>
    </w:p>
    <w:p w14:paraId="00A43035" w14:textId="77777777" w:rsidR="004E4173" w:rsidRPr="004E4173" w:rsidRDefault="004E4173" w:rsidP="004E4173">
      <w:pPr>
        <w:pStyle w:val="Code"/>
      </w:pPr>
      <w:r w:rsidRPr="004E4173">
        <w:tab/>
      </w:r>
      <w:r w:rsidRPr="004E4173">
        <w:tab/>
      </w:r>
      <w:r w:rsidRPr="004E4173">
        <w:tab/>
        <w:t>if (!cheats[Fisa])</w:t>
      </w:r>
    </w:p>
    <w:p w14:paraId="35D9FF00" w14:textId="77777777" w:rsidR="004E4173" w:rsidRPr="004E4173" w:rsidRDefault="004E4173" w:rsidP="004E4173">
      <w:pPr>
        <w:pStyle w:val="Code"/>
      </w:pPr>
      <w:r w:rsidRPr="004E4173">
        <w:tab/>
      </w:r>
      <w:r w:rsidRPr="004E4173">
        <w:tab/>
      </w:r>
      <w:r w:rsidRPr="004E4173">
        <w:tab/>
        <w:t>{</w:t>
      </w:r>
    </w:p>
    <w:p w14:paraId="0718811D" w14:textId="77777777" w:rsidR="004E4173" w:rsidRPr="004E4173" w:rsidRDefault="004E4173" w:rsidP="004E4173">
      <w:pPr>
        <w:pStyle w:val="Code"/>
      </w:pPr>
      <w:r w:rsidRPr="004E4173">
        <w:tab/>
      </w:r>
      <w:r w:rsidRPr="004E4173">
        <w:tab/>
      </w:r>
      <w:r w:rsidRPr="004E4173">
        <w:tab/>
      </w:r>
      <w:r w:rsidRPr="004E4173">
        <w:tab/>
        <w:t>setforeground(Black);</w:t>
      </w:r>
    </w:p>
    <w:p w14:paraId="521DF9DE" w14:textId="77777777" w:rsidR="004E4173" w:rsidRPr="004E4173" w:rsidRDefault="004E4173" w:rsidP="004E4173">
      <w:pPr>
        <w:pStyle w:val="Code"/>
      </w:pPr>
      <w:r w:rsidRPr="004E4173">
        <w:tab/>
      </w:r>
      <w:r w:rsidRPr="004E4173">
        <w:tab/>
      </w:r>
      <w:r w:rsidRPr="004E4173">
        <w:tab/>
      </w:r>
      <w:r w:rsidRPr="004E4173">
        <w:tab/>
        <w:t>putchar(snake.Visual.Char);</w:t>
      </w:r>
    </w:p>
    <w:p w14:paraId="6307ACA9" w14:textId="77777777" w:rsidR="004E4173" w:rsidRPr="004E4173" w:rsidRDefault="004E4173" w:rsidP="004E4173">
      <w:pPr>
        <w:pStyle w:val="Code"/>
      </w:pPr>
      <w:r w:rsidRPr="004E4173">
        <w:tab/>
      </w:r>
      <w:r w:rsidRPr="004E4173">
        <w:tab/>
      </w:r>
      <w:r w:rsidRPr="004E4173">
        <w:tab/>
      </w:r>
      <w:r w:rsidRPr="004E4173">
        <w:tab/>
        <w:t>setforeground(White);</w:t>
      </w:r>
    </w:p>
    <w:p w14:paraId="3877C8A1" w14:textId="77777777" w:rsidR="004E4173" w:rsidRPr="004E4173" w:rsidRDefault="004E4173" w:rsidP="004E4173">
      <w:pPr>
        <w:pStyle w:val="Code"/>
      </w:pPr>
      <w:r w:rsidRPr="004E4173">
        <w:tab/>
      </w:r>
      <w:r w:rsidRPr="004E4173">
        <w:tab/>
      </w:r>
      <w:r w:rsidRPr="004E4173">
        <w:tab/>
        <w:t>}</w:t>
      </w:r>
    </w:p>
    <w:p w14:paraId="66589E47" w14:textId="77777777" w:rsidR="004E4173" w:rsidRPr="004E4173" w:rsidRDefault="004E4173" w:rsidP="004E4173">
      <w:pPr>
        <w:pStyle w:val="Code"/>
      </w:pPr>
      <w:r w:rsidRPr="004E4173">
        <w:tab/>
      </w:r>
      <w:r w:rsidRPr="004E4173">
        <w:tab/>
      </w:r>
      <w:r w:rsidRPr="004E4173">
        <w:tab/>
        <w:t>else</w:t>
      </w:r>
    </w:p>
    <w:p w14:paraId="70BD092B" w14:textId="77777777" w:rsidR="004E4173" w:rsidRPr="004E4173" w:rsidRDefault="004E4173" w:rsidP="004E4173">
      <w:pPr>
        <w:pStyle w:val="Code"/>
      </w:pPr>
      <w:r w:rsidRPr="004E4173">
        <w:tab/>
      </w:r>
      <w:r w:rsidRPr="004E4173">
        <w:tab/>
      </w:r>
      <w:r w:rsidRPr="004E4173">
        <w:tab/>
        <w:t>{</w:t>
      </w:r>
    </w:p>
    <w:p w14:paraId="1F15AEBC" w14:textId="77777777" w:rsidR="004E4173" w:rsidRPr="004E4173" w:rsidRDefault="004E4173" w:rsidP="004E4173">
      <w:pPr>
        <w:pStyle w:val="Code"/>
      </w:pPr>
      <w:r w:rsidRPr="004E4173">
        <w:tab/>
      </w:r>
      <w:r w:rsidRPr="004E4173">
        <w:tab/>
      </w:r>
      <w:r w:rsidRPr="004E4173">
        <w:tab/>
      </w:r>
      <w:r w:rsidRPr="004E4173">
        <w:tab/>
        <w:t>putchar(' ');</w:t>
      </w:r>
    </w:p>
    <w:p w14:paraId="1DDD1C5E" w14:textId="77777777" w:rsidR="004E4173" w:rsidRPr="004E4173" w:rsidRDefault="004E4173" w:rsidP="004E4173">
      <w:pPr>
        <w:pStyle w:val="Code"/>
      </w:pPr>
      <w:r w:rsidRPr="004E4173">
        <w:tab/>
      </w:r>
      <w:r w:rsidRPr="004E4173">
        <w:tab/>
      </w:r>
      <w:r w:rsidRPr="004E4173">
        <w:tab/>
        <w:t>}</w:t>
      </w:r>
    </w:p>
    <w:p w14:paraId="46961339" w14:textId="77777777" w:rsidR="004E4173" w:rsidRPr="004E4173" w:rsidRDefault="004E4173" w:rsidP="004E4173">
      <w:pPr>
        <w:pStyle w:val="Code"/>
      </w:pPr>
      <w:r w:rsidRPr="004E4173">
        <w:tab/>
      </w:r>
      <w:r w:rsidRPr="004E4173">
        <w:tab/>
      </w:r>
      <w:r w:rsidRPr="004E4173">
        <w:tab/>
      </w:r>
    </w:p>
    <w:p w14:paraId="066C39B8" w14:textId="77777777" w:rsidR="004E4173" w:rsidRPr="004E4173" w:rsidRDefault="004E4173" w:rsidP="004E4173">
      <w:pPr>
        <w:pStyle w:val="Code"/>
      </w:pPr>
      <w:r w:rsidRPr="004E4173">
        <w:tab/>
      </w:r>
      <w:r w:rsidRPr="004E4173">
        <w:tab/>
      </w:r>
      <w:r w:rsidRPr="004E4173">
        <w:tab/>
        <w:t>// Change tail direction</w:t>
      </w:r>
    </w:p>
    <w:p w14:paraId="00EEEA51" w14:textId="77777777" w:rsidR="004E4173" w:rsidRPr="004E4173" w:rsidRDefault="004E4173" w:rsidP="004E4173">
      <w:pPr>
        <w:pStyle w:val="Code"/>
      </w:pPr>
      <w:r w:rsidRPr="004E4173">
        <w:tab/>
      </w:r>
      <w:r w:rsidRPr="004E4173">
        <w:tab/>
      </w:r>
      <w:r w:rsidRPr="004E4173">
        <w:tab/>
        <w:t>if (snake.Tail.Position == snake.Bend.Vector[snake.Bend.Active].Position)</w:t>
      </w:r>
    </w:p>
    <w:p w14:paraId="689FC7D1" w14:textId="77777777" w:rsidR="004E4173" w:rsidRPr="004E4173" w:rsidRDefault="004E4173" w:rsidP="004E4173">
      <w:pPr>
        <w:pStyle w:val="Code"/>
      </w:pPr>
      <w:r w:rsidRPr="004E4173">
        <w:tab/>
      </w:r>
      <w:r w:rsidRPr="004E4173">
        <w:tab/>
      </w:r>
      <w:r w:rsidRPr="004E4173">
        <w:tab/>
        <w:t>{</w:t>
      </w:r>
    </w:p>
    <w:p w14:paraId="54C18514" w14:textId="77777777" w:rsidR="004E4173" w:rsidRPr="004E4173" w:rsidRDefault="004E4173" w:rsidP="004E4173">
      <w:pPr>
        <w:pStyle w:val="Code"/>
      </w:pPr>
      <w:r w:rsidRPr="004E4173">
        <w:tab/>
      </w:r>
      <w:r w:rsidRPr="004E4173">
        <w:tab/>
      </w:r>
      <w:r w:rsidRPr="004E4173">
        <w:tab/>
      </w:r>
      <w:r w:rsidRPr="004E4173">
        <w:tab/>
        <w:t>snake.Tail.Direction = snake.Bend.Vector[snake.Bend.Active++].Direction;</w:t>
      </w:r>
    </w:p>
    <w:p w14:paraId="1F1B21A4" w14:textId="77777777" w:rsidR="004E4173" w:rsidRPr="004E4173" w:rsidRDefault="004E4173" w:rsidP="004E4173">
      <w:pPr>
        <w:pStyle w:val="Code"/>
      </w:pPr>
      <w:r w:rsidRPr="004E4173">
        <w:tab/>
      </w:r>
      <w:r w:rsidRPr="004E4173">
        <w:tab/>
      </w:r>
      <w:r w:rsidRPr="004E4173">
        <w:tab/>
      </w:r>
      <w:r w:rsidRPr="004E4173">
        <w:tab/>
      </w:r>
    </w:p>
    <w:p w14:paraId="6EE64E17" w14:textId="77777777" w:rsidR="004E4173" w:rsidRPr="004E4173" w:rsidRDefault="004E4173" w:rsidP="004E4173">
      <w:pPr>
        <w:pStyle w:val="Code"/>
      </w:pPr>
      <w:r w:rsidRPr="004E4173">
        <w:tab/>
      </w:r>
      <w:r w:rsidRPr="004E4173">
        <w:tab/>
      </w:r>
      <w:r w:rsidRPr="004E4173">
        <w:tab/>
      </w:r>
      <w:r w:rsidRPr="004E4173">
        <w:tab/>
        <w:t>if (snake.Bend.Active == SNAKE_LENGTH_MAX)</w:t>
      </w:r>
    </w:p>
    <w:p w14:paraId="144ECD6E" w14:textId="77777777" w:rsidR="004E4173" w:rsidRPr="004E4173" w:rsidRDefault="004E4173" w:rsidP="004E4173">
      <w:pPr>
        <w:pStyle w:val="Code"/>
      </w:pPr>
      <w:r w:rsidRPr="004E4173">
        <w:tab/>
      </w:r>
      <w:r w:rsidRPr="004E4173">
        <w:tab/>
      </w:r>
      <w:r w:rsidRPr="004E4173">
        <w:tab/>
      </w:r>
      <w:r w:rsidRPr="004E4173">
        <w:tab/>
        <w:t>{</w:t>
      </w:r>
    </w:p>
    <w:p w14:paraId="2E2BBF37" w14:textId="77777777" w:rsidR="004E4173" w:rsidRPr="004E4173" w:rsidRDefault="004E4173" w:rsidP="004E4173">
      <w:pPr>
        <w:pStyle w:val="Code"/>
      </w:pPr>
      <w:r w:rsidRPr="004E4173">
        <w:tab/>
      </w:r>
      <w:r w:rsidRPr="004E4173">
        <w:tab/>
      </w:r>
      <w:r w:rsidRPr="004E4173">
        <w:tab/>
      </w:r>
      <w:r w:rsidRPr="004E4173">
        <w:tab/>
      </w:r>
      <w:r w:rsidRPr="004E4173">
        <w:tab/>
        <w:t>snake.Bend.Active = 0;</w:t>
      </w:r>
    </w:p>
    <w:p w14:paraId="5F537B0B" w14:textId="77777777" w:rsidR="004E4173" w:rsidRPr="004E4173" w:rsidRDefault="004E4173" w:rsidP="004E4173">
      <w:pPr>
        <w:pStyle w:val="Code"/>
      </w:pPr>
      <w:r w:rsidRPr="004E4173">
        <w:tab/>
      </w:r>
      <w:r w:rsidRPr="004E4173">
        <w:tab/>
      </w:r>
      <w:r w:rsidRPr="004E4173">
        <w:tab/>
      </w:r>
      <w:r w:rsidRPr="004E4173">
        <w:tab/>
        <w:t>}</w:t>
      </w:r>
    </w:p>
    <w:p w14:paraId="20A43B93" w14:textId="77777777" w:rsidR="004E4173" w:rsidRPr="004E4173" w:rsidRDefault="004E4173" w:rsidP="004E4173">
      <w:pPr>
        <w:pStyle w:val="Code"/>
      </w:pPr>
      <w:r w:rsidRPr="004E4173">
        <w:tab/>
      </w:r>
      <w:r w:rsidRPr="004E4173">
        <w:tab/>
      </w:r>
      <w:r w:rsidRPr="004E4173">
        <w:tab/>
        <w:t>}</w:t>
      </w:r>
    </w:p>
    <w:p w14:paraId="578E436D" w14:textId="77777777" w:rsidR="004E4173" w:rsidRPr="004E4173" w:rsidRDefault="004E4173" w:rsidP="004E4173">
      <w:pPr>
        <w:pStyle w:val="Code"/>
      </w:pPr>
      <w:r w:rsidRPr="004E4173">
        <w:lastRenderedPageBreak/>
        <w:tab/>
      </w:r>
      <w:r w:rsidRPr="004E4173">
        <w:tab/>
      </w:r>
      <w:r w:rsidRPr="004E4173">
        <w:tab/>
      </w:r>
    </w:p>
    <w:p w14:paraId="07BDA250" w14:textId="77777777" w:rsidR="004E4173" w:rsidRPr="004E4173" w:rsidRDefault="004E4173" w:rsidP="004E4173">
      <w:pPr>
        <w:pStyle w:val="Code"/>
      </w:pPr>
      <w:r w:rsidRPr="004E4173">
        <w:tab/>
      </w:r>
      <w:r w:rsidRPr="004E4173">
        <w:tab/>
      </w:r>
      <w:r w:rsidRPr="004E4173">
        <w:tab/>
        <w:t>// Change tail position</w:t>
      </w:r>
    </w:p>
    <w:p w14:paraId="11089841" w14:textId="77777777" w:rsidR="004E4173" w:rsidRPr="004E4173" w:rsidRDefault="004E4173" w:rsidP="004E4173">
      <w:pPr>
        <w:pStyle w:val="Code"/>
      </w:pPr>
      <w:r w:rsidRPr="004E4173">
        <w:tab/>
      </w:r>
      <w:r w:rsidRPr="004E4173">
        <w:tab/>
      </w:r>
      <w:r w:rsidRPr="004E4173">
        <w:tab/>
        <w:t>if (snake.Tail.Direction == CONTROLS[Arrows][KUp])</w:t>
      </w:r>
    </w:p>
    <w:p w14:paraId="11C5AA24" w14:textId="77777777" w:rsidR="004E4173" w:rsidRPr="004E4173" w:rsidRDefault="004E4173" w:rsidP="004E4173">
      <w:pPr>
        <w:pStyle w:val="Code"/>
      </w:pPr>
      <w:r w:rsidRPr="004E4173">
        <w:tab/>
      </w:r>
      <w:r w:rsidRPr="004E4173">
        <w:tab/>
      </w:r>
      <w:r w:rsidRPr="004E4173">
        <w:tab/>
        <w:t>{</w:t>
      </w:r>
    </w:p>
    <w:p w14:paraId="671CE737" w14:textId="77777777" w:rsidR="004E4173" w:rsidRPr="004E4173" w:rsidRDefault="004E4173" w:rsidP="004E4173">
      <w:pPr>
        <w:pStyle w:val="Code"/>
      </w:pPr>
      <w:r w:rsidRPr="004E4173">
        <w:tab/>
      </w:r>
      <w:r w:rsidRPr="004E4173">
        <w:tab/>
      </w:r>
      <w:r w:rsidRPr="004E4173">
        <w:tab/>
      </w:r>
      <w:r w:rsidRPr="004E4173">
        <w:tab/>
        <w:t>snake.Tail.Position.Y--;</w:t>
      </w:r>
    </w:p>
    <w:p w14:paraId="5ADF1567" w14:textId="77777777" w:rsidR="004E4173" w:rsidRPr="004E4173" w:rsidRDefault="004E4173" w:rsidP="004E4173">
      <w:pPr>
        <w:pStyle w:val="Code"/>
      </w:pPr>
      <w:r w:rsidRPr="004E4173">
        <w:tab/>
      </w:r>
      <w:r w:rsidRPr="004E4173">
        <w:tab/>
      </w:r>
      <w:r w:rsidRPr="004E4173">
        <w:tab/>
        <w:t>}</w:t>
      </w:r>
    </w:p>
    <w:p w14:paraId="3B44E3E4" w14:textId="77777777" w:rsidR="004E4173" w:rsidRPr="004E4173" w:rsidRDefault="004E4173" w:rsidP="004E4173">
      <w:pPr>
        <w:pStyle w:val="Code"/>
      </w:pPr>
      <w:r w:rsidRPr="004E4173">
        <w:tab/>
      </w:r>
      <w:r w:rsidRPr="004E4173">
        <w:tab/>
      </w:r>
      <w:r w:rsidRPr="004E4173">
        <w:tab/>
        <w:t>else if (snake.Tail.Direction == CONTROLS[Arrows][KDown])</w:t>
      </w:r>
    </w:p>
    <w:p w14:paraId="5CE762A4" w14:textId="77777777" w:rsidR="004E4173" w:rsidRPr="004E4173" w:rsidRDefault="004E4173" w:rsidP="004E4173">
      <w:pPr>
        <w:pStyle w:val="Code"/>
      </w:pPr>
      <w:r w:rsidRPr="004E4173">
        <w:tab/>
      </w:r>
      <w:r w:rsidRPr="004E4173">
        <w:tab/>
      </w:r>
      <w:r w:rsidRPr="004E4173">
        <w:tab/>
        <w:t>{</w:t>
      </w:r>
    </w:p>
    <w:p w14:paraId="33C00BFD" w14:textId="77777777" w:rsidR="004E4173" w:rsidRPr="004E4173" w:rsidRDefault="004E4173" w:rsidP="004E4173">
      <w:pPr>
        <w:pStyle w:val="Code"/>
      </w:pPr>
      <w:r w:rsidRPr="004E4173">
        <w:tab/>
      </w:r>
      <w:r w:rsidRPr="004E4173">
        <w:tab/>
      </w:r>
      <w:r w:rsidRPr="004E4173">
        <w:tab/>
      </w:r>
      <w:r w:rsidRPr="004E4173">
        <w:tab/>
        <w:t>snake.Tail.Position.Y++;</w:t>
      </w:r>
    </w:p>
    <w:p w14:paraId="6998BDA7" w14:textId="77777777" w:rsidR="004E4173" w:rsidRPr="004E4173" w:rsidRDefault="004E4173" w:rsidP="004E4173">
      <w:pPr>
        <w:pStyle w:val="Code"/>
      </w:pPr>
      <w:r w:rsidRPr="004E4173">
        <w:tab/>
      </w:r>
      <w:r w:rsidRPr="004E4173">
        <w:tab/>
      </w:r>
      <w:r w:rsidRPr="004E4173">
        <w:tab/>
        <w:t>}</w:t>
      </w:r>
    </w:p>
    <w:p w14:paraId="23B09A38" w14:textId="77777777" w:rsidR="004E4173" w:rsidRPr="004E4173" w:rsidRDefault="004E4173" w:rsidP="004E4173">
      <w:pPr>
        <w:pStyle w:val="Code"/>
      </w:pPr>
      <w:r w:rsidRPr="004E4173">
        <w:tab/>
      </w:r>
      <w:r w:rsidRPr="004E4173">
        <w:tab/>
      </w:r>
      <w:r w:rsidRPr="004E4173">
        <w:tab/>
        <w:t>else if (snake.Tail.Direction == CONTROLS[Arrows][KLeft])</w:t>
      </w:r>
    </w:p>
    <w:p w14:paraId="4919150F" w14:textId="77777777" w:rsidR="004E4173" w:rsidRPr="004E4173" w:rsidRDefault="004E4173" w:rsidP="004E4173">
      <w:pPr>
        <w:pStyle w:val="Code"/>
      </w:pPr>
      <w:r w:rsidRPr="004E4173">
        <w:tab/>
      </w:r>
      <w:r w:rsidRPr="004E4173">
        <w:tab/>
      </w:r>
      <w:r w:rsidRPr="004E4173">
        <w:tab/>
        <w:t>{</w:t>
      </w:r>
    </w:p>
    <w:p w14:paraId="6249BB8F" w14:textId="77777777" w:rsidR="004E4173" w:rsidRPr="004E4173" w:rsidRDefault="004E4173" w:rsidP="004E4173">
      <w:pPr>
        <w:pStyle w:val="Code"/>
      </w:pPr>
      <w:r w:rsidRPr="004E4173">
        <w:tab/>
      </w:r>
      <w:r w:rsidRPr="004E4173">
        <w:tab/>
      </w:r>
      <w:r w:rsidRPr="004E4173">
        <w:tab/>
      </w:r>
      <w:r w:rsidRPr="004E4173">
        <w:tab/>
        <w:t>snake.Tail.Position.X--;</w:t>
      </w:r>
    </w:p>
    <w:p w14:paraId="41AD585B" w14:textId="77777777" w:rsidR="004E4173" w:rsidRPr="004E4173" w:rsidRDefault="004E4173" w:rsidP="004E4173">
      <w:pPr>
        <w:pStyle w:val="Code"/>
      </w:pPr>
      <w:r w:rsidRPr="004E4173">
        <w:tab/>
      </w:r>
      <w:r w:rsidRPr="004E4173">
        <w:tab/>
      </w:r>
      <w:r w:rsidRPr="004E4173">
        <w:tab/>
        <w:t>}</w:t>
      </w:r>
    </w:p>
    <w:p w14:paraId="32237B1E" w14:textId="77777777" w:rsidR="004E4173" w:rsidRPr="004E4173" w:rsidRDefault="004E4173" w:rsidP="004E4173">
      <w:pPr>
        <w:pStyle w:val="Code"/>
      </w:pPr>
      <w:r w:rsidRPr="004E4173">
        <w:tab/>
      </w:r>
      <w:r w:rsidRPr="004E4173">
        <w:tab/>
      </w:r>
      <w:r w:rsidRPr="004E4173">
        <w:tab/>
        <w:t>else if (snake.Tail.Direction == CONTROLS[Arrows][KRight])</w:t>
      </w:r>
    </w:p>
    <w:p w14:paraId="1637027F" w14:textId="77777777" w:rsidR="004E4173" w:rsidRPr="004E4173" w:rsidRDefault="004E4173" w:rsidP="004E4173">
      <w:pPr>
        <w:pStyle w:val="Code"/>
      </w:pPr>
      <w:r w:rsidRPr="004E4173">
        <w:tab/>
      </w:r>
      <w:r w:rsidRPr="004E4173">
        <w:tab/>
      </w:r>
      <w:r w:rsidRPr="004E4173">
        <w:tab/>
        <w:t>{</w:t>
      </w:r>
    </w:p>
    <w:p w14:paraId="57677862" w14:textId="77777777" w:rsidR="004E4173" w:rsidRPr="004E4173" w:rsidRDefault="004E4173" w:rsidP="004E4173">
      <w:pPr>
        <w:pStyle w:val="Code"/>
      </w:pPr>
      <w:r w:rsidRPr="004E4173">
        <w:tab/>
      </w:r>
      <w:r w:rsidRPr="004E4173">
        <w:tab/>
      </w:r>
      <w:r w:rsidRPr="004E4173">
        <w:tab/>
      </w:r>
      <w:r w:rsidRPr="004E4173">
        <w:tab/>
        <w:t>snake.Tail.Position.X++;</w:t>
      </w:r>
    </w:p>
    <w:p w14:paraId="378234EC" w14:textId="77777777" w:rsidR="004E4173" w:rsidRPr="004E4173" w:rsidRDefault="004E4173" w:rsidP="004E4173">
      <w:pPr>
        <w:pStyle w:val="Code"/>
      </w:pPr>
      <w:r w:rsidRPr="004E4173">
        <w:tab/>
      </w:r>
      <w:r w:rsidRPr="004E4173">
        <w:tab/>
      </w:r>
      <w:r w:rsidRPr="004E4173">
        <w:tab/>
        <w:t>}</w:t>
      </w:r>
    </w:p>
    <w:p w14:paraId="19351C1A" w14:textId="77777777" w:rsidR="004E4173" w:rsidRPr="004E4173" w:rsidRDefault="004E4173" w:rsidP="004E4173">
      <w:pPr>
        <w:pStyle w:val="Code"/>
      </w:pPr>
      <w:r w:rsidRPr="004E4173">
        <w:tab/>
      </w:r>
      <w:r w:rsidRPr="004E4173">
        <w:tab/>
      </w:r>
      <w:r w:rsidRPr="004E4173">
        <w:tab/>
      </w:r>
    </w:p>
    <w:p w14:paraId="2583C72C" w14:textId="77777777" w:rsidR="004E4173" w:rsidRPr="004E4173" w:rsidRDefault="004E4173" w:rsidP="004E4173">
      <w:pPr>
        <w:pStyle w:val="Code"/>
      </w:pPr>
      <w:r w:rsidRPr="004E4173">
        <w:tab/>
      </w:r>
      <w:r w:rsidRPr="004E4173">
        <w:tab/>
      </w:r>
      <w:r w:rsidRPr="004E4173">
        <w:tab/>
        <w:t>// Move tail to opposite console edges</w:t>
      </w:r>
    </w:p>
    <w:p w14:paraId="4B7C9F87" w14:textId="77777777" w:rsidR="004E4173" w:rsidRPr="004E4173" w:rsidRDefault="004E4173" w:rsidP="004E4173">
      <w:pPr>
        <w:pStyle w:val="Code"/>
      </w:pPr>
      <w:r w:rsidRPr="004E4173">
        <w:tab/>
      </w:r>
      <w:r w:rsidRPr="004E4173">
        <w:tab/>
      </w:r>
      <w:r w:rsidRPr="004E4173">
        <w:tab/>
        <w:t>if (!borders)</w:t>
      </w:r>
    </w:p>
    <w:p w14:paraId="0700CEE5" w14:textId="77777777" w:rsidR="004E4173" w:rsidRPr="004E4173" w:rsidRDefault="004E4173" w:rsidP="004E4173">
      <w:pPr>
        <w:pStyle w:val="Code"/>
      </w:pPr>
      <w:r w:rsidRPr="004E4173">
        <w:tab/>
      </w:r>
      <w:r w:rsidRPr="004E4173">
        <w:tab/>
      </w:r>
      <w:r w:rsidRPr="004E4173">
        <w:tab/>
        <w:t>{</w:t>
      </w:r>
    </w:p>
    <w:p w14:paraId="450DDA4B" w14:textId="77777777" w:rsidR="004E4173" w:rsidRPr="004E4173" w:rsidRDefault="004E4173" w:rsidP="004E4173">
      <w:pPr>
        <w:pStyle w:val="Code"/>
      </w:pPr>
      <w:r w:rsidRPr="004E4173">
        <w:tab/>
      </w:r>
      <w:r w:rsidRPr="004E4173">
        <w:tab/>
      </w:r>
      <w:r w:rsidRPr="004E4173">
        <w:tab/>
      </w:r>
      <w:r w:rsidRPr="004E4173">
        <w:tab/>
        <w:t>if (snake.Tail.Position.X &lt; 0)</w:t>
      </w:r>
    </w:p>
    <w:p w14:paraId="3F7C4471" w14:textId="77777777" w:rsidR="004E4173" w:rsidRPr="004E4173" w:rsidRDefault="004E4173" w:rsidP="004E4173">
      <w:pPr>
        <w:pStyle w:val="Code"/>
      </w:pPr>
      <w:r w:rsidRPr="004E4173">
        <w:tab/>
      </w:r>
      <w:r w:rsidRPr="004E4173">
        <w:tab/>
      </w:r>
      <w:r w:rsidRPr="004E4173">
        <w:tab/>
      </w:r>
      <w:r w:rsidRPr="004E4173">
        <w:tab/>
        <w:t>{</w:t>
      </w:r>
    </w:p>
    <w:p w14:paraId="1D5A6AAF" w14:textId="77777777" w:rsidR="004E4173" w:rsidRPr="004E4173" w:rsidRDefault="004E4173" w:rsidP="004E4173">
      <w:pPr>
        <w:pStyle w:val="Code"/>
      </w:pPr>
      <w:r w:rsidRPr="004E4173">
        <w:tab/>
      </w:r>
      <w:r w:rsidRPr="004E4173">
        <w:tab/>
      </w:r>
      <w:r w:rsidRPr="004E4173">
        <w:tab/>
      </w:r>
      <w:r w:rsidRPr="004E4173">
        <w:tab/>
      </w:r>
      <w:r w:rsidRPr="004E4173">
        <w:tab/>
        <w:t>snake.Tail.Position.X = forcedConsoleSize.X;</w:t>
      </w:r>
    </w:p>
    <w:p w14:paraId="30BB87ED" w14:textId="77777777" w:rsidR="004E4173" w:rsidRPr="004E4173" w:rsidRDefault="004E4173" w:rsidP="004E4173">
      <w:pPr>
        <w:pStyle w:val="Code"/>
      </w:pPr>
      <w:r w:rsidRPr="004E4173">
        <w:tab/>
      </w:r>
      <w:r w:rsidRPr="004E4173">
        <w:tab/>
      </w:r>
      <w:r w:rsidRPr="004E4173">
        <w:tab/>
      </w:r>
      <w:r w:rsidRPr="004E4173">
        <w:tab/>
        <w:t>}</w:t>
      </w:r>
    </w:p>
    <w:p w14:paraId="255A6C76" w14:textId="77777777" w:rsidR="004E4173" w:rsidRPr="004E4173" w:rsidRDefault="004E4173" w:rsidP="004E4173">
      <w:pPr>
        <w:pStyle w:val="Code"/>
      </w:pPr>
      <w:r w:rsidRPr="004E4173">
        <w:tab/>
      </w:r>
      <w:r w:rsidRPr="004E4173">
        <w:tab/>
      </w:r>
      <w:r w:rsidRPr="004E4173">
        <w:tab/>
      </w:r>
      <w:r w:rsidRPr="004E4173">
        <w:tab/>
        <w:t>else if (snake.Tail.Position.X &gt; forcedConsoleSize.X)</w:t>
      </w:r>
    </w:p>
    <w:p w14:paraId="18FFAAC9" w14:textId="77777777" w:rsidR="004E4173" w:rsidRPr="004E4173" w:rsidRDefault="004E4173" w:rsidP="004E4173">
      <w:pPr>
        <w:pStyle w:val="Code"/>
      </w:pPr>
      <w:r w:rsidRPr="004E4173">
        <w:tab/>
      </w:r>
      <w:r w:rsidRPr="004E4173">
        <w:tab/>
      </w:r>
      <w:r w:rsidRPr="004E4173">
        <w:tab/>
      </w:r>
      <w:r w:rsidRPr="004E4173">
        <w:tab/>
        <w:t>{</w:t>
      </w:r>
    </w:p>
    <w:p w14:paraId="2347922D" w14:textId="77777777" w:rsidR="004E4173" w:rsidRPr="004E4173" w:rsidRDefault="004E4173" w:rsidP="004E4173">
      <w:pPr>
        <w:pStyle w:val="Code"/>
      </w:pPr>
      <w:r w:rsidRPr="004E4173">
        <w:tab/>
      </w:r>
      <w:r w:rsidRPr="004E4173">
        <w:tab/>
      </w:r>
      <w:r w:rsidRPr="004E4173">
        <w:tab/>
      </w:r>
      <w:r w:rsidRPr="004E4173">
        <w:tab/>
      </w:r>
      <w:r w:rsidRPr="004E4173">
        <w:tab/>
        <w:t>snake.Tail.Position.X = 0;</w:t>
      </w:r>
    </w:p>
    <w:p w14:paraId="0BBF81D2" w14:textId="77777777" w:rsidR="004E4173" w:rsidRPr="004E4173" w:rsidRDefault="004E4173" w:rsidP="004E4173">
      <w:pPr>
        <w:pStyle w:val="Code"/>
      </w:pPr>
      <w:r w:rsidRPr="004E4173">
        <w:tab/>
      </w:r>
      <w:r w:rsidRPr="004E4173">
        <w:tab/>
      </w:r>
      <w:r w:rsidRPr="004E4173">
        <w:tab/>
      </w:r>
      <w:r w:rsidRPr="004E4173">
        <w:tab/>
        <w:t>}</w:t>
      </w:r>
    </w:p>
    <w:p w14:paraId="4CE414FA" w14:textId="77777777" w:rsidR="004E4173" w:rsidRPr="004E4173" w:rsidRDefault="004E4173" w:rsidP="004E4173">
      <w:pPr>
        <w:pStyle w:val="Code"/>
      </w:pPr>
      <w:r w:rsidRPr="004E4173">
        <w:tab/>
      </w:r>
      <w:r w:rsidRPr="004E4173">
        <w:tab/>
      </w:r>
      <w:r w:rsidRPr="004E4173">
        <w:tab/>
      </w:r>
      <w:r w:rsidRPr="004E4173">
        <w:tab/>
        <w:t>else if (snake.Tail.Position.Y &lt; 0)</w:t>
      </w:r>
    </w:p>
    <w:p w14:paraId="6505A3CB" w14:textId="77777777" w:rsidR="004E4173" w:rsidRPr="004E4173" w:rsidRDefault="004E4173" w:rsidP="004E4173">
      <w:pPr>
        <w:pStyle w:val="Code"/>
      </w:pPr>
      <w:r w:rsidRPr="004E4173">
        <w:tab/>
      </w:r>
      <w:r w:rsidRPr="004E4173">
        <w:tab/>
      </w:r>
      <w:r w:rsidRPr="004E4173">
        <w:tab/>
      </w:r>
      <w:r w:rsidRPr="004E4173">
        <w:tab/>
        <w:t>{</w:t>
      </w:r>
    </w:p>
    <w:p w14:paraId="24698EF2" w14:textId="77777777" w:rsidR="004E4173" w:rsidRPr="004E4173" w:rsidRDefault="004E4173" w:rsidP="004E4173">
      <w:pPr>
        <w:pStyle w:val="Code"/>
      </w:pPr>
      <w:r w:rsidRPr="004E4173">
        <w:tab/>
      </w:r>
      <w:r w:rsidRPr="004E4173">
        <w:tab/>
      </w:r>
      <w:r w:rsidRPr="004E4173">
        <w:tab/>
      </w:r>
      <w:r w:rsidRPr="004E4173">
        <w:tab/>
      </w:r>
      <w:r w:rsidRPr="004E4173">
        <w:tab/>
        <w:t>snake.Tail.Position.Y = forcedConsoleSize.Y;</w:t>
      </w:r>
    </w:p>
    <w:p w14:paraId="009D987C" w14:textId="77777777" w:rsidR="004E4173" w:rsidRPr="004E4173" w:rsidRDefault="004E4173" w:rsidP="004E4173">
      <w:pPr>
        <w:pStyle w:val="Code"/>
      </w:pPr>
      <w:r w:rsidRPr="004E4173">
        <w:tab/>
      </w:r>
      <w:r w:rsidRPr="004E4173">
        <w:tab/>
      </w:r>
      <w:r w:rsidRPr="004E4173">
        <w:tab/>
      </w:r>
      <w:r w:rsidRPr="004E4173">
        <w:tab/>
        <w:t>}</w:t>
      </w:r>
    </w:p>
    <w:p w14:paraId="38EF73DC" w14:textId="77777777" w:rsidR="004E4173" w:rsidRPr="004E4173" w:rsidRDefault="004E4173" w:rsidP="004E4173">
      <w:pPr>
        <w:pStyle w:val="Code"/>
      </w:pPr>
      <w:r w:rsidRPr="004E4173">
        <w:tab/>
      </w:r>
      <w:r w:rsidRPr="004E4173">
        <w:tab/>
      </w:r>
      <w:r w:rsidRPr="004E4173">
        <w:tab/>
      </w:r>
      <w:r w:rsidRPr="004E4173">
        <w:tab/>
        <w:t>else if (snake.Tail.Position.Y &gt; forcedConsoleSize.Y)</w:t>
      </w:r>
    </w:p>
    <w:p w14:paraId="553C9C35" w14:textId="77777777" w:rsidR="004E4173" w:rsidRPr="004E4173" w:rsidRDefault="004E4173" w:rsidP="004E4173">
      <w:pPr>
        <w:pStyle w:val="Code"/>
      </w:pPr>
      <w:r w:rsidRPr="004E4173">
        <w:tab/>
      </w:r>
      <w:r w:rsidRPr="004E4173">
        <w:tab/>
      </w:r>
      <w:r w:rsidRPr="004E4173">
        <w:tab/>
      </w:r>
      <w:r w:rsidRPr="004E4173">
        <w:tab/>
        <w:t>{</w:t>
      </w:r>
    </w:p>
    <w:p w14:paraId="11418808" w14:textId="77777777" w:rsidR="004E4173" w:rsidRPr="004E4173" w:rsidRDefault="004E4173" w:rsidP="004E4173">
      <w:pPr>
        <w:pStyle w:val="Code"/>
      </w:pPr>
      <w:r w:rsidRPr="004E4173">
        <w:tab/>
      </w:r>
      <w:r w:rsidRPr="004E4173">
        <w:tab/>
      </w:r>
      <w:r w:rsidRPr="004E4173">
        <w:tab/>
      </w:r>
      <w:r w:rsidRPr="004E4173">
        <w:tab/>
      </w:r>
      <w:r w:rsidRPr="004E4173">
        <w:tab/>
        <w:t>snake.Tail.Position.Y = 0;</w:t>
      </w:r>
    </w:p>
    <w:p w14:paraId="1A0C482A" w14:textId="77777777" w:rsidR="004E4173" w:rsidRPr="004E4173" w:rsidRDefault="004E4173" w:rsidP="004E4173">
      <w:pPr>
        <w:pStyle w:val="Code"/>
      </w:pPr>
      <w:r w:rsidRPr="004E4173">
        <w:tab/>
      </w:r>
      <w:r w:rsidRPr="004E4173">
        <w:tab/>
      </w:r>
      <w:r w:rsidRPr="004E4173">
        <w:tab/>
      </w:r>
      <w:r w:rsidRPr="004E4173">
        <w:tab/>
        <w:t>}</w:t>
      </w:r>
    </w:p>
    <w:p w14:paraId="64394201" w14:textId="77777777" w:rsidR="004E4173" w:rsidRPr="004E4173" w:rsidRDefault="004E4173" w:rsidP="004E4173">
      <w:pPr>
        <w:pStyle w:val="Code"/>
      </w:pPr>
      <w:r w:rsidRPr="004E4173">
        <w:tab/>
      </w:r>
      <w:r w:rsidRPr="004E4173">
        <w:tab/>
      </w:r>
      <w:r w:rsidRPr="004E4173">
        <w:tab/>
        <w:t>}</w:t>
      </w:r>
    </w:p>
    <w:p w14:paraId="03A61CE6" w14:textId="77777777" w:rsidR="004E4173" w:rsidRPr="004E4173" w:rsidRDefault="004E4173" w:rsidP="004E4173">
      <w:pPr>
        <w:pStyle w:val="Code"/>
      </w:pPr>
      <w:r w:rsidRPr="004E4173">
        <w:tab/>
      </w:r>
      <w:r w:rsidRPr="004E4173">
        <w:tab/>
        <w:t>}</w:t>
      </w:r>
    </w:p>
    <w:p w14:paraId="16AF52B0" w14:textId="77777777" w:rsidR="004E4173" w:rsidRPr="004E4173" w:rsidRDefault="004E4173" w:rsidP="004E4173">
      <w:pPr>
        <w:pStyle w:val="Code"/>
      </w:pPr>
      <w:r w:rsidRPr="004E4173">
        <w:tab/>
      </w:r>
    </w:p>
    <w:p w14:paraId="5F03E714" w14:textId="77777777" w:rsidR="004E4173" w:rsidRPr="004E4173" w:rsidRDefault="004E4173" w:rsidP="004E4173">
      <w:pPr>
        <w:pStyle w:val="Code"/>
      </w:pPr>
      <w:r w:rsidRPr="004E4173">
        <w:tab/>
      </w:r>
      <w:r w:rsidRPr="004E4173">
        <w:tab/>
        <w:t>movecursor(COORD_ORIGIN);</w:t>
      </w:r>
    </w:p>
    <w:p w14:paraId="33C4CC7F" w14:textId="77777777" w:rsidR="004E4173" w:rsidRPr="004E4173" w:rsidRDefault="004E4173" w:rsidP="004E4173">
      <w:pPr>
        <w:pStyle w:val="Code"/>
      </w:pPr>
      <w:r w:rsidRPr="004E4173">
        <w:tab/>
      </w:r>
    </w:p>
    <w:p w14:paraId="1FE60300" w14:textId="77777777" w:rsidR="004E4173" w:rsidRPr="004E4173" w:rsidRDefault="004E4173" w:rsidP="004E4173">
      <w:pPr>
        <w:pStyle w:val="Code"/>
      </w:pPr>
      <w:r w:rsidRPr="004E4173">
        <w:t>#ifdef DEBUG</w:t>
      </w:r>
    </w:p>
    <w:p w14:paraId="560DC8D4" w14:textId="77777777" w:rsidR="004E4173" w:rsidRPr="004E4173" w:rsidRDefault="004E4173" w:rsidP="004E4173">
      <w:pPr>
        <w:pStyle w:val="Code"/>
      </w:pPr>
      <w:r w:rsidRPr="004E4173">
        <w:tab/>
      </w:r>
      <w:r w:rsidRPr="004E4173">
        <w:tab/>
        <w:t>printf("head: %*d %*d %c | ", consoleSizeXPrecision, snake.Head.Position.X, consoleSizeXPrecision, snake.Head.Position.Y, printarrow(snake.Head.Direction));</w:t>
      </w:r>
    </w:p>
    <w:p w14:paraId="69DE3ED6" w14:textId="77777777" w:rsidR="004E4173" w:rsidRPr="004E4173" w:rsidRDefault="004E4173" w:rsidP="004E4173">
      <w:pPr>
        <w:pStyle w:val="Code"/>
      </w:pPr>
      <w:r w:rsidRPr="004E4173">
        <w:tab/>
      </w:r>
      <w:r w:rsidRPr="004E4173">
        <w:tab/>
        <w:t>printf("bend[%*d]:% *d% *d %c | ", LENGTH_PRECISION, snake.Bend.Active, consoleSizeXPrecision + 1, snake.Bend.Vector[snake.Bend.Active].Position.X, consoleSizeXPrecision + 1, snake.Bend.Vector[snake.Bend.Active].Position.Y,</w:t>
      </w:r>
    </w:p>
    <w:p w14:paraId="0E1D7F12" w14:textId="77777777" w:rsidR="004E4173" w:rsidRPr="004E4173" w:rsidRDefault="004E4173" w:rsidP="004E4173">
      <w:pPr>
        <w:pStyle w:val="Code"/>
      </w:pPr>
      <w:r w:rsidRPr="004E4173">
        <w:tab/>
      </w:r>
      <w:r w:rsidRPr="004E4173">
        <w:tab/>
      </w:r>
      <w:r w:rsidRPr="004E4173">
        <w:tab/>
        <w:t>printarrow(snake.Bend.Vector[snake.Bend.Active].Direction));</w:t>
      </w:r>
    </w:p>
    <w:p w14:paraId="1CA09B86" w14:textId="77777777" w:rsidR="004E4173" w:rsidRPr="004E4173" w:rsidRDefault="004E4173" w:rsidP="004E4173">
      <w:pPr>
        <w:pStyle w:val="Code"/>
      </w:pPr>
      <w:r w:rsidRPr="004E4173">
        <w:tab/>
      </w:r>
      <w:r w:rsidRPr="004E4173">
        <w:tab/>
        <w:t>printf("active: %*d | ", LENGTH_PRECISION, snake.Active);</w:t>
      </w:r>
    </w:p>
    <w:p w14:paraId="587B302E" w14:textId="77777777" w:rsidR="004E4173" w:rsidRPr="004E4173" w:rsidRDefault="004E4173" w:rsidP="004E4173">
      <w:pPr>
        <w:pStyle w:val="Code"/>
      </w:pPr>
      <w:r w:rsidRPr="004E4173">
        <w:tab/>
      </w:r>
      <w:r w:rsidRPr="004E4173">
        <w:tab/>
        <w:t>printf("berry: %*d %*d | ", consoleSizeXPrecision, berry.Position.X, consoleSizeXPrecision, berry.Position.Y);</w:t>
      </w:r>
    </w:p>
    <w:p w14:paraId="08F44003" w14:textId="77777777" w:rsidR="004E4173" w:rsidRPr="004E4173" w:rsidRDefault="004E4173" w:rsidP="004E4173">
      <w:pPr>
        <w:pStyle w:val="Code"/>
      </w:pPr>
      <w:r w:rsidRPr="004E4173">
        <w:tab/>
      </w:r>
      <w:r w:rsidRPr="004E4173">
        <w:tab/>
        <w:t>printf("color: %c%c", (foregroundColor &lt; 10 ? foregroundColor + '0' : foregroundColor - 10 + 'A'), (backgroundColor &lt; 10 ? backgroundColor + '0' : backgroundColor - 10 + 'A'));</w:t>
      </w:r>
    </w:p>
    <w:p w14:paraId="1D486AC4" w14:textId="77777777" w:rsidR="004E4173" w:rsidRPr="004E4173" w:rsidRDefault="004E4173" w:rsidP="004E4173">
      <w:pPr>
        <w:pStyle w:val="Code"/>
      </w:pPr>
      <w:r w:rsidRPr="004E4173">
        <w:tab/>
      </w:r>
      <w:r w:rsidRPr="004E4173">
        <w:tab/>
      </w:r>
    </w:p>
    <w:p w14:paraId="7E34931A" w14:textId="77777777" w:rsidR="004E4173" w:rsidRPr="004E4173" w:rsidRDefault="004E4173" w:rsidP="004E4173">
      <w:pPr>
        <w:pStyle w:val="Code"/>
      </w:pPr>
      <w:r w:rsidRPr="004E4173">
        <w:tab/>
      </w:r>
      <w:r w:rsidRPr="004E4173">
        <w:tab/>
        <w:t>printf("\ntail: %*d %*d %c | ", consoleSizeXPrecision, snake.Tail.Position.X, consoleSizeXPrecision, snake.Tail.Position.Y, printarrow(snake.Tail.Direction));</w:t>
      </w:r>
    </w:p>
    <w:p w14:paraId="41FC4B99" w14:textId="77777777" w:rsidR="004E4173" w:rsidRPr="004E4173" w:rsidRDefault="004E4173" w:rsidP="004E4173">
      <w:pPr>
        <w:pStyle w:val="Code"/>
      </w:pPr>
      <w:r w:rsidRPr="004E4173">
        <w:tab/>
      </w:r>
      <w:r w:rsidRPr="004E4173">
        <w:tab/>
      </w:r>
    </w:p>
    <w:p w14:paraId="06ED0FDE" w14:textId="77777777" w:rsidR="004E4173" w:rsidRPr="004E4173" w:rsidRDefault="004E4173" w:rsidP="004E4173">
      <w:pPr>
        <w:pStyle w:val="Code"/>
      </w:pPr>
      <w:r w:rsidRPr="004E4173">
        <w:tab/>
      </w:r>
      <w:r w:rsidRPr="004E4173">
        <w:tab/>
        <w:t>if (snake.Bend.ToAssign &gt; 0)</w:t>
      </w:r>
    </w:p>
    <w:p w14:paraId="4F865E9C" w14:textId="77777777" w:rsidR="004E4173" w:rsidRPr="004E4173" w:rsidRDefault="004E4173" w:rsidP="004E4173">
      <w:pPr>
        <w:pStyle w:val="Code"/>
      </w:pPr>
      <w:r w:rsidRPr="004E4173">
        <w:tab/>
      </w:r>
      <w:r w:rsidRPr="004E4173">
        <w:tab/>
        <w:t>{</w:t>
      </w:r>
    </w:p>
    <w:p w14:paraId="70E871E4" w14:textId="77777777" w:rsidR="004E4173" w:rsidRPr="004E4173" w:rsidRDefault="004E4173" w:rsidP="004E4173">
      <w:pPr>
        <w:pStyle w:val="Code"/>
      </w:pPr>
      <w:r w:rsidRPr="004E4173">
        <w:tab/>
      </w:r>
      <w:r w:rsidRPr="004E4173">
        <w:tab/>
      </w:r>
      <w:r w:rsidRPr="004E4173">
        <w:tab/>
        <w:t>printf("bend[%*d]: %*d %*d %c | ",</w:t>
      </w:r>
    </w:p>
    <w:p w14:paraId="20663543" w14:textId="77777777" w:rsidR="004E4173" w:rsidRPr="004E4173" w:rsidRDefault="004E4173" w:rsidP="004E4173">
      <w:pPr>
        <w:pStyle w:val="Code"/>
      </w:pPr>
      <w:r w:rsidRPr="004E4173">
        <w:tab/>
      </w:r>
      <w:r w:rsidRPr="004E4173">
        <w:tab/>
      </w:r>
      <w:r w:rsidRPr="004E4173">
        <w:tab/>
      </w:r>
      <w:r w:rsidRPr="004E4173">
        <w:tab/>
      </w:r>
      <w:r w:rsidRPr="004E4173">
        <w:tab/>
        <w:t>LENGTH_PRECISION, snake.Bend.ToAssign,</w:t>
      </w:r>
    </w:p>
    <w:p w14:paraId="0C160184" w14:textId="77777777" w:rsidR="004E4173" w:rsidRPr="004E4173" w:rsidRDefault="004E4173" w:rsidP="004E4173">
      <w:pPr>
        <w:pStyle w:val="Code"/>
      </w:pPr>
      <w:r w:rsidRPr="004E4173">
        <w:tab/>
      </w:r>
      <w:r w:rsidRPr="004E4173">
        <w:tab/>
      </w:r>
      <w:r w:rsidRPr="004E4173">
        <w:tab/>
      </w:r>
      <w:r w:rsidRPr="004E4173">
        <w:tab/>
      </w:r>
      <w:r w:rsidRPr="004E4173">
        <w:tab/>
        <w:t>consoleSizeXPrecision, snake.Bend.Vector[snake.Bend.ToAssign - 1].Position.X,</w:t>
      </w:r>
    </w:p>
    <w:p w14:paraId="4344E4F1" w14:textId="77777777" w:rsidR="004E4173" w:rsidRPr="004E4173" w:rsidRDefault="004E4173" w:rsidP="004E4173">
      <w:pPr>
        <w:pStyle w:val="Code"/>
      </w:pPr>
      <w:r w:rsidRPr="004E4173">
        <w:tab/>
      </w:r>
      <w:r w:rsidRPr="004E4173">
        <w:tab/>
      </w:r>
      <w:r w:rsidRPr="004E4173">
        <w:tab/>
      </w:r>
      <w:r w:rsidRPr="004E4173">
        <w:tab/>
      </w:r>
      <w:r w:rsidRPr="004E4173">
        <w:tab/>
        <w:t>consoleSizeXPrecision, snake.Bend.Vector[snake.Bend.ToAssign - 1].Position.Y,</w:t>
      </w:r>
    </w:p>
    <w:p w14:paraId="450FD009" w14:textId="77777777" w:rsidR="004E4173" w:rsidRPr="004E4173" w:rsidRDefault="004E4173" w:rsidP="004E4173">
      <w:pPr>
        <w:pStyle w:val="Code"/>
      </w:pPr>
      <w:r w:rsidRPr="004E4173">
        <w:tab/>
      </w:r>
      <w:r w:rsidRPr="004E4173">
        <w:tab/>
      </w:r>
      <w:r w:rsidRPr="004E4173">
        <w:tab/>
      </w:r>
      <w:r w:rsidRPr="004E4173">
        <w:tab/>
      </w:r>
      <w:r w:rsidRPr="004E4173">
        <w:tab/>
        <w:t>printarrow(snake.Bend.Vector[snake.Bend.ToAssign - 1].Direction)</w:t>
      </w:r>
    </w:p>
    <w:p w14:paraId="0AACC4FC" w14:textId="77777777" w:rsidR="004E4173" w:rsidRPr="004E4173" w:rsidRDefault="004E4173" w:rsidP="004E4173">
      <w:pPr>
        <w:pStyle w:val="Code"/>
      </w:pPr>
      <w:r w:rsidRPr="004E4173">
        <w:lastRenderedPageBreak/>
        <w:tab/>
      </w:r>
      <w:r w:rsidRPr="004E4173">
        <w:tab/>
      </w:r>
      <w:r w:rsidRPr="004E4173">
        <w:tab/>
      </w:r>
      <w:r w:rsidRPr="004E4173">
        <w:tab/>
      </w:r>
      <w:r w:rsidRPr="004E4173">
        <w:tab/>
        <w:t>);</w:t>
      </w:r>
    </w:p>
    <w:p w14:paraId="210DB79D" w14:textId="77777777" w:rsidR="004E4173" w:rsidRPr="004E4173" w:rsidRDefault="004E4173" w:rsidP="004E4173">
      <w:pPr>
        <w:pStyle w:val="Code"/>
      </w:pPr>
      <w:r w:rsidRPr="004E4173">
        <w:tab/>
      </w:r>
      <w:r w:rsidRPr="004E4173">
        <w:tab/>
        <w:t>}</w:t>
      </w:r>
    </w:p>
    <w:p w14:paraId="366208B1" w14:textId="77777777" w:rsidR="004E4173" w:rsidRDefault="004E4173" w:rsidP="004E4173">
      <w:pPr>
        <w:pStyle w:val="Code"/>
      </w:pPr>
      <w:r w:rsidRPr="004E4173">
        <w:tab/>
      </w:r>
      <w:r w:rsidRPr="004E4173">
        <w:tab/>
      </w:r>
    </w:p>
    <w:p w14:paraId="69F442BE" w14:textId="77777777" w:rsidR="004E4173" w:rsidRDefault="004E4173" w:rsidP="004E4173">
      <w:pPr>
        <w:pStyle w:val="Code"/>
      </w:pPr>
      <w:r>
        <w:tab/>
      </w:r>
      <w:r>
        <w:tab/>
        <w:t>else</w:t>
      </w:r>
    </w:p>
    <w:p w14:paraId="5AB1680F" w14:textId="77777777" w:rsidR="004E4173" w:rsidRDefault="004E4173" w:rsidP="004E4173">
      <w:pPr>
        <w:pStyle w:val="Code"/>
      </w:pPr>
      <w:r>
        <w:tab/>
      </w:r>
      <w:r>
        <w:tab/>
        <w:t>{</w:t>
      </w:r>
    </w:p>
    <w:p w14:paraId="62F1FD03" w14:textId="77777777" w:rsidR="004E4173" w:rsidRDefault="004E4173" w:rsidP="004E4173">
      <w:pPr>
        <w:pStyle w:val="Code"/>
      </w:pPr>
      <w:r>
        <w:tab/>
      </w:r>
      <w:r>
        <w:tab/>
      </w:r>
      <w:r>
        <w:tab/>
        <w:t>printf("bend[%*d]: %s %s - | ", LENGTH_PRECISION, snake.Bend.ToAssign, createline('-', consoleSizeXPrecision),  createline('-', consoleSizeXPrecision));</w:t>
      </w:r>
    </w:p>
    <w:p w14:paraId="611A0EC5" w14:textId="77777777" w:rsidR="00B630F3" w:rsidRDefault="004E4173" w:rsidP="004E4173">
      <w:pPr>
        <w:pStyle w:val="Code"/>
      </w:pPr>
      <w:r>
        <w:tab/>
      </w:r>
      <w:r>
        <w:tab/>
        <w:t>}</w:t>
      </w:r>
    </w:p>
    <w:p w14:paraId="47CB99D7" w14:textId="392D987A" w:rsidR="004E4173" w:rsidRPr="004E4173" w:rsidRDefault="00B630F3" w:rsidP="004E4173">
      <w:pPr>
        <w:pStyle w:val="Code"/>
      </w:pPr>
      <w:r>
        <w:tab/>
      </w:r>
      <w:r>
        <w:tab/>
      </w:r>
      <w:r w:rsidR="004E4173" w:rsidRPr="004E4173">
        <w:tab/>
      </w:r>
      <w:r w:rsidR="004E4173" w:rsidRPr="004E4173">
        <w:tab/>
      </w:r>
    </w:p>
    <w:p w14:paraId="68D9B5C7" w14:textId="77777777" w:rsidR="004E4173" w:rsidRPr="004E4173" w:rsidRDefault="004E4173" w:rsidP="004E4173">
      <w:pPr>
        <w:pStyle w:val="Code"/>
      </w:pPr>
      <w:r w:rsidRPr="004E4173">
        <w:tab/>
      </w:r>
      <w:r w:rsidRPr="004E4173">
        <w:tab/>
        <w:t>printf("shown:  %*d | ", LENGTH_PRECISION, snake.Shown);</w:t>
      </w:r>
    </w:p>
    <w:p w14:paraId="031F89FC" w14:textId="77777777" w:rsidR="004E4173" w:rsidRPr="004E4173" w:rsidRDefault="004E4173" w:rsidP="004E4173">
      <w:pPr>
        <w:pStyle w:val="Code"/>
      </w:pPr>
      <w:r w:rsidRPr="004E4173">
        <w:tab/>
      </w:r>
      <w:r w:rsidRPr="004E4173">
        <w:tab/>
        <w:t>printf("sleep: %3d", sleep);</w:t>
      </w:r>
    </w:p>
    <w:p w14:paraId="6BFD313B" w14:textId="77777777" w:rsidR="004E4173" w:rsidRPr="004E4173" w:rsidRDefault="004E4173" w:rsidP="004E4173">
      <w:pPr>
        <w:pStyle w:val="Code"/>
      </w:pPr>
      <w:r w:rsidRPr="004E4173">
        <w:tab/>
      </w:r>
      <w:r w:rsidRPr="004E4173">
        <w:tab/>
        <w:t>printf("\nisSpecialShown: %d | ", isSpecialShown);</w:t>
      </w:r>
    </w:p>
    <w:p w14:paraId="6B569679" w14:textId="77777777" w:rsidR="004E4173" w:rsidRPr="004E4173" w:rsidRDefault="004E4173" w:rsidP="004E4173">
      <w:pPr>
        <w:pStyle w:val="Code"/>
      </w:pPr>
      <w:r w:rsidRPr="004E4173">
        <w:tab/>
      </w:r>
      <w:r w:rsidRPr="004E4173">
        <w:tab/>
        <w:t>printf("specials[%d]: %*d %*d", shownSpecial, consoleSizeXPrecision, specials[shownSpecial].Position.X, consoleSizeXPrecision, specials[shownSpecial].Position.Y);</w:t>
      </w:r>
    </w:p>
    <w:p w14:paraId="73D7A268" w14:textId="77777777" w:rsidR="004E4173" w:rsidRPr="004E4173" w:rsidRDefault="004E4173" w:rsidP="004E4173">
      <w:pPr>
        <w:pStyle w:val="Code"/>
      </w:pPr>
      <w:r w:rsidRPr="004E4173">
        <w:tab/>
      </w:r>
      <w:r w:rsidRPr="004E4173">
        <w:tab/>
        <w:t>DEBUG_CHEATS;</w:t>
      </w:r>
    </w:p>
    <w:p w14:paraId="327E52C3" w14:textId="77777777" w:rsidR="004E4173" w:rsidRPr="004E4173" w:rsidRDefault="004E4173" w:rsidP="004E4173">
      <w:pPr>
        <w:pStyle w:val="Code"/>
      </w:pPr>
      <w:r w:rsidRPr="004E4173">
        <w:t>#endif</w:t>
      </w:r>
    </w:p>
    <w:p w14:paraId="3339DABB" w14:textId="77777777" w:rsidR="004E4173" w:rsidRPr="004E4173" w:rsidRDefault="004E4173" w:rsidP="004E4173">
      <w:pPr>
        <w:pStyle w:val="Code"/>
      </w:pPr>
      <w:r w:rsidRPr="004E4173">
        <w:tab/>
      </w:r>
      <w:r w:rsidRPr="004E4173">
        <w:tab/>
      </w:r>
    </w:p>
    <w:p w14:paraId="4D89143F" w14:textId="77777777" w:rsidR="004E4173" w:rsidRPr="004E4173" w:rsidRDefault="004E4173" w:rsidP="004E4173">
      <w:pPr>
        <w:pStyle w:val="Code"/>
      </w:pPr>
      <w:r w:rsidRPr="004E4173">
        <w:tab/>
      </w:r>
      <w:r w:rsidRPr="004E4173">
        <w:tab/>
        <w:t>Sleep(sleep);</w:t>
      </w:r>
    </w:p>
    <w:p w14:paraId="1EDA8656" w14:textId="77777777" w:rsidR="004E4173" w:rsidRPr="004E4173" w:rsidRDefault="004E4173" w:rsidP="004E4173">
      <w:pPr>
        <w:pStyle w:val="Code"/>
      </w:pPr>
      <w:r w:rsidRPr="004E4173">
        <w:tab/>
      </w:r>
      <w:r w:rsidRPr="004E4173">
        <w:tab/>
      </w:r>
    </w:p>
    <w:p w14:paraId="406055BA" w14:textId="77777777" w:rsidR="004E4173" w:rsidRPr="004E4173" w:rsidRDefault="004E4173" w:rsidP="004E4173">
      <w:pPr>
        <w:pStyle w:val="Code"/>
      </w:pPr>
      <w:r w:rsidRPr="004E4173">
        <w:tab/>
      </w:r>
      <w:r w:rsidRPr="004E4173">
        <w:tab/>
        <w:t>if (kbhit())</w:t>
      </w:r>
    </w:p>
    <w:p w14:paraId="4AC59B29" w14:textId="77777777" w:rsidR="004E4173" w:rsidRPr="004E4173" w:rsidRDefault="004E4173" w:rsidP="004E4173">
      <w:pPr>
        <w:pStyle w:val="Code"/>
      </w:pPr>
      <w:r w:rsidRPr="004E4173">
        <w:tab/>
      </w:r>
      <w:r w:rsidRPr="004E4173">
        <w:tab/>
        <w:t>{</w:t>
      </w:r>
    </w:p>
    <w:p w14:paraId="19DE3E87" w14:textId="77777777" w:rsidR="004E4173" w:rsidRPr="004E4173" w:rsidRDefault="004E4173" w:rsidP="004E4173">
      <w:pPr>
        <w:pStyle w:val="Code"/>
      </w:pPr>
      <w:r w:rsidRPr="004E4173">
        <w:tab/>
      </w:r>
      <w:r w:rsidRPr="004E4173">
        <w:tab/>
      </w:r>
      <w:r w:rsidRPr="004E4173">
        <w:tab/>
        <w:t>key = getch();</w:t>
      </w:r>
    </w:p>
    <w:p w14:paraId="7E117138" w14:textId="77777777" w:rsidR="004E4173" w:rsidRPr="004E4173" w:rsidRDefault="004E4173" w:rsidP="004E4173">
      <w:pPr>
        <w:pStyle w:val="Code"/>
      </w:pPr>
      <w:r w:rsidRPr="004E4173">
        <w:tab/>
      </w:r>
      <w:r w:rsidRPr="004E4173">
        <w:tab/>
      </w:r>
      <w:r w:rsidRPr="004E4173">
        <w:tab/>
      </w:r>
    </w:p>
    <w:p w14:paraId="7E3169AD" w14:textId="77777777" w:rsidR="004E4173" w:rsidRPr="004E4173" w:rsidRDefault="004E4173" w:rsidP="004E4173">
      <w:pPr>
        <w:pStyle w:val="Code"/>
      </w:pPr>
      <w:r w:rsidRPr="004E4173">
        <w:tab/>
      </w:r>
      <w:r w:rsidRPr="004E4173">
        <w:tab/>
      </w:r>
      <w:r w:rsidRPr="004E4173">
        <w:tab/>
        <w:t>if (key == -32 || key == 224)</w:t>
      </w:r>
    </w:p>
    <w:p w14:paraId="48B00743" w14:textId="77777777" w:rsidR="004E4173" w:rsidRPr="004E4173" w:rsidRDefault="004E4173" w:rsidP="004E4173">
      <w:pPr>
        <w:pStyle w:val="Code"/>
      </w:pPr>
      <w:r w:rsidRPr="004E4173">
        <w:tab/>
      </w:r>
      <w:r w:rsidRPr="004E4173">
        <w:tab/>
      </w:r>
      <w:r w:rsidRPr="004E4173">
        <w:tab/>
        <w:t>{</w:t>
      </w:r>
    </w:p>
    <w:p w14:paraId="24136118" w14:textId="77777777" w:rsidR="004E4173" w:rsidRPr="004E4173" w:rsidRDefault="004E4173" w:rsidP="004E4173">
      <w:pPr>
        <w:pStyle w:val="Code"/>
      </w:pPr>
      <w:r w:rsidRPr="004E4173">
        <w:tab/>
      </w:r>
      <w:r w:rsidRPr="004E4173">
        <w:tab/>
      </w:r>
      <w:r w:rsidRPr="004E4173">
        <w:tab/>
      </w:r>
      <w:r w:rsidRPr="004E4173">
        <w:tab/>
        <w:t>// Get new direction for head</w:t>
      </w:r>
    </w:p>
    <w:p w14:paraId="1680A1B3" w14:textId="77777777" w:rsidR="004E4173" w:rsidRPr="004E4173" w:rsidRDefault="004E4173" w:rsidP="004E4173">
      <w:pPr>
        <w:pStyle w:val="Code"/>
      </w:pPr>
      <w:r w:rsidRPr="004E4173">
        <w:tab/>
      </w:r>
      <w:r w:rsidRPr="004E4173">
        <w:tab/>
      </w:r>
      <w:r w:rsidRPr="004E4173">
        <w:tab/>
      </w:r>
      <w:r w:rsidRPr="004E4173">
        <w:tab/>
        <w:t>key = getch();</w:t>
      </w:r>
    </w:p>
    <w:p w14:paraId="5FC80A8B" w14:textId="77777777" w:rsidR="004E4173" w:rsidRPr="004E4173" w:rsidRDefault="004E4173" w:rsidP="004E4173">
      <w:pPr>
        <w:pStyle w:val="Code"/>
      </w:pPr>
      <w:r w:rsidRPr="004E4173">
        <w:tab/>
      </w:r>
      <w:r w:rsidRPr="004E4173">
        <w:tab/>
      </w:r>
      <w:r w:rsidRPr="004E4173">
        <w:tab/>
      </w:r>
      <w:r w:rsidRPr="004E4173">
        <w:tab/>
      </w:r>
    </w:p>
    <w:p w14:paraId="18497162" w14:textId="77777777" w:rsidR="004E4173" w:rsidRPr="004E4173" w:rsidRDefault="004E4173" w:rsidP="004E4173">
      <w:pPr>
        <w:pStyle w:val="Code"/>
      </w:pPr>
      <w:r w:rsidRPr="004E4173">
        <w:tab/>
      </w:r>
      <w:r w:rsidRPr="004E4173">
        <w:tab/>
      </w:r>
      <w:r w:rsidRPr="004E4173">
        <w:tab/>
      </w:r>
      <w:r w:rsidRPr="004E4173">
        <w:tab/>
        <w:t>if (IF_ARROW(key) &amp;&amp; key != snake.Head.Direction &amp;&amp; key != (snake.Head.Direction == Up ? Down : (snake.Head.Direction == Down ? Up : (snake.Head.Direction == Left ? Right : Left))))</w:t>
      </w:r>
    </w:p>
    <w:p w14:paraId="548F6BE1" w14:textId="77777777" w:rsidR="004E4173" w:rsidRPr="004E4173" w:rsidRDefault="004E4173" w:rsidP="004E4173">
      <w:pPr>
        <w:pStyle w:val="Code"/>
      </w:pPr>
      <w:r w:rsidRPr="004E4173">
        <w:tab/>
      </w:r>
      <w:r w:rsidRPr="004E4173">
        <w:tab/>
      </w:r>
      <w:r w:rsidRPr="004E4173">
        <w:tab/>
      </w:r>
      <w:r w:rsidRPr="004E4173">
        <w:tab/>
        <w:t>{</w:t>
      </w:r>
    </w:p>
    <w:p w14:paraId="1D2A882F" w14:textId="77777777" w:rsidR="004E4173" w:rsidRPr="004E4173" w:rsidRDefault="004E4173" w:rsidP="004E4173">
      <w:pPr>
        <w:pStyle w:val="Code"/>
      </w:pPr>
      <w:r w:rsidRPr="004E4173">
        <w:tab/>
      </w:r>
      <w:r w:rsidRPr="004E4173">
        <w:tab/>
      </w:r>
      <w:r w:rsidRPr="004E4173">
        <w:tab/>
      </w:r>
      <w:r w:rsidRPr="004E4173">
        <w:tab/>
      </w:r>
      <w:r w:rsidRPr="004E4173">
        <w:tab/>
        <w:t>// Assign new bend</w:t>
      </w:r>
    </w:p>
    <w:p w14:paraId="03B726B4" w14:textId="77777777" w:rsidR="004E4173" w:rsidRPr="004E4173" w:rsidRDefault="004E4173" w:rsidP="004E4173">
      <w:pPr>
        <w:pStyle w:val="Code"/>
      </w:pPr>
      <w:r w:rsidRPr="004E4173">
        <w:tab/>
      </w:r>
      <w:r w:rsidRPr="004E4173">
        <w:tab/>
      </w:r>
      <w:r w:rsidRPr="004E4173">
        <w:tab/>
      </w:r>
      <w:r w:rsidRPr="004E4173">
        <w:tab/>
      </w:r>
      <w:r w:rsidRPr="004E4173">
        <w:tab/>
        <w:t>snake.Head.Direction = snake.Bend.Vector[snake.Bend.ToAssign].Direction = key;</w:t>
      </w:r>
    </w:p>
    <w:p w14:paraId="245480A3" w14:textId="77777777" w:rsidR="004E4173" w:rsidRPr="004E4173" w:rsidRDefault="004E4173" w:rsidP="004E4173">
      <w:pPr>
        <w:pStyle w:val="Code"/>
      </w:pPr>
      <w:r w:rsidRPr="004E4173">
        <w:tab/>
      </w:r>
      <w:r w:rsidRPr="004E4173">
        <w:tab/>
      </w:r>
      <w:r w:rsidRPr="004E4173">
        <w:tab/>
      </w:r>
      <w:r w:rsidRPr="004E4173">
        <w:tab/>
      </w:r>
      <w:r w:rsidRPr="004E4173">
        <w:tab/>
        <w:t>snake.Bend.Vector[snake.Bend.ToAssign++].Position = snake.Head.Position;</w:t>
      </w:r>
    </w:p>
    <w:p w14:paraId="58D7BE5C" w14:textId="77777777" w:rsidR="004E4173" w:rsidRPr="004E4173" w:rsidRDefault="004E4173" w:rsidP="004E4173">
      <w:pPr>
        <w:pStyle w:val="Code"/>
      </w:pPr>
      <w:r w:rsidRPr="004E4173">
        <w:tab/>
      </w:r>
      <w:r w:rsidRPr="004E4173">
        <w:tab/>
      </w:r>
      <w:r w:rsidRPr="004E4173">
        <w:tab/>
      </w:r>
      <w:r w:rsidRPr="004E4173">
        <w:tab/>
      </w:r>
      <w:r w:rsidRPr="004E4173">
        <w:tab/>
      </w:r>
    </w:p>
    <w:p w14:paraId="67AEC4C2" w14:textId="77777777" w:rsidR="004E4173" w:rsidRPr="004E4173" w:rsidRDefault="004E4173" w:rsidP="004E4173">
      <w:pPr>
        <w:pStyle w:val="Code"/>
      </w:pPr>
      <w:r w:rsidRPr="004E4173">
        <w:tab/>
      </w:r>
      <w:r w:rsidRPr="004E4173">
        <w:tab/>
      </w:r>
      <w:r w:rsidRPr="004E4173">
        <w:tab/>
      </w:r>
      <w:r w:rsidRPr="004E4173">
        <w:tab/>
      </w:r>
      <w:r w:rsidRPr="004E4173">
        <w:tab/>
        <w:t>if (snake.Bend.ToAssign == SNAKE_LENGTH_MAX)</w:t>
      </w:r>
    </w:p>
    <w:p w14:paraId="36BF318D" w14:textId="77777777" w:rsidR="004E4173" w:rsidRPr="004E4173" w:rsidRDefault="004E4173" w:rsidP="004E4173">
      <w:pPr>
        <w:pStyle w:val="Code"/>
      </w:pPr>
      <w:r w:rsidRPr="004E4173">
        <w:tab/>
      </w:r>
      <w:r w:rsidRPr="004E4173">
        <w:tab/>
      </w:r>
      <w:r w:rsidRPr="004E4173">
        <w:tab/>
      </w:r>
      <w:r w:rsidRPr="004E4173">
        <w:tab/>
      </w:r>
      <w:r w:rsidRPr="004E4173">
        <w:tab/>
        <w:t>{</w:t>
      </w:r>
    </w:p>
    <w:p w14:paraId="5FDCB75A"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snake.Bend.ToAssign = 0;</w:t>
      </w:r>
    </w:p>
    <w:p w14:paraId="3172DC53" w14:textId="77777777" w:rsidR="004E4173" w:rsidRPr="004E4173" w:rsidRDefault="004E4173" w:rsidP="004E4173">
      <w:pPr>
        <w:pStyle w:val="Code"/>
      </w:pPr>
      <w:r w:rsidRPr="004E4173">
        <w:tab/>
      </w:r>
      <w:r w:rsidRPr="004E4173">
        <w:tab/>
      </w:r>
      <w:r w:rsidRPr="004E4173">
        <w:tab/>
      </w:r>
      <w:r w:rsidRPr="004E4173">
        <w:tab/>
      </w:r>
      <w:r w:rsidRPr="004E4173">
        <w:tab/>
        <w:t>}</w:t>
      </w:r>
    </w:p>
    <w:p w14:paraId="1E7B33D2" w14:textId="77777777" w:rsidR="004E4173" w:rsidRPr="004E4173" w:rsidRDefault="004E4173" w:rsidP="004E4173">
      <w:pPr>
        <w:pStyle w:val="Code"/>
      </w:pPr>
      <w:r w:rsidRPr="004E4173">
        <w:tab/>
      </w:r>
      <w:r w:rsidRPr="004E4173">
        <w:tab/>
      </w:r>
      <w:r w:rsidRPr="004E4173">
        <w:tab/>
      </w:r>
      <w:r w:rsidRPr="004E4173">
        <w:tab/>
        <w:t>}</w:t>
      </w:r>
    </w:p>
    <w:p w14:paraId="777FC6B1" w14:textId="77777777" w:rsidR="004E4173" w:rsidRPr="004E4173" w:rsidRDefault="004E4173" w:rsidP="004E4173">
      <w:pPr>
        <w:pStyle w:val="Code"/>
      </w:pPr>
      <w:r w:rsidRPr="004E4173">
        <w:tab/>
      </w:r>
      <w:r w:rsidRPr="004E4173">
        <w:tab/>
      </w:r>
      <w:r w:rsidRPr="004E4173">
        <w:tab/>
        <w:t>}</w:t>
      </w:r>
    </w:p>
    <w:p w14:paraId="7BF67879" w14:textId="77777777" w:rsidR="004E4173" w:rsidRPr="004E4173" w:rsidRDefault="004E4173" w:rsidP="004E4173">
      <w:pPr>
        <w:pStyle w:val="Code"/>
      </w:pPr>
      <w:r w:rsidRPr="004E4173">
        <w:tab/>
      </w:r>
      <w:r w:rsidRPr="004E4173">
        <w:tab/>
      </w:r>
      <w:r w:rsidRPr="004E4173">
        <w:tab/>
        <w:t>else if (key == Esc)</w:t>
      </w:r>
    </w:p>
    <w:p w14:paraId="3978A3AE" w14:textId="77777777" w:rsidR="004E4173" w:rsidRPr="004E4173" w:rsidRDefault="004E4173" w:rsidP="004E4173">
      <w:pPr>
        <w:pStyle w:val="Code"/>
      </w:pPr>
      <w:r w:rsidRPr="004E4173">
        <w:tab/>
      </w:r>
      <w:r w:rsidRPr="004E4173">
        <w:tab/>
      </w:r>
      <w:r w:rsidRPr="004E4173">
        <w:tab/>
        <w:t>{</w:t>
      </w:r>
    </w:p>
    <w:p w14:paraId="642C2F70" w14:textId="77777777" w:rsidR="004E4173" w:rsidRPr="004E4173" w:rsidRDefault="004E4173" w:rsidP="004E4173">
      <w:pPr>
        <w:pStyle w:val="Code"/>
      </w:pPr>
      <w:r w:rsidRPr="004E4173">
        <w:tab/>
      </w:r>
      <w:r w:rsidRPr="004E4173">
        <w:tab/>
      </w:r>
      <w:r w:rsidRPr="004E4173">
        <w:tab/>
      </w:r>
      <w:r w:rsidRPr="004E4173">
        <w:tab/>
        <w:t>ResumeThread(sizecheckthreadHandle);</w:t>
      </w:r>
    </w:p>
    <w:p w14:paraId="0E24C4BE" w14:textId="77777777" w:rsidR="004E4173" w:rsidRPr="004E4173" w:rsidRDefault="004E4173" w:rsidP="004E4173">
      <w:pPr>
        <w:pStyle w:val="Code"/>
      </w:pPr>
      <w:r w:rsidRPr="004E4173">
        <w:tab/>
      </w:r>
      <w:r w:rsidRPr="004E4173">
        <w:tab/>
      </w:r>
      <w:r w:rsidRPr="004E4173">
        <w:tab/>
      </w:r>
      <w:r w:rsidRPr="004E4173">
        <w:tab/>
        <w:t>ResumeThread(cheatpromptthreadHandle);</w:t>
      </w:r>
    </w:p>
    <w:p w14:paraId="339C5376" w14:textId="77777777" w:rsidR="004E4173" w:rsidRPr="004E4173" w:rsidRDefault="004E4173" w:rsidP="004E4173">
      <w:pPr>
        <w:pStyle w:val="Code"/>
      </w:pPr>
      <w:r w:rsidRPr="004E4173">
        <w:tab/>
      </w:r>
      <w:r w:rsidRPr="004E4173">
        <w:tab/>
      </w:r>
      <w:r w:rsidRPr="004E4173">
        <w:tab/>
      </w:r>
      <w:r w:rsidRPr="004E4173">
        <w:tab/>
        <w:t>SetConsoleTitle(gameName);</w:t>
      </w:r>
    </w:p>
    <w:p w14:paraId="0F3AB6AE" w14:textId="77777777" w:rsidR="004E4173" w:rsidRPr="004E4173" w:rsidRDefault="004E4173" w:rsidP="004E4173">
      <w:pPr>
        <w:pStyle w:val="Code"/>
      </w:pPr>
      <w:r w:rsidRPr="004E4173">
        <w:tab/>
      </w:r>
      <w:r w:rsidRPr="004E4173">
        <w:tab/>
      </w:r>
      <w:r w:rsidRPr="004E4173">
        <w:tab/>
      </w:r>
      <w:r w:rsidRPr="004E4173">
        <w:tab/>
      </w:r>
    </w:p>
    <w:p w14:paraId="5A7ED866" w14:textId="77777777" w:rsidR="004E4173" w:rsidRPr="004E4173" w:rsidRDefault="004E4173" w:rsidP="004E4173">
      <w:pPr>
        <w:pStyle w:val="Code"/>
      </w:pPr>
      <w:r w:rsidRPr="004E4173">
        <w:tab/>
      </w:r>
      <w:r w:rsidRPr="004E4173">
        <w:tab/>
      </w:r>
      <w:r w:rsidRPr="004E4173">
        <w:tab/>
      </w:r>
      <w:r w:rsidRPr="004E4173">
        <w:tab/>
        <w:t>setforeground(White);</w:t>
      </w:r>
    </w:p>
    <w:p w14:paraId="4F409AD1" w14:textId="77777777" w:rsidR="004E4173" w:rsidRPr="004E4173" w:rsidRDefault="004E4173" w:rsidP="004E4173">
      <w:pPr>
        <w:pStyle w:val="Code"/>
      </w:pPr>
      <w:r w:rsidRPr="004E4173">
        <w:tab/>
      </w:r>
      <w:r w:rsidRPr="004E4173">
        <w:tab/>
      </w:r>
      <w:r w:rsidRPr="004E4173">
        <w:tab/>
      </w:r>
      <w:r w:rsidRPr="004E4173">
        <w:tab/>
        <w:t>setbackground(Black);</w:t>
      </w:r>
    </w:p>
    <w:p w14:paraId="7C8034FD" w14:textId="77777777" w:rsidR="004E4173" w:rsidRPr="004E4173" w:rsidRDefault="004E4173" w:rsidP="004E4173">
      <w:pPr>
        <w:pStyle w:val="Code"/>
      </w:pPr>
      <w:r w:rsidRPr="004E4173">
        <w:tab/>
      </w:r>
      <w:r w:rsidRPr="004E4173">
        <w:tab/>
      </w:r>
      <w:r w:rsidRPr="004E4173">
        <w:tab/>
      </w:r>
      <w:r w:rsidRPr="004E4173">
        <w:tab/>
      </w:r>
    </w:p>
    <w:p w14:paraId="5D7DD1C8" w14:textId="77777777" w:rsidR="004E4173" w:rsidRPr="004E4173" w:rsidRDefault="004E4173" w:rsidP="004E4173">
      <w:pPr>
        <w:pStyle w:val="Code"/>
      </w:pPr>
      <w:r w:rsidRPr="004E4173">
        <w:tab/>
      </w:r>
      <w:r w:rsidRPr="004E4173">
        <w:tab/>
      </w:r>
      <w:r w:rsidRPr="004E4173">
        <w:tab/>
      </w:r>
      <w:r w:rsidRPr="004E4173">
        <w:tab/>
        <w:t>if (pausemenu(false))</w:t>
      </w:r>
    </w:p>
    <w:p w14:paraId="3EE5D9DF" w14:textId="77777777" w:rsidR="004E4173" w:rsidRPr="004E4173" w:rsidRDefault="004E4173" w:rsidP="004E4173">
      <w:pPr>
        <w:pStyle w:val="Code"/>
      </w:pPr>
      <w:r w:rsidRPr="004E4173">
        <w:tab/>
      </w:r>
      <w:r w:rsidRPr="004E4173">
        <w:tab/>
      </w:r>
      <w:r w:rsidRPr="004E4173">
        <w:tab/>
      </w:r>
      <w:r w:rsidRPr="004E4173">
        <w:tab/>
        <w:t>{</w:t>
      </w:r>
    </w:p>
    <w:p w14:paraId="12E40F4A" w14:textId="77777777" w:rsidR="004E4173" w:rsidRPr="004E4173" w:rsidRDefault="004E4173" w:rsidP="004E4173">
      <w:pPr>
        <w:pStyle w:val="Code"/>
      </w:pPr>
      <w:r w:rsidRPr="004E4173">
        <w:tab/>
      </w:r>
      <w:r w:rsidRPr="004E4173">
        <w:tab/>
      </w:r>
      <w:r w:rsidRPr="004E4173">
        <w:tab/>
      </w:r>
      <w:r w:rsidRPr="004E4173">
        <w:tab/>
      </w:r>
      <w:r w:rsidRPr="004E4173">
        <w:tab/>
        <w:t>return;</w:t>
      </w:r>
    </w:p>
    <w:p w14:paraId="522B441A" w14:textId="77777777" w:rsidR="004E4173" w:rsidRPr="004E4173" w:rsidRDefault="004E4173" w:rsidP="004E4173">
      <w:pPr>
        <w:pStyle w:val="Code"/>
      </w:pPr>
      <w:r w:rsidRPr="004E4173">
        <w:tab/>
      </w:r>
      <w:r w:rsidRPr="004E4173">
        <w:tab/>
      </w:r>
      <w:r w:rsidRPr="004E4173">
        <w:tab/>
      </w:r>
      <w:r w:rsidRPr="004E4173">
        <w:tab/>
        <w:t>}</w:t>
      </w:r>
    </w:p>
    <w:p w14:paraId="60E07874" w14:textId="77777777" w:rsidR="004E4173" w:rsidRPr="004E4173" w:rsidRDefault="004E4173" w:rsidP="004E4173">
      <w:pPr>
        <w:pStyle w:val="Code"/>
      </w:pPr>
      <w:r w:rsidRPr="004E4173">
        <w:tab/>
      </w:r>
      <w:r w:rsidRPr="004E4173">
        <w:tab/>
      </w:r>
      <w:r w:rsidRPr="004E4173">
        <w:tab/>
      </w:r>
      <w:r w:rsidRPr="004E4173">
        <w:tab/>
      </w:r>
    </w:p>
    <w:p w14:paraId="1E79E045" w14:textId="77777777" w:rsidR="004E4173" w:rsidRPr="004E4173" w:rsidRDefault="004E4173" w:rsidP="004E4173">
      <w:pPr>
        <w:pStyle w:val="Code"/>
      </w:pPr>
      <w:r w:rsidRPr="004E4173">
        <w:tab/>
      </w:r>
      <w:r w:rsidRPr="004E4173">
        <w:tab/>
      </w:r>
      <w:r w:rsidRPr="004E4173">
        <w:tab/>
      </w:r>
      <w:r w:rsidRPr="004E4173">
        <w:tab/>
        <w:t>SuspendThread(sizecheckthreadHandle);</w:t>
      </w:r>
    </w:p>
    <w:p w14:paraId="449D80A5" w14:textId="77777777" w:rsidR="004E4173" w:rsidRPr="004E4173" w:rsidRDefault="004E4173" w:rsidP="004E4173">
      <w:pPr>
        <w:pStyle w:val="Code"/>
      </w:pPr>
      <w:r w:rsidRPr="004E4173">
        <w:tab/>
      </w:r>
      <w:r w:rsidRPr="004E4173">
        <w:tab/>
      </w:r>
      <w:r w:rsidRPr="004E4173">
        <w:tab/>
      </w:r>
      <w:r w:rsidRPr="004E4173">
        <w:tab/>
        <w:t>SuspendThread(cheatpromptthreadHandle);</w:t>
      </w:r>
    </w:p>
    <w:p w14:paraId="695D2204" w14:textId="77777777" w:rsidR="004E4173" w:rsidRPr="004E4173" w:rsidRDefault="004E4173" w:rsidP="004E4173">
      <w:pPr>
        <w:pStyle w:val="Code"/>
      </w:pPr>
      <w:r w:rsidRPr="004E4173">
        <w:tab/>
      </w:r>
      <w:r w:rsidRPr="004E4173">
        <w:tab/>
      </w:r>
      <w:r w:rsidRPr="004E4173">
        <w:tab/>
      </w:r>
      <w:r w:rsidRPr="004E4173">
        <w:tab/>
        <w:t>livetitle(snake.Active);</w:t>
      </w:r>
    </w:p>
    <w:p w14:paraId="34EED8C2" w14:textId="77777777" w:rsidR="004E4173" w:rsidRPr="004E4173" w:rsidRDefault="004E4173" w:rsidP="004E4173">
      <w:pPr>
        <w:pStyle w:val="Code"/>
      </w:pPr>
      <w:r w:rsidRPr="004E4173">
        <w:tab/>
      </w:r>
      <w:r w:rsidRPr="004E4173">
        <w:tab/>
      </w:r>
      <w:r w:rsidRPr="004E4173">
        <w:tab/>
      </w:r>
      <w:r w:rsidRPr="004E4173">
        <w:tab/>
      </w:r>
    </w:p>
    <w:p w14:paraId="49FE5421" w14:textId="77777777" w:rsidR="004E4173" w:rsidRPr="004E4173" w:rsidRDefault="004E4173" w:rsidP="004E4173">
      <w:pPr>
        <w:pStyle w:val="Code"/>
      </w:pPr>
      <w:r w:rsidRPr="004E4173">
        <w:tab/>
      </w:r>
      <w:r w:rsidRPr="004E4173">
        <w:tab/>
      </w:r>
      <w:r w:rsidRPr="004E4173">
        <w:tab/>
      </w:r>
      <w:r w:rsidRPr="004E4173">
        <w:tab/>
        <w:t>if (cheats[Fisa] != lastFisaState)</w:t>
      </w:r>
    </w:p>
    <w:p w14:paraId="3CEE6508" w14:textId="77777777" w:rsidR="004E4173" w:rsidRPr="004E4173" w:rsidRDefault="004E4173" w:rsidP="004E4173">
      <w:pPr>
        <w:pStyle w:val="Code"/>
      </w:pPr>
      <w:r w:rsidRPr="004E4173">
        <w:tab/>
      </w:r>
      <w:r w:rsidRPr="004E4173">
        <w:tab/>
      </w:r>
      <w:r w:rsidRPr="004E4173">
        <w:tab/>
      </w:r>
      <w:r w:rsidRPr="004E4173">
        <w:tab/>
        <w:t>{</w:t>
      </w:r>
    </w:p>
    <w:p w14:paraId="20A6C517" w14:textId="77777777" w:rsidR="004E4173" w:rsidRPr="004E4173" w:rsidRDefault="004E4173" w:rsidP="004E4173">
      <w:pPr>
        <w:pStyle w:val="Code"/>
      </w:pPr>
      <w:r w:rsidRPr="004E4173">
        <w:tab/>
      </w:r>
      <w:r w:rsidRPr="004E4173">
        <w:tab/>
      </w:r>
      <w:r w:rsidRPr="004E4173">
        <w:tab/>
      </w:r>
      <w:r w:rsidRPr="004E4173">
        <w:tab/>
      </w:r>
      <w:r w:rsidRPr="004E4173">
        <w:tab/>
        <w:t>recreateboard(gameBoard[0], snake.Visual, berry, isSpecialShown, shownSpecial);</w:t>
      </w:r>
    </w:p>
    <w:p w14:paraId="38E3CD63" w14:textId="77777777" w:rsidR="004E4173" w:rsidRPr="004E4173" w:rsidRDefault="004E4173" w:rsidP="004E4173">
      <w:pPr>
        <w:pStyle w:val="Code"/>
      </w:pPr>
      <w:r w:rsidRPr="004E4173">
        <w:tab/>
      </w:r>
      <w:r w:rsidRPr="004E4173">
        <w:tab/>
      </w:r>
      <w:r w:rsidRPr="004E4173">
        <w:tab/>
      </w:r>
      <w:r w:rsidRPr="004E4173">
        <w:tab/>
      </w:r>
      <w:r w:rsidRPr="004E4173">
        <w:tab/>
        <w:t>lastFisaState = cheats[Fisa];</w:t>
      </w:r>
    </w:p>
    <w:p w14:paraId="164B1420" w14:textId="77777777" w:rsidR="004E4173" w:rsidRPr="004E4173" w:rsidRDefault="004E4173" w:rsidP="004E4173">
      <w:pPr>
        <w:pStyle w:val="Code"/>
      </w:pPr>
      <w:r w:rsidRPr="004E4173">
        <w:tab/>
      </w:r>
      <w:r w:rsidRPr="004E4173">
        <w:tab/>
      </w:r>
      <w:r w:rsidRPr="004E4173">
        <w:tab/>
      </w:r>
      <w:r w:rsidRPr="004E4173">
        <w:tab/>
        <w:t>}</w:t>
      </w:r>
    </w:p>
    <w:p w14:paraId="594FDC33" w14:textId="77777777" w:rsidR="004E4173" w:rsidRPr="004E4173" w:rsidRDefault="004E4173" w:rsidP="004E4173">
      <w:pPr>
        <w:pStyle w:val="Code"/>
      </w:pPr>
      <w:r w:rsidRPr="004E4173">
        <w:tab/>
      </w:r>
      <w:r w:rsidRPr="004E4173">
        <w:tab/>
      </w:r>
      <w:r w:rsidRPr="004E4173">
        <w:tab/>
        <w:t>}</w:t>
      </w:r>
    </w:p>
    <w:p w14:paraId="67BF82CA" w14:textId="77777777" w:rsidR="004E4173" w:rsidRPr="004E4173" w:rsidRDefault="004E4173" w:rsidP="004E4173">
      <w:pPr>
        <w:pStyle w:val="Code"/>
      </w:pPr>
      <w:r w:rsidRPr="004E4173">
        <w:lastRenderedPageBreak/>
        <w:t>#ifdef DEBUG</w:t>
      </w:r>
    </w:p>
    <w:p w14:paraId="39097FA9" w14:textId="77777777" w:rsidR="004E4173" w:rsidRPr="004E4173" w:rsidRDefault="004E4173" w:rsidP="004E4173">
      <w:pPr>
        <w:pStyle w:val="Code"/>
      </w:pPr>
      <w:r w:rsidRPr="004E4173">
        <w:tab/>
      </w:r>
      <w:r w:rsidRPr="004E4173">
        <w:tab/>
      </w:r>
      <w:r w:rsidRPr="004E4173">
        <w:tab/>
        <w:t>else if (key == Space)</w:t>
      </w:r>
    </w:p>
    <w:p w14:paraId="3C734F09" w14:textId="77777777" w:rsidR="004E4173" w:rsidRPr="004E4173" w:rsidRDefault="004E4173" w:rsidP="004E4173">
      <w:pPr>
        <w:pStyle w:val="Code"/>
      </w:pPr>
      <w:r w:rsidRPr="004E4173">
        <w:tab/>
      </w:r>
      <w:r w:rsidRPr="004E4173">
        <w:tab/>
      </w:r>
      <w:r w:rsidRPr="004E4173">
        <w:tab/>
        <w:t>{</w:t>
      </w:r>
    </w:p>
    <w:p w14:paraId="2EABE18A" w14:textId="77777777" w:rsidR="004E4173" w:rsidRPr="004E4173" w:rsidRDefault="004E4173" w:rsidP="004E4173">
      <w:pPr>
        <w:pStyle w:val="Code"/>
      </w:pPr>
      <w:r w:rsidRPr="004E4173">
        <w:tab/>
      </w:r>
      <w:r w:rsidRPr="004E4173">
        <w:tab/>
      </w:r>
      <w:r w:rsidRPr="004E4173">
        <w:tab/>
      </w:r>
      <w:r w:rsidRPr="004E4173">
        <w:tab/>
        <w:t>while (getch() != Space);</w:t>
      </w:r>
    </w:p>
    <w:p w14:paraId="12F839BC" w14:textId="77777777" w:rsidR="004E4173" w:rsidRPr="004E4173" w:rsidRDefault="004E4173" w:rsidP="004E4173">
      <w:pPr>
        <w:pStyle w:val="Code"/>
      </w:pPr>
      <w:r w:rsidRPr="004E4173">
        <w:tab/>
      </w:r>
      <w:r w:rsidRPr="004E4173">
        <w:tab/>
      </w:r>
      <w:r w:rsidRPr="004E4173">
        <w:tab/>
        <w:t>}</w:t>
      </w:r>
    </w:p>
    <w:p w14:paraId="57CBA987" w14:textId="77777777" w:rsidR="004E4173" w:rsidRPr="004E4173" w:rsidRDefault="004E4173" w:rsidP="004E4173">
      <w:pPr>
        <w:pStyle w:val="Code"/>
      </w:pPr>
      <w:r w:rsidRPr="004E4173">
        <w:t>#endif</w:t>
      </w:r>
    </w:p>
    <w:p w14:paraId="3B337DC7" w14:textId="77777777" w:rsidR="004E4173" w:rsidRPr="004E4173" w:rsidRDefault="004E4173" w:rsidP="004E4173">
      <w:pPr>
        <w:pStyle w:val="Code"/>
      </w:pPr>
      <w:r w:rsidRPr="004E4173">
        <w:tab/>
      </w:r>
      <w:r w:rsidRPr="004E4173">
        <w:tab/>
        <w:t>}</w:t>
      </w:r>
    </w:p>
    <w:p w14:paraId="416D1E0C" w14:textId="77777777" w:rsidR="004E4173" w:rsidRPr="004E4173" w:rsidRDefault="004E4173" w:rsidP="004E4173">
      <w:pPr>
        <w:pStyle w:val="Code"/>
      </w:pPr>
      <w:r w:rsidRPr="004E4173">
        <w:tab/>
      </w:r>
      <w:r w:rsidRPr="004E4173">
        <w:tab/>
      </w:r>
    </w:p>
    <w:p w14:paraId="12269BA3" w14:textId="77777777" w:rsidR="004E4173" w:rsidRPr="004E4173" w:rsidRDefault="004E4173" w:rsidP="004E4173">
      <w:pPr>
        <w:pStyle w:val="Code"/>
      </w:pPr>
      <w:r w:rsidRPr="004E4173">
        <w:tab/>
      </w:r>
      <w:r w:rsidRPr="004E4173">
        <w:tab/>
        <w:t>// Change snake position</w:t>
      </w:r>
    </w:p>
    <w:p w14:paraId="6E2D778E" w14:textId="77777777" w:rsidR="004E4173" w:rsidRPr="004E4173" w:rsidRDefault="004E4173" w:rsidP="004E4173">
      <w:pPr>
        <w:pStyle w:val="Code"/>
      </w:pPr>
      <w:r w:rsidRPr="004E4173">
        <w:tab/>
      </w:r>
      <w:r w:rsidRPr="004E4173">
        <w:tab/>
        <w:t>if (snake.Head.Direction == CONTROLS[Arrows][KUp])</w:t>
      </w:r>
    </w:p>
    <w:p w14:paraId="61507D64" w14:textId="77777777" w:rsidR="004E4173" w:rsidRPr="004E4173" w:rsidRDefault="004E4173" w:rsidP="004E4173">
      <w:pPr>
        <w:pStyle w:val="Code"/>
      </w:pPr>
      <w:r w:rsidRPr="004E4173">
        <w:tab/>
      </w:r>
      <w:r w:rsidRPr="004E4173">
        <w:tab/>
        <w:t>{</w:t>
      </w:r>
    </w:p>
    <w:p w14:paraId="67E75A70" w14:textId="77777777" w:rsidR="004E4173" w:rsidRPr="004E4173" w:rsidRDefault="004E4173" w:rsidP="004E4173">
      <w:pPr>
        <w:pStyle w:val="Code"/>
      </w:pPr>
      <w:r w:rsidRPr="004E4173">
        <w:tab/>
      </w:r>
      <w:r w:rsidRPr="004E4173">
        <w:tab/>
      </w:r>
      <w:r w:rsidRPr="004E4173">
        <w:tab/>
        <w:t>snake.Head.Position.Y--;</w:t>
      </w:r>
    </w:p>
    <w:p w14:paraId="31857738" w14:textId="77777777" w:rsidR="004E4173" w:rsidRPr="004E4173" w:rsidRDefault="004E4173" w:rsidP="004E4173">
      <w:pPr>
        <w:pStyle w:val="Code"/>
      </w:pPr>
      <w:r w:rsidRPr="004E4173">
        <w:tab/>
      </w:r>
      <w:r w:rsidRPr="004E4173">
        <w:tab/>
        <w:t>}</w:t>
      </w:r>
    </w:p>
    <w:p w14:paraId="683B74D6" w14:textId="77777777" w:rsidR="004E4173" w:rsidRPr="004E4173" w:rsidRDefault="004E4173" w:rsidP="004E4173">
      <w:pPr>
        <w:pStyle w:val="Code"/>
      </w:pPr>
      <w:r w:rsidRPr="004E4173">
        <w:tab/>
      </w:r>
      <w:r w:rsidRPr="004E4173">
        <w:tab/>
        <w:t>else if (snake.Head.Direction == CONTROLS[Arrows][KDown])</w:t>
      </w:r>
    </w:p>
    <w:p w14:paraId="4BFE193F" w14:textId="77777777" w:rsidR="004E4173" w:rsidRPr="004E4173" w:rsidRDefault="004E4173" w:rsidP="004E4173">
      <w:pPr>
        <w:pStyle w:val="Code"/>
      </w:pPr>
      <w:r w:rsidRPr="004E4173">
        <w:tab/>
      </w:r>
      <w:r w:rsidRPr="004E4173">
        <w:tab/>
        <w:t>{</w:t>
      </w:r>
    </w:p>
    <w:p w14:paraId="6E1B681D" w14:textId="77777777" w:rsidR="004E4173" w:rsidRPr="004E4173" w:rsidRDefault="004E4173" w:rsidP="004E4173">
      <w:pPr>
        <w:pStyle w:val="Code"/>
      </w:pPr>
      <w:r w:rsidRPr="004E4173">
        <w:tab/>
      </w:r>
      <w:r w:rsidRPr="004E4173">
        <w:tab/>
      </w:r>
      <w:r w:rsidRPr="004E4173">
        <w:tab/>
        <w:t>snake.Head.Position.Y++;</w:t>
      </w:r>
    </w:p>
    <w:p w14:paraId="2C7625C2" w14:textId="77777777" w:rsidR="004E4173" w:rsidRPr="004E4173" w:rsidRDefault="004E4173" w:rsidP="004E4173">
      <w:pPr>
        <w:pStyle w:val="Code"/>
      </w:pPr>
      <w:r w:rsidRPr="004E4173">
        <w:tab/>
      </w:r>
      <w:r w:rsidRPr="004E4173">
        <w:tab/>
        <w:t>}</w:t>
      </w:r>
    </w:p>
    <w:p w14:paraId="4B935BD1" w14:textId="77777777" w:rsidR="004E4173" w:rsidRPr="004E4173" w:rsidRDefault="004E4173" w:rsidP="004E4173">
      <w:pPr>
        <w:pStyle w:val="Code"/>
      </w:pPr>
      <w:r w:rsidRPr="004E4173">
        <w:tab/>
      </w:r>
      <w:r w:rsidRPr="004E4173">
        <w:tab/>
        <w:t>else if (snake.Head.Direction == CONTROLS[Arrows][KLeft])</w:t>
      </w:r>
    </w:p>
    <w:p w14:paraId="6F3640AE" w14:textId="77777777" w:rsidR="004E4173" w:rsidRPr="004E4173" w:rsidRDefault="004E4173" w:rsidP="004E4173">
      <w:pPr>
        <w:pStyle w:val="Code"/>
      </w:pPr>
      <w:r w:rsidRPr="004E4173">
        <w:tab/>
      </w:r>
      <w:r w:rsidRPr="004E4173">
        <w:tab/>
        <w:t>{</w:t>
      </w:r>
    </w:p>
    <w:p w14:paraId="0F5C58A9" w14:textId="77777777" w:rsidR="004E4173" w:rsidRPr="004E4173" w:rsidRDefault="004E4173" w:rsidP="004E4173">
      <w:pPr>
        <w:pStyle w:val="Code"/>
      </w:pPr>
      <w:r w:rsidRPr="004E4173">
        <w:tab/>
      </w:r>
      <w:r w:rsidRPr="004E4173">
        <w:tab/>
      </w:r>
      <w:r w:rsidRPr="004E4173">
        <w:tab/>
        <w:t>snake.Head.Position.X--;</w:t>
      </w:r>
    </w:p>
    <w:p w14:paraId="64C21233" w14:textId="77777777" w:rsidR="004E4173" w:rsidRPr="004E4173" w:rsidRDefault="004E4173" w:rsidP="004E4173">
      <w:pPr>
        <w:pStyle w:val="Code"/>
      </w:pPr>
      <w:r w:rsidRPr="004E4173">
        <w:tab/>
      </w:r>
      <w:r w:rsidRPr="004E4173">
        <w:tab/>
        <w:t>}</w:t>
      </w:r>
    </w:p>
    <w:p w14:paraId="04412152" w14:textId="77777777" w:rsidR="004E4173" w:rsidRPr="004E4173" w:rsidRDefault="004E4173" w:rsidP="004E4173">
      <w:pPr>
        <w:pStyle w:val="Code"/>
      </w:pPr>
      <w:r w:rsidRPr="004E4173">
        <w:tab/>
      </w:r>
      <w:r w:rsidRPr="004E4173">
        <w:tab/>
        <w:t>else if (snake.Head.Direction == CONTROLS[Arrows][KRight])</w:t>
      </w:r>
    </w:p>
    <w:p w14:paraId="51A804C1" w14:textId="77777777" w:rsidR="004E4173" w:rsidRPr="004E4173" w:rsidRDefault="004E4173" w:rsidP="004E4173">
      <w:pPr>
        <w:pStyle w:val="Code"/>
      </w:pPr>
      <w:r w:rsidRPr="004E4173">
        <w:tab/>
      </w:r>
      <w:r w:rsidRPr="004E4173">
        <w:tab/>
        <w:t>{</w:t>
      </w:r>
    </w:p>
    <w:p w14:paraId="35CB4245" w14:textId="77777777" w:rsidR="004E4173" w:rsidRPr="004E4173" w:rsidRDefault="004E4173" w:rsidP="004E4173">
      <w:pPr>
        <w:pStyle w:val="Code"/>
      </w:pPr>
      <w:r w:rsidRPr="004E4173">
        <w:tab/>
      </w:r>
      <w:r w:rsidRPr="004E4173">
        <w:tab/>
      </w:r>
      <w:r w:rsidRPr="004E4173">
        <w:tab/>
        <w:t>snake.Head.Position.X++;</w:t>
      </w:r>
    </w:p>
    <w:p w14:paraId="51BA28F5" w14:textId="77777777" w:rsidR="004E4173" w:rsidRPr="004E4173" w:rsidRDefault="004E4173" w:rsidP="004E4173">
      <w:pPr>
        <w:pStyle w:val="Code"/>
      </w:pPr>
      <w:r w:rsidRPr="004E4173">
        <w:tab/>
      </w:r>
      <w:r w:rsidRPr="004E4173">
        <w:tab/>
        <w:t>}</w:t>
      </w:r>
    </w:p>
    <w:p w14:paraId="6DC21B50" w14:textId="77777777" w:rsidR="004E4173" w:rsidRPr="004E4173" w:rsidRDefault="004E4173" w:rsidP="004E4173">
      <w:pPr>
        <w:pStyle w:val="Code"/>
      </w:pPr>
      <w:r w:rsidRPr="004E4173">
        <w:tab/>
      </w:r>
      <w:r w:rsidRPr="004E4173">
        <w:tab/>
      </w:r>
    </w:p>
    <w:p w14:paraId="4A9EC3DF" w14:textId="77777777" w:rsidR="004E4173" w:rsidRPr="004E4173" w:rsidRDefault="004E4173" w:rsidP="004E4173">
      <w:pPr>
        <w:pStyle w:val="Code"/>
      </w:pPr>
      <w:r w:rsidRPr="004E4173">
        <w:tab/>
      </w:r>
      <w:r w:rsidRPr="004E4173">
        <w:tab/>
        <w:t>if (!borders)</w:t>
      </w:r>
    </w:p>
    <w:p w14:paraId="47CD2CEF" w14:textId="77777777" w:rsidR="004E4173" w:rsidRPr="004E4173" w:rsidRDefault="004E4173" w:rsidP="004E4173">
      <w:pPr>
        <w:pStyle w:val="Code"/>
      </w:pPr>
      <w:r w:rsidRPr="004E4173">
        <w:tab/>
      </w:r>
      <w:r w:rsidRPr="004E4173">
        <w:tab/>
        <w:t>{</w:t>
      </w:r>
    </w:p>
    <w:p w14:paraId="2541AE62" w14:textId="77777777" w:rsidR="004E4173" w:rsidRPr="004E4173" w:rsidRDefault="004E4173" w:rsidP="004E4173">
      <w:pPr>
        <w:pStyle w:val="Code"/>
      </w:pPr>
      <w:r w:rsidRPr="004E4173">
        <w:tab/>
      </w:r>
      <w:r w:rsidRPr="004E4173">
        <w:tab/>
      </w:r>
      <w:r w:rsidRPr="004E4173">
        <w:tab/>
        <w:t>// Move head to opposite console edge</w:t>
      </w:r>
    </w:p>
    <w:p w14:paraId="63CBAC1B" w14:textId="77777777" w:rsidR="004E4173" w:rsidRPr="004E4173" w:rsidRDefault="004E4173" w:rsidP="004E4173">
      <w:pPr>
        <w:pStyle w:val="Code"/>
      </w:pPr>
      <w:r w:rsidRPr="004E4173">
        <w:tab/>
      </w:r>
      <w:r w:rsidRPr="004E4173">
        <w:tab/>
      </w:r>
      <w:r w:rsidRPr="004E4173">
        <w:tab/>
        <w:t>if (snake.Head.Position.X &lt; 0)</w:t>
      </w:r>
    </w:p>
    <w:p w14:paraId="17968517" w14:textId="77777777" w:rsidR="004E4173" w:rsidRPr="004E4173" w:rsidRDefault="004E4173" w:rsidP="004E4173">
      <w:pPr>
        <w:pStyle w:val="Code"/>
      </w:pPr>
      <w:r w:rsidRPr="004E4173">
        <w:tab/>
      </w:r>
      <w:r w:rsidRPr="004E4173">
        <w:tab/>
      </w:r>
      <w:r w:rsidRPr="004E4173">
        <w:tab/>
        <w:t>{</w:t>
      </w:r>
    </w:p>
    <w:p w14:paraId="047C91CF" w14:textId="77777777" w:rsidR="004E4173" w:rsidRPr="004E4173" w:rsidRDefault="004E4173" w:rsidP="004E4173">
      <w:pPr>
        <w:pStyle w:val="Code"/>
      </w:pPr>
      <w:r w:rsidRPr="004E4173">
        <w:tab/>
      </w:r>
      <w:r w:rsidRPr="004E4173">
        <w:tab/>
      </w:r>
      <w:r w:rsidRPr="004E4173">
        <w:tab/>
      </w:r>
      <w:r w:rsidRPr="004E4173">
        <w:tab/>
        <w:t>snake.Head.Position.X = forcedConsoleSize.X;</w:t>
      </w:r>
    </w:p>
    <w:p w14:paraId="39F26C7E" w14:textId="77777777" w:rsidR="004E4173" w:rsidRPr="004E4173" w:rsidRDefault="004E4173" w:rsidP="004E4173">
      <w:pPr>
        <w:pStyle w:val="Code"/>
      </w:pPr>
      <w:r w:rsidRPr="004E4173">
        <w:tab/>
      </w:r>
      <w:r w:rsidRPr="004E4173">
        <w:tab/>
      </w:r>
      <w:r w:rsidRPr="004E4173">
        <w:tab/>
        <w:t>}</w:t>
      </w:r>
    </w:p>
    <w:p w14:paraId="243903C1" w14:textId="77777777" w:rsidR="004E4173" w:rsidRPr="004E4173" w:rsidRDefault="004E4173" w:rsidP="004E4173">
      <w:pPr>
        <w:pStyle w:val="Code"/>
      </w:pPr>
      <w:r w:rsidRPr="004E4173">
        <w:tab/>
      </w:r>
      <w:r w:rsidRPr="004E4173">
        <w:tab/>
      </w:r>
      <w:r w:rsidRPr="004E4173">
        <w:tab/>
        <w:t>else if (snake.Head.Position.X &gt; forcedConsoleSize.X)</w:t>
      </w:r>
    </w:p>
    <w:p w14:paraId="3A51BEC2" w14:textId="77777777" w:rsidR="004E4173" w:rsidRPr="004E4173" w:rsidRDefault="004E4173" w:rsidP="004E4173">
      <w:pPr>
        <w:pStyle w:val="Code"/>
      </w:pPr>
      <w:r w:rsidRPr="004E4173">
        <w:tab/>
      </w:r>
      <w:r w:rsidRPr="004E4173">
        <w:tab/>
      </w:r>
      <w:r w:rsidRPr="004E4173">
        <w:tab/>
        <w:t>{</w:t>
      </w:r>
    </w:p>
    <w:p w14:paraId="6D0FE26E" w14:textId="77777777" w:rsidR="004E4173" w:rsidRPr="004E4173" w:rsidRDefault="004E4173" w:rsidP="004E4173">
      <w:pPr>
        <w:pStyle w:val="Code"/>
      </w:pPr>
      <w:r w:rsidRPr="004E4173">
        <w:tab/>
      </w:r>
      <w:r w:rsidRPr="004E4173">
        <w:tab/>
      </w:r>
      <w:r w:rsidRPr="004E4173">
        <w:tab/>
      </w:r>
      <w:r w:rsidRPr="004E4173">
        <w:tab/>
        <w:t>snake.Head.Position.X = 0;</w:t>
      </w:r>
    </w:p>
    <w:p w14:paraId="156E7A85" w14:textId="77777777" w:rsidR="004E4173" w:rsidRPr="004E4173" w:rsidRDefault="004E4173" w:rsidP="004E4173">
      <w:pPr>
        <w:pStyle w:val="Code"/>
      </w:pPr>
      <w:r w:rsidRPr="004E4173">
        <w:tab/>
      </w:r>
      <w:r w:rsidRPr="004E4173">
        <w:tab/>
      </w:r>
      <w:r w:rsidRPr="004E4173">
        <w:tab/>
        <w:t>}</w:t>
      </w:r>
    </w:p>
    <w:p w14:paraId="4A5EEACD" w14:textId="77777777" w:rsidR="004E4173" w:rsidRPr="004E4173" w:rsidRDefault="004E4173" w:rsidP="004E4173">
      <w:pPr>
        <w:pStyle w:val="Code"/>
      </w:pPr>
      <w:r w:rsidRPr="004E4173">
        <w:tab/>
      </w:r>
      <w:r w:rsidRPr="004E4173">
        <w:tab/>
      </w:r>
      <w:r w:rsidRPr="004E4173">
        <w:tab/>
        <w:t>else if (snake.Head.Position.Y &lt; 0)</w:t>
      </w:r>
    </w:p>
    <w:p w14:paraId="366293F0" w14:textId="77777777" w:rsidR="004E4173" w:rsidRPr="004E4173" w:rsidRDefault="004E4173" w:rsidP="004E4173">
      <w:pPr>
        <w:pStyle w:val="Code"/>
      </w:pPr>
      <w:r w:rsidRPr="004E4173">
        <w:tab/>
      </w:r>
      <w:r w:rsidRPr="004E4173">
        <w:tab/>
      </w:r>
      <w:r w:rsidRPr="004E4173">
        <w:tab/>
        <w:t>{</w:t>
      </w:r>
    </w:p>
    <w:p w14:paraId="7ED23361" w14:textId="77777777" w:rsidR="004E4173" w:rsidRPr="004E4173" w:rsidRDefault="004E4173" w:rsidP="004E4173">
      <w:pPr>
        <w:pStyle w:val="Code"/>
      </w:pPr>
      <w:r w:rsidRPr="004E4173">
        <w:tab/>
      </w:r>
      <w:r w:rsidRPr="004E4173">
        <w:tab/>
      </w:r>
      <w:r w:rsidRPr="004E4173">
        <w:tab/>
      </w:r>
      <w:r w:rsidRPr="004E4173">
        <w:tab/>
        <w:t>snake.Head.Position.Y = forcedConsoleSize.Y;</w:t>
      </w:r>
    </w:p>
    <w:p w14:paraId="6109FE3B" w14:textId="77777777" w:rsidR="004E4173" w:rsidRPr="004E4173" w:rsidRDefault="004E4173" w:rsidP="004E4173">
      <w:pPr>
        <w:pStyle w:val="Code"/>
      </w:pPr>
      <w:r w:rsidRPr="004E4173">
        <w:tab/>
      </w:r>
      <w:r w:rsidRPr="004E4173">
        <w:tab/>
      </w:r>
      <w:r w:rsidRPr="004E4173">
        <w:tab/>
        <w:t>}</w:t>
      </w:r>
    </w:p>
    <w:p w14:paraId="576B1026" w14:textId="77777777" w:rsidR="004E4173" w:rsidRPr="004E4173" w:rsidRDefault="004E4173" w:rsidP="004E4173">
      <w:pPr>
        <w:pStyle w:val="Code"/>
      </w:pPr>
      <w:r w:rsidRPr="004E4173">
        <w:tab/>
      </w:r>
      <w:r w:rsidRPr="004E4173">
        <w:tab/>
      </w:r>
      <w:r w:rsidRPr="004E4173">
        <w:tab/>
        <w:t>else if (snake.Head.Position.Y &gt; forcedConsoleSize.Y)</w:t>
      </w:r>
    </w:p>
    <w:p w14:paraId="41575F2A" w14:textId="77777777" w:rsidR="004E4173" w:rsidRPr="004E4173" w:rsidRDefault="004E4173" w:rsidP="004E4173">
      <w:pPr>
        <w:pStyle w:val="Code"/>
      </w:pPr>
      <w:r w:rsidRPr="004E4173">
        <w:tab/>
      </w:r>
      <w:r w:rsidRPr="004E4173">
        <w:tab/>
      </w:r>
      <w:r w:rsidRPr="004E4173">
        <w:tab/>
        <w:t>{</w:t>
      </w:r>
    </w:p>
    <w:p w14:paraId="4FEAB489" w14:textId="77777777" w:rsidR="004E4173" w:rsidRPr="004E4173" w:rsidRDefault="004E4173" w:rsidP="004E4173">
      <w:pPr>
        <w:pStyle w:val="Code"/>
      </w:pPr>
      <w:r w:rsidRPr="004E4173">
        <w:tab/>
      </w:r>
      <w:r w:rsidRPr="004E4173">
        <w:tab/>
      </w:r>
      <w:r w:rsidRPr="004E4173">
        <w:tab/>
      </w:r>
      <w:r w:rsidRPr="004E4173">
        <w:tab/>
        <w:t>snake.Head.Position.Y = 0;</w:t>
      </w:r>
    </w:p>
    <w:p w14:paraId="7A1CC348" w14:textId="77777777" w:rsidR="004E4173" w:rsidRPr="004E4173" w:rsidRDefault="004E4173" w:rsidP="004E4173">
      <w:pPr>
        <w:pStyle w:val="Code"/>
      </w:pPr>
      <w:r w:rsidRPr="004E4173">
        <w:tab/>
      </w:r>
      <w:r w:rsidRPr="004E4173">
        <w:tab/>
      </w:r>
      <w:r w:rsidRPr="004E4173">
        <w:tab/>
        <w:t>}</w:t>
      </w:r>
    </w:p>
    <w:p w14:paraId="3C7CA75A" w14:textId="77777777" w:rsidR="004E4173" w:rsidRPr="004E4173" w:rsidRDefault="004E4173" w:rsidP="004E4173">
      <w:pPr>
        <w:pStyle w:val="Code"/>
      </w:pPr>
      <w:r w:rsidRPr="004E4173">
        <w:tab/>
      </w:r>
      <w:r w:rsidRPr="004E4173">
        <w:tab/>
        <w:t>}</w:t>
      </w:r>
    </w:p>
    <w:p w14:paraId="152D0DD3" w14:textId="77777777" w:rsidR="004E4173" w:rsidRPr="004E4173" w:rsidRDefault="004E4173" w:rsidP="004E4173">
      <w:pPr>
        <w:pStyle w:val="Code"/>
      </w:pPr>
      <w:r w:rsidRPr="004E4173">
        <w:tab/>
      </w:r>
      <w:r w:rsidRPr="004E4173">
        <w:tab/>
      </w:r>
    </w:p>
    <w:p w14:paraId="7C78213B" w14:textId="77777777" w:rsidR="004E4173" w:rsidRPr="004E4173" w:rsidRDefault="004E4173" w:rsidP="004E4173">
      <w:pPr>
        <w:pStyle w:val="Code"/>
      </w:pPr>
      <w:r w:rsidRPr="004E4173">
        <w:tab/>
      </w:r>
      <w:r w:rsidRPr="004E4173">
        <w:tab/>
        <w:t>// Eat berry</w:t>
      </w:r>
    </w:p>
    <w:p w14:paraId="279FBC83" w14:textId="77777777" w:rsidR="004E4173" w:rsidRPr="004E4173" w:rsidRDefault="004E4173" w:rsidP="004E4173">
      <w:pPr>
        <w:pStyle w:val="Code"/>
      </w:pPr>
      <w:r w:rsidRPr="004E4173">
        <w:tab/>
      </w:r>
      <w:r w:rsidRPr="004E4173">
        <w:tab/>
        <w:t>if (snake.Head.Position == berry.Position)</w:t>
      </w:r>
    </w:p>
    <w:p w14:paraId="360FAC9B" w14:textId="77777777" w:rsidR="004E4173" w:rsidRPr="004E4173" w:rsidRDefault="004E4173" w:rsidP="004E4173">
      <w:pPr>
        <w:pStyle w:val="Code"/>
      </w:pPr>
      <w:r w:rsidRPr="004E4173">
        <w:tab/>
      </w:r>
      <w:r w:rsidRPr="004E4173">
        <w:tab/>
        <w:t>{</w:t>
      </w:r>
    </w:p>
    <w:p w14:paraId="125D86EF" w14:textId="77777777" w:rsidR="004E4173" w:rsidRPr="004E4173" w:rsidRDefault="004E4173" w:rsidP="004E4173">
      <w:pPr>
        <w:pStyle w:val="Code"/>
      </w:pPr>
      <w:r w:rsidRPr="004E4173">
        <w:tab/>
      </w:r>
      <w:r w:rsidRPr="004E4173">
        <w:tab/>
      </w:r>
      <w:r w:rsidRPr="004E4173">
        <w:tab/>
        <w:t>snake.Active += (cheats[Hamster] ? CHEATS_HAMSTER : 1);</w:t>
      </w:r>
    </w:p>
    <w:p w14:paraId="290E4363" w14:textId="77777777" w:rsidR="004E4173" w:rsidRPr="004E4173" w:rsidRDefault="004E4173" w:rsidP="004E4173">
      <w:pPr>
        <w:pStyle w:val="Code"/>
      </w:pPr>
      <w:r w:rsidRPr="004E4173">
        <w:tab/>
      </w:r>
      <w:r w:rsidRPr="004E4173">
        <w:tab/>
      </w:r>
      <w:r w:rsidRPr="004E4173">
        <w:tab/>
        <w:t>livetitle(snake.Active);</w:t>
      </w:r>
    </w:p>
    <w:p w14:paraId="233BE829" w14:textId="77777777" w:rsidR="004E4173" w:rsidRPr="004E4173" w:rsidRDefault="004E4173" w:rsidP="004E4173">
      <w:pPr>
        <w:pStyle w:val="Code"/>
      </w:pPr>
      <w:r w:rsidRPr="004E4173">
        <w:tab/>
      </w:r>
      <w:r w:rsidRPr="004E4173">
        <w:tab/>
      </w:r>
      <w:r w:rsidRPr="004E4173">
        <w:tab/>
      </w:r>
    </w:p>
    <w:p w14:paraId="4C463367" w14:textId="77777777" w:rsidR="004E4173" w:rsidRPr="004E4173" w:rsidRDefault="004E4173" w:rsidP="004E4173">
      <w:pPr>
        <w:pStyle w:val="Code"/>
      </w:pPr>
      <w:r w:rsidRPr="004E4173">
        <w:tab/>
      </w:r>
      <w:r w:rsidRPr="004E4173">
        <w:tab/>
      </w:r>
      <w:r w:rsidRPr="004E4173">
        <w:tab/>
        <w:t>newberry(&amp;berry, gameBoard[0]);</w:t>
      </w:r>
    </w:p>
    <w:p w14:paraId="3C2ECD56" w14:textId="77777777" w:rsidR="004E4173" w:rsidRPr="004E4173" w:rsidRDefault="004E4173" w:rsidP="004E4173">
      <w:pPr>
        <w:pStyle w:val="Code"/>
      </w:pPr>
      <w:r w:rsidRPr="004E4173">
        <w:tab/>
      </w:r>
      <w:r w:rsidRPr="004E4173">
        <w:tab/>
        <w:t>}</w:t>
      </w:r>
    </w:p>
    <w:p w14:paraId="6A882AB1" w14:textId="77777777" w:rsidR="004E4173" w:rsidRPr="004E4173" w:rsidRDefault="004E4173" w:rsidP="004E4173">
      <w:pPr>
        <w:pStyle w:val="Code"/>
      </w:pPr>
      <w:r w:rsidRPr="004E4173">
        <w:tab/>
      </w:r>
      <w:r w:rsidRPr="004E4173">
        <w:tab/>
      </w:r>
    </w:p>
    <w:p w14:paraId="04DAA8F6" w14:textId="77777777" w:rsidR="004E4173" w:rsidRPr="004E4173" w:rsidRDefault="004E4173" w:rsidP="004E4173">
      <w:pPr>
        <w:pStyle w:val="Code"/>
      </w:pPr>
      <w:r w:rsidRPr="004E4173">
        <w:tab/>
      </w:r>
      <w:r w:rsidRPr="004E4173">
        <w:tab/>
        <w:t>// Specials</w:t>
      </w:r>
    </w:p>
    <w:p w14:paraId="5390A4FB" w14:textId="77777777" w:rsidR="004E4173" w:rsidRPr="004E4173" w:rsidRDefault="004E4173" w:rsidP="004E4173">
      <w:pPr>
        <w:pStyle w:val="Code"/>
      </w:pPr>
      <w:r w:rsidRPr="004E4173">
        <w:tab/>
      </w:r>
      <w:r w:rsidRPr="004E4173">
        <w:tab/>
        <w:t>if (!isSpecialShown &amp;&amp; SPECIAL_SPAWN)</w:t>
      </w:r>
    </w:p>
    <w:p w14:paraId="6F161330" w14:textId="77777777" w:rsidR="004E4173" w:rsidRPr="004E4173" w:rsidRDefault="004E4173" w:rsidP="004E4173">
      <w:pPr>
        <w:pStyle w:val="Code"/>
      </w:pPr>
      <w:r w:rsidRPr="004E4173">
        <w:tab/>
      </w:r>
      <w:r w:rsidRPr="004E4173">
        <w:tab/>
        <w:t>{</w:t>
      </w:r>
    </w:p>
    <w:p w14:paraId="3CEB08C1" w14:textId="77777777" w:rsidR="004E4173" w:rsidRPr="004E4173" w:rsidRDefault="004E4173" w:rsidP="004E4173">
      <w:pPr>
        <w:pStyle w:val="Code"/>
      </w:pPr>
      <w:r w:rsidRPr="004E4173">
        <w:tab/>
      </w:r>
      <w:r w:rsidRPr="004E4173">
        <w:tab/>
      </w:r>
      <w:r w:rsidRPr="004E4173">
        <w:tab/>
        <w:t>// Create new special berry</w:t>
      </w:r>
    </w:p>
    <w:p w14:paraId="1FBBB8BF" w14:textId="77777777" w:rsidR="004E4173" w:rsidRPr="004E4173" w:rsidRDefault="004E4173" w:rsidP="004E4173">
      <w:pPr>
        <w:pStyle w:val="Code"/>
      </w:pPr>
      <w:r w:rsidRPr="004E4173">
        <w:tab/>
      </w:r>
      <w:r w:rsidRPr="004E4173">
        <w:tab/>
      </w:r>
      <w:r w:rsidRPr="004E4173">
        <w:tab/>
        <w:t>shownSpecial = (SPECIAL)(rand() % (sizeof(specials) / sizeof(specials[0])));</w:t>
      </w:r>
    </w:p>
    <w:p w14:paraId="7FAB28B0" w14:textId="77777777" w:rsidR="004E4173" w:rsidRPr="004E4173" w:rsidRDefault="004E4173" w:rsidP="004E4173">
      <w:pPr>
        <w:pStyle w:val="Code"/>
      </w:pPr>
      <w:r w:rsidRPr="004E4173">
        <w:tab/>
      </w:r>
      <w:r w:rsidRPr="004E4173">
        <w:tab/>
      </w:r>
      <w:r w:rsidRPr="004E4173">
        <w:tab/>
        <w:t>newberry(&amp;specials[shownSpecial], gameBoard[0]);</w:t>
      </w:r>
    </w:p>
    <w:p w14:paraId="6444D5B5" w14:textId="77777777" w:rsidR="004E4173" w:rsidRPr="004E4173" w:rsidRDefault="004E4173" w:rsidP="004E4173">
      <w:pPr>
        <w:pStyle w:val="Code"/>
      </w:pPr>
      <w:r w:rsidRPr="004E4173">
        <w:tab/>
      </w:r>
      <w:r w:rsidRPr="004E4173">
        <w:tab/>
      </w:r>
      <w:r w:rsidRPr="004E4173">
        <w:tab/>
      </w:r>
    </w:p>
    <w:p w14:paraId="3FC75EA4" w14:textId="77777777" w:rsidR="004E4173" w:rsidRPr="004E4173" w:rsidRDefault="004E4173" w:rsidP="004E4173">
      <w:pPr>
        <w:pStyle w:val="Code"/>
      </w:pPr>
      <w:r w:rsidRPr="004E4173">
        <w:tab/>
      </w:r>
      <w:r w:rsidRPr="004E4173">
        <w:tab/>
      </w:r>
      <w:r w:rsidRPr="004E4173">
        <w:tab/>
        <w:t>isSpecialShown = true;</w:t>
      </w:r>
    </w:p>
    <w:p w14:paraId="5E8683E8" w14:textId="77777777" w:rsidR="004E4173" w:rsidRPr="004E4173" w:rsidRDefault="004E4173" w:rsidP="004E4173">
      <w:pPr>
        <w:pStyle w:val="Code"/>
      </w:pPr>
      <w:r w:rsidRPr="004E4173">
        <w:tab/>
      </w:r>
      <w:r w:rsidRPr="004E4173">
        <w:tab/>
        <w:t>}</w:t>
      </w:r>
    </w:p>
    <w:p w14:paraId="697F3C50" w14:textId="77777777" w:rsidR="004E4173" w:rsidRPr="004E4173" w:rsidRDefault="004E4173" w:rsidP="004E4173">
      <w:pPr>
        <w:pStyle w:val="Code"/>
      </w:pPr>
      <w:r w:rsidRPr="004E4173">
        <w:tab/>
      </w:r>
      <w:r w:rsidRPr="004E4173">
        <w:tab/>
        <w:t>else if (isSpecialShown)</w:t>
      </w:r>
    </w:p>
    <w:p w14:paraId="5139AB84" w14:textId="77777777" w:rsidR="004E4173" w:rsidRPr="004E4173" w:rsidRDefault="004E4173" w:rsidP="004E4173">
      <w:pPr>
        <w:pStyle w:val="Code"/>
      </w:pPr>
      <w:r w:rsidRPr="004E4173">
        <w:tab/>
      </w:r>
      <w:r w:rsidRPr="004E4173">
        <w:tab/>
        <w:t>{</w:t>
      </w:r>
    </w:p>
    <w:p w14:paraId="2C75DAB8" w14:textId="77777777" w:rsidR="004E4173" w:rsidRPr="004E4173" w:rsidRDefault="004E4173" w:rsidP="004E4173">
      <w:pPr>
        <w:pStyle w:val="Code"/>
      </w:pPr>
      <w:r w:rsidRPr="004E4173">
        <w:tab/>
      </w:r>
      <w:r w:rsidRPr="004E4173">
        <w:tab/>
      </w:r>
      <w:r w:rsidRPr="004E4173">
        <w:tab/>
        <w:t>if (snake.Head.Position == specials[shownSpecial].Position)</w:t>
      </w:r>
    </w:p>
    <w:p w14:paraId="405490AC" w14:textId="77777777" w:rsidR="004E4173" w:rsidRPr="004E4173" w:rsidRDefault="004E4173" w:rsidP="004E4173">
      <w:pPr>
        <w:pStyle w:val="Code"/>
      </w:pPr>
      <w:r w:rsidRPr="004E4173">
        <w:lastRenderedPageBreak/>
        <w:tab/>
      </w:r>
      <w:r w:rsidRPr="004E4173">
        <w:tab/>
      </w:r>
      <w:r w:rsidRPr="004E4173">
        <w:tab/>
        <w:t>{</w:t>
      </w:r>
    </w:p>
    <w:p w14:paraId="073EE96F" w14:textId="77777777" w:rsidR="004E4173" w:rsidRPr="004E4173" w:rsidRDefault="004E4173" w:rsidP="004E4173">
      <w:pPr>
        <w:pStyle w:val="Code"/>
      </w:pPr>
      <w:r w:rsidRPr="004E4173">
        <w:tab/>
      </w:r>
      <w:r w:rsidRPr="004E4173">
        <w:tab/>
      </w:r>
      <w:r w:rsidRPr="004E4173">
        <w:tab/>
      </w:r>
      <w:r w:rsidRPr="004E4173">
        <w:tab/>
        <w:t>// Eat special berry</w:t>
      </w:r>
    </w:p>
    <w:p w14:paraId="138DFDBA" w14:textId="77777777" w:rsidR="004E4173" w:rsidRPr="004E4173" w:rsidRDefault="004E4173" w:rsidP="004E4173">
      <w:pPr>
        <w:pStyle w:val="Code"/>
      </w:pPr>
      <w:r w:rsidRPr="004E4173">
        <w:tab/>
      </w:r>
      <w:r w:rsidRPr="004E4173">
        <w:tab/>
      </w:r>
      <w:r w:rsidRPr="004E4173">
        <w:tab/>
      </w:r>
      <w:r w:rsidRPr="004E4173">
        <w:tab/>
        <w:t>switch (shownSpecial)</w:t>
      </w:r>
    </w:p>
    <w:p w14:paraId="494B771A" w14:textId="77777777" w:rsidR="004E4173" w:rsidRPr="004E4173" w:rsidRDefault="004E4173" w:rsidP="004E4173">
      <w:pPr>
        <w:pStyle w:val="Code"/>
      </w:pPr>
      <w:r w:rsidRPr="004E4173">
        <w:tab/>
      </w:r>
      <w:r w:rsidRPr="004E4173">
        <w:tab/>
      </w:r>
      <w:r w:rsidRPr="004E4173">
        <w:tab/>
      </w:r>
      <w:r w:rsidRPr="004E4173">
        <w:tab/>
        <w:t>{</w:t>
      </w:r>
    </w:p>
    <w:p w14:paraId="6F24F290" w14:textId="77777777" w:rsidR="004E4173" w:rsidRPr="004E4173" w:rsidRDefault="004E4173" w:rsidP="004E4173">
      <w:pPr>
        <w:pStyle w:val="Code"/>
      </w:pPr>
      <w:r w:rsidRPr="004E4173">
        <w:tab/>
      </w:r>
      <w:r w:rsidRPr="004E4173">
        <w:tab/>
      </w:r>
      <w:r w:rsidRPr="004E4173">
        <w:tab/>
      </w:r>
      <w:r w:rsidRPr="004E4173">
        <w:tab/>
      </w:r>
      <w:r w:rsidRPr="004E4173">
        <w:tab/>
        <w:t>case Bonus:</w:t>
      </w:r>
    </w:p>
    <w:p w14:paraId="777A8182"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snake.Active += SPECIAL_BONUS;</w:t>
      </w:r>
    </w:p>
    <w:p w14:paraId="31C75A87"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livetitle(snake.Active);</w:t>
      </w:r>
    </w:p>
    <w:p w14:paraId="47E8C216"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break;</w:t>
      </w:r>
    </w:p>
    <w:p w14:paraId="476AA60D" w14:textId="77777777" w:rsidR="004E4173" w:rsidRPr="004E4173" w:rsidRDefault="004E4173" w:rsidP="004E4173">
      <w:pPr>
        <w:pStyle w:val="Code"/>
      </w:pPr>
      <w:r w:rsidRPr="004E4173">
        <w:tab/>
      </w:r>
      <w:r w:rsidRPr="004E4173">
        <w:tab/>
      </w:r>
      <w:r w:rsidRPr="004E4173">
        <w:tab/>
      </w:r>
      <w:r w:rsidRPr="004E4173">
        <w:tab/>
      </w:r>
      <w:r w:rsidRPr="004E4173">
        <w:tab/>
      </w:r>
    </w:p>
    <w:p w14:paraId="61711551" w14:textId="77777777" w:rsidR="004E4173" w:rsidRPr="004E4173" w:rsidRDefault="004E4173" w:rsidP="004E4173">
      <w:pPr>
        <w:pStyle w:val="Code"/>
      </w:pPr>
      <w:r w:rsidRPr="004E4173">
        <w:tab/>
      </w:r>
      <w:r w:rsidRPr="004E4173">
        <w:tab/>
      </w:r>
      <w:r w:rsidRPr="004E4173">
        <w:tab/>
      </w:r>
      <w:r w:rsidRPr="004E4173">
        <w:tab/>
      </w:r>
      <w:r w:rsidRPr="004E4173">
        <w:tab/>
        <w:t>case Mine:</w:t>
      </w:r>
    </w:p>
    <w:p w14:paraId="4A4BA109"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snake.Collision = true;</w:t>
      </w:r>
    </w:p>
    <w:p w14:paraId="526DC397"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break;</w:t>
      </w:r>
    </w:p>
    <w:p w14:paraId="57F55238" w14:textId="77777777" w:rsidR="004E4173" w:rsidRPr="004E4173" w:rsidRDefault="004E4173" w:rsidP="004E4173">
      <w:pPr>
        <w:pStyle w:val="Code"/>
      </w:pPr>
      <w:r w:rsidRPr="004E4173">
        <w:tab/>
      </w:r>
      <w:r w:rsidRPr="004E4173">
        <w:tab/>
      </w:r>
      <w:r w:rsidRPr="004E4173">
        <w:tab/>
      </w:r>
      <w:r w:rsidRPr="004E4173">
        <w:tab/>
      </w:r>
      <w:r w:rsidRPr="004E4173">
        <w:tab/>
        <w:t>/*</w:t>
      </w:r>
    </w:p>
    <w:p w14:paraId="79600A6D" w14:textId="77777777" w:rsidR="004E4173" w:rsidRPr="004E4173" w:rsidRDefault="004E4173" w:rsidP="004E4173">
      <w:pPr>
        <w:pStyle w:val="Code"/>
      </w:pPr>
      <w:r w:rsidRPr="004E4173">
        <w:tab/>
      </w:r>
      <w:r w:rsidRPr="004E4173">
        <w:tab/>
      </w:r>
      <w:r w:rsidRPr="004E4173">
        <w:tab/>
      </w:r>
      <w:r w:rsidRPr="004E4173">
        <w:tab/>
      </w:r>
      <w:r w:rsidRPr="004E4173">
        <w:tab/>
        <w:t>case Slowdown:</w:t>
      </w:r>
    </w:p>
    <w:p w14:paraId="747D00DD"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 TODO: slowdown</w:t>
      </w:r>
    </w:p>
    <w:p w14:paraId="7A97157E"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break;</w:t>
      </w:r>
    </w:p>
    <w:p w14:paraId="112082AE" w14:textId="77777777" w:rsidR="004E4173" w:rsidRPr="004E4173" w:rsidRDefault="004E4173" w:rsidP="004E4173">
      <w:pPr>
        <w:pStyle w:val="Code"/>
      </w:pPr>
      <w:r w:rsidRPr="004E4173">
        <w:tab/>
      </w:r>
      <w:r w:rsidRPr="004E4173">
        <w:tab/>
      </w:r>
      <w:r w:rsidRPr="004E4173">
        <w:tab/>
      </w:r>
      <w:r w:rsidRPr="004E4173">
        <w:tab/>
      </w:r>
      <w:r w:rsidRPr="004E4173">
        <w:tab/>
      </w:r>
    </w:p>
    <w:p w14:paraId="27420316" w14:textId="77777777" w:rsidR="004E4173" w:rsidRPr="004E4173" w:rsidRDefault="004E4173" w:rsidP="004E4173">
      <w:pPr>
        <w:pStyle w:val="Code"/>
      </w:pPr>
      <w:r w:rsidRPr="004E4173">
        <w:tab/>
      </w:r>
      <w:r w:rsidRPr="004E4173">
        <w:tab/>
      </w:r>
      <w:r w:rsidRPr="004E4173">
        <w:tab/>
      </w:r>
      <w:r w:rsidRPr="004E4173">
        <w:tab/>
      </w:r>
      <w:r w:rsidRPr="004E4173">
        <w:tab/>
        <w:t>case Poison:</w:t>
      </w:r>
    </w:p>
    <w:p w14:paraId="2A7D2D79"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 TODO: poison</w:t>
      </w:r>
    </w:p>
    <w:p w14:paraId="1F464391"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break;*/</w:t>
      </w:r>
    </w:p>
    <w:p w14:paraId="659AC586" w14:textId="77777777" w:rsidR="004E4173" w:rsidRPr="004E4173" w:rsidRDefault="004E4173" w:rsidP="004E4173">
      <w:pPr>
        <w:pStyle w:val="Code"/>
      </w:pPr>
      <w:r w:rsidRPr="004E4173">
        <w:tab/>
      </w:r>
      <w:r w:rsidRPr="004E4173">
        <w:tab/>
      </w:r>
      <w:r w:rsidRPr="004E4173">
        <w:tab/>
      </w:r>
      <w:r w:rsidRPr="004E4173">
        <w:tab/>
        <w:t>}</w:t>
      </w:r>
    </w:p>
    <w:p w14:paraId="7D989A31" w14:textId="77777777" w:rsidR="004E4173" w:rsidRPr="004E4173" w:rsidRDefault="004E4173" w:rsidP="004E4173">
      <w:pPr>
        <w:pStyle w:val="Code"/>
      </w:pPr>
      <w:r w:rsidRPr="004E4173">
        <w:tab/>
      </w:r>
      <w:r w:rsidRPr="004E4173">
        <w:tab/>
      </w:r>
      <w:r w:rsidRPr="004E4173">
        <w:tab/>
      </w:r>
      <w:r w:rsidRPr="004E4173">
        <w:tab/>
      </w:r>
    </w:p>
    <w:p w14:paraId="626034F2" w14:textId="77777777" w:rsidR="004E4173" w:rsidRPr="004E4173" w:rsidRDefault="004E4173" w:rsidP="004E4173">
      <w:pPr>
        <w:pStyle w:val="Code"/>
      </w:pPr>
      <w:r w:rsidRPr="004E4173">
        <w:tab/>
      </w:r>
      <w:r w:rsidRPr="004E4173">
        <w:tab/>
      </w:r>
      <w:r w:rsidRPr="004E4173">
        <w:tab/>
      </w:r>
      <w:r w:rsidRPr="004E4173">
        <w:tab/>
        <w:t>isSpecialShown = false;</w:t>
      </w:r>
    </w:p>
    <w:p w14:paraId="1FDC1E87" w14:textId="77777777" w:rsidR="004E4173" w:rsidRPr="004E4173" w:rsidRDefault="004E4173" w:rsidP="004E4173">
      <w:pPr>
        <w:pStyle w:val="Code"/>
      </w:pPr>
      <w:r w:rsidRPr="004E4173">
        <w:tab/>
      </w:r>
      <w:r w:rsidRPr="004E4173">
        <w:tab/>
      </w:r>
      <w:r w:rsidRPr="004E4173">
        <w:tab/>
        <w:t>}</w:t>
      </w:r>
    </w:p>
    <w:p w14:paraId="5A8BE91F" w14:textId="77777777" w:rsidR="004E4173" w:rsidRPr="004E4173" w:rsidRDefault="004E4173" w:rsidP="004E4173">
      <w:pPr>
        <w:pStyle w:val="Code"/>
      </w:pPr>
      <w:r w:rsidRPr="004E4173">
        <w:tab/>
      </w:r>
      <w:r w:rsidRPr="004E4173">
        <w:tab/>
      </w:r>
      <w:r w:rsidRPr="004E4173">
        <w:tab/>
        <w:t>else if (SPECIAL_SPAWN)</w:t>
      </w:r>
    </w:p>
    <w:p w14:paraId="447B406C" w14:textId="77777777" w:rsidR="004E4173" w:rsidRPr="004E4173" w:rsidRDefault="004E4173" w:rsidP="004E4173">
      <w:pPr>
        <w:pStyle w:val="Code"/>
      </w:pPr>
      <w:r w:rsidRPr="004E4173">
        <w:tab/>
      </w:r>
      <w:r w:rsidRPr="004E4173">
        <w:tab/>
      </w:r>
      <w:r w:rsidRPr="004E4173">
        <w:tab/>
        <w:t>{</w:t>
      </w:r>
    </w:p>
    <w:p w14:paraId="47635A3B" w14:textId="77777777" w:rsidR="004E4173" w:rsidRPr="004E4173" w:rsidRDefault="004E4173" w:rsidP="004E4173">
      <w:pPr>
        <w:pStyle w:val="Code"/>
      </w:pPr>
      <w:r w:rsidRPr="004E4173">
        <w:tab/>
      </w:r>
      <w:r w:rsidRPr="004E4173">
        <w:tab/>
      </w:r>
      <w:r w:rsidRPr="004E4173">
        <w:tab/>
      </w:r>
      <w:r w:rsidRPr="004E4173">
        <w:tab/>
        <w:t>// Remove special berry</w:t>
      </w:r>
    </w:p>
    <w:p w14:paraId="498971F5" w14:textId="77777777" w:rsidR="004E4173" w:rsidRPr="004E4173" w:rsidRDefault="004E4173" w:rsidP="004E4173">
      <w:pPr>
        <w:pStyle w:val="Code"/>
      </w:pPr>
      <w:r w:rsidRPr="004E4173">
        <w:tab/>
      </w:r>
      <w:r w:rsidRPr="004E4173">
        <w:tab/>
      </w:r>
      <w:r w:rsidRPr="004E4173">
        <w:tab/>
      </w:r>
      <w:r w:rsidRPr="004E4173">
        <w:tab/>
        <w:t>movecursor(specials[shownSpecial].Position);</w:t>
      </w:r>
    </w:p>
    <w:p w14:paraId="38E5ACC1" w14:textId="77777777" w:rsidR="004E4173" w:rsidRPr="004E4173" w:rsidRDefault="004E4173" w:rsidP="004E4173">
      <w:pPr>
        <w:pStyle w:val="Code"/>
      </w:pPr>
      <w:r w:rsidRPr="004E4173">
        <w:tab/>
      </w:r>
      <w:r w:rsidRPr="004E4173">
        <w:tab/>
      </w:r>
      <w:r w:rsidRPr="004E4173">
        <w:tab/>
      </w:r>
      <w:r w:rsidRPr="004E4173">
        <w:tab/>
        <w:t>putchar(' ');</w:t>
      </w:r>
    </w:p>
    <w:p w14:paraId="5E213F67" w14:textId="77777777" w:rsidR="004E4173" w:rsidRPr="004E4173" w:rsidRDefault="004E4173" w:rsidP="004E4173">
      <w:pPr>
        <w:pStyle w:val="Code"/>
      </w:pPr>
      <w:r w:rsidRPr="004E4173">
        <w:tab/>
      </w:r>
      <w:r w:rsidRPr="004E4173">
        <w:tab/>
      </w:r>
      <w:r w:rsidRPr="004E4173">
        <w:tab/>
      </w:r>
      <w:r w:rsidRPr="004E4173">
        <w:tab/>
      </w:r>
    </w:p>
    <w:p w14:paraId="3C8A43B6" w14:textId="77777777" w:rsidR="004E4173" w:rsidRPr="004E4173" w:rsidRDefault="004E4173" w:rsidP="004E4173">
      <w:pPr>
        <w:pStyle w:val="Code"/>
      </w:pPr>
      <w:r w:rsidRPr="004E4173">
        <w:tab/>
      </w:r>
      <w:r w:rsidRPr="004E4173">
        <w:tab/>
      </w:r>
      <w:r w:rsidRPr="004E4173">
        <w:tab/>
      </w:r>
      <w:r w:rsidRPr="004E4173">
        <w:tab/>
        <w:t>isSpecialShown = false;</w:t>
      </w:r>
    </w:p>
    <w:p w14:paraId="1F54692C" w14:textId="77777777" w:rsidR="004E4173" w:rsidRPr="004E4173" w:rsidRDefault="004E4173" w:rsidP="004E4173">
      <w:pPr>
        <w:pStyle w:val="Code"/>
      </w:pPr>
      <w:r w:rsidRPr="004E4173">
        <w:tab/>
      </w:r>
      <w:r w:rsidRPr="004E4173">
        <w:tab/>
      </w:r>
      <w:r w:rsidRPr="004E4173">
        <w:tab/>
        <w:t>}</w:t>
      </w:r>
    </w:p>
    <w:p w14:paraId="04537E7A" w14:textId="77777777" w:rsidR="004E4173" w:rsidRPr="004E4173" w:rsidRDefault="004E4173" w:rsidP="004E4173">
      <w:pPr>
        <w:pStyle w:val="Code"/>
      </w:pPr>
      <w:r w:rsidRPr="004E4173">
        <w:tab/>
      </w:r>
      <w:r w:rsidRPr="004E4173">
        <w:tab/>
        <w:t>}</w:t>
      </w:r>
    </w:p>
    <w:p w14:paraId="1227B85C" w14:textId="77777777" w:rsidR="004E4173" w:rsidRPr="004E4173" w:rsidRDefault="004E4173" w:rsidP="004E4173">
      <w:pPr>
        <w:pStyle w:val="Code"/>
      </w:pPr>
      <w:r w:rsidRPr="004E4173">
        <w:tab/>
      </w:r>
      <w:r w:rsidRPr="004E4173">
        <w:tab/>
      </w:r>
    </w:p>
    <w:p w14:paraId="18D85114" w14:textId="77777777" w:rsidR="004E4173" w:rsidRPr="004E4173" w:rsidRDefault="004E4173" w:rsidP="004E4173">
      <w:pPr>
        <w:pStyle w:val="Code"/>
      </w:pPr>
      <w:r w:rsidRPr="004E4173">
        <w:tab/>
      </w:r>
      <w:r w:rsidRPr="004E4173">
        <w:tab/>
        <w:t>// Collision</w:t>
      </w:r>
    </w:p>
    <w:p w14:paraId="3DAB33D3" w14:textId="77777777" w:rsidR="004E4173" w:rsidRPr="004E4173" w:rsidRDefault="004E4173" w:rsidP="004E4173">
      <w:pPr>
        <w:pStyle w:val="Code"/>
      </w:pPr>
      <w:r w:rsidRPr="004E4173">
        <w:tab/>
      </w:r>
      <w:r w:rsidRPr="004E4173">
        <w:tab/>
        <w:t>if (!snake.Collision)</w:t>
      </w:r>
    </w:p>
    <w:p w14:paraId="6BEFEB09" w14:textId="77777777" w:rsidR="004E4173" w:rsidRPr="004E4173" w:rsidRDefault="004E4173" w:rsidP="004E4173">
      <w:pPr>
        <w:pStyle w:val="Code"/>
      </w:pPr>
      <w:r w:rsidRPr="004E4173">
        <w:tab/>
      </w:r>
      <w:r w:rsidRPr="004E4173">
        <w:tab/>
        <w:t>{</w:t>
      </w:r>
    </w:p>
    <w:p w14:paraId="6E1899C0" w14:textId="77777777" w:rsidR="004E4173" w:rsidRPr="004E4173" w:rsidRDefault="004E4173" w:rsidP="004E4173">
      <w:pPr>
        <w:pStyle w:val="Code"/>
      </w:pPr>
      <w:r w:rsidRPr="004E4173">
        <w:tab/>
      </w:r>
      <w:r w:rsidRPr="004E4173">
        <w:tab/>
      </w:r>
      <w:r w:rsidRPr="004E4173">
        <w:tab/>
        <w:t>snake.Collision = borders &amp;&amp; !(snake.Head.Position &gt;= COORD_ORIGIN &amp;&amp; snake.Head.Position &lt;= forcedConsoleSize) || gameBoard[snake.Head.Position.Y][snake.Head.Position.X];</w:t>
      </w:r>
    </w:p>
    <w:p w14:paraId="40CF40BA" w14:textId="77777777" w:rsidR="004E4173" w:rsidRPr="004E4173" w:rsidRDefault="004E4173" w:rsidP="004E4173">
      <w:pPr>
        <w:pStyle w:val="Code"/>
      </w:pPr>
      <w:r w:rsidRPr="004E4173">
        <w:tab/>
      </w:r>
      <w:r w:rsidRPr="004E4173">
        <w:tab/>
        <w:t>}</w:t>
      </w:r>
    </w:p>
    <w:p w14:paraId="69F301A6" w14:textId="77777777" w:rsidR="004E4173" w:rsidRPr="004E4173" w:rsidRDefault="004E4173" w:rsidP="004E4173">
      <w:pPr>
        <w:pStyle w:val="Code"/>
      </w:pPr>
      <w:r w:rsidRPr="004E4173">
        <w:tab/>
      </w:r>
      <w:r w:rsidRPr="004E4173">
        <w:tab/>
      </w:r>
    </w:p>
    <w:p w14:paraId="2A933498" w14:textId="77777777" w:rsidR="004E4173" w:rsidRPr="004E4173" w:rsidRDefault="004E4173" w:rsidP="004E4173">
      <w:pPr>
        <w:pStyle w:val="Code"/>
      </w:pPr>
      <w:r w:rsidRPr="004E4173">
        <w:tab/>
      </w:r>
      <w:r w:rsidRPr="004E4173">
        <w:tab/>
        <w:t>// Game end</w:t>
      </w:r>
    </w:p>
    <w:p w14:paraId="6C556549" w14:textId="77777777" w:rsidR="004E4173" w:rsidRPr="004E4173" w:rsidRDefault="004E4173" w:rsidP="004E4173">
      <w:pPr>
        <w:pStyle w:val="Code"/>
      </w:pPr>
      <w:r w:rsidRPr="004E4173">
        <w:tab/>
      </w:r>
      <w:r w:rsidRPr="004E4173">
        <w:tab/>
        <w:t>if (snake.Collision || snake.Active == SNAKE_LENGTH_MAX)</w:t>
      </w:r>
    </w:p>
    <w:p w14:paraId="231B98F5" w14:textId="77777777" w:rsidR="004E4173" w:rsidRPr="004E4173" w:rsidRDefault="004E4173" w:rsidP="004E4173">
      <w:pPr>
        <w:pStyle w:val="Code"/>
      </w:pPr>
      <w:r w:rsidRPr="004E4173">
        <w:tab/>
      </w:r>
      <w:r w:rsidRPr="004E4173">
        <w:tab/>
        <w:t>{</w:t>
      </w:r>
    </w:p>
    <w:p w14:paraId="74C7B728" w14:textId="77777777" w:rsidR="004E4173" w:rsidRPr="004E4173" w:rsidRDefault="004E4173" w:rsidP="004E4173">
      <w:pPr>
        <w:pStyle w:val="Code"/>
      </w:pPr>
      <w:r w:rsidRPr="004E4173">
        <w:tab/>
      </w:r>
      <w:r w:rsidRPr="004E4173">
        <w:tab/>
      </w:r>
      <w:r w:rsidRPr="004E4173">
        <w:tab/>
        <w:t>SetConsoleTitle(gameName);</w:t>
      </w:r>
    </w:p>
    <w:p w14:paraId="2CCA76AA" w14:textId="77777777" w:rsidR="004E4173" w:rsidRPr="004E4173" w:rsidRDefault="004E4173" w:rsidP="004E4173">
      <w:pPr>
        <w:pStyle w:val="Code"/>
      </w:pPr>
      <w:r w:rsidRPr="004E4173">
        <w:tab/>
      </w:r>
      <w:r w:rsidRPr="004E4173">
        <w:tab/>
      </w:r>
      <w:r w:rsidRPr="004E4173">
        <w:tab/>
        <w:t>ResumeThread(sizecheckthreadHandle);</w:t>
      </w:r>
    </w:p>
    <w:p w14:paraId="6E37186B" w14:textId="77777777" w:rsidR="004E4173" w:rsidRPr="004E4173" w:rsidRDefault="004E4173" w:rsidP="004E4173">
      <w:pPr>
        <w:pStyle w:val="Code"/>
      </w:pPr>
      <w:r w:rsidRPr="004E4173">
        <w:tab/>
      </w:r>
      <w:r w:rsidRPr="004E4173">
        <w:tab/>
      </w:r>
      <w:r w:rsidRPr="004E4173">
        <w:tab/>
        <w:t>ResumeThread(cheatpromptthreadHandle);</w:t>
      </w:r>
    </w:p>
    <w:p w14:paraId="52B0B7B5" w14:textId="77777777" w:rsidR="004E4173" w:rsidRPr="004E4173" w:rsidRDefault="004E4173" w:rsidP="004E4173">
      <w:pPr>
        <w:pStyle w:val="Code"/>
      </w:pPr>
      <w:r w:rsidRPr="004E4173">
        <w:tab/>
      </w:r>
      <w:r w:rsidRPr="004E4173">
        <w:tab/>
      </w:r>
      <w:r w:rsidRPr="004E4173">
        <w:tab/>
      </w:r>
    </w:p>
    <w:p w14:paraId="608477E3" w14:textId="77777777" w:rsidR="004E4173" w:rsidRPr="004E4173" w:rsidRDefault="004E4173" w:rsidP="004E4173">
      <w:pPr>
        <w:pStyle w:val="Code"/>
      </w:pPr>
      <w:r w:rsidRPr="004E4173">
        <w:tab/>
      </w:r>
      <w:r w:rsidRPr="004E4173">
        <w:tab/>
      </w:r>
      <w:r w:rsidRPr="004E4173">
        <w:tab/>
        <w:t>setforeground(White);</w:t>
      </w:r>
    </w:p>
    <w:p w14:paraId="54F83733" w14:textId="77777777" w:rsidR="004E4173" w:rsidRPr="004E4173" w:rsidRDefault="004E4173" w:rsidP="004E4173">
      <w:pPr>
        <w:pStyle w:val="Code"/>
      </w:pPr>
      <w:r w:rsidRPr="004E4173">
        <w:tab/>
      </w:r>
      <w:r w:rsidRPr="004E4173">
        <w:tab/>
      </w:r>
      <w:r w:rsidRPr="004E4173">
        <w:tab/>
        <w:t>setbackground(Black);</w:t>
      </w:r>
    </w:p>
    <w:p w14:paraId="516A8368" w14:textId="77777777" w:rsidR="004E4173" w:rsidRPr="004E4173" w:rsidRDefault="004E4173" w:rsidP="004E4173">
      <w:pPr>
        <w:pStyle w:val="Code"/>
      </w:pPr>
      <w:r w:rsidRPr="004E4173">
        <w:tab/>
      </w:r>
      <w:r w:rsidRPr="004E4173">
        <w:tab/>
      </w:r>
      <w:r w:rsidRPr="004E4173">
        <w:tab/>
      </w:r>
    </w:p>
    <w:p w14:paraId="7E400B7D" w14:textId="77777777" w:rsidR="004E4173" w:rsidRPr="004E4173" w:rsidRDefault="004E4173" w:rsidP="004E4173">
      <w:pPr>
        <w:pStyle w:val="Code"/>
      </w:pPr>
      <w:r w:rsidRPr="004E4173">
        <w:tab/>
      </w:r>
      <w:r w:rsidRPr="004E4173">
        <w:tab/>
      </w:r>
      <w:r w:rsidRPr="004E4173">
        <w:tab/>
        <w:t>showscore(snake.Active == SNAKE_LENGTH_MAX, snake.Active - SNAKE_LENGTH_START, sleep == SLEEP_EASY ? Easy : (sleep == SLEEP_MEDIUM ? Medium : (sleep == SLEEP_HARD ? Hard : Custom)), borders ? "Normal" : "Borderless");</w:t>
      </w:r>
    </w:p>
    <w:p w14:paraId="7A05AB06" w14:textId="77777777" w:rsidR="004E4173" w:rsidRPr="004E4173" w:rsidRDefault="004E4173" w:rsidP="004E4173">
      <w:pPr>
        <w:pStyle w:val="Code"/>
      </w:pPr>
      <w:r w:rsidRPr="004E4173">
        <w:tab/>
      </w:r>
      <w:r w:rsidRPr="004E4173">
        <w:tab/>
      </w:r>
      <w:r w:rsidRPr="004E4173">
        <w:tab/>
        <w:t>return;</w:t>
      </w:r>
    </w:p>
    <w:p w14:paraId="467F05AF" w14:textId="77777777" w:rsidR="004E4173" w:rsidRPr="004E4173" w:rsidRDefault="004E4173" w:rsidP="004E4173">
      <w:pPr>
        <w:pStyle w:val="Code"/>
      </w:pPr>
      <w:r w:rsidRPr="004E4173">
        <w:tab/>
      </w:r>
      <w:r w:rsidRPr="004E4173">
        <w:tab/>
        <w:t>}</w:t>
      </w:r>
    </w:p>
    <w:p w14:paraId="1209D1D6" w14:textId="77777777" w:rsidR="004E4173" w:rsidRPr="004E4173" w:rsidRDefault="004E4173" w:rsidP="004E4173">
      <w:pPr>
        <w:pStyle w:val="Code"/>
      </w:pPr>
      <w:r w:rsidRPr="004E4173">
        <w:tab/>
        <w:t>}</w:t>
      </w:r>
    </w:p>
    <w:p w14:paraId="1DC3A841" w14:textId="77777777" w:rsidR="004E4173" w:rsidRPr="004E4173" w:rsidRDefault="004E4173" w:rsidP="004E4173">
      <w:pPr>
        <w:pStyle w:val="Code"/>
      </w:pPr>
      <w:r w:rsidRPr="004E4173">
        <w:t>}</w:t>
      </w:r>
    </w:p>
    <w:p w14:paraId="761A9137" w14:textId="77777777" w:rsidR="004E4173" w:rsidRPr="004E4173" w:rsidRDefault="004E4173" w:rsidP="004E4173">
      <w:pPr>
        <w:pStyle w:val="Code"/>
      </w:pPr>
    </w:p>
    <w:p w14:paraId="7441CF62" w14:textId="77777777" w:rsidR="004E4173" w:rsidRPr="004E4173" w:rsidRDefault="004E4173" w:rsidP="004E4173">
      <w:pPr>
        <w:pStyle w:val="Code"/>
      </w:pPr>
      <w:r w:rsidRPr="004E4173">
        <w:t>void playhotseat(int sleep, bool borders, VISUAL visuals[2], const char *playersNames[2])</w:t>
      </w:r>
    </w:p>
    <w:p w14:paraId="1BBDCBBA" w14:textId="77777777" w:rsidR="004E4173" w:rsidRPr="004E4173" w:rsidRDefault="004E4173" w:rsidP="004E4173">
      <w:pPr>
        <w:pStyle w:val="Code"/>
      </w:pPr>
      <w:r w:rsidRPr="004E4173">
        <w:t>{</w:t>
      </w:r>
    </w:p>
    <w:p w14:paraId="5B3D726A" w14:textId="77777777" w:rsidR="004E4173" w:rsidRPr="004E4173" w:rsidRDefault="004E4173" w:rsidP="004E4173">
      <w:pPr>
        <w:pStyle w:val="Code"/>
      </w:pPr>
      <w:r w:rsidRPr="004E4173">
        <w:t>#ifndef DEBUG</w:t>
      </w:r>
    </w:p>
    <w:p w14:paraId="5F5B3029" w14:textId="77777777" w:rsidR="004E4173" w:rsidRPr="004E4173" w:rsidRDefault="004E4173" w:rsidP="004E4173">
      <w:pPr>
        <w:pStyle w:val="Code"/>
      </w:pPr>
      <w:r w:rsidRPr="004E4173">
        <w:tab/>
        <w:t>timer(true);</w:t>
      </w:r>
    </w:p>
    <w:p w14:paraId="48538510" w14:textId="77777777" w:rsidR="004E4173" w:rsidRPr="004E4173" w:rsidRDefault="004E4173" w:rsidP="004E4173">
      <w:pPr>
        <w:pStyle w:val="Code"/>
      </w:pPr>
      <w:r w:rsidRPr="004E4173">
        <w:t>#endif</w:t>
      </w:r>
    </w:p>
    <w:p w14:paraId="47248D6E" w14:textId="77777777" w:rsidR="004E4173" w:rsidRPr="004E4173" w:rsidRDefault="004E4173" w:rsidP="004E4173">
      <w:pPr>
        <w:pStyle w:val="Code"/>
      </w:pPr>
      <w:r w:rsidRPr="004E4173">
        <w:tab/>
      </w:r>
    </w:p>
    <w:p w14:paraId="60528DE6" w14:textId="77777777" w:rsidR="004E4173" w:rsidRPr="004E4173" w:rsidRDefault="004E4173" w:rsidP="004E4173">
      <w:pPr>
        <w:pStyle w:val="Code"/>
      </w:pPr>
      <w:r w:rsidRPr="004E4173">
        <w:tab/>
        <w:t>forcedConsoleSize = consoleSize;</w:t>
      </w:r>
    </w:p>
    <w:p w14:paraId="5A1AA1B2" w14:textId="77777777" w:rsidR="004E4173" w:rsidRPr="004E4173" w:rsidRDefault="004E4173" w:rsidP="004E4173">
      <w:pPr>
        <w:pStyle w:val="Code"/>
      </w:pPr>
      <w:r w:rsidRPr="004E4173">
        <w:tab/>
        <w:t>SuspendThread(sizecheckthreadHandle);</w:t>
      </w:r>
    </w:p>
    <w:p w14:paraId="4ABA0E24" w14:textId="77777777" w:rsidR="004E4173" w:rsidRPr="004E4173" w:rsidRDefault="004E4173" w:rsidP="004E4173">
      <w:pPr>
        <w:pStyle w:val="Code"/>
      </w:pPr>
      <w:r w:rsidRPr="004E4173">
        <w:tab/>
        <w:t>SuspendThread(cheatpromptthreadHandle);</w:t>
      </w:r>
    </w:p>
    <w:p w14:paraId="5EBD6B2B" w14:textId="77777777" w:rsidR="004E4173" w:rsidRPr="004E4173" w:rsidRDefault="004E4173" w:rsidP="004E4173">
      <w:pPr>
        <w:pStyle w:val="Code"/>
      </w:pPr>
      <w:r w:rsidRPr="004E4173">
        <w:lastRenderedPageBreak/>
        <w:tab/>
        <w:t>cls();</w:t>
      </w:r>
    </w:p>
    <w:p w14:paraId="23C546A3" w14:textId="77777777" w:rsidR="004E4173" w:rsidRPr="004E4173" w:rsidRDefault="004E4173" w:rsidP="004E4173">
      <w:pPr>
        <w:pStyle w:val="Code"/>
      </w:pPr>
      <w:r w:rsidRPr="004E4173">
        <w:tab/>
      </w:r>
    </w:p>
    <w:p w14:paraId="623391E9" w14:textId="77777777" w:rsidR="004E4173" w:rsidRPr="004E4173" w:rsidRDefault="004E4173" w:rsidP="004E4173">
      <w:pPr>
        <w:pStyle w:val="Code"/>
      </w:pPr>
      <w:r w:rsidRPr="004E4173">
        <w:tab/>
        <w:t>bool isSpecialShown, lastFisaState;</w:t>
      </w:r>
    </w:p>
    <w:p w14:paraId="6F718869" w14:textId="77777777" w:rsidR="004E4173" w:rsidRPr="004E4173" w:rsidRDefault="004E4173" w:rsidP="004E4173">
      <w:pPr>
        <w:pStyle w:val="Code"/>
      </w:pPr>
      <w:r w:rsidRPr="004E4173">
        <w:tab/>
        <w:t>bool gotNewDirection[2];</w:t>
      </w:r>
    </w:p>
    <w:p w14:paraId="718B0C24" w14:textId="77777777" w:rsidR="004E4173" w:rsidRPr="004E4173" w:rsidRDefault="004E4173" w:rsidP="004E4173">
      <w:pPr>
        <w:pStyle w:val="Code"/>
      </w:pPr>
      <w:r w:rsidRPr="004E4173">
        <w:tab/>
        <w:t>bool gameBoard[forcedConsoleSize.Y + 1][forcedConsoleSize.X + 1];</w:t>
      </w:r>
    </w:p>
    <w:p w14:paraId="7E5DC5C6" w14:textId="77777777" w:rsidR="004E4173" w:rsidRPr="004E4173" w:rsidRDefault="004E4173" w:rsidP="004E4173">
      <w:pPr>
        <w:pStyle w:val="Code"/>
      </w:pPr>
      <w:r w:rsidRPr="004E4173">
        <w:tab/>
        <w:t>char key;</w:t>
      </w:r>
    </w:p>
    <w:p w14:paraId="6E793124" w14:textId="77777777" w:rsidR="004E4173" w:rsidRPr="004E4173" w:rsidRDefault="004E4173" w:rsidP="004E4173">
      <w:pPr>
        <w:pStyle w:val="Code"/>
      </w:pPr>
      <w:r w:rsidRPr="004E4173">
        <w:tab/>
        <w:t>// Represents actual snake index from snakes array</w:t>
      </w:r>
    </w:p>
    <w:p w14:paraId="3A5F27CB" w14:textId="77777777" w:rsidR="004E4173" w:rsidRPr="004E4173" w:rsidRDefault="004E4173" w:rsidP="004E4173">
      <w:pPr>
        <w:pStyle w:val="Code"/>
      </w:pPr>
      <w:r w:rsidRPr="004E4173">
        <w:tab/>
        <w:t>int s;</w:t>
      </w:r>
    </w:p>
    <w:p w14:paraId="6F865802" w14:textId="77777777" w:rsidR="004E4173" w:rsidRPr="004E4173" w:rsidRDefault="004E4173" w:rsidP="004E4173">
      <w:pPr>
        <w:pStyle w:val="Code"/>
      </w:pPr>
      <w:r w:rsidRPr="004E4173">
        <w:tab/>
        <w:t>// Represents actual berry index from berries array</w:t>
      </w:r>
    </w:p>
    <w:p w14:paraId="0FEB2696" w14:textId="77777777" w:rsidR="004E4173" w:rsidRPr="004E4173" w:rsidRDefault="004E4173" w:rsidP="004E4173">
      <w:pPr>
        <w:pStyle w:val="Code"/>
      </w:pPr>
      <w:r w:rsidRPr="004E4173">
        <w:tab/>
        <w:t>int b;</w:t>
      </w:r>
    </w:p>
    <w:p w14:paraId="4B3404A9" w14:textId="77777777" w:rsidR="004E4173" w:rsidRPr="004E4173" w:rsidRDefault="004E4173" w:rsidP="004E4173">
      <w:pPr>
        <w:pStyle w:val="Code"/>
      </w:pPr>
      <w:r w:rsidRPr="004E4173">
        <w:tab/>
        <w:t>SPECIAL shownSpecial;</w:t>
      </w:r>
    </w:p>
    <w:p w14:paraId="25A39BC4" w14:textId="77777777" w:rsidR="004E4173" w:rsidRPr="004E4173" w:rsidRDefault="004E4173" w:rsidP="004E4173">
      <w:pPr>
        <w:pStyle w:val="Code"/>
      </w:pPr>
      <w:r w:rsidRPr="004E4173">
        <w:tab/>
        <w:t>BERRY berries[2];</w:t>
      </w:r>
    </w:p>
    <w:p w14:paraId="109B75EA" w14:textId="77777777" w:rsidR="004E4173" w:rsidRPr="004E4173" w:rsidRDefault="004E4173" w:rsidP="004E4173">
      <w:pPr>
        <w:pStyle w:val="Code"/>
      </w:pPr>
      <w:r w:rsidRPr="004E4173">
        <w:tab/>
        <w:t>SNAKE snakes[2];</w:t>
      </w:r>
    </w:p>
    <w:p w14:paraId="37073EF7" w14:textId="77777777" w:rsidR="004E4173" w:rsidRPr="004E4173" w:rsidRDefault="004E4173" w:rsidP="004E4173">
      <w:pPr>
        <w:pStyle w:val="Code"/>
      </w:pPr>
      <w:r w:rsidRPr="004E4173">
        <w:tab/>
      </w:r>
    </w:p>
    <w:p w14:paraId="2C0762F9" w14:textId="77777777" w:rsidR="004E4173" w:rsidRPr="004E4173" w:rsidRDefault="004E4173" w:rsidP="004E4173">
      <w:pPr>
        <w:pStyle w:val="Code"/>
      </w:pPr>
      <w:r w:rsidRPr="004E4173">
        <w:tab/>
        <w:t>// Assign variables</w:t>
      </w:r>
    </w:p>
    <w:p w14:paraId="326CAABF" w14:textId="77777777" w:rsidR="004E4173" w:rsidRPr="004E4173" w:rsidRDefault="004E4173" w:rsidP="004E4173">
      <w:pPr>
        <w:pStyle w:val="Code"/>
      </w:pPr>
      <w:r w:rsidRPr="004E4173">
        <w:tab/>
        <w:t>isSpecialShown = false;</w:t>
      </w:r>
    </w:p>
    <w:p w14:paraId="0DDF3562" w14:textId="77777777" w:rsidR="004E4173" w:rsidRPr="004E4173" w:rsidRDefault="004E4173" w:rsidP="004E4173">
      <w:pPr>
        <w:pStyle w:val="Code"/>
      </w:pPr>
      <w:r w:rsidRPr="004E4173">
        <w:tab/>
        <w:t>lastFisaState  = cheats[Fisa];</w:t>
      </w:r>
    </w:p>
    <w:p w14:paraId="470FBBD4" w14:textId="77777777" w:rsidR="004E4173" w:rsidRPr="004E4173" w:rsidRDefault="004E4173" w:rsidP="004E4173">
      <w:pPr>
        <w:pStyle w:val="Code"/>
      </w:pPr>
      <w:r w:rsidRPr="004E4173">
        <w:tab/>
        <w:t>memset(gameBoard, false, (forcedConsoleSize.X + 1) * (forcedConsoleSize.Y + 1));</w:t>
      </w:r>
    </w:p>
    <w:p w14:paraId="41A59BF1" w14:textId="77777777" w:rsidR="004E4173" w:rsidRPr="004E4173" w:rsidRDefault="004E4173" w:rsidP="004E4173">
      <w:pPr>
        <w:pStyle w:val="Code"/>
      </w:pPr>
      <w:r w:rsidRPr="004E4173">
        <w:tab/>
        <w:t>shownSpecial = (SPECIAL)0;</w:t>
      </w:r>
    </w:p>
    <w:p w14:paraId="095C43EC" w14:textId="77777777" w:rsidR="004E4173" w:rsidRPr="004E4173" w:rsidRDefault="004E4173" w:rsidP="004E4173">
      <w:pPr>
        <w:pStyle w:val="Code"/>
      </w:pPr>
      <w:r w:rsidRPr="004E4173">
        <w:tab/>
      </w:r>
    </w:p>
    <w:p w14:paraId="33A66045" w14:textId="77777777" w:rsidR="004E4173" w:rsidRPr="004E4173" w:rsidRDefault="004E4173" w:rsidP="004E4173">
      <w:pPr>
        <w:pStyle w:val="Code"/>
      </w:pPr>
      <w:r w:rsidRPr="004E4173">
        <w:tab/>
        <w:t>for (s = 0; s &lt;= 1; s++)</w:t>
      </w:r>
    </w:p>
    <w:p w14:paraId="10C7FF00" w14:textId="77777777" w:rsidR="004E4173" w:rsidRPr="004E4173" w:rsidRDefault="004E4173" w:rsidP="004E4173">
      <w:pPr>
        <w:pStyle w:val="Code"/>
      </w:pPr>
      <w:r w:rsidRPr="004E4173">
        <w:tab/>
        <w:t>{</w:t>
      </w:r>
    </w:p>
    <w:p w14:paraId="638E64DC" w14:textId="77777777" w:rsidR="004E4173" w:rsidRPr="004E4173" w:rsidRDefault="004E4173" w:rsidP="004E4173">
      <w:pPr>
        <w:pStyle w:val="Code"/>
      </w:pPr>
      <w:r w:rsidRPr="004E4173">
        <w:tab/>
      </w:r>
      <w:r w:rsidRPr="004E4173">
        <w:tab/>
        <w:t>berries[s].Visual.Char = BERRY_CHAR;</w:t>
      </w:r>
    </w:p>
    <w:p w14:paraId="68C03F29" w14:textId="77777777" w:rsidR="004E4173" w:rsidRPr="004E4173" w:rsidRDefault="004E4173" w:rsidP="004E4173">
      <w:pPr>
        <w:pStyle w:val="Code"/>
      </w:pPr>
      <w:r w:rsidRPr="004E4173">
        <w:tab/>
      </w:r>
    </w:p>
    <w:p w14:paraId="3243EFAC" w14:textId="77777777" w:rsidR="004E4173" w:rsidRPr="004E4173" w:rsidRDefault="004E4173" w:rsidP="004E4173">
      <w:pPr>
        <w:pStyle w:val="Code"/>
      </w:pPr>
      <w:r w:rsidRPr="004E4173">
        <w:tab/>
      </w:r>
      <w:r w:rsidRPr="004E4173">
        <w:tab/>
        <w:t>snakes[s].Collision</w:t>
      </w:r>
      <w:r w:rsidRPr="004E4173">
        <w:tab/>
      </w:r>
      <w:r w:rsidRPr="004E4173">
        <w:tab/>
      </w:r>
      <w:r w:rsidRPr="004E4173">
        <w:tab/>
        <w:t>= false;</w:t>
      </w:r>
    </w:p>
    <w:p w14:paraId="734E62E9" w14:textId="77777777" w:rsidR="004E4173" w:rsidRPr="004E4173" w:rsidRDefault="004E4173" w:rsidP="004E4173">
      <w:pPr>
        <w:pStyle w:val="Code"/>
      </w:pPr>
      <w:r w:rsidRPr="004E4173">
        <w:tab/>
      </w:r>
      <w:r w:rsidRPr="004E4173">
        <w:tab/>
        <w:t>snakes[s].Active</w:t>
      </w:r>
      <w:r w:rsidRPr="004E4173">
        <w:tab/>
      </w:r>
      <w:r w:rsidRPr="004E4173">
        <w:tab/>
      </w:r>
      <w:r w:rsidRPr="004E4173">
        <w:tab/>
        <w:t>= SNAKE_LENGTH_START;</w:t>
      </w:r>
    </w:p>
    <w:p w14:paraId="21358526" w14:textId="77777777" w:rsidR="004E4173" w:rsidRPr="004E4173" w:rsidRDefault="004E4173" w:rsidP="004E4173">
      <w:pPr>
        <w:pStyle w:val="Code"/>
      </w:pPr>
      <w:r w:rsidRPr="004E4173">
        <w:tab/>
      </w:r>
      <w:r w:rsidRPr="004E4173">
        <w:tab/>
        <w:t>snakes[s].Shown</w:t>
      </w:r>
      <w:r w:rsidRPr="004E4173">
        <w:tab/>
      </w:r>
      <w:r w:rsidRPr="004E4173">
        <w:tab/>
      </w:r>
      <w:r w:rsidRPr="004E4173">
        <w:tab/>
      </w:r>
      <w:r w:rsidRPr="004E4173">
        <w:tab/>
        <w:t>= 0;</w:t>
      </w:r>
    </w:p>
    <w:p w14:paraId="1D41CA10" w14:textId="77777777" w:rsidR="004E4173" w:rsidRPr="004E4173" w:rsidRDefault="004E4173" w:rsidP="004E4173">
      <w:pPr>
        <w:pStyle w:val="Code"/>
      </w:pPr>
      <w:r w:rsidRPr="004E4173">
        <w:tab/>
      </w:r>
      <w:r w:rsidRPr="004E4173">
        <w:tab/>
        <w:t>snakes[s].Bend.Active</w:t>
      </w:r>
      <w:r w:rsidRPr="004E4173">
        <w:tab/>
      </w:r>
      <w:r w:rsidRPr="004E4173">
        <w:tab/>
        <w:t>= 0;</w:t>
      </w:r>
    </w:p>
    <w:p w14:paraId="7FF197AF" w14:textId="77777777" w:rsidR="004E4173" w:rsidRPr="004E4173" w:rsidRDefault="004E4173" w:rsidP="004E4173">
      <w:pPr>
        <w:pStyle w:val="Code"/>
      </w:pPr>
      <w:r w:rsidRPr="004E4173">
        <w:tab/>
      </w:r>
      <w:r w:rsidRPr="004E4173">
        <w:tab/>
        <w:t>snakes[s].Bend.ToAssign</w:t>
      </w:r>
      <w:r w:rsidRPr="004E4173">
        <w:tab/>
      </w:r>
      <w:r w:rsidRPr="004E4173">
        <w:tab/>
        <w:t>= 0;</w:t>
      </w:r>
    </w:p>
    <w:p w14:paraId="7255068A" w14:textId="77777777" w:rsidR="004E4173" w:rsidRPr="004E4173" w:rsidRDefault="004E4173" w:rsidP="004E4173">
      <w:pPr>
        <w:pStyle w:val="Code"/>
      </w:pPr>
      <w:r w:rsidRPr="004E4173">
        <w:tab/>
      </w:r>
      <w:r w:rsidRPr="004E4173">
        <w:tab/>
        <w:t>snakes[s].Head.Position.X</w:t>
      </w:r>
      <w:r w:rsidRPr="004E4173">
        <w:tab/>
        <w:t>= (forcedConsoleSize.X + 1) * (1 + (2 * s)) / 4;</w:t>
      </w:r>
    </w:p>
    <w:p w14:paraId="42E8C09D" w14:textId="77777777" w:rsidR="004E4173" w:rsidRPr="004E4173" w:rsidRDefault="004E4173" w:rsidP="004E4173">
      <w:pPr>
        <w:pStyle w:val="Code"/>
      </w:pPr>
      <w:r w:rsidRPr="004E4173">
        <w:tab/>
      </w:r>
      <w:r w:rsidRPr="004E4173">
        <w:tab/>
        <w:t>snakes[s].Head.Position.Y</w:t>
      </w:r>
      <w:r w:rsidRPr="004E4173">
        <w:tab/>
        <w:t>= (forcedConsoleSize.Y + 1) / 2;</w:t>
      </w:r>
    </w:p>
    <w:p w14:paraId="763210D6" w14:textId="77777777" w:rsidR="004E4173" w:rsidRPr="004E4173" w:rsidRDefault="004E4173" w:rsidP="004E4173">
      <w:pPr>
        <w:pStyle w:val="Code"/>
      </w:pPr>
      <w:r w:rsidRPr="004E4173">
        <w:tab/>
      </w:r>
      <w:r w:rsidRPr="004E4173">
        <w:tab/>
        <w:t>snakes[s].Tail.Position</w:t>
      </w:r>
      <w:r w:rsidRPr="004E4173">
        <w:tab/>
      </w:r>
      <w:r w:rsidRPr="004E4173">
        <w:tab/>
        <w:t>= snakes[s].Head.Position;</w:t>
      </w:r>
    </w:p>
    <w:p w14:paraId="79BCDEB8" w14:textId="77777777" w:rsidR="004E4173" w:rsidRPr="004E4173" w:rsidRDefault="004E4173" w:rsidP="004E4173">
      <w:pPr>
        <w:pStyle w:val="Code"/>
      </w:pPr>
      <w:r w:rsidRPr="004E4173">
        <w:tab/>
      </w:r>
      <w:r w:rsidRPr="004E4173">
        <w:tab/>
        <w:t>snakes[s].Head.Direction</w:t>
      </w:r>
      <w:r w:rsidRPr="004E4173">
        <w:tab/>
        <w:t>= CONTROLS[s][KUp];</w:t>
      </w:r>
    </w:p>
    <w:p w14:paraId="5DB93825" w14:textId="77777777" w:rsidR="004E4173" w:rsidRPr="004E4173" w:rsidRDefault="004E4173" w:rsidP="004E4173">
      <w:pPr>
        <w:pStyle w:val="Code"/>
      </w:pPr>
      <w:r w:rsidRPr="004E4173">
        <w:tab/>
      </w:r>
      <w:r w:rsidRPr="004E4173">
        <w:tab/>
        <w:t>snakes[s].Tail.Direction</w:t>
      </w:r>
      <w:r w:rsidRPr="004E4173">
        <w:tab/>
        <w:t>= snakes[s].Head.Direction;</w:t>
      </w:r>
    </w:p>
    <w:p w14:paraId="25ABD4A9" w14:textId="77777777" w:rsidR="004E4173" w:rsidRPr="004E4173" w:rsidRDefault="004E4173" w:rsidP="004E4173">
      <w:pPr>
        <w:pStyle w:val="Code"/>
      </w:pPr>
      <w:r w:rsidRPr="004E4173">
        <w:tab/>
      </w:r>
      <w:r w:rsidRPr="004E4173">
        <w:tab/>
        <w:t>snakes[s].Visual</w:t>
      </w:r>
      <w:r w:rsidRPr="004E4173">
        <w:tab/>
      </w:r>
      <w:r w:rsidRPr="004E4173">
        <w:tab/>
      </w:r>
      <w:r w:rsidRPr="004E4173">
        <w:tab/>
        <w:t>= visuals[s];</w:t>
      </w:r>
    </w:p>
    <w:p w14:paraId="4C0A1C7A" w14:textId="77777777" w:rsidR="004E4173" w:rsidRPr="004E4173" w:rsidRDefault="004E4173" w:rsidP="004E4173">
      <w:pPr>
        <w:pStyle w:val="Code"/>
      </w:pPr>
      <w:r w:rsidRPr="004E4173">
        <w:tab/>
      </w:r>
      <w:r w:rsidRPr="004E4173">
        <w:tab/>
        <w:t>//strcpy(snakes[s].PlayerName, playersNames[s]);</w:t>
      </w:r>
    </w:p>
    <w:p w14:paraId="3AF3604B" w14:textId="77777777" w:rsidR="004E4173" w:rsidRPr="004E4173" w:rsidRDefault="004E4173" w:rsidP="004E4173">
      <w:pPr>
        <w:pStyle w:val="Code"/>
      </w:pPr>
      <w:r w:rsidRPr="004E4173">
        <w:tab/>
      </w:r>
      <w:r w:rsidRPr="004E4173">
        <w:tab/>
      </w:r>
    </w:p>
    <w:p w14:paraId="25C1ED45" w14:textId="77777777" w:rsidR="004E4173" w:rsidRPr="004E4173" w:rsidRDefault="004E4173" w:rsidP="004E4173">
      <w:pPr>
        <w:pStyle w:val="Code"/>
      </w:pPr>
      <w:r w:rsidRPr="004E4173">
        <w:tab/>
      </w:r>
      <w:r w:rsidRPr="004E4173">
        <w:tab/>
        <w:t>gameBoard[snakes[s].Head.Position.Y][snakes[s].Head.Position.X] = true;</w:t>
      </w:r>
    </w:p>
    <w:p w14:paraId="1BB8499C" w14:textId="77777777" w:rsidR="004E4173" w:rsidRPr="004E4173" w:rsidRDefault="004E4173" w:rsidP="004E4173">
      <w:pPr>
        <w:pStyle w:val="Code"/>
      </w:pPr>
      <w:r w:rsidRPr="004E4173">
        <w:tab/>
      </w:r>
      <w:r w:rsidRPr="004E4173">
        <w:tab/>
      </w:r>
    </w:p>
    <w:p w14:paraId="07EC9B79" w14:textId="77777777" w:rsidR="004E4173" w:rsidRPr="004E4173" w:rsidRDefault="004E4173" w:rsidP="004E4173">
      <w:pPr>
        <w:pStyle w:val="Code"/>
      </w:pPr>
      <w:r w:rsidRPr="004E4173">
        <w:tab/>
      </w:r>
      <w:r w:rsidRPr="004E4173">
        <w:tab/>
        <w:t>for (int i = 0; i &lt; SNAKE_LENGTH_MAX; i++)</w:t>
      </w:r>
    </w:p>
    <w:p w14:paraId="1B153478" w14:textId="77777777" w:rsidR="004E4173" w:rsidRPr="004E4173" w:rsidRDefault="004E4173" w:rsidP="004E4173">
      <w:pPr>
        <w:pStyle w:val="Code"/>
      </w:pPr>
      <w:r w:rsidRPr="004E4173">
        <w:tab/>
      </w:r>
      <w:r w:rsidRPr="004E4173">
        <w:tab/>
        <w:t>{</w:t>
      </w:r>
    </w:p>
    <w:p w14:paraId="178AAC53" w14:textId="77777777" w:rsidR="004E4173" w:rsidRPr="004E4173" w:rsidRDefault="004E4173" w:rsidP="004E4173">
      <w:pPr>
        <w:pStyle w:val="Code"/>
      </w:pPr>
      <w:r w:rsidRPr="004E4173">
        <w:tab/>
      </w:r>
      <w:r w:rsidRPr="004E4173">
        <w:tab/>
      </w:r>
      <w:r w:rsidRPr="004E4173">
        <w:tab/>
        <w:t>snakes[s].Bend.Vector[i].Position.X = NEUTRAL;</w:t>
      </w:r>
    </w:p>
    <w:p w14:paraId="3E019FA1" w14:textId="77777777" w:rsidR="004E4173" w:rsidRPr="004E4173" w:rsidRDefault="004E4173" w:rsidP="004E4173">
      <w:pPr>
        <w:pStyle w:val="Code"/>
      </w:pPr>
      <w:r w:rsidRPr="004E4173">
        <w:tab/>
      </w:r>
      <w:r w:rsidRPr="004E4173">
        <w:tab/>
      </w:r>
      <w:r w:rsidRPr="004E4173">
        <w:tab/>
        <w:t>snakes[s].Bend.Vector[i].Position.Y = NEUTRAL;</w:t>
      </w:r>
    </w:p>
    <w:p w14:paraId="5F55B529" w14:textId="77777777" w:rsidR="004E4173" w:rsidRPr="004E4173" w:rsidRDefault="004E4173" w:rsidP="004E4173">
      <w:pPr>
        <w:pStyle w:val="Code"/>
      </w:pPr>
      <w:r w:rsidRPr="004E4173">
        <w:tab/>
      </w:r>
      <w:r w:rsidRPr="004E4173">
        <w:tab/>
      </w:r>
      <w:r w:rsidRPr="004E4173">
        <w:tab/>
        <w:t>snakes[s].Bend.Vector[i].Direction  = NEUTRAL;</w:t>
      </w:r>
    </w:p>
    <w:p w14:paraId="7613BF48" w14:textId="77777777" w:rsidR="004E4173" w:rsidRPr="004E4173" w:rsidRDefault="004E4173" w:rsidP="004E4173">
      <w:pPr>
        <w:pStyle w:val="Code"/>
      </w:pPr>
      <w:r w:rsidRPr="004E4173">
        <w:tab/>
      </w:r>
      <w:r w:rsidRPr="004E4173">
        <w:tab/>
        <w:t>}</w:t>
      </w:r>
    </w:p>
    <w:p w14:paraId="6E9E21BE" w14:textId="77777777" w:rsidR="004E4173" w:rsidRPr="004E4173" w:rsidRDefault="004E4173" w:rsidP="004E4173">
      <w:pPr>
        <w:pStyle w:val="Code"/>
      </w:pPr>
      <w:r w:rsidRPr="004E4173">
        <w:tab/>
        <w:t>}</w:t>
      </w:r>
    </w:p>
    <w:p w14:paraId="43816824" w14:textId="77777777" w:rsidR="004E4173" w:rsidRPr="004E4173" w:rsidRDefault="004E4173" w:rsidP="004E4173">
      <w:pPr>
        <w:pStyle w:val="Code"/>
      </w:pPr>
      <w:r w:rsidRPr="004E4173">
        <w:tab/>
      </w:r>
    </w:p>
    <w:p w14:paraId="5684F921" w14:textId="77777777" w:rsidR="004E4173" w:rsidRPr="004E4173" w:rsidRDefault="004E4173" w:rsidP="004E4173">
      <w:pPr>
        <w:pStyle w:val="Code"/>
      </w:pPr>
      <w:r w:rsidRPr="004E4173">
        <w:tab/>
        <w:t>// Create berries</w:t>
      </w:r>
    </w:p>
    <w:p w14:paraId="46564ED7" w14:textId="77777777" w:rsidR="004E4173" w:rsidRPr="004E4173" w:rsidRDefault="004E4173" w:rsidP="004E4173">
      <w:pPr>
        <w:pStyle w:val="Code"/>
      </w:pPr>
      <w:r w:rsidRPr="004E4173">
        <w:tab/>
        <w:t>newberry(&amp;berries[0], gameBoard[0]);</w:t>
      </w:r>
    </w:p>
    <w:p w14:paraId="781B5E80" w14:textId="77777777" w:rsidR="004E4173" w:rsidRPr="004E4173" w:rsidRDefault="004E4173" w:rsidP="004E4173">
      <w:pPr>
        <w:pStyle w:val="Code"/>
      </w:pPr>
      <w:r w:rsidRPr="004E4173">
        <w:tab/>
      </w:r>
    </w:p>
    <w:p w14:paraId="4D0550E1" w14:textId="77777777" w:rsidR="004E4173" w:rsidRPr="004E4173" w:rsidRDefault="004E4173" w:rsidP="004E4173">
      <w:pPr>
        <w:pStyle w:val="Code"/>
      </w:pPr>
      <w:r w:rsidRPr="004E4173">
        <w:tab/>
        <w:t>do</w:t>
      </w:r>
    </w:p>
    <w:p w14:paraId="5FFCB5A8" w14:textId="77777777" w:rsidR="004E4173" w:rsidRPr="004E4173" w:rsidRDefault="004E4173" w:rsidP="004E4173">
      <w:pPr>
        <w:pStyle w:val="Code"/>
      </w:pPr>
      <w:r w:rsidRPr="004E4173">
        <w:tab/>
        <w:t>{</w:t>
      </w:r>
    </w:p>
    <w:p w14:paraId="7CD1D9C6" w14:textId="77777777" w:rsidR="004E4173" w:rsidRPr="004E4173" w:rsidRDefault="004E4173" w:rsidP="004E4173">
      <w:pPr>
        <w:pStyle w:val="Code"/>
      </w:pPr>
      <w:r w:rsidRPr="004E4173">
        <w:tab/>
      </w:r>
      <w:r w:rsidRPr="004E4173">
        <w:tab/>
        <w:t>newberry(&amp;berries[1], gameBoard[0]);</w:t>
      </w:r>
    </w:p>
    <w:p w14:paraId="199C88C7" w14:textId="77777777" w:rsidR="004E4173" w:rsidRPr="004E4173" w:rsidRDefault="004E4173" w:rsidP="004E4173">
      <w:pPr>
        <w:pStyle w:val="Code"/>
      </w:pPr>
      <w:r w:rsidRPr="004E4173">
        <w:tab/>
        <w:t>} while (berries[0].Position == berries[1].Position);</w:t>
      </w:r>
    </w:p>
    <w:p w14:paraId="2537F9E9" w14:textId="77777777" w:rsidR="004E4173" w:rsidRPr="004E4173" w:rsidRDefault="004E4173" w:rsidP="004E4173">
      <w:pPr>
        <w:pStyle w:val="Code"/>
      </w:pPr>
      <w:r w:rsidRPr="004E4173">
        <w:tab/>
      </w:r>
    </w:p>
    <w:p w14:paraId="6F7B1B49" w14:textId="77777777" w:rsidR="004E4173" w:rsidRPr="004E4173" w:rsidRDefault="004E4173" w:rsidP="004E4173">
      <w:pPr>
        <w:pStyle w:val="Code"/>
      </w:pPr>
      <w:r w:rsidRPr="004E4173">
        <w:tab/>
        <w:t>livetitle("Player 1", snakes[0].Active, "Player 2", snakes[1].Active);</w:t>
      </w:r>
    </w:p>
    <w:p w14:paraId="60D2AFD6" w14:textId="77777777" w:rsidR="004E4173" w:rsidRPr="004E4173" w:rsidRDefault="004E4173" w:rsidP="004E4173">
      <w:pPr>
        <w:pStyle w:val="Code"/>
      </w:pPr>
      <w:r w:rsidRPr="004E4173">
        <w:tab/>
      </w:r>
    </w:p>
    <w:p w14:paraId="0DB08960" w14:textId="77777777" w:rsidR="004E4173" w:rsidRPr="004E4173" w:rsidRDefault="004E4173" w:rsidP="004E4173">
      <w:pPr>
        <w:pStyle w:val="Code"/>
      </w:pPr>
      <w:r w:rsidRPr="004E4173">
        <w:tab/>
        <w:t>// Main game cycle</w:t>
      </w:r>
    </w:p>
    <w:p w14:paraId="4892D92D" w14:textId="77777777" w:rsidR="004E4173" w:rsidRPr="004E4173" w:rsidRDefault="004E4173" w:rsidP="004E4173">
      <w:pPr>
        <w:pStyle w:val="Code"/>
      </w:pPr>
      <w:r w:rsidRPr="004E4173">
        <w:tab/>
        <w:t>while (true)</w:t>
      </w:r>
    </w:p>
    <w:p w14:paraId="44A2811E" w14:textId="77777777" w:rsidR="004E4173" w:rsidRPr="004E4173" w:rsidRDefault="004E4173" w:rsidP="004E4173">
      <w:pPr>
        <w:pStyle w:val="Code"/>
      </w:pPr>
      <w:r w:rsidRPr="004E4173">
        <w:tab/>
        <w:t>{</w:t>
      </w:r>
    </w:p>
    <w:p w14:paraId="294039B6" w14:textId="77777777" w:rsidR="004E4173" w:rsidRPr="004E4173" w:rsidRDefault="004E4173" w:rsidP="004E4173">
      <w:pPr>
        <w:pStyle w:val="Code"/>
      </w:pPr>
      <w:r w:rsidRPr="004E4173">
        <w:tab/>
      </w:r>
      <w:r w:rsidRPr="004E4173">
        <w:tab/>
        <w:t>forceconsolesize();</w:t>
      </w:r>
    </w:p>
    <w:p w14:paraId="1FF2BE7B" w14:textId="77777777" w:rsidR="004E4173" w:rsidRPr="004E4173" w:rsidRDefault="004E4173" w:rsidP="004E4173">
      <w:pPr>
        <w:pStyle w:val="Code"/>
      </w:pPr>
      <w:r w:rsidRPr="004E4173">
        <w:tab/>
      </w:r>
      <w:r w:rsidRPr="004E4173">
        <w:tab/>
      </w:r>
    </w:p>
    <w:p w14:paraId="3E823379" w14:textId="77777777" w:rsidR="004E4173" w:rsidRPr="004E4173" w:rsidRDefault="004E4173" w:rsidP="004E4173">
      <w:pPr>
        <w:pStyle w:val="Code"/>
      </w:pPr>
      <w:r w:rsidRPr="004E4173">
        <w:tab/>
      </w:r>
      <w:r w:rsidRPr="004E4173">
        <w:tab/>
        <w:t>if (consoleSizeChanged)</w:t>
      </w:r>
    </w:p>
    <w:p w14:paraId="23FD8B0A" w14:textId="77777777" w:rsidR="004E4173" w:rsidRPr="004E4173" w:rsidRDefault="004E4173" w:rsidP="004E4173">
      <w:pPr>
        <w:pStyle w:val="Code"/>
      </w:pPr>
      <w:r w:rsidRPr="004E4173">
        <w:tab/>
      </w:r>
      <w:r w:rsidRPr="004E4173">
        <w:tab/>
        <w:t>{</w:t>
      </w:r>
    </w:p>
    <w:p w14:paraId="50CBCF8E" w14:textId="77777777" w:rsidR="004E4173" w:rsidRPr="004E4173" w:rsidRDefault="004E4173" w:rsidP="004E4173">
      <w:pPr>
        <w:pStyle w:val="Code"/>
      </w:pPr>
      <w:r w:rsidRPr="004E4173">
        <w:tab/>
      </w:r>
      <w:r w:rsidRPr="004E4173">
        <w:tab/>
      </w:r>
      <w:r w:rsidRPr="004E4173">
        <w:tab/>
        <w:t>movecursor(berries[0].Position);</w:t>
      </w:r>
    </w:p>
    <w:p w14:paraId="35E65B05" w14:textId="77777777" w:rsidR="004E4173" w:rsidRPr="004E4173" w:rsidRDefault="004E4173" w:rsidP="004E4173">
      <w:pPr>
        <w:pStyle w:val="Code"/>
      </w:pPr>
      <w:r w:rsidRPr="004E4173">
        <w:tab/>
      </w:r>
      <w:r w:rsidRPr="004E4173">
        <w:tab/>
      </w:r>
      <w:r w:rsidRPr="004E4173">
        <w:tab/>
        <w:t>draw(berries[0].Visual);</w:t>
      </w:r>
    </w:p>
    <w:p w14:paraId="613E9FE3" w14:textId="77777777" w:rsidR="004E4173" w:rsidRPr="004E4173" w:rsidRDefault="004E4173" w:rsidP="004E4173">
      <w:pPr>
        <w:pStyle w:val="Code"/>
      </w:pPr>
      <w:r w:rsidRPr="004E4173">
        <w:tab/>
      </w:r>
      <w:r w:rsidRPr="004E4173">
        <w:tab/>
      </w:r>
      <w:r w:rsidRPr="004E4173">
        <w:tab/>
      </w:r>
    </w:p>
    <w:p w14:paraId="3A88B5D6" w14:textId="77777777" w:rsidR="004E4173" w:rsidRPr="004E4173" w:rsidRDefault="004E4173" w:rsidP="004E4173">
      <w:pPr>
        <w:pStyle w:val="Code"/>
      </w:pPr>
      <w:r w:rsidRPr="004E4173">
        <w:tab/>
      </w:r>
      <w:r w:rsidRPr="004E4173">
        <w:tab/>
      </w:r>
      <w:r w:rsidRPr="004E4173">
        <w:tab/>
        <w:t>movecursor(berries[1].Position);</w:t>
      </w:r>
    </w:p>
    <w:p w14:paraId="29B49B93" w14:textId="77777777" w:rsidR="004E4173" w:rsidRPr="004E4173" w:rsidRDefault="004E4173" w:rsidP="004E4173">
      <w:pPr>
        <w:pStyle w:val="Code"/>
      </w:pPr>
      <w:r w:rsidRPr="004E4173">
        <w:lastRenderedPageBreak/>
        <w:tab/>
      </w:r>
      <w:r w:rsidRPr="004E4173">
        <w:tab/>
      </w:r>
      <w:r w:rsidRPr="004E4173">
        <w:tab/>
        <w:t>draw(berries[1].Visual);</w:t>
      </w:r>
    </w:p>
    <w:p w14:paraId="10C11F29" w14:textId="77777777" w:rsidR="004E4173" w:rsidRPr="004E4173" w:rsidRDefault="004E4173" w:rsidP="004E4173">
      <w:pPr>
        <w:pStyle w:val="Code"/>
      </w:pPr>
      <w:r w:rsidRPr="004E4173">
        <w:tab/>
      </w:r>
      <w:r w:rsidRPr="004E4173">
        <w:tab/>
      </w:r>
      <w:r w:rsidRPr="004E4173">
        <w:tab/>
      </w:r>
    </w:p>
    <w:p w14:paraId="5BD529AE" w14:textId="77777777" w:rsidR="004E4173" w:rsidRPr="004E4173" w:rsidRDefault="004E4173" w:rsidP="004E4173">
      <w:pPr>
        <w:pStyle w:val="Code"/>
      </w:pPr>
      <w:r w:rsidRPr="004E4173">
        <w:tab/>
      </w:r>
      <w:r w:rsidRPr="004E4173">
        <w:tab/>
      </w:r>
      <w:r w:rsidRPr="004E4173">
        <w:tab/>
        <w:t>consoleSizeChanged = false;</w:t>
      </w:r>
    </w:p>
    <w:p w14:paraId="1BACE47C" w14:textId="77777777" w:rsidR="004E4173" w:rsidRPr="004E4173" w:rsidRDefault="004E4173" w:rsidP="004E4173">
      <w:pPr>
        <w:pStyle w:val="Code"/>
      </w:pPr>
      <w:r w:rsidRPr="004E4173">
        <w:tab/>
      </w:r>
      <w:r w:rsidRPr="004E4173">
        <w:tab/>
        <w:t>}</w:t>
      </w:r>
    </w:p>
    <w:p w14:paraId="52C62E94" w14:textId="77777777" w:rsidR="004E4173" w:rsidRPr="004E4173" w:rsidRDefault="004E4173" w:rsidP="004E4173">
      <w:pPr>
        <w:pStyle w:val="Code"/>
      </w:pPr>
      <w:r w:rsidRPr="004E4173">
        <w:tab/>
      </w:r>
      <w:r w:rsidRPr="004E4173">
        <w:tab/>
        <w:t>/*</w:t>
      </w:r>
    </w:p>
    <w:p w14:paraId="17F5D330" w14:textId="77777777" w:rsidR="004E4173" w:rsidRPr="004E4173" w:rsidRDefault="004E4173" w:rsidP="004E4173">
      <w:pPr>
        <w:pStyle w:val="Code"/>
      </w:pPr>
      <w:r w:rsidRPr="004E4173">
        <w:tab/>
      </w:r>
      <w:r w:rsidRPr="004E4173">
        <w:tab/>
        <w:t>if (cheats[Fisa])</w:t>
      </w:r>
    </w:p>
    <w:p w14:paraId="4CB38FBC" w14:textId="77777777" w:rsidR="004E4173" w:rsidRPr="004E4173" w:rsidRDefault="004E4173" w:rsidP="004E4173">
      <w:pPr>
        <w:pStyle w:val="Code"/>
      </w:pPr>
      <w:r w:rsidRPr="004E4173">
        <w:tab/>
      </w:r>
      <w:r w:rsidRPr="004E4173">
        <w:tab/>
        <w:t>{</w:t>
      </w:r>
    </w:p>
    <w:p w14:paraId="1F9DFB16" w14:textId="77777777" w:rsidR="004E4173" w:rsidRPr="004E4173" w:rsidRDefault="004E4173" w:rsidP="004E4173">
      <w:pPr>
        <w:pStyle w:val="Code"/>
      </w:pPr>
      <w:r w:rsidRPr="004E4173">
        <w:tab/>
      </w:r>
      <w:r w:rsidRPr="004E4173">
        <w:tab/>
      </w:r>
      <w:r w:rsidRPr="004E4173">
        <w:tab/>
        <w:t>setrandomcolors();</w:t>
      </w:r>
    </w:p>
    <w:p w14:paraId="0AB64207" w14:textId="77777777" w:rsidR="004E4173" w:rsidRPr="004E4173" w:rsidRDefault="004E4173" w:rsidP="004E4173">
      <w:pPr>
        <w:pStyle w:val="Code"/>
      </w:pPr>
      <w:r w:rsidRPr="004E4173">
        <w:tab/>
      </w:r>
      <w:r w:rsidRPr="004E4173">
        <w:tab/>
        <w:t>}</w:t>
      </w:r>
    </w:p>
    <w:p w14:paraId="0D0FC184" w14:textId="77777777" w:rsidR="004E4173" w:rsidRPr="004E4173" w:rsidRDefault="004E4173" w:rsidP="004E4173">
      <w:pPr>
        <w:pStyle w:val="Code"/>
      </w:pPr>
      <w:r w:rsidRPr="004E4173">
        <w:tab/>
      </w:r>
      <w:r w:rsidRPr="004E4173">
        <w:tab/>
        <w:t>*/</w:t>
      </w:r>
    </w:p>
    <w:p w14:paraId="307F968F" w14:textId="77777777" w:rsidR="004E4173" w:rsidRPr="004E4173" w:rsidRDefault="004E4173" w:rsidP="004E4173">
      <w:pPr>
        <w:pStyle w:val="Code"/>
      </w:pPr>
      <w:r w:rsidRPr="004E4173">
        <w:tab/>
      </w:r>
      <w:r w:rsidRPr="004E4173">
        <w:tab/>
        <w:t>for (s = 0; s &lt;= 1; s++)</w:t>
      </w:r>
    </w:p>
    <w:p w14:paraId="29BFA8DE" w14:textId="77777777" w:rsidR="004E4173" w:rsidRPr="004E4173" w:rsidRDefault="004E4173" w:rsidP="004E4173">
      <w:pPr>
        <w:pStyle w:val="Code"/>
      </w:pPr>
      <w:r w:rsidRPr="004E4173">
        <w:tab/>
      </w:r>
      <w:r w:rsidRPr="004E4173">
        <w:tab/>
        <w:t>{</w:t>
      </w:r>
    </w:p>
    <w:p w14:paraId="38BE19FA" w14:textId="77777777" w:rsidR="004E4173" w:rsidRPr="004E4173" w:rsidRDefault="004E4173" w:rsidP="004E4173">
      <w:pPr>
        <w:pStyle w:val="Code"/>
      </w:pPr>
      <w:r w:rsidRPr="004E4173">
        <w:tab/>
      </w:r>
      <w:r w:rsidRPr="004E4173">
        <w:tab/>
      </w:r>
      <w:r w:rsidRPr="004E4173">
        <w:tab/>
        <w:t>if (!snakes[s].Collision)</w:t>
      </w:r>
    </w:p>
    <w:p w14:paraId="6FF750AD" w14:textId="77777777" w:rsidR="004E4173" w:rsidRPr="004E4173" w:rsidRDefault="004E4173" w:rsidP="004E4173">
      <w:pPr>
        <w:pStyle w:val="Code"/>
      </w:pPr>
      <w:r w:rsidRPr="004E4173">
        <w:tab/>
      </w:r>
      <w:r w:rsidRPr="004E4173">
        <w:tab/>
      </w:r>
      <w:r w:rsidRPr="004E4173">
        <w:tab/>
        <w:t>{</w:t>
      </w:r>
    </w:p>
    <w:p w14:paraId="7DDEFA46" w14:textId="77777777" w:rsidR="004E4173" w:rsidRPr="004E4173" w:rsidRDefault="004E4173" w:rsidP="004E4173">
      <w:pPr>
        <w:pStyle w:val="Code"/>
      </w:pPr>
      <w:r w:rsidRPr="004E4173">
        <w:tab/>
      </w:r>
      <w:r w:rsidRPr="004E4173">
        <w:tab/>
      </w:r>
      <w:r w:rsidRPr="004E4173">
        <w:tab/>
      </w:r>
      <w:r w:rsidRPr="004E4173">
        <w:tab/>
        <w:t>// Print snake</w:t>
      </w:r>
    </w:p>
    <w:p w14:paraId="6E345254" w14:textId="77777777" w:rsidR="004E4173" w:rsidRPr="004E4173" w:rsidRDefault="004E4173" w:rsidP="004E4173">
      <w:pPr>
        <w:pStyle w:val="Code"/>
      </w:pPr>
      <w:r w:rsidRPr="004E4173">
        <w:tab/>
      </w:r>
      <w:r w:rsidRPr="004E4173">
        <w:tab/>
      </w:r>
      <w:r w:rsidRPr="004E4173">
        <w:tab/>
      </w:r>
      <w:r w:rsidRPr="004E4173">
        <w:tab/>
        <w:t>gameBoard[snakes[s].Head.Position.Y][snakes[s].Head.Position.X] = true;</w:t>
      </w:r>
    </w:p>
    <w:p w14:paraId="684746F1" w14:textId="77777777" w:rsidR="004E4173" w:rsidRPr="004E4173" w:rsidRDefault="004E4173" w:rsidP="004E4173">
      <w:pPr>
        <w:pStyle w:val="Code"/>
      </w:pPr>
      <w:r w:rsidRPr="004E4173">
        <w:tab/>
      </w:r>
      <w:r w:rsidRPr="004E4173">
        <w:tab/>
      </w:r>
      <w:r w:rsidRPr="004E4173">
        <w:tab/>
      </w:r>
      <w:r w:rsidRPr="004E4173">
        <w:tab/>
        <w:t>movecursor(snakes[s].Head.Position);</w:t>
      </w:r>
    </w:p>
    <w:p w14:paraId="11797115" w14:textId="77777777" w:rsidR="004E4173" w:rsidRPr="004E4173" w:rsidRDefault="004E4173" w:rsidP="004E4173">
      <w:pPr>
        <w:pStyle w:val="Code"/>
      </w:pPr>
      <w:r w:rsidRPr="004E4173">
        <w:tab/>
      </w:r>
      <w:r w:rsidRPr="004E4173">
        <w:tab/>
      </w:r>
      <w:r w:rsidRPr="004E4173">
        <w:tab/>
      </w:r>
      <w:r w:rsidRPr="004E4173">
        <w:tab/>
        <w:t>/*</w:t>
      </w:r>
    </w:p>
    <w:p w14:paraId="7AF3EAD2" w14:textId="77777777" w:rsidR="004E4173" w:rsidRPr="004E4173" w:rsidRDefault="004E4173" w:rsidP="004E4173">
      <w:pPr>
        <w:pStyle w:val="Code"/>
      </w:pPr>
      <w:r w:rsidRPr="004E4173">
        <w:tab/>
      </w:r>
      <w:r w:rsidRPr="004E4173">
        <w:tab/>
      </w:r>
      <w:r w:rsidRPr="004E4173">
        <w:tab/>
      </w:r>
      <w:r w:rsidRPr="004E4173">
        <w:tab/>
        <w:t>if (!cheats[Fisa])</w:t>
      </w:r>
    </w:p>
    <w:p w14:paraId="7A848354" w14:textId="77777777" w:rsidR="004E4173" w:rsidRPr="004E4173" w:rsidRDefault="004E4173" w:rsidP="004E4173">
      <w:pPr>
        <w:pStyle w:val="Code"/>
      </w:pPr>
      <w:r w:rsidRPr="004E4173">
        <w:tab/>
      </w:r>
      <w:r w:rsidRPr="004E4173">
        <w:tab/>
      </w:r>
      <w:r w:rsidRPr="004E4173">
        <w:tab/>
      </w:r>
      <w:r w:rsidRPr="004E4173">
        <w:tab/>
        <w:t>{*/</w:t>
      </w:r>
    </w:p>
    <w:p w14:paraId="48AF3642" w14:textId="77777777" w:rsidR="004E4173" w:rsidRPr="004E4173" w:rsidRDefault="004E4173" w:rsidP="004E4173">
      <w:pPr>
        <w:pStyle w:val="Code"/>
      </w:pPr>
      <w:r w:rsidRPr="004E4173">
        <w:tab/>
      </w:r>
      <w:r w:rsidRPr="004E4173">
        <w:tab/>
      </w:r>
      <w:r w:rsidRPr="004E4173">
        <w:tab/>
      </w:r>
      <w:r w:rsidRPr="004E4173">
        <w:tab/>
      </w:r>
      <w:r w:rsidRPr="004E4173">
        <w:tab/>
        <w:t>draw(snakes[s].Visual);</w:t>
      </w:r>
    </w:p>
    <w:p w14:paraId="04C16EDA" w14:textId="77777777" w:rsidR="004E4173" w:rsidRPr="004E4173" w:rsidRDefault="004E4173" w:rsidP="004E4173">
      <w:pPr>
        <w:pStyle w:val="Code"/>
      </w:pPr>
      <w:r w:rsidRPr="004E4173">
        <w:tab/>
      </w:r>
      <w:r w:rsidRPr="004E4173">
        <w:tab/>
      </w:r>
      <w:r w:rsidRPr="004E4173">
        <w:tab/>
      </w:r>
      <w:r w:rsidRPr="004E4173">
        <w:tab/>
        <w:t>/*}</w:t>
      </w:r>
    </w:p>
    <w:p w14:paraId="0BC651C1" w14:textId="77777777" w:rsidR="004E4173" w:rsidRPr="004E4173" w:rsidRDefault="004E4173" w:rsidP="004E4173">
      <w:pPr>
        <w:pStyle w:val="Code"/>
      </w:pPr>
      <w:r w:rsidRPr="004E4173">
        <w:tab/>
      </w:r>
      <w:r w:rsidRPr="004E4173">
        <w:tab/>
      </w:r>
      <w:r w:rsidRPr="004E4173">
        <w:tab/>
      </w:r>
      <w:r w:rsidRPr="004E4173">
        <w:tab/>
        <w:t>else</w:t>
      </w:r>
    </w:p>
    <w:p w14:paraId="523B0133" w14:textId="77777777" w:rsidR="004E4173" w:rsidRPr="004E4173" w:rsidRDefault="004E4173" w:rsidP="004E4173">
      <w:pPr>
        <w:pStyle w:val="Code"/>
      </w:pPr>
      <w:r w:rsidRPr="004E4173">
        <w:tab/>
      </w:r>
      <w:r w:rsidRPr="004E4173">
        <w:tab/>
      </w:r>
      <w:r w:rsidRPr="004E4173">
        <w:tab/>
      </w:r>
      <w:r w:rsidRPr="004E4173">
        <w:tab/>
        <w:t>{</w:t>
      </w:r>
    </w:p>
    <w:p w14:paraId="3CA9E22F" w14:textId="77777777" w:rsidR="004E4173" w:rsidRPr="004E4173" w:rsidRDefault="004E4173" w:rsidP="004E4173">
      <w:pPr>
        <w:pStyle w:val="Code"/>
      </w:pPr>
      <w:r w:rsidRPr="004E4173">
        <w:tab/>
      </w:r>
      <w:r w:rsidRPr="004E4173">
        <w:tab/>
      </w:r>
      <w:r w:rsidRPr="004E4173">
        <w:tab/>
      </w:r>
      <w:r w:rsidRPr="004E4173">
        <w:tab/>
      </w:r>
      <w:r w:rsidRPr="004E4173">
        <w:tab/>
        <w:t>putchar(BLOCK_NORMAL);</w:t>
      </w:r>
    </w:p>
    <w:p w14:paraId="5C570B0D" w14:textId="77777777" w:rsidR="004E4173" w:rsidRPr="004E4173" w:rsidRDefault="004E4173" w:rsidP="004E4173">
      <w:pPr>
        <w:pStyle w:val="Code"/>
      </w:pPr>
      <w:r w:rsidRPr="004E4173">
        <w:tab/>
      </w:r>
      <w:r w:rsidRPr="004E4173">
        <w:tab/>
      </w:r>
      <w:r w:rsidRPr="004E4173">
        <w:tab/>
      </w:r>
      <w:r w:rsidRPr="004E4173">
        <w:tab/>
        <w:t>}*/</w:t>
      </w:r>
    </w:p>
    <w:p w14:paraId="124FD3BB" w14:textId="77777777" w:rsidR="004E4173" w:rsidRPr="004E4173" w:rsidRDefault="004E4173" w:rsidP="004E4173">
      <w:pPr>
        <w:pStyle w:val="Code"/>
      </w:pPr>
      <w:r w:rsidRPr="004E4173">
        <w:tab/>
      </w:r>
      <w:r w:rsidRPr="004E4173">
        <w:tab/>
      </w:r>
      <w:r w:rsidRPr="004E4173">
        <w:tab/>
      </w:r>
      <w:r w:rsidRPr="004E4173">
        <w:tab/>
      </w:r>
    </w:p>
    <w:p w14:paraId="1B7A76E4" w14:textId="77777777" w:rsidR="004E4173" w:rsidRPr="004E4173" w:rsidRDefault="004E4173" w:rsidP="004E4173">
      <w:pPr>
        <w:pStyle w:val="Code"/>
      </w:pPr>
      <w:r w:rsidRPr="004E4173">
        <w:tab/>
      </w:r>
      <w:r w:rsidRPr="004E4173">
        <w:tab/>
      </w:r>
      <w:r w:rsidRPr="004E4173">
        <w:tab/>
      </w:r>
      <w:r w:rsidRPr="004E4173">
        <w:tab/>
        <w:t>if (snakes[s].Shown &lt; snakes[s].Active)</w:t>
      </w:r>
    </w:p>
    <w:p w14:paraId="442FC705" w14:textId="77777777" w:rsidR="004E4173" w:rsidRPr="004E4173" w:rsidRDefault="004E4173" w:rsidP="004E4173">
      <w:pPr>
        <w:pStyle w:val="Code"/>
      </w:pPr>
      <w:r w:rsidRPr="004E4173">
        <w:tab/>
      </w:r>
      <w:r w:rsidRPr="004E4173">
        <w:tab/>
      </w:r>
      <w:r w:rsidRPr="004E4173">
        <w:tab/>
      </w:r>
      <w:r w:rsidRPr="004E4173">
        <w:tab/>
        <w:t>{</w:t>
      </w:r>
    </w:p>
    <w:p w14:paraId="77F2DB83" w14:textId="77777777" w:rsidR="004E4173" w:rsidRPr="004E4173" w:rsidRDefault="004E4173" w:rsidP="004E4173">
      <w:pPr>
        <w:pStyle w:val="Code"/>
      </w:pPr>
      <w:r w:rsidRPr="004E4173">
        <w:tab/>
      </w:r>
      <w:r w:rsidRPr="004E4173">
        <w:tab/>
      </w:r>
      <w:r w:rsidRPr="004E4173">
        <w:tab/>
      </w:r>
      <w:r w:rsidRPr="004E4173">
        <w:tab/>
      </w:r>
      <w:r w:rsidRPr="004E4173">
        <w:tab/>
        <w:t>snakes[s].Shown++;</w:t>
      </w:r>
    </w:p>
    <w:p w14:paraId="3ADC227B" w14:textId="77777777" w:rsidR="004E4173" w:rsidRPr="004E4173" w:rsidRDefault="004E4173" w:rsidP="004E4173">
      <w:pPr>
        <w:pStyle w:val="Code"/>
      </w:pPr>
      <w:r w:rsidRPr="004E4173">
        <w:tab/>
      </w:r>
      <w:r w:rsidRPr="004E4173">
        <w:tab/>
      </w:r>
      <w:r w:rsidRPr="004E4173">
        <w:tab/>
      </w:r>
      <w:r w:rsidRPr="004E4173">
        <w:tab/>
        <w:t>}</w:t>
      </w:r>
    </w:p>
    <w:p w14:paraId="2A23A61F" w14:textId="77777777" w:rsidR="004E4173" w:rsidRPr="004E4173" w:rsidRDefault="004E4173" w:rsidP="004E4173">
      <w:pPr>
        <w:pStyle w:val="Code"/>
      </w:pPr>
      <w:r w:rsidRPr="004E4173">
        <w:tab/>
      </w:r>
      <w:r w:rsidRPr="004E4173">
        <w:tab/>
      </w:r>
      <w:r w:rsidRPr="004E4173">
        <w:tab/>
      </w:r>
      <w:r w:rsidRPr="004E4173">
        <w:tab/>
        <w:t>else</w:t>
      </w:r>
    </w:p>
    <w:p w14:paraId="34A8BA25" w14:textId="77777777" w:rsidR="004E4173" w:rsidRPr="004E4173" w:rsidRDefault="004E4173" w:rsidP="004E4173">
      <w:pPr>
        <w:pStyle w:val="Code"/>
      </w:pPr>
      <w:r w:rsidRPr="004E4173">
        <w:tab/>
      </w:r>
      <w:r w:rsidRPr="004E4173">
        <w:tab/>
      </w:r>
      <w:r w:rsidRPr="004E4173">
        <w:tab/>
      </w:r>
      <w:r w:rsidRPr="004E4173">
        <w:tab/>
        <w:t>{</w:t>
      </w:r>
    </w:p>
    <w:p w14:paraId="47F9F0D6" w14:textId="77777777" w:rsidR="004E4173" w:rsidRPr="004E4173" w:rsidRDefault="004E4173" w:rsidP="004E4173">
      <w:pPr>
        <w:pStyle w:val="Code"/>
      </w:pPr>
      <w:r w:rsidRPr="004E4173">
        <w:tab/>
      </w:r>
      <w:r w:rsidRPr="004E4173">
        <w:tab/>
      </w:r>
      <w:r w:rsidRPr="004E4173">
        <w:tab/>
      </w:r>
      <w:r w:rsidRPr="004E4173">
        <w:tab/>
      </w:r>
      <w:r w:rsidRPr="004E4173">
        <w:tab/>
        <w:t>// Remove tail</w:t>
      </w:r>
    </w:p>
    <w:p w14:paraId="5A9921F3" w14:textId="77777777" w:rsidR="004E4173" w:rsidRPr="004E4173" w:rsidRDefault="004E4173" w:rsidP="004E4173">
      <w:pPr>
        <w:pStyle w:val="Code"/>
      </w:pPr>
      <w:r w:rsidRPr="004E4173">
        <w:tab/>
      </w:r>
      <w:r w:rsidRPr="004E4173">
        <w:tab/>
      </w:r>
      <w:r w:rsidRPr="004E4173">
        <w:tab/>
      </w:r>
      <w:r w:rsidRPr="004E4173">
        <w:tab/>
      </w:r>
      <w:r w:rsidRPr="004E4173">
        <w:tab/>
        <w:t>gameBoard[snakes[s].Tail.Position.Y][snakes[s].Tail.Position.X] = false;</w:t>
      </w:r>
    </w:p>
    <w:p w14:paraId="3FB849CF" w14:textId="77777777" w:rsidR="004E4173" w:rsidRPr="004E4173" w:rsidRDefault="004E4173" w:rsidP="004E4173">
      <w:pPr>
        <w:pStyle w:val="Code"/>
      </w:pPr>
      <w:r w:rsidRPr="004E4173">
        <w:tab/>
      </w:r>
      <w:r w:rsidRPr="004E4173">
        <w:tab/>
      </w:r>
      <w:r w:rsidRPr="004E4173">
        <w:tab/>
      </w:r>
      <w:r w:rsidRPr="004E4173">
        <w:tab/>
      </w:r>
      <w:r w:rsidRPr="004E4173">
        <w:tab/>
        <w:t>movecursor(snakes[s].Tail.Position);</w:t>
      </w:r>
    </w:p>
    <w:p w14:paraId="1BF45E92" w14:textId="77777777" w:rsidR="004E4173" w:rsidRPr="004E4173" w:rsidRDefault="004E4173" w:rsidP="004E4173">
      <w:pPr>
        <w:pStyle w:val="Code"/>
      </w:pPr>
      <w:r w:rsidRPr="004E4173">
        <w:tab/>
      </w:r>
      <w:r w:rsidRPr="004E4173">
        <w:tab/>
      </w:r>
      <w:r w:rsidRPr="004E4173">
        <w:tab/>
      </w:r>
      <w:r w:rsidRPr="004E4173">
        <w:tab/>
      </w:r>
      <w:r w:rsidRPr="004E4173">
        <w:tab/>
        <w:t>/*</w:t>
      </w:r>
    </w:p>
    <w:p w14:paraId="08DCCEC0" w14:textId="77777777" w:rsidR="004E4173" w:rsidRPr="004E4173" w:rsidRDefault="004E4173" w:rsidP="004E4173">
      <w:pPr>
        <w:pStyle w:val="Code"/>
      </w:pPr>
      <w:r w:rsidRPr="004E4173">
        <w:tab/>
      </w:r>
      <w:r w:rsidRPr="004E4173">
        <w:tab/>
      </w:r>
      <w:r w:rsidRPr="004E4173">
        <w:tab/>
      </w:r>
      <w:r w:rsidRPr="004E4173">
        <w:tab/>
      </w:r>
      <w:r w:rsidRPr="004E4173">
        <w:tab/>
        <w:t>if (!cheats[Fisa])</w:t>
      </w:r>
    </w:p>
    <w:p w14:paraId="19F448B6" w14:textId="77777777" w:rsidR="004E4173" w:rsidRPr="004E4173" w:rsidRDefault="004E4173" w:rsidP="004E4173">
      <w:pPr>
        <w:pStyle w:val="Code"/>
      </w:pPr>
      <w:r w:rsidRPr="004E4173">
        <w:tab/>
      </w:r>
      <w:r w:rsidRPr="004E4173">
        <w:tab/>
      </w:r>
      <w:r w:rsidRPr="004E4173">
        <w:tab/>
      </w:r>
      <w:r w:rsidRPr="004E4173">
        <w:tab/>
      </w:r>
      <w:r w:rsidRPr="004E4173">
        <w:tab/>
        <w:t>{*/</w:t>
      </w:r>
    </w:p>
    <w:p w14:paraId="4B9620FE"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setforeground(Black);</w:t>
      </w:r>
    </w:p>
    <w:p w14:paraId="597C96ED"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putchar(snakes[s].Visual.Char);</w:t>
      </w:r>
    </w:p>
    <w:p w14:paraId="1BB6D618"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setforeground(White);</w:t>
      </w:r>
    </w:p>
    <w:p w14:paraId="504021F2" w14:textId="77777777" w:rsidR="004E4173" w:rsidRPr="004E4173" w:rsidRDefault="004E4173" w:rsidP="004E4173">
      <w:pPr>
        <w:pStyle w:val="Code"/>
      </w:pPr>
      <w:r w:rsidRPr="004E4173">
        <w:tab/>
      </w:r>
      <w:r w:rsidRPr="004E4173">
        <w:tab/>
      </w:r>
      <w:r w:rsidRPr="004E4173">
        <w:tab/>
      </w:r>
      <w:r w:rsidRPr="004E4173">
        <w:tab/>
      </w:r>
      <w:r w:rsidRPr="004E4173">
        <w:tab/>
        <w:t>/*}</w:t>
      </w:r>
    </w:p>
    <w:p w14:paraId="476328D7" w14:textId="77777777" w:rsidR="004E4173" w:rsidRPr="004E4173" w:rsidRDefault="004E4173" w:rsidP="004E4173">
      <w:pPr>
        <w:pStyle w:val="Code"/>
      </w:pPr>
      <w:r w:rsidRPr="004E4173">
        <w:tab/>
      </w:r>
      <w:r w:rsidRPr="004E4173">
        <w:tab/>
      </w:r>
      <w:r w:rsidRPr="004E4173">
        <w:tab/>
      </w:r>
      <w:r w:rsidRPr="004E4173">
        <w:tab/>
      </w:r>
      <w:r w:rsidRPr="004E4173">
        <w:tab/>
        <w:t>else</w:t>
      </w:r>
    </w:p>
    <w:p w14:paraId="42229779" w14:textId="77777777" w:rsidR="004E4173" w:rsidRPr="004E4173" w:rsidRDefault="004E4173" w:rsidP="004E4173">
      <w:pPr>
        <w:pStyle w:val="Code"/>
      </w:pPr>
      <w:r w:rsidRPr="004E4173">
        <w:tab/>
      </w:r>
      <w:r w:rsidRPr="004E4173">
        <w:tab/>
      </w:r>
      <w:r w:rsidRPr="004E4173">
        <w:tab/>
      </w:r>
      <w:r w:rsidRPr="004E4173">
        <w:tab/>
      </w:r>
      <w:r w:rsidRPr="004E4173">
        <w:tab/>
        <w:t>{</w:t>
      </w:r>
    </w:p>
    <w:p w14:paraId="4419CEDB"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putchar(' ');</w:t>
      </w:r>
    </w:p>
    <w:p w14:paraId="2D216F7E" w14:textId="77777777" w:rsidR="004E4173" w:rsidRPr="004E4173" w:rsidRDefault="004E4173" w:rsidP="004E4173">
      <w:pPr>
        <w:pStyle w:val="Code"/>
      </w:pPr>
      <w:r w:rsidRPr="004E4173">
        <w:tab/>
      </w:r>
      <w:r w:rsidRPr="004E4173">
        <w:tab/>
      </w:r>
      <w:r w:rsidRPr="004E4173">
        <w:tab/>
      </w:r>
      <w:r w:rsidRPr="004E4173">
        <w:tab/>
      </w:r>
      <w:r w:rsidRPr="004E4173">
        <w:tab/>
        <w:t>}*/</w:t>
      </w:r>
    </w:p>
    <w:p w14:paraId="76BEF6A2" w14:textId="77777777" w:rsidR="004E4173" w:rsidRPr="004E4173" w:rsidRDefault="004E4173" w:rsidP="004E4173">
      <w:pPr>
        <w:pStyle w:val="Code"/>
      </w:pPr>
      <w:r w:rsidRPr="004E4173">
        <w:tab/>
      </w:r>
      <w:r w:rsidRPr="004E4173">
        <w:tab/>
      </w:r>
      <w:r w:rsidRPr="004E4173">
        <w:tab/>
      </w:r>
      <w:r w:rsidRPr="004E4173">
        <w:tab/>
      </w:r>
      <w:r w:rsidRPr="004E4173">
        <w:tab/>
      </w:r>
    </w:p>
    <w:p w14:paraId="17089818" w14:textId="77777777" w:rsidR="004E4173" w:rsidRPr="004E4173" w:rsidRDefault="004E4173" w:rsidP="004E4173">
      <w:pPr>
        <w:pStyle w:val="Code"/>
      </w:pPr>
      <w:r w:rsidRPr="004E4173">
        <w:tab/>
      </w:r>
      <w:r w:rsidRPr="004E4173">
        <w:tab/>
      </w:r>
      <w:r w:rsidRPr="004E4173">
        <w:tab/>
      </w:r>
      <w:r w:rsidRPr="004E4173">
        <w:tab/>
      </w:r>
      <w:r w:rsidRPr="004E4173">
        <w:tab/>
        <w:t>// Change tail direction</w:t>
      </w:r>
    </w:p>
    <w:p w14:paraId="3FBF9248" w14:textId="77777777" w:rsidR="004E4173" w:rsidRPr="004E4173" w:rsidRDefault="004E4173" w:rsidP="004E4173">
      <w:pPr>
        <w:pStyle w:val="Code"/>
      </w:pPr>
      <w:r w:rsidRPr="004E4173">
        <w:tab/>
      </w:r>
      <w:r w:rsidRPr="004E4173">
        <w:tab/>
      </w:r>
      <w:r w:rsidRPr="004E4173">
        <w:tab/>
      </w:r>
      <w:r w:rsidRPr="004E4173">
        <w:tab/>
      </w:r>
      <w:r w:rsidRPr="004E4173">
        <w:tab/>
        <w:t>if (snakes[s].Tail.Position == snakes[s].Bend.Vector[snakes[s].Bend.Active].Position)</w:t>
      </w:r>
    </w:p>
    <w:p w14:paraId="335BAB86" w14:textId="77777777" w:rsidR="004E4173" w:rsidRPr="004E4173" w:rsidRDefault="004E4173" w:rsidP="004E4173">
      <w:pPr>
        <w:pStyle w:val="Code"/>
      </w:pPr>
      <w:r w:rsidRPr="004E4173">
        <w:tab/>
      </w:r>
      <w:r w:rsidRPr="004E4173">
        <w:tab/>
      </w:r>
      <w:r w:rsidRPr="004E4173">
        <w:tab/>
      </w:r>
      <w:r w:rsidRPr="004E4173">
        <w:tab/>
      </w:r>
      <w:r w:rsidRPr="004E4173">
        <w:tab/>
        <w:t>{</w:t>
      </w:r>
    </w:p>
    <w:p w14:paraId="5ED00593"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snakes[s].Tail.Direction = snakes[s].Bend.Vector[snakes[s].Bend.Active++].Direction;</w:t>
      </w:r>
    </w:p>
    <w:p w14:paraId="6D72C6B2"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p>
    <w:p w14:paraId="673D82E3"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if (snakes[s].Bend.Active == SNAKE_LENGTH_MAX)</w:t>
      </w:r>
    </w:p>
    <w:p w14:paraId="3DD331C8"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6A298E09"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snakes[s].Bend.Active = 0;</w:t>
      </w:r>
    </w:p>
    <w:p w14:paraId="573ADAF1"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07EE2A11" w14:textId="77777777" w:rsidR="004E4173" w:rsidRPr="004E4173" w:rsidRDefault="004E4173" w:rsidP="004E4173">
      <w:pPr>
        <w:pStyle w:val="Code"/>
      </w:pPr>
      <w:r w:rsidRPr="004E4173">
        <w:tab/>
      </w:r>
      <w:r w:rsidRPr="004E4173">
        <w:tab/>
      </w:r>
      <w:r w:rsidRPr="004E4173">
        <w:tab/>
      </w:r>
      <w:r w:rsidRPr="004E4173">
        <w:tab/>
      </w:r>
      <w:r w:rsidRPr="004E4173">
        <w:tab/>
        <w:t>}</w:t>
      </w:r>
    </w:p>
    <w:p w14:paraId="56D091D6" w14:textId="77777777" w:rsidR="004E4173" w:rsidRPr="004E4173" w:rsidRDefault="004E4173" w:rsidP="004E4173">
      <w:pPr>
        <w:pStyle w:val="Code"/>
      </w:pPr>
      <w:r w:rsidRPr="004E4173">
        <w:tab/>
      </w:r>
      <w:r w:rsidRPr="004E4173">
        <w:tab/>
      </w:r>
      <w:r w:rsidRPr="004E4173">
        <w:tab/>
      </w:r>
      <w:r w:rsidRPr="004E4173">
        <w:tab/>
      </w:r>
      <w:r w:rsidRPr="004E4173">
        <w:tab/>
      </w:r>
    </w:p>
    <w:p w14:paraId="1A779968" w14:textId="77777777" w:rsidR="004E4173" w:rsidRPr="004E4173" w:rsidRDefault="004E4173" w:rsidP="004E4173">
      <w:pPr>
        <w:pStyle w:val="Code"/>
      </w:pPr>
      <w:r w:rsidRPr="004E4173">
        <w:tab/>
      </w:r>
      <w:r w:rsidRPr="004E4173">
        <w:tab/>
      </w:r>
      <w:r w:rsidRPr="004E4173">
        <w:tab/>
      </w:r>
      <w:r w:rsidRPr="004E4173">
        <w:tab/>
      </w:r>
      <w:r w:rsidRPr="004E4173">
        <w:tab/>
        <w:t>// Change tail position</w:t>
      </w:r>
    </w:p>
    <w:p w14:paraId="7944FC60" w14:textId="77777777" w:rsidR="004E4173" w:rsidRPr="004E4173" w:rsidRDefault="004E4173" w:rsidP="004E4173">
      <w:pPr>
        <w:pStyle w:val="Code"/>
      </w:pPr>
      <w:r w:rsidRPr="004E4173">
        <w:tab/>
      </w:r>
      <w:r w:rsidRPr="004E4173">
        <w:tab/>
      </w:r>
      <w:r w:rsidRPr="004E4173">
        <w:tab/>
      </w:r>
      <w:r w:rsidRPr="004E4173">
        <w:tab/>
      </w:r>
      <w:r w:rsidRPr="004E4173">
        <w:tab/>
        <w:t>if (snakes[s].Tail.Direction == CONTROLS[s][KUp])</w:t>
      </w:r>
    </w:p>
    <w:p w14:paraId="6692E7A8" w14:textId="77777777" w:rsidR="004E4173" w:rsidRPr="004E4173" w:rsidRDefault="004E4173" w:rsidP="004E4173">
      <w:pPr>
        <w:pStyle w:val="Code"/>
      </w:pPr>
      <w:r w:rsidRPr="004E4173">
        <w:tab/>
      </w:r>
      <w:r w:rsidRPr="004E4173">
        <w:tab/>
      </w:r>
      <w:r w:rsidRPr="004E4173">
        <w:tab/>
      </w:r>
      <w:r w:rsidRPr="004E4173">
        <w:tab/>
      </w:r>
      <w:r w:rsidRPr="004E4173">
        <w:tab/>
        <w:t>{</w:t>
      </w:r>
    </w:p>
    <w:p w14:paraId="2CCE10BE"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snakes[s].Tail.Position.Y--;</w:t>
      </w:r>
    </w:p>
    <w:p w14:paraId="78651466" w14:textId="77777777" w:rsidR="004E4173" w:rsidRPr="004E4173" w:rsidRDefault="004E4173" w:rsidP="004E4173">
      <w:pPr>
        <w:pStyle w:val="Code"/>
      </w:pPr>
      <w:r w:rsidRPr="004E4173">
        <w:tab/>
      </w:r>
      <w:r w:rsidRPr="004E4173">
        <w:tab/>
      </w:r>
      <w:r w:rsidRPr="004E4173">
        <w:tab/>
      </w:r>
      <w:r w:rsidRPr="004E4173">
        <w:tab/>
      </w:r>
      <w:r w:rsidRPr="004E4173">
        <w:tab/>
        <w:t>}</w:t>
      </w:r>
    </w:p>
    <w:p w14:paraId="58CC82EA" w14:textId="77777777" w:rsidR="004E4173" w:rsidRPr="004E4173" w:rsidRDefault="004E4173" w:rsidP="004E4173">
      <w:pPr>
        <w:pStyle w:val="Code"/>
      </w:pPr>
      <w:r w:rsidRPr="004E4173">
        <w:tab/>
      </w:r>
      <w:r w:rsidRPr="004E4173">
        <w:tab/>
      </w:r>
      <w:r w:rsidRPr="004E4173">
        <w:tab/>
      </w:r>
      <w:r w:rsidRPr="004E4173">
        <w:tab/>
      </w:r>
      <w:r w:rsidRPr="004E4173">
        <w:tab/>
        <w:t>else if (snakes[s].Tail.Direction == CONTROLS[s][KDown])</w:t>
      </w:r>
    </w:p>
    <w:p w14:paraId="38C74092" w14:textId="77777777" w:rsidR="004E4173" w:rsidRPr="004E4173" w:rsidRDefault="004E4173" w:rsidP="004E4173">
      <w:pPr>
        <w:pStyle w:val="Code"/>
      </w:pPr>
      <w:r w:rsidRPr="004E4173">
        <w:tab/>
      </w:r>
      <w:r w:rsidRPr="004E4173">
        <w:tab/>
      </w:r>
      <w:r w:rsidRPr="004E4173">
        <w:tab/>
      </w:r>
      <w:r w:rsidRPr="004E4173">
        <w:tab/>
      </w:r>
      <w:r w:rsidRPr="004E4173">
        <w:tab/>
        <w:t>{</w:t>
      </w:r>
    </w:p>
    <w:p w14:paraId="4F04FAA7" w14:textId="77777777" w:rsidR="004E4173" w:rsidRPr="004E4173" w:rsidRDefault="004E4173" w:rsidP="004E4173">
      <w:pPr>
        <w:pStyle w:val="Code"/>
      </w:pPr>
      <w:r w:rsidRPr="004E4173">
        <w:lastRenderedPageBreak/>
        <w:tab/>
      </w:r>
      <w:r w:rsidRPr="004E4173">
        <w:tab/>
      </w:r>
      <w:r w:rsidRPr="004E4173">
        <w:tab/>
      </w:r>
      <w:r w:rsidRPr="004E4173">
        <w:tab/>
      </w:r>
      <w:r w:rsidRPr="004E4173">
        <w:tab/>
      </w:r>
      <w:r w:rsidRPr="004E4173">
        <w:tab/>
        <w:t>snakes[s].Tail.Position.Y++;</w:t>
      </w:r>
    </w:p>
    <w:p w14:paraId="0D10BBCD" w14:textId="77777777" w:rsidR="004E4173" w:rsidRPr="004E4173" w:rsidRDefault="004E4173" w:rsidP="004E4173">
      <w:pPr>
        <w:pStyle w:val="Code"/>
      </w:pPr>
      <w:r w:rsidRPr="004E4173">
        <w:tab/>
      </w:r>
      <w:r w:rsidRPr="004E4173">
        <w:tab/>
      </w:r>
      <w:r w:rsidRPr="004E4173">
        <w:tab/>
      </w:r>
      <w:r w:rsidRPr="004E4173">
        <w:tab/>
      </w:r>
      <w:r w:rsidRPr="004E4173">
        <w:tab/>
        <w:t>}</w:t>
      </w:r>
    </w:p>
    <w:p w14:paraId="560166DC" w14:textId="77777777" w:rsidR="004E4173" w:rsidRPr="004E4173" w:rsidRDefault="004E4173" w:rsidP="004E4173">
      <w:pPr>
        <w:pStyle w:val="Code"/>
      </w:pPr>
      <w:r w:rsidRPr="004E4173">
        <w:tab/>
      </w:r>
      <w:r w:rsidRPr="004E4173">
        <w:tab/>
      </w:r>
      <w:r w:rsidRPr="004E4173">
        <w:tab/>
      </w:r>
      <w:r w:rsidRPr="004E4173">
        <w:tab/>
      </w:r>
      <w:r w:rsidRPr="004E4173">
        <w:tab/>
        <w:t>else if (snakes[s].Tail.Direction == CONTROLS[s][KLeft])</w:t>
      </w:r>
    </w:p>
    <w:p w14:paraId="0ED3F964" w14:textId="77777777" w:rsidR="004E4173" w:rsidRPr="004E4173" w:rsidRDefault="004E4173" w:rsidP="004E4173">
      <w:pPr>
        <w:pStyle w:val="Code"/>
      </w:pPr>
      <w:r w:rsidRPr="004E4173">
        <w:tab/>
      </w:r>
      <w:r w:rsidRPr="004E4173">
        <w:tab/>
      </w:r>
      <w:r w:rsidRPr="004E4173">
        <w:tab/>
      </w:r>
      <w:r w:rsidRPr="004E4173">
        <w:tab/>
      </w:r>
      <w:r w:rsidRPr="004E4173">
        <w:tab/>
        <w:t>{</w:t>
      </w:r>
    </w:p>
    <w:p w14:paraId="75132148"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snakes[s].Tail.Position.X--;</w:t>
      </w:r>
    </w:p>
    <w:p w14:paraId="79F0AA95" w14:textId="77777777" w:rsidR="004E4173" w:rsidRPr="004E4173" w:rsidRDefault="004E4173" w:rsidP="004E4173">
      <w:pPr>
        <w:pStyle w:val="Code"/>
      </w:pPr>
      <w:r w:rsidRPr="004E4173">
        <w:tab/>
      </w:r>
      <w:r w:rsidRPr="004E4173">
        <w:tab/>
      </w:r>
      <w:r w:rsidRPr="004E4173">
        <w:tab/>
      </w:r>
      <w:r w:rsidRPr="004E4173">
        <w:tab/>
      </w:r>
      <w:r w:rsidRPr="004E4173">
        <w:tab/>
        <w:t>}</w:t>
      </w:r>
    </w:p>
    <w:p w14:paraId="20CD17D5" w14:textId="77777777" w:rsidR="004E4173" w:rsidRPr="004E4173" w:rsidRDefault="004E4173" w:rsidP="004E4173">
      <w:pPr>
        <w:pStyle w:val="Code"/>
      </w:pPr>
      <w:r w:rsidRPr="004E4173">
        <w:tab/>
      </w:r>
      <w:r w:rsidRPr="004E4173">
        <w:tab/>
      </w:r>
      <w:r w:rsidRPr="004E4173">
        <w:tab/>
      </w:r>
      <w:r w:rsidRPr="004E4173">
        <w:tab/>
      </w:r>
      <w:r w:rsidRPr="004E4173">
        <w:tab/>
        <w:t>else if (snakes[s].Tail.Direction == CONTROLS[s][KRight])</w:t>
      </w:r>
    </w:p>
    <w:p w14:paraId="77180A09" w14:textId="77777777" w:rsidR="004E4173" w:rsidRPr="004E4173" w:rsidRDefault="004E4173" w:rsidP="004E4173">
      <w:pPr>
        <w:pStyle w:val="Code"/>
      </w:pPr>
      <w:r w:rsidRPr="004E4173">
        <w:tab/>
      </w:r>
      <w:r w:rsidRPr="004E4173">
        <w:tab/>
      </w:r>
      <w:r w:rsidRPr="004E4173">
        <w:tab/>
      </w:r>
      <w:r w:rsidRPr="004E4173">
        <w:tab/>
      </w:r>
      <w:r w:rsidRPr="004E4173">
        <w:tab/>
        <w:t>{</w:t>
      </w:r>
    </w:p>
    <w:p w14:paraId="7045FC4B"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snakes[s].Tail.Position.X++;</w:t>
      </w:r>
    </w:p>
    <w:p w14:paraId="47ECC15B" w14:textId="77777777" w:rsidR="004E4173" w:rsidRPr="004E4173" w:rsidRDefault="004E4173" w:rsidP="004E4173">
      <w:pPr>
        <w:pStyle w:val="Code"/>
      </w:pPr>
      <w:r w:rsidRPr="004E4173">
        <w:tab/>
      </w:r>
      <w:r w:rsidRPr="004E4173">
        <w:tab/>
      </w:r>
      <w:r w:rsidRPr="004E4173">
        <w:tab/>
      </w:r>
      <w:r w:rsidRPr="004E4173">
        <w:tab/>
      </w:r>
      <w:r w:rsidRPr="004E4173">
        <w:tab/>
        <w:t>}</w:t>
      </w:r>
    </w:p>
    <w:p w14:paraId="60C2A07D" w14:textId="77777777" w:rsidR="004E4173" w:rsidRPr="004E4173" w:rsidRDefault="004E4173" w:rsidP="004E4173">
      <w:pPr>
        <w:pStyle w:val="Code"/>
      </w:pPr>
      <w:r w:rsidRPr="004E4173">
        <w:tab/>
      </w:r>
      <w:r w:rsidRPr="004E4173">
        <w:tab/>
      </w:r>
      <w:r w:rsidRPr="004E4173">
        <w:tab/>
      </w:r>
      <w:r w:rsidRPr="004E4173">
        <w:tab/>
      </w:r>
      <w:r w:rsidRPr="004E4173">
        <w:tab/>
      </w:r>
    </w:p>
    <w:p w14:paraId="2593D2D9" w14:textId="77777777" w:rsidR="004E4173" w:rsidRPr="004E4173" w:rsidRDefault="004E4173" w:rsidP="004E4173">
      <w:pPr>
        <w:pStyle w:val="Code"/>
      </w:pPr>
      <w:r w:rsidRPr="004E4173">
        <w:tab/>
      </w:r>
      <w:r w:rsidRPr="004E4173">
        <w:tab/>
      </w:r>
      <w:r w:rsidRPr="004E4173">
        <w:tab/>
      </w:r>
      <w:r w:rsidRPr="004E4173">
        <w:tab/>
      </w:r>
      <w:r w:rsidRPr="004E4173">
        <w:tab/>
        <w:t>// Move tail to opposite console edges</w:t>
      </w:r>
    </w:p>
    <w:p w14:paraId="330C96D7" w14:textId="77777777" w:rsidR="004E4173" w:rsidRPr="004E4173" w:rsidRDefault="004E4173" w:rsidP="004E4173">
      <w:pPr>
        <w:pStyle w:val="Code"/>
      </w:pPr>
      <w:r w:rsidRPr="004E4173">
        <w:tab/>
      </w:r>
      <w:r w:rsidRPr="004E4173">
        <w:tab/>
      </w:r>
      <w:r w:rsidRPr="004E4173">
        <w:tab/>
      </w:r>
      <w:r w:rsidRPr="004E4173">
        <w:tab/>
      </w:r>
      <w:r w:rsidRPr="004E4173">
        <w:tab/>
        <w:t>if (!borders)</w:t>
      </w:r>
    </w:p>
    <w:p w14:paraId="05037EF1" w14:textId="77777777" w:rsidR="004E4173" w:rsidRPr="004E4173" w:rsidRDefault="004E4173" w:rsidP="004E4173">
      <w:pPr>
        <w:pStyle w:val="Code"/>
      </w:pPr>
      <w:r w:rsidRPr="004E4173">
        <w:tab/>
      </w:r>
      <w:r w:rsidRPr="004E4173">
        <w:tab/>
      </w:r>
      <w:r w:rsidRPr="004E4173">
        <w:tab/>
      </w:r>
      <w:r w:rsidRPr="004E4173">
        <w:tab/>
      </w:r>
      <w:r w:rsidRPr="004E4173">
        <w:tab/>
        <w:t>{</w:t>
      </w:r>
    </w:p>
    <w:p w14:paraId="722985F1"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if (snakes[s].Tail.Position.X &lt; 0)</w:t>
      </w:r>
    </w:p>
    <w:p w14:paraId="3E0456B4"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477EFD73"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snakes[s].Tail.Position.X = forcedConsoleSize.X;</w:t>
      </w:r>
    </w:p>
    <w:p w14:paraId="6DCDF83F"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11B97011"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else if (snakes[s].Tail.Position.X &gt; forcedConsoleSize.X)</w:t>
      </w:r>
    </w:p>
    <w:p w14:paraId="120CF44D"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1604E353"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snakes[s].Tail.Position.X = 0;</w:t>
      </w:r>
    </w:p>
    <w:p w14:paraId="5491A737"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72C8CE6E"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else if (snakes[s].Tail.Position.Y &lt; 0)</w:t>
      </w:r>
    </w:p>
    <w:p w14:paraId="1CA44FEB"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669AAAE2"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snakes[s].Tail.Position.Y = forcedConsoleSize.Y;</w:t>
      </w:r>
    </w:p>
    <w:p w14:paraId="569A8900"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0186AA3B"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else if (snakes[s].Tail.Position.Y &gt; forcedConsoleSize.Y)</w:t>
      </w:r>
    </w:p>
    <w:p w14:paraId="263D5C1F"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1B03DE11"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snakes[s].Tail.Position.Y = 0;</w:t>
      </w:r>
    </w:p>
    <w:p w14:paraId="7E6AF81E"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68BD9975" w14:textId="77777777" w:rsidR="004E4173" w:rsidRPr="004E4173" w:rsidRDefault="004E4173" w:rsidP="004E4173">
      <w:pPr>
        <w:pStyle w:val="Code"/>
      </w:pPr>
      <w:r w:rsidRPr="004E4173">
        <w:tab/>
      </w:r>
      <w:r w:rsidRPr="004E4173">
        <w:tab/>
      </w:r>
      <w:r w:rsidRPr="004E4173">
        <w:tab/>
      </w:r>
      <w:r w:rsidRPr="004E4173">
        <w:tab/>
      </w:r>
      <w:r w:rsidRPr="004E4173">
        <w:tab/>
        <w:t>}</w:t>
      </w:r>
    </w:p>
    <w:p w14:paraId="4CB51E28" w14:textId="77777777" w:rsidR="004E4173" w:rsidRPr="004E4173" w:rsidRDefault="004E4173" w:rsidP="004E4173">
      <w:pPr>
        <w:pStyle w:val="Code"/>
      </w:pPr>
      <w:r w:rsidRPr="004E4173">
        <w:tab/>
      </w:r>
      <w:r w:rsidRPr="004E4173">
        <w:tab/>
      </w:r>
      <w:r w:rsidRPr="004E4173">
        <w:tab/>
      </w:r>
      <w:r w:rsidRPr="004E4173">
        <w:tab/>
        <w:t>}</w:t>
      </w:r>
    </w:p>
    <w:p w14:paraId="5B52B9A6" w14:textId="77777777" w:rsidR="004E4173" w:rsidRPr="004E4173" w:rsidRDefault="004E4173" w:rsidP="004E4173">
      <w:pPr>
        <w:pStyle w:val="Code"/>
      </w:pPr>
      <w:r w:rsidRPr="004E4173">
        <w:tab/>
      </w:r>
      <w:r w:rsidRPr="004E4173">
        <w:tab/>
      </w:r>
      <w:r w:rsidRPr="004E4173">
        <w:tab/>
      </w:r>
      <w:r w:rsidRPr="004E4173">
        <w:tab/>
      </w:r>
    </w:p>
    <w:p w14:paraId="0FA8FC56" w14:textId="77777777" w:rsidR="004E4173" w:rsidRPr="004E4173" w:rsidRDefault="004E4173" w:rsidP="004E4173">
      <w:pPr>
        <w:pStyle w:val="Code"/>
      </w:pPr>
      <w:r w:rsidRPr="004E4173">
        <w:tab/>
      </w:r>
      <w:r w:rsidRPr="004E4173">
        <w:tab/>
      </w:r>
      <w:r w:rsidRPr="004E4173">
        <w:tab/>
      </w:r>
      <w:r w:rsidRPr="004E4173">
        <w:tab/>
        <w:t>movecursor(COORD_ORIGIN);</w:t>
      </w:r>
    </w:p>
    <w:p w14:paraId="60E5195A" w14:textId="77777777" w:rsidR="004E4173" w:rsidRPr="004E4173" w:rsidRDefault="004E4173" w:rsidP="004E4173">
      <w:pPr>
        <w:pStyle w:val="Code"/>
      </w:pPr>
      <w:r w:rsidRPr="004E4173">
        <w:tab/>
      </w:r>
      <w:r w:rsidRPr="004E4173">
        <w:tab/>
      </w:r>
      <w:r w:rsidRPr="004E4173">
        <w:tab/>
        <w:t>}</w:t>
      </w:r>
    </w:p>
    <w:p w14:paraId="500A6EAE" w14:textId="77777777" w:rsidR="004E4173" w:rsidRPr="004E4173" w:rsidRDefault="004E4173" w:rsidP="004E4173">
      <w:pPr>
        <w:pStyle w:val="Code"/>
      </w:pPr>
      <w:r w:rsidRPr="004E4173">
        <w:tab/>
      </w:r>
      <w:r w:rsidRPr="004E4173">
        <w:tab/>
        <w:t>}</w:t>
      </w:r>
    </w:p>
    <w:p w14:paraId="3B44F303" w14:textId="77777777" w:rsidR="004E4173" w:rsidRPr="004E4173" w:rsidRDefault="004E4173" w:rsidP="004E4173">
      <w:pPr>
        <w:pStyle w:val="Code"/>
      </w:pPr>
      <w:r w:rsidRPr="004E4173">
        <w:tab/>
      </w:r>
      <w:r w:rsidRPr="004E4173">
        <w:tab/>
      </w:r>
    </w:p>
    <w:p w14:paraId="5F2B7FD9" w14:textId="77777777" w:rsidR="004E4173" w:rsidRPr="004E4173" w:rsidRDefault="004E4173" w:rsidP="004E4173">
      <w:pPr>
        <w:pStyle w:val="Code"/>
      </w:pPr>
      <w:r w:rsidRPr="004E4173">
        <w:tab/>
      </w:r>
      <w:r w:rsidRPr="004E4173">
        <w:tab/>
        <w:t>Sleep(sleep);</w:t>
      </w:r>
    </w:p>
    <w:p w14:paraId="22D485CB" w14:textId="77777777" w:rsidR="004E4173" w:rsidRPr="004E4173" w:rsidRDefault="004E4173" w:rsidP="004E4173">
      <w:pPr>
        <w:pStyle w:val="Code"/>
      </w:pPr>
      <w:r w:rsidRPr="004E4173">
        <w:tab/>
      </w:r>
      <w:r w:rsidRPr="004E4173">
        <w:tab/>
      </w:r>
    </w:p>
    <w:p w14:paraId="4E1D8E0B" w14:textId="77777777" w:rsidR="004E4173" w:rsidRPr="004E4173" w:rsidRDefault="004E4173" w:rsidP="004E4173">
      <w:pPr>
        <w:pStyle w:val="Code"/>
      </w:pPr>
      <w:r w:rsidRPr="004E4173">
        <w:tab/>
      </w:r>
      <w:r w:rsidRPr="004E4173">
        <w:tab/>
        <w:t>// Get new directions for heads</w:t>
      </w:r>
    </w:p>
    <w:p w14:paraId="5EDF18E8" w14:textId="77777777" w:rsidR="004E4173" w:rsidRPr="004E4173" w:rsidRDefault="004E4173" w:rsidP="004E4173">
      <w:pPr>
        <w:pStyle w:val="Code"/>
      </w:pPr>
      <w:r w:rsidRPr="004E4173">
        <w:tab/>
      </w:r>
      <w:r w:rsidRPr="004E4173">
        <w:tab/>
        <w:t>// Not really efficient, should be rewrited</w:t>
      </w:r>
    </w:p>
    <w:p w14:paraId="2FCB5F1D" w14:textId="77777777" w:rsidR="004E4173" w:rsidRPr="004E4173" w:rsidRDefault="004E4173" w:rsidP="004E4173">
      <w:pPr>
        <w:pStyle w:val="Code"/>
      </w:pPr>
      <w:r w:rsidRPr="004E4173">
        <w:tab/>
      </w:r>
      <w:r w:rsidRPr="004E4173">
        <w:tab/>
        <w:t>gotNewDirection[0] = false;</w:t>
      </w:r>
    </w:p>
    <w:p w14:paraId="280CA56B" w14:textId="77777777" w:rsidR="004E4173" w:rsidRPr="004E4173" w:rsidRDefault="004E4173" w:rsidP="004E4173">
      <w:pPr>
        <w:pStyle w:val="Code"/>
      </w:pPr>
      <w:r w:rsidRPr="004E4173">
        <w:tab/>
      </w:r>
      <w:r w:rsidRPr="004E4173">
        <w:tab/>
        <w:t>gotNewDirection[1] = false;</w:t>
      </w:r>
    </w:p>
    <w:p w14:paraId="0832B119" w14:textId="77777777" w:rsidR="004E4173" w:rsidRPr="004E4173" w:rsidRDefault="004E4173" w:rsidP="004E4173">
      <w:pPr>
        <w:pStyle w:val="Code"/>
      </w:pPr>
      <w:r w:rsidRPr="004E4173">
        <w:tab/>
      </w:r>
      <w:r w:rsidRPr="004E4173">
        <w:tab/>
      </w:r>
    </w:p>
    <w:p w14:paraId="1BC0BA8A" w14:textId="77777777" w:rsidR="004E4173" w:rsidRPr="004E4173" w:rsidRDefault="004E4173" w:rsidP="004E4173">
      <w:pPr>
        <w:pStyle w:val="Code"/>
      </w:pPr>
      <w:r w:rsidRPr="004E4173">
        <w:tab/>
      </w:r>
      <w:r w:rsidRPr="004E4173">
        <w:tab/>
        <w:t>if (kbhit())</w:t>
      </w:r>
    </w:p>
    <w:p w14:paraId="4BC10B49" w14:textId="77777777" w:rsidR="004E4173" w:rsidRPr="004E4173" w:rsidRDefault="004E4173" w:rsidP="004E4173">
      <w:pPr>
        <w:pStyle w:val="Code"/>
      </w:pPr>
      <w:r w:rsidRPr="004E4173">
        <w:tab/>
      </w:r>
      <w:r w:rsidRPr="004E4173">
        <w:tab/>
        <w:t>{</w:t>
      </w:r>
    </w:p>
    <w:p w14:paraId="47DAD07A" w14:textId="77777777" w:rsidR="004E4173" w:rsidRPr="004E4173" w:rsidRDefault="004E4173" w:rsidP="004E4173">
      <w:pPr>
        <w:pStyle w:val="Code"/>
      </w:pPr>
      <w:r w:rsidRPr="004E4173">
        <w:tab/>
      </w:r>
      <w:r w:rsidRPr="004E4173">
        <w:tab/>
      </w:r>
      <w:r w:rsidRPr="004E4173">
        <w:tab/>
        <w:t>key = toupper(getch());</w:t>
      </w:r>
    </w:p>
    <w:p w14:paraId="307CB3CF" w14:textId="77777777" w:rsidR="004E4173" w:rsidRPr="004E4173" w:rsidRDefault="004E4173" w:rsidP="004E4173">
      <w:pPr>
        <w:pStyle w:val="Code"/>
      </w:pPr>
      <w:r w:rsidRPr="004E4173">
        <w:tab/>
      </w:r>
      <w:r w:rsidRPr="004E4173">
        <w:tab/>
      </w:r>
      <w:r w:rsidRPr="004E4173">
        <w:tab/>
      </w:r>
    </w:p>
    <w:p w14:paraId="3B0ADDB9" w14:textId="77777777" w:rsidR="004E4173" w:rsidRPr="004E4173" w:rsidRDefault="004E4173" w:rsidP="004E4173">
      <w:pPr>
        <w:pStyle w:val="Code"/>
      </w:pPr>
      <w:r w:rsidRPr="004E4173">
        <w:tab/>
      </w:r>
      <w:r w:rsidRPr="004E4173">
        <w:tab/>
      </w:r>
      <w:r w:rsidRPr="004E4173">
        <w:tab/>
        <w:t>if (!snakes[0].Collision &amp;&amp; IF_WASD(key) &amp;&amp; key != (snakes[0].Head.Direction == 'W' ? 'S' : (snakes[0].Head.Direction == 'S' ? 'W' : (snakes[0].Head.Direction == 'A' ? 'D' : 'A'))))</w:t>
      </w:r>
    </w:p>
    <w:p w14:paraId="2AE8CDA9" w14:textId="77777777" w:rsidR="004E4173" w:rsidRPr="004E4173" w:rsidRDefault="004E4173" w:rsidP="004E4173">
      <w:pPr>
        <w:pStyle w:val="Code"/>
      </w:pPr>
      <w:r w:rsidRPr="004E4173">
        <w:tab/>
      </w:r>
      <w:r w:rsidRPr="004E4173">
        <w:tab/>
      </w:r>
      <w:r w:rsidRPr="004E4173">
        <w:tab/>
        <w:t>{</w:t>
      </w:r>
    </w:p>
    <w:p w14:paraId="4026A2DD" w14:textId="77777777" w:rsidR="004E4173" w:rsidRPr="004E4173" w:rsidRDefault="004E4173" w:rsidP="004E4173">
      <w:pPr>
        <w:pStyle w:val="Code"/>
      </w:pPr>
      <w:r w:rsidRPr="004E4173">
        <w:tab/>
      </w:r>
      <w:r w:rsidRPr="004E4173">
        <w:tab/>
      </w:r>
      <w:r w:rsidRPr="004E4173">
        <w:tab/>
      </w:r>
      <w:r w:rsidRPr="004E4173">
        <w:tab/>
        <w:t>// Assign new bend</w:t>
      </w:r>
    </w:p>
    <w:p w14:paraId="2542C34A" w14:textId="77777777" w:rsidR="004E4173" w:rsidRPr="004E4173" w:rsidRDefault="004E4173" w:rsidP="004E4173">
      <w:pPr>
        <w:pStyle w:val="Code"/>
      </w:pPr>
      <w:r w:rsidRPr="004E4173">
        <w:tab/>
      </w:r>
      <w:r w:rsidRPr="004E4173">
        <w:tab/>
      </w:r>
      <w:r w:rsidRPr="004E4173">
        <w:tab/>
      </w:r>
      <w:r w:rsidRPr="004E4173">
        <w:tab/>
        <w:t>snakes[0].Head.Direction = snakes[0].Bend.Vector[snakes[0].Bend.ToAssign].Direction = key;</w:t>
      </w:r>
    </w:p>
    <w:p w14:paraId="0D4AC0E8" w14:textId="77777777" w:rsidR="004E4173" w:rsidRPr="004E4173" w:rsidRDefault="004E4173" w:rsidP="004E4173">
      <w:pPr>
        <w:pStyle w:val="Code"/>
      </w:pPr>
      <w:r w:rsidRPr="004E4173">
        <w:tab/>
      </w:r>
      <w:r w:rsidRPr="004E4173">
        <w:tab/>
      </w:r>
      <w:r w:rsidRPr="004E4173">
        <w:tab/>
      </w:r>
      <w:r w:rsidRPr="004E4173">
        <w:tab/>
        <w:t>snakes[0].Bend.Vector[snakes[0].Bend.ToAssign++].Position = snakes[0].Head.Position;</w:t>
      </w:r>
    </w:p>
    <w:p w14:paraId="07D741A7" w14:textId="77777777" w:rsidR="004E4173" w:rsidRPr="004E4173" w:rsidRDefault="004E4173" w:rsidP="004E4173">
      <w:pPr>
        <w:pStyle w:val="Code"/>
      </w:pPr>
      <w:r w:rsidRPr="004E4173">
        <w:tab/>
      </w:r>
      <w:r w:rsidRPr="004E4173">
        <w:tab/>
      </w:r>
      <w:r w:rsidRPr="004E4173">
        <w:tab/>
      </w:r>
      <w:r w:rsidRPr="004E4173">
        <w:tab/>
      </w:r>
    </w:p>
    <w:p w14:paraId="67FE4E13" w14:textId="77777777" w:rsidR="004E4173" w:rsidRPr="004E4173" w:rsidRDefault="004E4173" w:rsidP="004E4173">
      <w:pPr>
        <w:pStyle w:val="Code"/>
      </w:pPr>
      <w:r w:rsidRPr="004E4173">
        <w:tab/>
      </w:r>
      <w:r w:rsidRPr="004E4173">
        <w:tab/>
      </w:r>
      <w:r w:rsidRPr="004E4173">
        <w:tab/>
      </w:r>
      <w:r w:rsidRPr="004E4173">
        <w:tab/>
        <w:t>if (snakes[0].Bend.ToAssign == SNAKE_LENGTH_MAX)</w:t>
      </w:r>
    </w:p>
    <w:p w14:paraId="220627C4" w14:textId="77777777" w:rsidR="004E4173" w:rsidRPr="004E4173" w:rsidRDefault="004E4173" w:rsidP="004E4173">
      <w:pPr>
        <w:pStyle w:val="Code"/>
      </w:pPr>
      <w:r w:rsidRPr="004E4173">
        <w:tab/>
      </w:r>
      <w:r w:rsidRPr="004E4173">
        <w:tab/>
      </w:r>
      <w:r w:rsidRPr="004E4173">
        <w:tab/>
      </w:r>
      <w:r w:rsidRPr="004E4173">
        <w:tab/>
        <w:t>{</w:t>
      </w:r>
    </w:p>
    <w:p w14:paraId="61303D27" w14:textId="77777777" w:rsidR="004E4173" w:rsidRPr="004E4173" w:rsidRDefault="004E4173" w:rsidP="004E4173">
      <w:pPr>
        <w:pStyle w:val="Code"/>
      </w:pPr>
      <w:r w:rsidRPr="004E4173">
        <w:tab/>
      </w:r>
      <w:r w:rsidRPr="004E4173">
        <w:tab/>
      </w:r>
      <w:r w:rsidRPr="004E4173">
        <w:tab/>
      </w:r>
      <w:r w:rsidRPr="004E4173">
        <w:tab/>
      </w:r>
      <w:r w:rsidRPr="004E4173">
        <w:tab/>
        <w:t>snakes[0].Bend.ToAssign = 0;</w:t>
      </w:r>
    </w:p>
    <w:p w14:paraId="12A6EECB" w14:textId="77777777" w:rsidR="004E4173" w:rsidRPr="004E4173" w:rsidRDefault="004E4173" w:rsidP="004E4173">
      <w:pPr>
        <w:pStyle w:val="Code"/>
      </w:pPr>
      <w:r w:rsidRPr="004E4173">
        <w:tab/>
      </w:r>
      <w:r w:rsidRPr="004E4173">
        <w:tab/>
      </w:r>
      <w:r w:rsidRPr="004E4173">
        <w:tab/>
      </w:r>
      <w:r w:rsidRPr="004E4173">
        <w:tab/>
        <w:t>}</w:t>
      </w:r>
    </w:p>
    <w:p w14:paraId="29238B42" w14:textId="77777777" w:rsidR="004E4173" w:rsidRPr="004E4173" w:rsidRDefault="004E4173" w:rsidP="004E4173">
      <w:pPr>
        <w:pStyle w:val="Code"/>
      </w:pPr>
      <w:r w:rsidRPr="004E4173">
        <w:tab/>
      </w:r>
      <w:r w:rsidRPr="004E4173">
        <w:tab/>
      </w:r>
      <w:r w:rsidRPr="004E4173">
        <w:tab/>
      </w:r>
      <w:r w:rsidRPr="004E4173">
        <w:tab/>
      </w:r>
    </w:p>
    <w:p w14:paraId="53A22E94" w14:textId="77777777" w:rsidR="004E4173" w:rsidRPr="004E4173" w:rsidRDefault="004E4173" w:rsidP="004E4173">
      <w:pPr>
        <w:pStyle w:val="Code"/>
      </w:pPr>
      <w:r w:rsidRPr="004E4173">
        <w:tab/>
      </w:r>
      <w:r w:rsidRPr="004E4173">
        <w:tab/>
      </w:r>
      <w:r w:rsidRPr="004E4173">
        <w:tab/>
      </w:r>
      <w:r w:rsidRPr="004E4173">
        <w:tab/>
        <w:t>gotNewDirection[0] = true;</w:t>
      </w:r>
    </w:p>
    <w:p w14:paraId="0FE1C82C" w14:textId="77777777" w:rsidR="004E4173" w:rsidRPr="004E4173" w:rsidRDefault="004E4173" w:rsidP="004E4173">
      <w:pPr>
        <w:pStyle w:val="Code"/>
      </w:pPr>
      <w:r w:rsidRPr="004E4173">
        <w:tab/>
      </w:r>
      <w:r w:rsidRPr="004E4173">
        <w:tab/>
      </w:r>
      <w:r w:rsidRPr="004E4173">
        <w:tab/>
        <w:t>}</w:t>
      </w:r>
    </w:p>
    <w:p w14:paraId="63C902BE" w14:textId="77777777" w:rsidR="004E4173" w:rsidRPr="004E4173" w:rsidRDefault="004E4173" w:rsidP="004E4173">
      <w:pPr>
        <w:pStyle w:val="Code"/>
      </w:pPr>
      <w:r w:rsidRPr="004E4173">
        <w:tab/>
      </w:r>
      <w:r w:rsidRPr="004E4173">
        <w:tab/>
      </w:r>
      <w:r w:rsidRPr="004E4173">
        <w:tab/>
        <w:t>else if (key == -32 || key == 224)</w:t>
      </w:r>
    </w:p>
    <w:p w14:paraId="317B2D28" w14:textId="77777777" w:rsidR="004E4173" w:rsidRPr="004E4173" w:rsidRDefault="004E4173" w:rsidP="004E4173">
      <w:pPr>
        <w:pStyle w:val="Code"/>
      </w:pPr>
      <w:r w:rsidRPr="004E4173">
        <w:tab/>
      </w:r>
      <w:r w:rsidRPr="004E4173">
        <w:tab/>
      </w:r>
      <w:r w:rsidRPr="004E4173">
        <w:tab/>
        <w:t>{</w:t>
      </w:r>
    </w:p>
    <w:p w14:paraId="5D803437" w14:textId="77777777" w:rsidR="004E4173" w:rsidRPr="004E4173" w:rsidRDefault="004E4173" w:rsidP="004E4173">
      <w:pPr>
        <w:pStyle w:val="Code"/>
      </w:pPr>
      <w:r w:rsidRPr="004E4173">
        <w:tab/>
      </w:r>
      <w:r w:rsidRPr="004E4173">
        <w:tab/>
      </w:r>
      <w:r w:rsidRPr="004E4173">
        <w:tab/>
      </w:r>
      <w:r w:rsidRPr="004E4173">
        <w:tab/>
        <w:t>key = getch();</w:t>
      </w:r>
    </w:p>
    <w:p w14:paraId="1A601646" w14:textId="77777777" w:rsidR="004E4173" w:rsidRPr="004E4173" w:rsidRDefault="004E4173" w:rsidP="004E4173">
      <w:pPr>
        <w:pStyle w:val="Code"/>
      </w:pPr>
      <w:r w:rsidRPr="004E4173">
        <w:tab/>
      </w:r>
      <w:r w:rsidRPr="004E4173">
        <w:tab/>
      </w:r>
      <w:r w:rsidRPr="004E4173">
        <w:tab/>
      </w:r>
      <w:r w:rsidRPr="004E4173">
        <w:tab/>
      </w:r>
    </w:p>
    <w:p w14:paraId="73432B4E" w14:textId="77777777" w:rsidR="004E4173" w:rsidRPr="004E4173" w:rsidRDefault="004E4173" w:rsidP="004E4173">
      <w:pPr>
        <w:pStyle w:val="Code"/>
      </w:pPr>
      <w:r w:rsidRPr="004E4173">
        <w:lastRenderedPageBreak/>
        <w:tab/>
      </w:r>
      <w:r w:rsidRPr="004E4173">
        <w:tab/>
      </w:r>
      <w:r w:rsidRPr="004E4173">
        <w:tab/>
      </w:r>
      <w:r w:rsidRPr="004E4173">
        <w:tab/>
        <w:t>if (!snakes[1].Collision &amp;&amp; IF_ARROW(key) &amp;&amp; key != (snakes[1].Head.Direction == Up ? Down : (snakes[1].Head.Direction == Down ? Up : (snakes[1].Head.Direction == Left ? Right : Left))))</w:t>
      </w:r>
    </w:p>
    <w:p w14:paraId="72E15228" w14:textId="77777777" w:rsidR="004E4173" w:rsidRPr="004E4173" w:rsidRDefault="004E4173" w:rsidP="004E4173">
      <w:pPr>
        <w:pStyle w:val="Code"/>
      </w:pPr>
      <w:r w:rsidRPr="004E4173">
        <w:tab/>
      </w:r>
      <w:r w:rsidRPr="004E4173">
        <w:tab/>
      </w:r>
      <w:r w:rsidRPr="004E4173">
        <w:tab/>
      </w:r>
      <w:r w:rsidRPr="004E4173">
        <w:tab/>
        <w:t>{</w:t>
      </w:r>
    </w:p>
    <w:p w14:paraId="4919CE6E" w14:textId="77777777" w:rsidR="004E4173" w:rsidRPr="004E4173" w:rsidRDefault="004E4173" w:rsidP="004E4173">
      <w:pPr>
        <w:pStyle w:val="Code"/>
      </w:pPr>
      <w:r w:rsidRPr="004E4173">
        <w:tab/>
      </w:r>
      <w:r w:rsidRPr="004E4173">
        <w:tab/>
      </w:r>
      <w:r w:rsidRPr="004E4173">
        <w:tab/>
      </w:r>
      <w:r w:rsidRPr="004E4173">
        <w:tab/>
      </w:r>
      <w:r w:rsidRPr="004E4173">
        <w:tab/>
        <w:t>// Assign new bend</w:t>
      </w:r>
    </w:p>
    <w:p w14:paraId="7E111C36" w14:textId="77777777" w:rsidR="004E4173" w:rsidRPr="004E4173" w:rsidRDefault="004E4173" w:rsidP="004E4173">
      <w:pPr>
        <w:pStyle w:val="Code"/>
      </w:pPr>
      <w:r w:rsidRPr="004E4173">
        <w:tab/>
      </w:r>
      <w:r w:rsidRPr="004E4173">
        <w:tab/>
      </w:r>
      <w:r w:rsidRPr="004E4173">
        <w:tab/>
      </w:r>
      <w:r w:rsidRPr="004E4173">
        <w:tab/>
      </w:r>
      <w:r w:rsidRPr="004E4173">
        <w:tab/>
        <w:t>snakes[1].Head.Direction = snakes[1].Bend.Vector[snakes[1].Bend.ToAssign].Direction = key;</w:t>
      </w:r>
    </w:p>
    <w:p w14:paraId="7174440B" w14:textId="77777777" w:rsidR="004E4173" w:rsidRPr="004E4173" w:rsidRDefault="004E4173" w:rsidP="004E4173">
      <w:pPr>
        <w:pStyle w:val="Code"/>
      </w:pPr>
      <w:r w:rsidRPr="004E4173">
        <w:tab/>
      </w:r>
      <w:r w:rsidRPr="004E4173">
        <w:tab/>
      </w:r>
      <w:r w:rsidRPr="004E4173">
        <w:tab/>
      </w:r>
      <w:r w:rsidRPr="004E4173">
        <w:tab/>
      </w:r>
      <w:r w:rsidRPr="004E4173">
        <w:tab/>
        <w:t>snakes[1].Bend.Vector[snakes[1].Bend.ToAssign++].Position = snakes[1].Head.Position;</w:t>
      </w:r>
    </w:p>
    <w:p w14:paraId="146340BA" w14:textId="77777777" w:rsidR="004E4173" w:rsidRPr="004E4173" w:rsidRDefault="004E4173" w:rsidP="004E4173">
      <w:pPr>
        <w:pStyle w:val="Code"/>
      </w:pPr>
      <w:r w:rsidRPr="004E4173">
        <w:tab/>
      </w:r>
      <w:r w:rsidRPr="004E4173">
        <w:tab/>
      </w:r>
      <w:r w:rsidRPr="004E4173">
        <w:tab/>
      </w:r>
      <w:r w:rsidRPr="004E4173">
        <w:tab/>
      </w:r>
      <w:r w:rsidRPr="004E4173">
        <w:tab/>
      </w:r>
    </w:p>
    <w:p w14:paraId="3EB6D43F" w14:textId="77777777" w:rsidR="004E4173" w:rsidRPr="004E4173" w:rsidRDefault="004E4173" w:rsidP="004E4173">
      <w:pPr>
        <w:pStyle w:val="Code"/>
      </w:pPr>
      <w:r w:rsidRPr="004E4173">
        <w:tab/>
      </w:r>
      <w:r w:rsidRPr="004E4173">
        <w:tab/>
      </w:r>
      <w:r w:rsidRPr="004E4173">
        <w:tab/>
      </w:r>
      <w:r w:rsidRPr="004E4173">
        <w:tab/>
      </w:r>
      <w:r w:rsidRPr="004E4173">
        <w:tab/>
        <w:t>if (snakes[1].Bend.ToAssign == SNAKE_LENGTH_MAX)</w:t>
      </w:r>
    </w:p>
    <w:p w14:paraId="06F942F7" w14:textId="77777777" w:rsidR="004E4173" w:rsidRPr="004E4173" w:rsidRDefault="004E4173" w:rsidP="004E4173">
      <w:pPr>
        <w:pStyle w:val="Code"/>
      </w:pPr>
      <w:r w:rsidRPr="004E4173">
        <w:tab/>
      </w:r>
      <w:r w:rsidRPr="004E4173">
        <w:tab/>
      </w:r>
      <w:r w:rsidRPr="004E4173">
        <w:tab/>
      </w:r>
      <w:r w:rsidRPr="004E4173">
        <w:tab/>
      </w:r>
      <w:r w:rsidRPr="004E4173">
        <w:tab/>
        <w:t>{</w:t>
      </w:r>
    </w:p>
    <w:p w14:paraId="238ABB8C"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snakes[1].Bend.ToAssign = 0;</w:t>
      </w:r>
    </w:p>
    <w:p w14:paraId="1C49BE15" w14:textId="77777777" w:rsidR="004E4173" w:rsidRPr="004E4173" w:rsidRDefault="004E4173" w:rsidP="004E4173">
      <w:pPr>
        <w:pStyle w:val="Code"/>
      </w:pPr>
      <w:r w:rsidRPr="004E4173">
        <w:tab/>
      </w:r>
      <w:r w:rsidRPr="004E4173">
        <w:tab/>
      </w:r>
      <w:r w:rsidRPr="004E4173">
        <w:tab/>
      </w:r>
      <w:r w:rsidRPr="004E4173">
        <w:tab/>
      </w:r>
      <w:r w:rsidRPr="004E4173">
        <w:tab/>
        <w:t>}</w:t>
      </w:r>
    </w:p>
    <w:p w14:paraId="540DE566" w14:textId="77777777" w:rsidR="004E4173" w:rsidRPr="004E4173" w:rsidRDefault="004E4173" w:rsidP="004E4173">
      <w:pPr>
        <w:pStyle w:val="Code"/>
      </w:pPr>
      <w:r w:rsidRPr="004E4173">
        <w:tab/>
      </w:r>
      <w:r w:rsidRPr="004E4173">
        <w:tab/>
      </w:r>
      <w:r w:rsidRPr="004E4173">
        <w:tab/>
      </w:r>
      <w:r w:rsidRPr="004E4173">
        <w:tab/>
      </w:r>
      <w:r w:rsidRPr="004E4173">
        <w:tab/>
      </w:r>
    </w:p>
    <w:p w14:paraId="3426559E" w14:textId="77777777" w:rsidR="004E4173" w:rsidRPr="004E4173" w:rsidRDefault="004E4173" w:rsidP="004E4173">
      <w:pPr>
        <w:pStyle w:val="Code"/>
      </w:pPr>
      <w:r w:rsidRPr="004E4173">
        <w:tab/>
      </w:r>
      <w:r w:rsidRPr="004E4173">
        <w:tab/>
      </w:r>
      <w:r w:rsidRPr="004E4173">
        <w:tab/>
      </w:r>
      <w:r w:rsidRPr="004E4173">
        <w:tab/>
      </w:r>
      <w:r w:rsidRPr="004E4173">
        <w:tab/>
        <w:t>gotNewDirection[1] = true;</w:t>
      </w:r>
    </w:p>
    <w:p w14:paraId="3DAF66E4" w14:textId="77777777" w:rsidR="004E4173" w:rsidRPr="004E4173" w:rsidRDefault="004E4173" w:rsidP="004E4173">
      <w:pPr>
        <w:pStyle w:val="Code"/>
      </w:pPr>
      <w:r w:rsidRPr="004E4173">
        <w:tab/>
      </w:r>
      <w:r w:rsidRPr="004E4173">
        <w:tab/>
      </w:r>
      <w:r w:rsidRPr="004E4173">
        <w:tab/>
      </w:r>
      <w:r w:rsidRPr="004E4173">
        <w:tab/>
        <w:t>}</w:t>
      </w:r>
    </w:p>
    <w:p w14:paraId="0D0B002A" w14:textId="77777777" w:rsidR="004E4173" w:rsidRPr="004E4173" w:rsidRDefault="004E4173" w:rsidP="004E4173">
      <w:pPr>
        <w:pStyle w:val="Code"/>
      </w:pPr>
      <w:r w:rsidRPr="004E4173">
        <w:tab/>
      </w:r>
      <w:r w:rsidRPr="004E4173">
        <w:tab/>
      </w:r>
      <w:r w:rsidRPr="004E4173">
        <w:tab/>
        <w:t>}</w:t>
      </w:r>
    </w:p>
    <w:p w14:paraId="7A11FBBC" w14:textId="77777777" w:rsidR="004E4173" w:rsidRPr="004E4173" w:rsidRDefault="004E4173" w:rsidP="004E4173">
      <w:pPr>
        <w:pStyle w:val="Code"/>
      </w:pPr>
      <w:r w:rsidRPr="004E4173">
        <w:tab/>
      </w:r>
      <w:r w:rsidRPr="004E4173">
        <w:tab/>
      </w:r>
      <w:r w:rsidRPr="004E4173">
        <w:tab/>
        <w:t>else if (key == Esc)</w:t>
      </w:r>
    </w:p>
    <w:p w14:paraId="1EF34925" w14:textId="77777777" w:rsidR="004E4173" w:rsidRPr="004E4173" w:rsidRDefault="004E4173" w:rsidP="004E4173">
      <w:pPr>
        <w:pStyle w:val="Code"/>
      </w:pPr>
      <w:r w:rsidRPr="004E4173">
        <w:tab/>
      </w:r>
      <w:r w:rsidRPr="004E4173">
        <w:tab/>
      </w:r>
      <w:r w:rsidRPr="004E4173">
        <w:tab/>
        <w:t>{</w:t>
      </w:r>
    </w:p>
    <w:p w14:paraId="7649CF01" w14:textId="77777777" w:rsidR="004E4173" w:rsidRPr="004E4173" w:rsidRDefault="004E4173" w:rsidP="004E4173">
      <w:pPr>
        <w:pStyle w:val="Code"/>
      </w:pPr>
      <w:r w:rsidRPr="004E4173">
        <w:tab/>
      </w:r>
      <w:r w:rsidRPr="004E4173">
        <w:tab/>
      </w:r>
      <w:r w:rsidRPr="004E4173">
        <w:tab/>
      </w:r>
      <w:r w:rsidRPr="004E4173">
        <w:tab/>
        <w:t>ResumeThread(sizecheckthreadHandle);</w:t>
      </w:r>
    </w:p>
    <w:p w14:paraId="08974CE8" w14:textId="77777777" w:rsidR="004E4173" w:rsidRPr="004E4173" w:rsidRDefault="004E4173" w:rsidP="004E4173">
      <w:pPr>
        <w:pStyle w:val="Code"/>
      </w:pPr>
      <w:r w:rsidRPr="004E4173">
        <w:tab/>
      </w:r>
      <w:r w:rsidRPr="004E4173">
        <w:tab/>
      </w:r>
      <w:r w:rsidRPr="004E4173">
        <w:tab/>
      </w:r>
      <w:r w:rsidRPr="004E4173">
        <w:tab/>
        <w:t>ResumeThread(cheatpromptthreadHandle);</w:t>
      </w:r>
    </w:p>
    <w:p w14:paraId="2F6E175B" w14:textId="77777777" w:rsidR="004E4173" w:rsidRPr="004E4173" w:rsidRDefault="004E4173" w:rsidP="004E4173">
      <w:pPr>
        <w:pStyle w:val="Code"/>
      </w:pPr>
      <w:r w:rsidRPr="004E4173">
        <w:tab/>
      </w:r>
      <w:r w:rsidRPr="004E4173">
        <w:tab/>
      </w:r>
      <w:r w:rsidRPr="004E4173">
        <w:tab/>
      </w:r>
      <w:r w:rsidRPr="004E4173">
        <w:tab/>
        <w:t>SetConsoleTitle(gameName);</w:t>
      </w:r>
    </w:p>
    <w:p w14:paraId="2D82C4F1" w14:textId="77777777" w:rsidR="004E4173" w:rsidRPr="004E4173" w:rsidRDefault="004E4173" w:rsidP="004E4173">
      <w:pPr>
        <w:pStyle w:val="Code"/>
      </w:pPr>
      <w:r w:rsidRPr="004E4173">
        <w:tab/>
      </w:r>
      <w:r w:rsidRPr="004E4173">
        <w:tab/>
      </w:r>
      <w:r w:rsidRPr="004E4173">
        <w:tab/>
      </w:r>
      <w:r w:rsidRPr="004E4173">
        <w:tab/>
      </w:r>
    </w:p>
    <w:p w14:paraId="0CCA24F3" w14:textId="77777777" w:rsidR="004E4173" w:rsidRPr="004E4173" w:rsidRDefault="004E4173" w:rsidP="004E4173">
      <w:pPr>
        <w:pStyle w:val="Code"/>
      </w:pPr>
      <w:r w:rsidRPr="004E4173">
        <w:tab/>
      </w:r>
      <w:r w:rsidRPr="004E4173">
        <w:tab/>
      </w:r>
      <w:r w:rsidRPr="004E4173">
        <w:tab/>
      </w:r>
      <w:r w:rsidRPr="004E4173">
        <w:tab/>
        <w:t>setforeground(White);</w:t>
      </w:r>
    </w:p>
    <w:p w14:paraId="41F8381F" w14:textId="77777777" w:rsidR="004E4173" w:rsidRPr="004E4173" w:rsidRDefault="004E4173" w:rsidP="004E4173">
      <w:pPr>
        <w:pStyle w:val="Code"/>
      </w:pPr>
      <w:r w:rsidRPr="004E4173">
        <w:tab/>
      </w:r>
      <w:r w:rsidRPr="004E4173">
        <w:tab/>
      </w:r>
      <w:r w:rsidRPr="004E4173">
        <w:tab/>
      </w:r>
      <w:r w:rsidRPr="004E4173">
        <w:tab/>
        <w:t>setbackground(Black);</w:t>
      </w:r>
    </w:p>
    <w:p w14:paraId="6A8DDFCA" w14:textId="77777777" w:rsidR="004E4173" w:rsidRPr="004E4173" w:rsidRDefault="004E4173" w:rsidP="004E4173">
      <w:pPr>
        <w:pStyle w:val="Code"/>
      </w:pPr>
      <w:r w:rsidRPr="004E4173">
        <w:tab/>
      </w:r>
      <w:r w:rsidRPr="004E4173">
        <w:tab/>
      </w:r>
      <w:r w:rsidRPr="004E4173">
        <w:tab/>
      </w:r>
      <w:r w:rsidRPr="004E4173">
        <w:tab/>
      </w:r>
    </w:p>
    <w:p w14:paraId="5FCF431D" w14:textId="77777777" w:rsidR="004E4173" w:rsidRPr="004E4173" w:rsidRDefault="004E4173" w:rsidP="004E4173">
      <w:pPr>
        <w:pStyle w:val="Code"/>
      </w:pPr>
      <w:r w:rsidRPr="004E4173">
        <w:tab/>
      </w:r>
      <w:r w:rsidRPr="004E4173">
        <w:tab/>
      </w:r>
      <w:r w:rsidRPr="004E4173">
        <w:tab/>
      </w:r>
      <w:r w:rsidRPr="004E4173">
        <w:tab/>
        <w:t>if (pausemenu(true))</w:t>
      </w:r>
    </w:p>
    <w:p w14:paraId="2D4E9D9B" w14:textId="77777777" w:rsidR="004E4173" w:rsidRPr="004E4173" w:rsidRDefault="004E4173" w:rsidP="004E4173">
      <w:pPr>
        <w:pStyle w:val="Code"/>
      </w:pPr>
      <w:r w:rsidRPr="004E4173">
        <w:tab/>
      </w:r>
      <w:r w:rsidRPr="004E4173">
        <w:tab/>
      </w:r>
      <w:r w:rsidRPr="004E4173">
        <w:tab/>
      </w:r>
      <w:r w:rsidRPr="004E4173">
        <w:tab/>
        <w:t>{</w:t>
      </w:r>
    </w:p>
    <w:p w14:paraId="3C0116A1" w14:textId="77777777" w:rsidR="004E4173" w:rsidRPr="004E4173" w:rsidRDefault="004E4173" w:rsidP="004E4173">
      <w:pPr>
        <w:pStyle w:val="Code"/>
      </w:pPr>
      <w:r w:rsidRPr="004E4173">
        <w:tab/>
      </w:r>
      <w:r w:rsidRPr="004E4173">
        <w:tab/>
      </w:r>
      <w:r w:rsidRPr="004E4173">
        <w:tab/>
      </w:r>
      <w:r w:rsidRPr="004E4173">
        <w:tab/>
      </w:r>
      <w:r w:rsidRPr="004E4173">
        <w:tab/>
        <w:t>return;</w:t>
      </w:r>
    </w:p>
    <w:p w14:paraId="10CDF7BB" w14:textId="77777777" w:rsidR="004E4173" w:rsidRPr="004E4173" w:rsidRDefault="004E4173" w:rsidP="004E4173">
      <w:pPr>
        <w:pStyle w:val="Code"/>
      </w:pPr>
      <w:r w:rsidRPr="004E4173">
        <w:tab/>
      </w:r>
      <w:r w:rsidRPr="004E4173">
        <w:tab/>
      </w:r>
      <w:r w:rsidRPr="004E4173">
        <w:tab/>
      </w:r>
      <w:r w:rsidRPr="004E4173">
        <w:tab/>
        <w:t>}</w:t>
      </w:r>
    </w:p>
    <w:p w14:paraId="48A58139" w14:textId="77777777" w:rsidR="004E4173" w:rsidRPr="004E4173" w:rsidRDefault="004E4173" w:rsidP="004E4173">
      <w:pPr>
        <w:pStyle w:val="Code"/>
      </w:pPr>
      <w:r w:rsidRPr="004E4173">
        <w:tab/>
      </w:r>
      <w:r w:rsidRPr="004E4173">
        <w:tab/>
      </w:r>
      <w:r w:rsidRPr="004E4173">
        <w:tab/>
      </w:r>
      <w:r w:rsidRPr="004E4173">
        <w:tab/>
      </w:r>
    </w:p>
    <w:p w14:paraId="105B3BB4" w14:textId="77777777" w:rsidR="004E4173" w:rsidRPr="004E4173" w:rsidRDefault="004E4173" w:rsidP="004E4173">
      <w:pPr>
        <w:pStyle w:val="Code"/>
      </w:pPr>
      <w:r w:rsidRPr="004E4173">
        <w:tab/>
      </w:r>
      <w:r w:rsidRPr="004E4173">
        <w:tab/>
      </w:r>
      <w:r w:rsidRPr="004E4173">
        <w:tab/>
      </w:r>
      <w:r w:rsidRPr="004E4173">
        <w:tab/>
        <w:t>SuspendThread(sizecheckthreadHandle);</w:t>
      </w:r>
    </w:p>
    <w:p w14:paraId="170E339F" w14:textId="77777777" w:rsidR="004E4173" w:rsidRPr="004E4173" w:rsidRDefault="004E4173" w:rsidP="004E4173">
      <w:pPr>
        <w:pStyle w:val="Code"/>
      </w:pPr>
      <w:r w:rsidRPr="004E4173">
        <w:tab/>
      </w:r>
      <w:r w:rsidRPr="004E4173">
        <w:tab/>
      </w:r>
      <w:r w:rsidRPr="004E4173">
        <w:tab/>
      </w:r>
      <w:r w:rsidRPr="004E4173">
        <w:tab/>
        <w:t>SuspendThread(cheatpromptthreadHandle);</w:t>
      </w:r>
    </w:p>
    <w:p w14:paraId="16DF1C54" w14:textId="77777777" w:rsidR="004E4173" w:rsidRPr="004E4173" w:rsidRDefault="004E4173" w:rsidP="004E4173">
      <w:pPr>
        <w:pStyle w:val="Code"/>
      </w:pPr>
      <w:r w:rsidRPr="004E4173">
        <w:tab/>
      </w:r>
      <w:r w:rsidRPr="004E4173">
        <w:tab/>
      </w:r>
      <w:r w:rsidRPr="004E4173">
        <w:tab/>
      </w:r>
      <w:r w:rsidRPr="004E4173">
        <w:tab/>
        <w:t>livetitle("Player 1", snakes[0].Active, "Player 2", snakes[1].Active);</w:t>
      </w:r>
    </w:p>
    <w:p w14:paraId="084E7386" w14:textId="77777777" w:rsidR="004E4173" w:rsidRPr="004E4173" w:rsidRDefault="004E4173" w:rsidP="004E4173">
      <w:pPr>
        <w:pStyle w:val="Code"/>
      </w:pPr>
      <w:r w:rsidRPr="004E4173">
        <w:tab/>
      </w:r>
      <w:r w:rsidRPr="004E4173">
        <w:tab/>
      </w:r>
      <w:r w:rsidRPr="004E4173">
        <w:tab/>
      </w:r>
      <w:r w:rsidRPr="004E4173">
        <w:tab/>
      </w:r>
    </w:p>
    <w:p w14:paraId="44B28737" w14:textId="77777777" w:rsidR="004E4173" w:rsidRPr="004E4173" w:rsidRDefault="004E4173" w:rsidP="004E4173">
      <w:pPr>
        <w:pStyle w:val="Code"/>
      </w:pPr>
      <w:r w:rsidRPr="004E4173">
        <w:tab/>
      </w:r>
      <w:r w:rsidRPr="004E4173">
        <w:tab/>
      </w:r>
      <w:r w:rsidRPr="004E4173">
        <w:tab/>
      </w:r>
      <w:r w:rsidRPr="004E4173">
        <w:tab/>
        <w:t>/*</w:t>
      </w:r>
    </w:p>
    <w:p w14:paraId="0FFA10EA" w14:textId="77777777" w:rsidR="004E4173" w:rsidRPr="004E4173" w:rsidRDefault="004E4173" w:rsidP="004E4173">
      <w:pPr>
        <w:pStyle w:val="Code"/>
      </w:pPr>
      <w:r w:rsidRPr="004E4173">
        <w:tab/>
      </w:r>
      <w:r w:rsidRPr="004E4173">
        <w:tab/>
      </w:r>
      <w:r w:rsidRPr="004E4173">
        <w:tab/>
      </w:r>
      <w:r w:rsidRPr="004E4173">
        <w:tab/>
        <w:t>if (cheats[Fisa] != lastFisaState)</w:t>
      </w:r>
    </w:p>
    <w:p w14:paraId="0767A2E0" w14:textId="77777777" w:rsidR="004E4173" w:rsidRPr="004E4173" w:rsidRDefault="004E4173" w:rsidP="004E4173">
      <w:pPr>
        <w:pStyle w:val="Code"/>
      </w:pPr>
      <w:r w:rsidRPr="004E4173">
        <w:tab/>
      </w:r>
      <w:r w:rsidRPr="004E4173">
        <w:tab/>
      </w:r>
      <w:r w:rsidRPr="004E4173">
        <w:tab/>
      </w:r>
      <w:r w:rsidRPr="004E4173">
        <w:tab/>
        <w:t>{</w:t>
      </w:r>
    </w:p>
    <w:p w14:paraId="2DE011E4" w14:textId="77777777" w:rsidR="004E4173" w:rsidRPr="004E4173" w:rsidRDefault="004E4173" w:rsidP="004E4173">
      <w:pPr>
        <w:pStyle w:val="Code"/>
      </w:pPr>
      <w:r w:rsidRPr="004E4173">
        <w:tab/>
      </w:r>
      <w:r w:rsidRPr="004E4173">
        <w:tab/>
      </w:r>
      <w:r w:rsidRPr="004E4173">
        <w:tab/>
      </w:r>
      <w:r w:rsidRPr="004E4173">
        <w:tab/>
      </w:r>
      <w:r w:rsidRPr="004E4173">
        <w:tab/>
        <w:t>recreateboard(gameBoard[0], snake.Visual, berry, isSpecialShown, shownSpecial);</w:t>
      </w:r>
    </w:p>
    <w:p w14:paraId="081B193F" w14:textId="77777777" w:rsidR="004E4173" w:rsidRPr="004E4173" w:rsidRDefault="004E4173" w:rsidP="004E4173">
      <w:pPr>
        <w:pStyle w:val="Code"/>
      </w:pPr>
      <w:r w:rsidRPr="004E4173">
        <w:tab/>
      </w:r>
      <w:r w:rsidRPr="004E4173">
        <w:tab/>
      </w:r>
      <w:r w:rsidRPr="004E4173">
        <w:tab/>
      </w:r>
      <w:r w:rsidRPr="004E4173">
        <w:tab/>
      </w:r>
      <w:r w:rsidRPr="004E4173">
        <w:tab/>
        <w:t>lastFisaState = cheats[Fisa];</w:t>
      </w:r>
    </w:p>
    <w:p w14:paraId="12A428F5" w14:textId="77777777" w:rsidR="004E4173" w:rsidRPr="004E4173" w:rsidRDefault="004E4173" w:rsidP="004E4173">
      <w:pPr>
        <w:pStyle w:val="Code"/>
      </w:pPr>
      <w:r w:rsidRPr="004E4173">
        <w:tab/>
      </w:r>
      <w:r w:rsidRPr="004E4173">
        <w:tab/>
      </w:r>
      <w:r w:rsidRPr="004E4173">
        <w:tab/>
      </w:r>
      <w:r w:rsidRPr="004E4173">
        <w:tab/>
        <w:t>}*/</w:t>
      </w:r>
    </w:p>
    <w:p w14:paraId="3EC3F2C8" w14:textId="77777777" w:rsidR="004E4173" w:rsidRPr="004E4173" w:rsidRDefault="004E4173" w:rsidP="004E4173">
      <w:pPr>
        <w:pStyle w:val="Code"/>
      </w:pPr>
      <w:r w:rsidRPr="004E4173">
        <w:tab/>
      </w:r>
      <w:r w:rsidRPr="004E4173">
        <w:tab/>
      </w:r>
      <w:r w:rsidRPr="004E4173">
        <w:tab/>
        <w:t>}</w:t>
      </w:r>
    </w:p>
    <w:p w14:paraId="7E45A9D6" w14:textId="77777777" w:rsidR="004E4173" w:rsidRPr="004E4173" w:rsidRDefault="004E4173" w:rsidP="004E4173">
      <w:pPr>
        <w:pStyle w:val="Code"/>
      </w:pPr>
      <w:r w:rsidRPr="004E4173">
        <w:t>#ifdef DEBUG</w:t>
      </w:r>
    </w:p>
    <w:p w14:paraId="51916603" w14:textId="77777777" w:rsidR="004E4173" w:rsidRPr="004E4173" w:rsidRDefault="004E4173" w:rsidP="004E4173">
      <w:pPr>
        <w:pStyle w:val="Code"/>
      </w:pPr>
      <w:r w:rsidRPr="004E4173">
        <w:tab/>
      </w:r>
      <w:r w:rsidRPr="004E4173">
        <w:tab/>
      </w:r>
      <w:r w:rsidRPr="004E4173">
        <w:tab/>
        <w:t>else if (key == Space)</w:t>
      </w:r>
    </w:p>
    <w:p w14:paraId="520350E3" w14:textId="77777777" w:rsidR="004E4173" w:rsidRPr="004E4173" w:rsidRDefault="004E4173" w:rsidP="004E4173">
      <w:pPr>
        <w:pStyle w:val="Code"/>
      </w:pPr>
      <w:r w:rsidRPr="004E4173">
        <w:tab/>
      </w:r>
      <w:r w:rsidRPr="004E4173">
        <w:tab/>
      </w:r>
      <w:r w:rsidRPr="004E4173">
        <w:tab/>
        <w:t>{</w:t>
      </w:r>
    </w:p>
    <w:p w14:paraId="6442FF76" w14:textId="77777777" w:rsidR="004E4173" w:rsidRPr="004E4173" w:rsidRDefault="004E4173" w:rsidP="004E4173">
      <w:pPr>
        <w:pStyle w:val="Code"/>
      </w:pPr>
      <w:r w:rsidRPr="004E4173">
        <w:tab/>
      </w:r>
      <w:r w:rsidRPr="004E4173">
        <w:tab/>
      </w:r>
      <w:r w:rsidRPr="004E4173">
        <w:tab/>
      </w:r>
      <w:r w:rsidRPr="004E4173">
        <w:tab/>
        <w:t>while (getch() != Space);</w:t>
      </w:r>
    </w:p>
    <w:p w14:paraId="794F3A64" w14:textId="77777777" w:rsidR="004E4173" w:rsidRPr="004E4173" w:rsidRDefault="004E4173" w:rsidP="004E4173">
      <w:pPr>
        <w:pStyle w:val="Code"/>
      </w:pPr>
      <w:r w:rsidRPr="004E4173">
        <w:tab/>
      </w:r>
      <w:r w:rsidRPr="004E4173">
        <w:tab/>
      </w:r>
      <w:r w:rsidRPr="004E4173">
        <w:tab/>
        <w:t>}</w:t>
      </w:r>
    </w:p>
    <w:p w14:paraId="6F7FF713" w14:textId="77777777" w:rsidR="004E4173" w:rsidRPr="004E4173" w:rsidRDefault="004E4173" w:rsidP="004E4173">
      <w:pPr>
        <w:pStyle w:val="Code"/>
      </w:pPr>
      <w:r w:rsidRPr="004E4173">
        <w:t>#endif</w:t>
      </w:r>
    </w:p>
    <w:p w14:paraId="1B3691B6" w14:textId="77777777" w:rsidR="004E4173" w:rsidRPr="004E4173" w:rsidRDefault="004E4173" w:rsidP="004E4173">
      <w:pPr>
        <w:pStyle w:val="Code"/>
      </w:pPr>
      <w:r w:rsidRPr="004E4173">
        <w:tab/>
      </w:r>
      <w:r w:rsidRPr="004E4173">
        <w:tab/>
        <w:t>}</w:t>
      </w:r>
    </w:p>
    <w:p w14:paraId="1780A5B2" w14:textId="77777777" w:rsidR="004E4173" w:rsidRPr="004E4173" w:rsidRDefault="004E4173" w:rsidP="004E4173">
      <w:pPr>
        <w:pStyle w:val="Code"/>
      </w:pPr>
      <w:r w:rsidRPr="004E4173">
        <w:tab/>
      </w:r>
      <w:r w:rsidRPr="004E4173">
        <w:tab/>
      </w:r>
    </w:p>
    <w:p w14:paraId="3D616871" w14:textId="77777777" w:rsidR="004E4173" w:rsidRPr="004E4173" w:rsidRDefault="004E4173" w:rsidP="004E4173">
      <w:pPr>
        <w:pStyle w:val="Code"/>
      </w:pPr>
      <w:r w:rsidRPr="004E4173">
        <w:tab/>
      </w:r>
      <w:r w:rsidRPr="004E4173">
        <w:tab/>
        <w:t>if (!snakes[0].Collision &amp;&amp; !snakes[1].Collision &amp;&amp; kbhit())</w:t>
      </w:r>
    </w:p>
    <w:p w14:paraId="5CF09B87" w14:textId="77777777" w:rsidR="004E4173" w:rsidRPr="004E4173" w:rsidRDefault="004E4173" w:rsidP="004E4173">
      <w:pPr>
        <w:pStyle w:val="Code"/>
      </w:pPr>
      <w:r w:rsidRPr="004E4173">
        <w:tab/>
      </w:r>
      <w:r w:rsidRPr="004E4173">
        <w:tab/>
        <w:t>{</w:t>
      </w:r>
    </w:p>
    <w:p w14:paraId="158B7A23" w14:textId="77777777" w:rsidR="004E4173" w:rsidRPr="004E4173" w:rsidRDefault="004E4173" w:rsidP="004E4173">
      <w:pPr>
        <w:pStyle w:val="Code"/>
      </w:pPr>
      <w:r w:rsidRPr="004E4173">
        <w:tab/>
      </w:r>
      <w:r w:rsidRPr="004E4173">
        <w:tab/>
      </w:r>
      <w:r w:rsidRPr="004E4173">
        <w:tab/>
        <w:t>key = toupper(getch());</w:t>
      </w:r>
    </w:p>
    <w:p w14:paraId="22D9605E" w14:textId="77777777" w:rsidR="004E4173" w:rsidRPr="004E4173" w:rsidRDefault="004E4173" w:rsidP="004E4173">
      <w:pPr>
        <w:pStyle w:val="Code"/>
      </w:pPr>
      <w:r w:rsidRPr="004E4173">
        <w:tab/>
      </w:r>
      <w:r w:rsidRPr="004E4173">
        <w:tab/>
      </w:r>
      <w:r w:rsidRPr="004E4173">
        <w:tab/>
      </w:r>
    </w:p>
    <w:p w14:paraId="0852ACDA" w14:textId="77777777" w:rsidR="004E4173" w:rsidRPr="004E4173" w:rsidRDefault="004E4173" w:rsidP="004E4173">
      <w:pPr>
        <w:pStyle w:val="Code"/>
      </w:pPr>
      <w:r w:rsidRPr="004E4173">
        <w:tab/>
      </w:r>
      <w:r w:rsidRPr="004E4173">
        <w:tab/>
      </w:r>
      <w:r w:rsidRPr="004E4173">
        <w:tab/>
        <w:t>if (!gotNewDirection[0] &amp;&amp; IF_WASD(key) &amp;&amp; key != (snakes[0].Head.Direction == 'W' ? 'S' : (snakes[0].Head.Direction == 'S' ? 'W' : (snakes[0].Head.Direction == 'A' ? 'D' : 'A'))))</w:t>
      </w:r>
    </w:p>
    <w:p w14:paraId="66BDCB3C" w14:textId="77777777" w:rsidR="004E4173" w:rsidRPr="004E4173" w:rsidRDefault="004E4173" w:rsidP="004E4173">
      <w:pPr>
        <w:pStyle w:val="Code"/>
      </w:pPr>
      <w:r w:rsidRPr="004E4173">
        <w:tab/>
      </w:r>
      <w:r w:rsidRPr="004E4173">
        <w:tab/>
      </w:r>
      <w:r w:rsidRPr="004E4173">
        <w:tab/>
        <w:t>{</w:t>
      </w:r>
    </w:p>
    <w:p w14:paraId="1A2AA4CD" w14:textId="77777777" w:rsidR="004E4173" w:rsidRPr="004E4173" w:rsidRDefault="004E4173" w:rsidP="004E4173">
      <w:pPr>
        <w:pStyle w:val="Code"/>
      </w:pPr>
      <w:r w:rsidRPr="004E4173">
        <w:tab/>
      </w:r>
      <w:r w:rsidRPr="004E4173">
        <w:tab/>
      </w:r>
      <w:r w:rsidRPr="004E4173">
        <w:tab/>
      </w:r>
      <w:r w:rsidRPr="004E4173">
        <w:tab/>
        <w:t>// Assign new bend</w:t>
      </w:r>
    </w:p>
    <w:p w14:paraId="71010471" w14:textId="77777777" w:rsidR="004E4173" w:rsidRPr="004E4173" w:rsidRDefault="004E4173" w:rsidP="004E4173">
      <w:pPr>
        <w:pStyle w:val="Code"/>
      </w:pPr>
      <w:r w:rsidRPr="004E4173">
        <w:tab/>
      </w:r>
      <w:r w:rsidRPr="004E4173">
        <w:tab/>
      </w:r>
      <w:r w:rsidRPr="004E4173">
        <w:tab/>
      </w:r>
      <w:r w:rsidRPr="004E4173">
        <w:tab/>
        <w:t>snakes[0].Head.Direction = snakes[0].Bend.Vector[snakes[0].Bend.ToAssign].Direction = key;</w:t>
      </w:r>
    </w:p>
    <w:p w14:paraId="4F145730" w14:textId="77777777" w:rsidR="004E4173" w:rsidRPr="004E4173" w:rsidRDefault="004E4173" w:rsidP="004E4173">
      <w:pPr>
        <w:pStyle w:val="Code"/>
      </w:pPr>
      <w:r w:rsidRPr="004E4173">
        <w:tab/>
      </w:r>
      <w:r w:rsidRPr="004E4173">
        <w:tab/>
      </w:r>
      <w:r w:rsidRPr="004E4173">
        <w:tab/>
      </w:r>
      <w:r w:rsidRPr="004E4173">
        <w:tab/>
        <w:t>snakes[0].Bend.Vector[snakes[0].Bend.ToAssign++].Position = snakes[0].Head.Position;</w:t>
      </w:r>
    </w:p>
    <w:p w14:paraId="5A61BB41" w14:textId="77777777" w:rsidR="004E4173" w:rsidRPr="004E4173" w:rsidRDefault="004E4173" w:rsidP="004E4173">
      <w:pPr>
        <w:pStyle w:val="Code"/>
      </w:pPr>
      <w:r w:rsidRPr="004E4173">
        <w:tab/>
      </w:r>
      <w:r w:rsidRPr="004E4173">
        <w:tab/>
      </w:r>
      <w:r w:rsidRPr="004E4173">
        <w:tab/>
      </w:r>
      <w:r w:rsidRPr="004E4173">
        <w:tab/>
      </w:r>
    </w:p>
    <w:p w14:paraId="72599F40" w14:textId="77777777" w:rsidR="004E4173" w:rsidRPr="004E4173" w:rsidRDefault="004E4173" w:rsidP="004E4173">
      <w:pPr>
        <w:pStyle w:val="Code"/>
      </w:pPr>
      <w:r w:rsidRPr="004E4173">
        <w:tab/>
      </w:r>
      <w:r w:rsidRPr="004E4173">
        <w:tab/>
      </w:r>
      <w:r w:rsidRPr="004E4173">
        <w:tab/>
      </w:r>
      <w:r w:rsidRPr="004E4173">
        <w:tab/>
        <w:t>if (snakes[0].Bend.ToAssign == SNAKE_LENGTH_MAX)</w:t>
      </w:r>
    </w:p>
    <w:p w14:paraId="733F5701" w14:textId="77777777" w:rsidR="004E4173" w:rsidRPr="004E4173" w:rsidRDefault="004E4173" w:rsidP="004E4173">
      <w:pPr>
        <w:pStyle w:val="Code"/>
      </w:pPr>
      <w:r w:rsidRPr="004E4173">
        <w:tab/>
      </w:r>
      <w:r w:rsidRPr="004E4173">
        <w:tab/>
      </w:r>
      <w:r w:rsidRPr="004E4173">
        <w:tab/>
      </w:r>
      <w:r w:rsidRPr="004E4173">
        <w:tab/>
        <w:t>{</w:t>
      </w:r>
    </w:p>
    <w:p w14:paraId="5FF9ABD6" w14:textId="77777777" w:rsidR="004E4173" w:rsidRPr="004E4173" w:rsidRDefault="004E4173" w:rsidP="004E4173">
      <w:pPr>
        <w:pStyle w:val="Code"/>
      </w:pPr>
      <w:r w:rsidRPr="004E4173">
        <w:tab/>
      </w:r>
      <w:r w:rsidRPr="004E4173">
        <w:tab/>
      </w:r>
      <w:r w:rsidRPr="004E4173">
        <w:tab/>
      </w:r>
      <w:r w:rsidRPr="004E4173">
        <w:tab/>
      </w:r>
      <w:r w:rsidRPr="004E4173">
        <w:tab/>
        <w:t>snakes[0].Bend.ToAssign = 0;</w:t>
      </w:r>
    </w:p>
    <w:p w14:paraId="08420EEE" w14:textId="77777777" w:rsidR="004E4173" w:rsidRPr="004E4173" w:rsidRDefault="004E4173" w:rsidP="004E4173">
      <w:pPr>
        <w:pStyle w:val="Code"/>
      </w:pPr>
      <w:r w:rsidRPr="004E4173">
        <w:tab/>
      </w:r>
      <w:r w:rsidRPr="004E4173">
        <w:tab/>
      </w:r>
      <w:r w:rsidRPr="004E4173">
        <w:tab/>
      </w:r>
      <w:r w:rsidRPr="004E4173">
        <w:tab/>
        <w:t>}</w:t>
      </w:r>
    </w:p>
    <w:p w14:paraId="6943804C" w14:textId="77777777" w:rsidR="004E4173" w:rsidRPr="004E4173" w:rsidRDefault="004E4173" w:rsidP="004E4173">
      <w:pPr>
        <w:pStyle w:val="Code"/>
      </w:pPr>
      <w:r w:rsidRPr="004E4173">
        <w:lastRenderedPageBreak/>
        <w:tab/>
      </w:r>
      <w:r w:rsidRPr="004E4173">
        <w:tab/>
      </w:r>
      <w:r w:rsidRPr="004E4173">
        <w:tab/>
      </w:r>
      <w:r w:rsidRPr="004E4173">
        <w:tab/>
      </w:r>
    </w:p>
    <w:p w14:paraId="5D9DDA85" w14:textId="77777777" w:rsidR="004E4173" w:rsidRPr="004E4173" w:rsidRDefault="004E4173" w:rsidP="004E4173">
      <w:pPr>
        <w:pStyle w:val="Code"/>
      </w:pPr>
      <w:r w:rsidRPr="004E4173">
        <w:tab/>
      </w:r>
      <w:r w:rsidRPr="004E4173">
        <w:tab/>
      </w:r>
      <w:r w:rsidRPr="004E4173">
        <w:tab/>
      </w:r>
      <w:r w:rsidRPr="004E4173">
        <w:tab/>
        <w:t>gotNewDirection[0] = true;</w:t>
      </w:r>
    </w:p>
    <w:p w14:paraId="0BD50446" w14:textId="77777777" w:rsidR="004E4173" w:rsidRPr="004E4173" w:rsidRDefault="004E4173" w:rsidP="004E4173">
      <w:pPr>
        <w:pStyle w:val="Code"/>
      </w:pPr>
      <w:r w:rsidRPr="004E4173">
        <w:tab/>
      </w:r>
      <w:r w:rsidRPr="004E4173">
        <w:tab/>
      </w:r>
      <w:r w:rsidRPr="004E4173">
        <w:tab/>
        <w:t>}</w:t>
      </w:r>
    </w:p>
    <w:p w14:paraId="0611B0BF" w14:textId="77777777" w:rsidR="004E4173" w:rsidRPr="004E4173" w:rsidRDefault="004E4173" w:rsidP="004E4173">
      <w:pPr>
        <w:pStyle w:val="Code"/>
      </w:pPr>
      <w:r w:rsidRPr="004E4173">
        <w:tab/>
      </w:r>
      <w:r w:rsidRPr="004E4173">
        <w:tab/>
      </w:r>
      <w:r w:rsidRPr="004E4173">
        <w:tab/>
        <w:t>else if (key == -32 || key == 224)</w:t>
      </w:r>
    </w:p>
    <w:p w14:paraId="6FB65584" w14:textId="77777777" w:rsidR="004E4173" w:rsidRPr="004E4173" w:rsidRDefault="004E4173" w:rsidP="004E4173">
      <w:pPr>
        <w:pStyle w:val="Code"/>
      </w:pPr>
      <w:r w:rsidRPr="004E4173">
        <w:tab/>
      </w:r>
      <w:r w:rsidRPr="004E4173">
        <w:tab/>
      </w:r>
      <w:r w:rsidRPr="004E4173">
        <w:tab/>
        <w:t>{</w:t>
      </w:r>
    </w:p>
    <w:p w14:paraId="40FBA9C1" w14:textId="77777777" w:rsidR="004E4173" w:rsidRPr="004E4173" w:rsidRDefault="004E4173" w:rsidP="004E4173">
      <w:pPr>
        <w:pStyle w:val="Code"/>
      </w:pPr>
      <w:r w:rsidRPr="004E4173">
        <w:tab/>
      </w:r>
      <w:r w:rsidRPr="004E4173">
        <w:tab/>
      </w:r>
      <w:r w:rsidRPr="004E4173">
        <w:tab/>
      </w:r>
      <w:r w:rsidRPr="004E4173">
        <w:tab/>
        <w:t>key = getch();</w:t>
      </w:r>
    </w:p>
    <w:p w14:paraId="11AC343F" w14:textId="77777777" w:rsidR="004E4173" w:rsidRPr="004E4173" w:rsidRDefault="004E4173" w:rsidP="004E4173">
      <w:pPr>
        <w:pStyle w:val="Code"/>
      </w:pPr>
      <w:r w:rsidRPr="004E4173">
        <w:tab/>
      </w:r>
      <w:r w:rsidRPr="004E4173">
        <w:tab/>
      </w:r>
      <w:r w:rsidRPr="004E4173">
        <w:tab/>
      </w:r>
      <w:r w:rsidRPr="004E4173">
        <w:tab/>
      </w:r>
    </w:p>
    <w:p w14:paraId="165D1447" w14:textId="77777777" w:rsidR="004E4173" w:rsidRPr="004E4173" w:rsidRDefault="004E4173" w:rsidP="004E4173">
      <w:pPr>
        <w:pStyle w:val="Code"/>
      </w:pPr>
      <w:r w:rsidRPr="004E4173">
        <w:tab/>
      </w:r>
      <w:r w:rsidRPr="004E4173">
        <w:tab/>
      </w:r>
      <w:r w:rsidRPr="004E4173">
        <w:tab/>
      </w:r>
      <w:r w:rsidRPr="004E4173">
        <w:tab/>
        <w:t>if (!snakes[1].Collision &amp;&amp; IF_ARROW(key) &amp;&amp; key != (snakes[1].Head.Direction == Up ? Down : (snakes[1].Head.Direction == Down ? Up : (snakes[1].Head.Direction == Left ? Right : Left))))</w:t>
      </w:r>
    </w:p>
    <w:p w14:paraId="0BDFB4E6" w14:textId="77777777" w:rsidR="004E4173" w:rsidRPr="004E4173" w:rsidRDefault="004E4173" w:rsidP="004E4173">
      <w:pPr>
        <w:pStyle w:val="Code"/>
      </w:pPr>
      <w:r w:rsidRPr="004E4173">
        <w:tab/>
      </w:r>
      <w:r w:rsidRPr="004E4173">
        <w:tab/>
      </w:r>
      <w:r w:rsidRPr="004E4173">
        <w:tab/>
      </w:r>
      <w:r w:rsidRPr="004E4173">
        <w:tab/>
        <w:t>{</w:t>
      </w:r>
    </w:p>
    <w:p w14:paraId="202B8B83" w14:textId="77777777" w:rsidR="004E4173" w:rsidRPr="004E4173" w:rsidRDefault="004E4173" w:rsidP="004E4173">
      <w:pPr>
        <w:pStyle w:val="Code"/>
      </w:pPr>
      <w:r w:rsidRPr="004E4173">
        <w:tab/>
      </w:r>
      <w:r w:rsidRPr="004E4173">
        <w:tab/>
      </w:r>
      <w:r w:rsidRPr="004E4173">
        <w:tab/>
      </w:r>
      <w:r w:rsidRPr="004E4173">
        <w:tab/>
      </w:r>
      <w:r w:rsidRPr="004E4173">
        <w:tab/>
        <w:t>// Assign new bend</w:t>
      </w:r>
    </w:p>
    <w:p w14:paraId="4193DDA8" w14:textId="77777777" w:rsidR="004E4173" w:rsidRPr="004E4173" w:rsidRDefault="004E4173" w:rsidP="004E4173">
      <w:pPr>
        <w:pStyle w:val="Code"/>
      </w:pPr>
      <w:r w:rsidRPr="004E4173">
        <w:tab/>
      </w:r>
      <w:r w:rsidRPr="004E4173">
        <w:tab/>
      </w:r>
      <w:r w:rsidRPr="004E4173">
        <w:tab/>
      </w:r>
      <w:r w:rsidRPr="004E4173">
        <w:tab/>
      </w:r>
      <w:r w:rsidRPr="004E4173">
        <w:tab/>
        <w:t>snakes[1].Head.Direction = snakes[1].Bend.Vector[snakes[1].Bend.ToAssign].Direction = key;</w:t>
      </w:r>
    </w:p>
    <w:p w14:paraId="60AB514B" w14:textId="77777777" w:rsidR="004E4173" w:rsidRPr="004E4173" w:rsidRDefault="004E4173" w:rsidP="004E4173">
      <w:pPr>
        <w:pStyle w:val="Code"/>
      </w:pPr>
      <w:r w:rsidRPr="004E4173">
        <w:tab/>
      </w:r>
      <w:r w:rsidRPr="004E4173">
        <w:tab/>
      </w:r>
      <w:r w:rsidRPr="004E4173">
        <w:tab/>
      </w:r>
      <w:r w:rsidRPr="004E4173">
        <w:tab/>
      </w:r>
      <w:r w:rsidRPr="004E4173">
        <w:tab/>
        <w:t>snakes[1].Bend.Vector[snakes[1].Bend.ToAssign++].Position = snakes[1].Head.Position;</w:t>
      </w:r>
    </w:p>
    <w:p w14:paraId="275A8D3A" w14:textId="77777777" w:rsidR="004E4173" w:rsidRPr="004E4173" w:rsidRDefault="004E4173" w:rsidP="004E4173">
      <w:pPr>
        <w:pStyle w:val="Code"/>
      </w:pPr>
      <w:r w:rsidRPr="004E4173">
        <w:tab/>
      </w:r>
      <w:r w:rsidRPr="004E4173">
        <w:tab/>
      </w:r>
      <w:r w:rsidRPr="004E4173">
        <w:tab/>
      </w:r>
      <w:r w:rsidRPr="004E4173">
        <w:tab/>
      </w:r>
      <w:r w:rsidRPr="004E4173">
        <w:tab/>
      </w:r>
    </w:p>
    <w:p w14:paraId="57E8C1E3" w14:textId="77777777" w:rsidR="004E4173" w:rsidRPr="004E4173" w:rsidRDefault="004E4173" w:rsidP="004E4173">
      <w:pPr>
        <w:pStyle w:val="Code"/>
      </w:pPr>
      <w:r w:rsidRPr="004E4173">
        <w:tab/>
      </w:r>
      <w:r w:rsidRPr="004E4173">
        <w:tab/>
      </w:r>
      <w:r w:rsidRPr="004E4173">
        <w:tab/>
      </w:r>
      <w:r w:rsidRPr="004E4173">
        <w:tab/>
      </w:r>
      <w:r w:rsidRPr="004E4173">
        <w:tab/>
        <w:t>if (snakes[1].Bend.ToAssign == SNAKE_LENGTH_MAX)</w:t>
      </w:r>
    </w:p>
    <w:p w14:paraId="1762F6D0" w14:textId="77777777" w:rsidR="004E4173" w:rsidRPr="004E4173" w:rsidRDefault="004E4173" w:rsidP="004E4173">
      <w:pPr>
        <w:pStyle w:val="Code"/>
      </w:pPr>
      <w:r w:rsidRPr="004E4173">
        <w:tab/>
      </w:r>
      <w:r w:rsidRPr="004E4173">
        <w:tab/>
      </w:r>
      <w:r w:rsidRPr="004E4173">
        <w:tab/>
      </w:r>
      <w:r w:rsidRPr="004E4173">
        <w:tab/>
      </w:r>
      <w:r w:rsidRPr="004E4173">
        <w:tab/>
        <w:t>{</w:t>
      </w:r>
    </w:p>
    <w:p w14:paraId="4AA338C4"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snakes[1].Bend.ToAssign = 0;</w:t>
      </w:r>
    </w:p>
    <w:p w14:paraId="72C5A1AC" w14:textId="77777777" w:rsidR="004E4173" w:rsidRPr="004E4173" w:rsidRDefault="004E4173" w:rsidP="004E4173">
      <w:pPr>
        <w:pStyle w:val="Code"/>
      </w:pPr>
      <w:r w:rsidRPr="004E4173">
        <w:tab/>
      </w:r>
      <w:r w:rsidRPr="004E4173">
        <w:tab/>
      </w:r>
      <w:r w:rsidRPr="004E4173">
        <w:tab/>
      </w:r>
      <w:r w:rsidRPr="004E4173">
        <w:tab/>
      </w:r>
      <w:r w:rsidRPr="004E4173">
        <w:tab/>
        <w:t>}</w:t>
      </w:r>
    </w:p>
    <w:p w14:paraId="22D847F6" w14:textId="77777777" w:rsidR="004E4173" w:rsidRPr="004E4173" w:rsidRDefault="004E4173" w:rsidP="004E4173">
      <w:pPr>
        <w:pStyle w:val="Code"/>
      </w:pPr>
      <w:r w:rsidRPr="004E4173">
        <w:tab/>
      </w:r>
      <w:r w:rsidRPr="004E4173">
        <w:tab/>
      </w:r>
      <w:r w:rsidRPr="004E4173">
        <w:tab/>
      </w:r>
      <w:r w:rsidRPr="004E4173">
        <w:tab/>
      </w:r>
      <w:r w:rsidRPr="004E4173">
        <w:tab/>
      </w:r>
    </w:p>
    <w:p w14:paraId="5E4D613C" w14:textId="77777777" w:rsidR="004E4173" w:rsidRPr="004E4173" w:rsidRDefault="004E4173" w:rsidP="004E4173">
      <w:pPr>
        <w:pStyle w:val="Code"/>
      </w:pPr>
      <w:r w:rsidRPr="004E4173">
        <w:tab/>
      </w:r>
      <w:r w:rsidRPr="004E4173">
        <w:tab/>
      </w:r>
      <w:r w:rsidRPr="004E4173">
        <w:tab/>
      </w:r>
      <w:r w:rsidRPr="004E4173">
        <w:tab/>
      </w:r>
      <w:r w:rsidRPr="004E4173">
        <w:tab/>
        <w:t>gotNewDirection[1] = true;</w:t>
      </w:r>
    </w:p>
    <w:p w14:paraId="599835D4" w14:textId="77777777" w:rsidR="004E4173" w:rsidRPr="004E4173" w:rsidRDefault="004E4173" w:rsidP="004E4173">
      <w:pPr>
        <w:pStyle w:val="Code"/>
      </w:pPr>
      <w:r w:rsidRPr="004E4173">
        <w:tab/>
      </w:r>
      <w:r w:rsidRPr="004E4173">
        <w:tab/>
      </w:r>
      <w:r w:rsidRPr="004E4173">
        <w:tab/>
      </w:r>
      <w:r w:rsidRPr="004E4173">
        <w:tab/>
        <w:t>}</w:t>
      </w:r>
    </w:p>
    <w:p w14:paraId="3F55E998" w14:textId="77777777" w:rsidR="004E4173" w:rsidRPr="004E4173" w:rsidRDefault="004E4173" w:rsidP="004E4173">
      <w:pPr>
        <w:pStyle w:val="Code"/>
      </w:pPr>
      <w:r w:rsidRPr="004E4173">
        <w:tab/>
      </w:r>
      <w:r w:rsidRPr="004E4173">
        <w:tab/>
      </w:r>
      <w:r w:rsidRPr="004E4173">
        <w:tab/>
        <w:t>}</w:t>
      </w:r>
    </w:p>
    <w:p w14:paraId="5DEF556B" w14:textId="77777777" w:rsidR="004E4173" w:rsidRPr="004E4173" w:rsidRDefault="004E4173" w:rsidP="004E4173">
      <w:pPr>
        <w:pStyle w:val="Code"/>
      </w:pPr>
      <w:r w:rsidRPr="004E4173">
        <w:tab/>
      </w:r>
      <w:r w:rsidRPr="004E4173">
        <w:tab/>
      </w:r>
      <w:r w:rsidRPr="004E4173">
        <w:tab/>
        <w:t>else if (key == Esc)</w:t>
      </w:r>
    </w:p>
    <w:p w14:paraId="41ACC49C" w14:textId="77777777" w:rsidR="004E4173" w:rsidRPr="004E4173" w:rsidRDefault="004E4173" w:rsidP="004E4173">
      <w:pPr>
        <w:pStyle w:val="Code"/>
      </w:pPr>
      <w:r w:rsidRPr="004E4173">
        <w:tab/>
      </w:r>
      <w:r w:rsidRPr="004E4173">
        <w:tab/>
      </w:r>
      <w:r w:rsidRPr="004E4173">
        <w:tab/>
        <w:t>{</w:t>
      </w:r>
    </w:p>
    <w:p w14:paraId="1BFF6D3D" w14:textId="77777777" w:rsidR="004E4173" w:rsidRPr="004E4173" w:rsidRDefault="004E4173" w:rsidP="004E4173">
      <w:pPr>
        <w:pStyle w:val="Code"/>
      </w:pPr>
      <w:r w:rsidRPr="004E4173">
        <w:tab/>
      </w:r>
      <w:r w:rsidRPr="004E4173">
        <w:tab/>
      </w:r>
      <w:r w:rsidRPr="004E4173">
        <w:tab/>
      </w:r>
      <w:r w:rsidRPr="004E4173">
        <w:tab/>
        <w:t>ResumeThread(sizecheckthreadHandle);</w:t>
      </w:r>
    </w:p>
    <w:p w14:paraId="310E8B76" w14:textId="77777777" w:rsidR="004E4173" w:rsidRPr="004E4173" w:rsidRDefault="004E4173" w:rsidP="004E4173">
      <w:pPr>
        <w:pStyle w:val="Code"/>
      </w:pPr>
      <w:r w:rsidRPr="004E4173">
        <w:tab/>
      </w:r>
      <w:r w:rsidRPr="004E4173">
        <w:tab/>
      </w:r>
      <w:r w:rsidRPr="004E4173">
        <w:tab/>
      </w:r>
      <w:r w:rsidRPr="004E4173">
        <w:tab/>
        <w:t>ResumeThread(cheatpromptthreadHandle);</w:t>
      </w:r>
    </w:p>
    <w:p w14:paraId="16090097" w14:textId="77777777" w:rsidR="004E4173" w:rsidRPr="004E4173" w:rsidRDefault="004E4173" w:rsidP="004E4173">
      <w:pPr>
        <w:pStyle w:val="Code"/>
      </w:pPr>
      <w:r w:rsidRPr="004E4173">
        <w:tab/>
      </w:r>
      <w:r w:rsidRPr="004E4173">
        <w:tab/>
      </w:r>
      <w:r w:rsidRPr="004E4173">
        <w:tab/>
      </w:r>
      <w:r w:rsidRPr="004E4173">
        <w:tab/>
        <w:t>SetConsoleTitle(gameName);</w:t>
      </w:r>
    </w:p>
    <w:p w14:paraId="726868B5" w14:textId="77777777" w:rsidR="004E4173" w:rsidRPr="004E4173" w:rsidRDefault="004E4173" w:rsidP="004E4173">
      <w:pPr>
        <w:pStyle w:val="Code"/>
      </w:pPr>
      <w:r w:rsidRPr="004E4173">
        <w:tab/>
      </w:r>
      <w:r w:rsidRPr="004E4173">
        <w:tab/>
      </w:r>
      <w:r w:rsidRPr="004E4173">
        <w:tab/>
      </w:r>
      <w:r w:rsidRPr="004E4173">
        <w:tab/>
      </w:r>
    </w:p>
    <w:p w14:paraId="2A85EF60" w14:textId="77777777" w:rsidR="004E4173" w:rsidRPr="004E4173" w:rsidRDefault="004E4173" w:rsidP="004E4173">
      <w:pPr>
        <w:pStyle w:val="Code"/>
      </w:pPr>
      <w:r w:rsidRPr="004E4173">
        <w:tab/>
      </w:r>
      <w:r w:rsidRPr="004E4173">
        <w:tab/>
      </w:r>
      <w:r w:rsidRPr="004E4173">
        <w:tab/>
      </w:r>
      <w:r w:rsidRPr="004E4173">
        <w:tab/>
        <w:t>setforeground(White);</w:t>
      </w:r>
    </w:p>
    <w:p w14:paraId="6F3D0705" w14:textId="77777777" w:rsidR="004E4173" w:rsidRPr="004E4173" w:rsidRDefault="004E4173" w:rsidP="004E4173">
      <w:pPr>
        <w:pStyle w:val="Code"/>
      </w:pPr>
      <w:r w:rsidRPr="004E4173">
        <w:tab/>
      </w:r>
      <w:r w:rsidRPr="004E4173">
        <w:tab/>
      </w:r>
      <w:r w:rsidRPr="004E4173">
        <w:tab/>
      </w:r>
      <w:r w:rsidRPr="004E4173">
        <w:tab/>
        <w:t>setbackground(Black);</w:t>
      </w:r>
    </w:p>
    <w:p w14:paraId="13434028" w14:textId="77777777" w:rsidR="004E4173" w:rsidRPr="004E4173" w:rsidRDefault="004E4173" w:rsidP="004E4173">
      <w:pPr>
        <w:pStyle w:val="Code"/>
      </w:pPr>
      <w:r w:rsidRPr="004E4173">
        <w:tab/>
      </w:r>
      <w:r w:rsidRPr="004E4173">
        <w:tab/>
      </w:r>
      <w:r w:rsidRPr="004E4173">
        <w:tab/>
      </w:r>
      <w:r w:rsidRPr="004E4173">
        <w:tab/>
      </w:r>
    </w:p>
    <w:p w14:paraId="16010365" w14:textId="77777777" w:rsidR="004E4173" w:rsidRPr="004E4173" w:rsidRDefault="004E4173" w:rsidP="004E4173">
      <w:pPr>
        <w:pStyle w:val="Code"/>
      </w:pPr>
      <w:r w:rsidRPr="004E4173">
        <w:tab/>
      </w:r>
      <w:r w:rsidRPr="004E4173">
        <w:tab/>
      </w:r>
      <w:r w:rsidRPr="004E4173">
        <w:tab/>
      </w:r>
      <w:r w:rsidRPr="004E4173">
        <w:tab/>
        <w:t>if (pausemenu(true))</w:t>
      </w:r>
    </w:p>
    <w:p w14:paraId="3FEBEA65" w14:textId="77777777" w:rsidR="004E4173" w:rsidRPr="004E4173" w:rsidRDefault="004E4173" w:rsidP="004E4173">
      <w:pPr>
        <w:pStyle w:val="Code"/>
      </w:pPr>
      <w:r w:rsidRPr="004E4173">
        <w:tab/>
      </w:r>
      <w:r w:rsidRPr="004E4173">
        <w:tab/>
      </w:r>
      <w:r w:rsidRPr="004E4173">
        <w:tab/>
      </w:r>
      <w:r w:rsidRPr="004E4173">
        <w:tab/>
        <w:t>{</w:t>
      </w:r>
    </w:p>
    <w:p w14:paraId="588C0114" w14:textId="77777777" w:rsidR="004E4173" w:rsidRPr="004E4173" w:rsidRDefault="004E4173" w:rsidP="004E4173">
      <w:pPr>
        <w:pStyle w:val="Code"/>
      </w:pPr>
      <w:r w:rsidRPr="004E4173">
        <w:tab/>
      </w:r>
      <w:r w:rsidRPr="004E4173">
        <w:tab/>
      </w:r>
      <w:r w:rsidRPr="004E4173">
        <w:tab/>
      </w:r>
      <w:r w:rsidRPr="004E4173">
        <w:tab/>
      </w:r>
      <w:r w:rsidRPr="004E4173">
        <w:tab/>
        <w:t>return;</w:t>
      </w:r>
    </w:p>
    <w:p w14:paraId="0E1234AF" w14:textId="77777777" w:rsidR="004E4173" w:rsidRPr="004E4173" w:rsidRDefault="004E4173" w:rsidP="004E4173">
      <w:pPr>
        <w:pStyle w:val="Code"/>
      </w:pPr>
      <w:r w:rsidRPr="004E4173">
        <w:tab/>
      </w:r>
      <w:r w:rsidRPr="004E4173">
        <w:tab/>
      </w:r>
      <w:r w:rsidRPr="004E4173">
        <w:tab/>
      </w:r>
      <w:r w:rsidRPr="004E4173">
        <w:tab/>
        <w:t>}</w:t>
      </w:r>
    </w:p>
    <w:p w14:paraId="6B7BDDEF" w14:textId="77777777" w:rsidR="004E4173" w:rsidRPr="004E4173" w:rsidRDefault="004E4173" w:rsidP="004E4173">
      <w:pPr>
        <w:pStyle w:val="Code"/>
      </w:pPr>
      <w:r w:rsidRPr="004E4173">
        <w:tab/>
      </w:r>
      <w:r w:rsidRPr="004E4173">
        <w:tab/>
      </w:r>
      <w:r w:rsidRPr="004E4173">
        <w:tab/>
      </w:r>
      <w:r w:rsidRPr="004E4173">
        <w:tab/>
      </w:r>
    </w:p>
    <w:p w14:paraId="09FE1B27" w14:textId="77777777" w:rsidR="004E4173" w:rsidRPr="004E4173" w:rsidRDefault="004E4173" w:rsidP="004E4173">
      <w:pPr>
        <w:pStyle w:val="Code"/>
      </w:pPr>
      <w:r w:rsidRPr="004E4173">
        <w:tab/>
      </w:r>
      <w:r w:rsidRPr="004E4173">
        <w:tab/>
      </w:r>
      <w:r w:rsidRPr="004E4173">
        <w:tab/>
      </w:r>
      <w:r w:rsidRPr="004E4173">
        <w:tab/>
        <w:t>SuspendThread(sizecheckthreadHandle);</w:t>
      </w:r>
    </w:p>
    <w:p w14:paraId="74646E6C" w14:textId="77777777" w:rsidR="004E4173" w:rsidRPr="004E4173" w:rsidRDefault="004E4173" w:rsidP="004E4173">
      <w:pPr>
        <w:pStyle w:val="Code"/>
      </w:pPr>
      <w:r w:rsidRPr="004E4173">
        <w:tab/>
      </w:r>
      <w:r w:rsidRPr="004E4173">
        <w:tab/>
      </w:r>
      <w:r w:rsidRPr="004E4173">
        <w:tab/>
      </w:r>
      <w:r w:rsidRPr="004E4173">
        <w:tab/>
        <w:t>SuspendThread(cheatpromptthreadHandle);</w:t>
      </w:r>
    </w:p>
    <w:p w14:paraId="4BED1B79" w14:textId="77777777" w:rsidR="004E4173" w:rsidRPr="004E4173" w:rsidRDefault="004E4173" w:rsidP="004E4173">
      <w:pPr>
        <w:pStyle w:val="Code"/>
      </w:pPr>
      <w:r w:rsidRPr="004E4173">
        <w:tab/>
      </w:r>
      <w:r w:rsidRPr="004E4173">
        <w:tab/>
      </w:r>
      <w:r w:rsidRPr="004E4173">
        <w:tab/>
      </w:r>
      <w:r w:rsidRPr="004E4173">
        <w:tab/>
        <w:t>livetitle("Player 1", snakes[0].Active, "Player 2", snakes[1].Active);</w:t>
      </w:r>
    </w:p>
    <w:p w14:paraId="6243BCB5" w14:textId="77777777" w:rsidR="004E4173" w:rsidRPr="004E4173" w:rsidRDefault="004E4173" w:rsidP="004E4173">
      <w:pPr>
        <w:pStyle w:val="Code"/>
      </w:pPr>
      <w:r w:rsidRPr="004E4173">
        <w:tab/>
      </w:r>
      <w:r w:rsidRPr="004E4173">
        <w:tab/>
      </w:r>
      <w:r w:rsidRPr="004E4173">
        <w:tab/>
      </w:r>
      <w:r w:rsidRPr="004E4173">
        <w:tab/>
        <w:t>/*</w:t>
      </w:r>
    </w:p>
    <w:p w14:paraId="5BAB5E18" w14:textId="77777777" w:rsidR="004E4173" w:rsidRPr="004E4173" w:rsidRDefault="004E4173" w:rsidP="004E4173">
      <w:pPr>
        <w:pStyle w:val="Code"/>
      </w:pPr>
      <w:r w:rsidRPr="004E4173">
        <w:tab/>
      </w:r>
      <w:r w:rsidRPr="004E4173">
        <w:tab/>
      </w:r>
      <w:r w:rsidRPr="004E4173">
        <w:tab/>
      </w:r>
      <w:r w:rsidRPr="004E4173">
        <w:tab/>
        <w:t>if (cheats[Fisa] != lastFisaState)</w:t>
      </w:r>
    </w:p>
    <w:p w14:paraId="58459F9A" w14:textId="77777777" w:rsidR="004E4173" w:rsidRPr="004E4173" w:rsidRDefault="004E4173" w:rsidP="004E4173">
      <w:pPr>
        <w:pStyle w:val="Code"/>
      </w:pPr>
      <w:r w:rsidRPr="004E4173">
        <w:tab/>
      </w:r>
      <w:r w:rsidRPr="004E4173">
        <w:tab/>
      </w:r>
      <w:r w:rsidRPr="004E4173">
        <w:tab/>
      </w:r>
      <w:r w:rsidRPr="004E4173">
        <w:tab/>
        <w:t>{</w:t>
      </w:r>
    </w:p>
    <w:p w14:paraId="0208AB78" w14:textId="77777777" w:rsidR="004E4173" w:rsidRPr="004E4173" w:rsidRDefault="004E4173" w:rsidP="004E4173">
      <w:pPr>
        <w:pStyle w:val="Code"/>
      </w:pPr>
      <w:r w:rsidRPr="004E4173">
        <w:tab/>
      </w:r>
      <w:r w:rsidRPr="004E4173">
        <w:tab/>
      </w:r>
      <w:r w:rsidRPr="004E4173">
        <w:tab/>
      </w:r>
      <w:r w:rsidRPr="004E4173">
        <w:tab/>
      </w:r>
      <w:r w:rsidRPr="004E4173">
        <w:tab/>
        <w:t>recreateboard(gameBoard[0], snake.Visual, berry, isSpecialShown, shownSpecial);</w:t>
      </w:r>
    </w:p>
    <w:p w14:paraId="21A6C9E0" w14:textId="77777777" w:rsidR="004E4173" w:rsidRPr="004E4173" w:rsidRDefault="004E4173" w:rsidP="004E4173">
      <w:pPr>
        <w:pStyle w:val="Code"/>
      </w:pPr>
      <w:r w:rsidRPr="004E4173">
        <w:tab/>
      </w:r>
      <w:r w:rsidRPr="004E4173">
        <w:tab/>
      </w:r>
      <w:r w:rsidRPr="004E4173">
        <w:tab/>
      </w:r>
      <w:r w:rsidRPr="004E4173">
        <w:tab/>
      </w:r>
      <w:r w:rsidRPr="004E4173">
        <w:tab/>
        <w:t>lastFisaState = cheats[Fisa];</w:t>
      </w:r>
    </w:p>
    <w:p w14:paraId="169B6175" w14:textId="77777777" w:rsidR="004E4173" w:rsidRPr="004E4173" w:rsidRDefault="004E4173" w:rsidP="004E4173">
      <w:pPr>
        <w:pStyle w:val="Code"/>
      </w:pPr>
      <w:r w:rsidRPr="004E4173">
        <w:tab/>
      </w:r>
      <w:r w:rsidRPr="004E4173">
        <w:tab/>
      </w:r>
      <w:r w:rsidRPr="004E4173">
        <w:tab/>
      </w:r>
      <w:r w:rsidRPr="004E4173">
        <w:tab/>
        <w:t>}*/</w:t>
      </w:r>
    </w:p>
    <w:p w14:paraId="61F69021" w14:textId="77777777" w:rsidR="004E4173" w:rsidRPr="004E4173" w:rsidRDefault="004E4173" w:rsidP="004E4173">
      <w:pPr>
        <w:pStyle w:val="Code"/>
      </w:pPr>
      <w:r w:rsidRPr="004E4173">
        <w:tab/>
      </w:r>
      <w:r w:rsidRPr="004E4173">
        <w:tab/>
      </w:r>
      <w:r w:rsidRPr="004E4173">
        <w:tab/>
        <w:t>}</w:t>
      </w:r>
    </w:p>
    <w:p w14:paraId="4B043EE5" w14:textId="77777777" w:rsidR="004E4173" w:rsidRPr="004E4173" w:rsidRDefault="004E4173" w:rsidP="004E4173">
      <w:pPr>
        <w:pStyle w:val="Code"/>
      </w:pPr>
      <w:r w:rsidRPr="004E4173">
        <w:t>#ifdef DEBUG</w:t>
      </w:r>
    </w:p>
    <w:p w14:paraId="7CEDA929" w14:textId="77777777" w:rsidR="004E4173" w:rsidRPr="004E4173" w:rsidRDefault="004E4173" w:rsidP="004E4173">
      <w:pPr>
        <w:pStyle w:val="Code"/>
      </w:pPr>
      <w:r w:rsidRPr="004E4173">
        <w:tab/>
      </w:r>
      <w:r w:rsidRPr="004E4173">
        <w:tab/>
      </w:r>
      <w:r w:rsidRPr="004E4173">
        <w:tab/>
        <w:t>else if (key == Space)</w:t>
      </w:r>
    </w:p>
    <w:p w14:paraId="447F7F28" w14:textId="77777777" w:rsidR="004E4173" w:rsidRPr="004E4173" w:rsidRDefault="004E4173" w:rsidP="004E4173">
      <w:pPr>
        <w:pStyle w:val="Code"/>
      </w:pPr>
      <w:r w:rsidRPr="004E4173">
        <w:tab/>
      </w:r>
      <w:r w:rsidRPr="004E4173">
        <w:tab/>
      </w:r>
      <w:r w:rsidRPr="004E4173">
        <w:tab/>
        <w:t>{</w:t>
      </w:r>
    </w:p>
    <w:p w14:paraId="6A3E05B5" w14:textId="77777777" w:rsidR="004E4173" w:rsidRPr="004E4173" w:rsidRDefault="004E4173" w:rsidP="004E4173">
      <w:pPr>
        <w:pStyle w:val="Code"/>
      </w:pPr>
      <w:r w:rsidRPr="004E4173">
        <w:tab/>
      </w:r>
      <w:r w:rsidRPr="004E4173">
        <w:tab/>
      </w:r>
      <w:r w:rsidRPr="004E4173">
        <w:tab/>
      </w:r>
      <w:r w:rsidRPr="004E4173">
        <w:tab/>
        <w:t>while (getch() != Space);</w:t>
      </w:r>
    </w:p>
    <w:p w14:paraId="686DEB56" w14:textId="77777777" w:rsidR="004E4173" w:rsidRPr="004E4173" w:rsidRDefault="004E4173" w:rsidP="004E4173">
      <w:pPr>
        <w:pStyle w:val="Code"/>
      </w:pPr>
      <w:r w:rsidRPr="004E4173">
        <w:tab/>
      </w:r>
      <w:r w:rsidRPr="004E4173">
        <w:tab/>
      </w:r>
      <w:r w:rsidRPr="004E4173">
        <w:tab/>
        <w:t>}</w:t>
      </w:r>
    </w:p>
    <w:p w14:paraId="5BEA2260" w14:textId="77777777" w:rsidR="004E4173" w:rsidRPr="004E4173" w:rsidRDefault="004E4173" w:rsidP="004E4173">
      <w:pPr>
        <w:pStyle w:val="Code"/>
      </w:pPr>
      <w:r w:rsidRPr="004E4173">
        <w:t>#endif</w:t>
      </w:r>
    </w:p>
    <w:p w14:paraId="40359870" w14:textId="77777777" w:rsidR="004E4173" w:rsidRPr="004E4173" w:rsidRDefault="004E4173" w:rsidP="004E4173">
      <w:pPr>
        <w:pStyle w:val="Code"/>
      </w:pPr>
      <w:r w:rsidRPr="004E4173">
        <w:tab/>
      </w:r>
      <w:r w:rsidRPr="004E4173">
        <w:tab/>
        <w:t>}</w:t>
      </w:r>
    </w:p>
    <w:p w14:paraId="6325D92D" w14:textId="77777777" w:rsidR="004E4173" w:rsidRPr="004E4173" w:rsidRDefault="004E4173" w:rsidP="004E4173">
      <w:pPr>
        <w:pStyle w:val="Code"/>
      </w:pPr>
      <w:r w:rsidRPr="004E4173">
        <w:tab/>
      </w:r>
      <w:r w:rsidRPr="004E4173">
        <w:tab/>
      </w:r>
    </w:p>
    <w:p w14:paraId="3E09810B" w14:textId="77777777" w:rsidR="004E4173" w:rsidRPr="004E4173" w:rsidRDefault="004E4173" w:rsidP="004E4173">
      <w:pPr>
        <w:pStyle w:val="Code"/>
      </w:pPr>
      <w:r w:rsidRPr="004E4173">
        <w:tab/>
      </w:r>
      <w:r w:rsidRPr="004E4173">
        <w:tab/>
        <w:t>for (s = 0; s &lt;= 1; s++)</w:t>
      </w:r>
    </w:p>
    <w:p w14:paraId="0DA859D7" w14:textId="77777777" w:rsidR="004E4173" w:rsidRPr="004E4173" w:rsidRDefault="004E4173" w:rsidP="004E4173">
      <w:pPr>
        <w:pStyle w:val="Code"/>
      </w:pPr>
      <w:r w:rsidRPr="004E4173">
        <w:tab/>
      </w:r>
      <w:r w:rsidRPr="004E4173">
        <w:tab/>
        <w:t>{</w:t>
      </w:r>
    </w:p>
    <w:p w14:paraId="0E8B5497" w14:textId="77777777" w:rsidR="004E4173" w:rsidRPr="004E4173" w:rsidRDefault="004E4173" w:rsidP="004E4173">
      <w:pPr>
        <w:pStyle w:val="Code"/>
      </w:pPr>
      <w:r w:rsidRPr="004E4173">
        <w:tab/>
      </w:r>
      <w:r w:rsidRPr="004E4173">
        <w:tab/>
      </w:r>
      <w:r w:rsidRPr="004E4173">
        <w:tab/>
        <w:t>if (!snakes[s].Collision)</w:t>
      </w:r>
    </w:p>
    <w:p w14:paraId="1238E346" w14:textId="77777777" w:rsidR="004E4173" w:rsidRPr="004E4173" w:rsidRDefault="004E4173" w:rsidP="004E4173">
      <w:pPr>
        <w:pStyle w:val="Code"/>
      </w:pPr>
      <w:r w:rsidRPr="004E4173">
        <w:tab/>
      </w:r>
      <w:r w:rsidRPr="004E4173">
        <w:tab/>
      </w:r>
      <w:r w:rsidRPr="004E4173">
        <w:tab/>
        <w:t>{</w:t>
      </w:r>
    </w:p>
    <w:p w14:paraId="2B73B3AC" w14:textId="77777777" w:rsidR="004E4173" w:rsidRPr="004E4173" w:rsidRDefault="004E4173" w:rsidP="004E4173">
      <w:pPr>
        <w:pStyle w:val="Code"/>
      </w:pPr>
      <w:r w:rsidRPr="004E4173">
        <w:tab/>
      </w:r>
      <w:r w:rsidRPr="004E4173">
        <w:tab/>
      </w:r>
      <w:r w:rsidRPr="004E4173">
        <w:tab/>
      </w:r>
      <w:r w:rsidRPr="004E4173">
        <w:tab/>
        <w:t>// Change snake position</w:t>
      </w:r>
    </w:p>
    <w:p w14:paraId="10C08CA7" w14:textId="77777777" w:rsidR="004E4173" w:rsidRPr="004E4173" w:rsidRDefault="004E4173" w:rsidP="004E4173">
      <w:pPr>
        <w:pStyle w:val="Code"/>
      </w:pPr>
      <w:r w:rsidRPr="004E4173">
        <w:tab/>
      </w:r>
      <w:r w:rsidRPr="004E4173">
        <w:tab/>
      </w:r>
      <w:r w:rsidRPr="004E4173">
        <w:tab/>
      </w:r>
      <w:r w:rsidRPr="004E4173">
        <w:tab/>
        <w:t>if (snakes[s].Head.Direction == CONTROLS[s][KUp])</w:t>
      </w:r>
    </w:p>
    <w:p w14:paraId="45E09ADD" w14:textId="77777777" w:rsidR="004E4173" w:rsidRPr="004E4173" w:rsidRDefault="004E4173" w:rsidP="004E4173">
      <w:pPr>
        <w:pStyle w:val="Code"/>
      </w:pPr>
      <w:r w:rsidRPr="004E4173">
        <w:tab/>
      </w:r>
      <w:r w:rsidRPr="004E4173">
        <w:tab/>
      </w:r>
      <w:r w:rsidRPr="004E4173">
        <w:tab/>
      </w:r>
      <w:r w:rsidRPr="004E4173">
        <w:tab/>
        <w:t>{</w:t>
      </w:r>
    </w:p>
    <w:p w14:paraId="54A1F2F7" w14:textId="77777777" w:rsidR="004E4173" w:rsidRPr="004E4173" w:rsidRDefault="004E4173" w:rsidP="004E4173">
      <w:pPr>
        <w:pStyle w:val="Code"/>
      </w:pPr>
      <w:r w:rsidRPr="004E4173">
        <w:tab/>
      </w:r>
      <w:r w:rsidRPr="004E4173">
        <w:tab/>
      </w:r>
      <w:r w:rsidRPr="004E4173">
        <w:tab/>
      </w:r>
      <w:r w:rsidRPr="004E4173">
        <w:tab/>
      </w:r>
      <w:r w:rsidRPr="004E4173">
        <w:tab/>
        <w:t>snakes[s].Head.Position.Y--;</w:t>
      </w:r>
    </w:p>
    <w:p w14:paraId="63F2D009" w14:textId="77777777" w:rsidR="004E4173" w:rsidRPr="004E4173" w:rsidRDefault="004E4173" w:rsidP="004E4173">
      <w:pPr>
        <w:pStyle w:val="Code"/>
      </w:pPr>
      <w:r w:rsidRPr="004E4173">
        <w:tab/>
      </w:r>
      <w:r w:rsidRPr="004E4173">
        <w:tab/>
      </w:r>
      <w:r w:rsidRPr="004E4173">
        <w:tab/>
      </w:r>
      <w:r w:rsidRPr="004E4173">
        <w:tab/>
        <w:t>}</w:t>
      </w:r>
    </w:p>
    <w:p w14:paraId="7523CF18" w14:textId="77777777" w:rsidR="004E4173" w:rsidRPr="004E4173" w:rsidRDefault="004E4173" w:rsidP="004E4173">
      <w:pPr>
        <w:pStyle w:val="Code"/>
      </w:pPr>
      <w:r w:rsidRPr="004E4173">
        <w:tab/>
      </w:r>
      <w:r w:rsidRPr="004E4173">
        <w:tab/>
      </w:r>
      <w:r w:rsidRPr="004E4173">
        <w:tab/>
      </w:r>
      <w:r w:rsidRPr="004E4173">
        <w:tab/>
        <w:t>else if (snakes[s].Head.Direction ==  CONTROLS[s][KDown])</w:t>
      </w:r>
    </w:p>
    <w:p w14:paraId="79CCC626" w14:textId="77777777" w:rsidR="004E4173" w:rsidRPr="004E4173" w:rsidRDefault="004E4173" w:rsidP="004E4173">
      <w:pPr>
        <w:pStyle w:val="Code"/>
      </w:pPr>
      <w:r w:rsidRPr="004E4173">
        <w:tab/>
      </w:r>
      <w:r w:rsidRPr="004E4173">
        <w:tab/>
      </w:r>
      <w:r w:rsidRPr="004E4173">
        <w:tab/>
      </w:r>
      <w:r w:rsidRPr="004E4173">
        <w:tab/>
        <w:t>{</w:t>
      </w:r>
    </w:p>
    <w:p w14:paraId="3FDA9884" w14:textId="77777777" w:rsidR="004E4173" w:rsidRPr="004E4173" w:rsidRDefault="004E4173" w:rsidP="004E4173">
      <w:pPr>
        <w:pStyle w:val="Code"/>
      </w:pPr>
      <w:r w:rsidRPr="004E4173">
        <w:lastRenderedPageBreak/>
        <w:tab/>
      </w:r>
      <w:r w:rsidRPr="004E4173">
        <w:tab/>
      </w:r>
      <w:r w:rsidRPr="004E4173">
        <w:tab/>
      </w:r>
      <w:r w:rsidRPr="004E4173">
        <w:tab/>
      </w:r>
      <w:r w:rsidRPr="004E4173">
        <w:tab/>
        <w:t>snakes[s].Head.Position.Y++;</w:t>
      </w:r>
    </w:p>
    <w:p w14:paraId="4019CB68" w14:textId="77777777" w:rsidR="004E4173" w:rsidRPr="004E4173" w:rsidRDefault="004E4173" w:rsidP="004E4173">
      <w:pPr>
        <w:pStyle w:val="Code"/>
      </w:pPr>
      <w:r w:rsidRPr="004E4173">
        <w:tab/>
      </w:r>
      <w:r w:rsidRPr="004E4173">
        <w:tab/>
      </w:r>
      <w:r w:rsidRPr="004E4173">
        <w:tab/>
      </w:r>
      <w:r w:rsidRPr="004E4173">
        <w:tab/>
        <w:t>}</w:t>
      </w:r>
    </w:p>
    <w:p w14:paraId="389D2B40" w14:textId="77777777" w:rsidR="004E4173" w:rsidRPr="004E4173" w:rsidRDefault="004E4173" w:rsidP="004E4173">
      <w:pPr>
        <w:pStyle w:val="Code"/>
      </w:pPr>
      <w:r w:rsidRPr="004E4173">
        <w:tab/>
      </w:r>
      <w:r w:rsidRPr="004E4173">
        <w:tab/>
      </w:r>
      <w:r w:rsidRPr="004E4173">
        <w:tab/>
      </w:r>
      <w:r w:rsidRPr="004E4173">
        <w:tab/>
        <w:t>else if (snakes[s].Head.Direction ==  CONTROLS[s][KLeft])</w:t>
      </w:r>
    </w:p>
    <w:p w14:paraId="00910142" w14:textId="77777777" w:rsidR="004E4173" w:rsidRPr="004E4173" w:rsidRDefault="004E4173" w:rsidP="004E4173">
      <w:pPr>
        <w:pStyle w:val="Code"/>
      </w:pPr>
      <w:r w:rsidRPr="004E4173">
        <w:tab/>
      </w:r>
      <w:r w:rsidRPr="004E4173">
        <w:tab/>
      </w:r>
      <w:r w:rsidRPr="004E4173">
        <w:tab/>
      </w:r>
      <w:r w:rsidRPr="004E4173">
        <w:tab/>
        <w:t>{</w:t>
      </w:r>
    </w:p>
    <w:p w14:paraId="55E9EDA2" w14:textId="77777777" w:rsidR="004E4173" w:rsidRPr="004E4173" w:rsidRDefault="004E4173" w:rsidP="004E4173">
      <w:pPr>
        <w:pStyle w:val="Code"/>
      </w:pPr>
      <w:r w:rsidRPr="004E4173">
        <w:tab/>
      </w:r>
      <w:r w:rsidRPr="004E4173">
        <w:tab/>
      </w:r>
      <w:r w:rsidRPr="004E4173">
        <w:tab/>
      </w:r>
      <w:r w:rsidRPr="004E4173">
        <w:tab/>
      </w:r>
      <w:r w:rsidRPr="004E4173">
        <w:tab/>
        <w:t>snakes[s].Head.Position.X--;</w:t>
      </w:r>
    </w:p>
    <w:p w14:paraId="0A4E4396" w14:textId="77777777" w:rsidR="004E4173" w:rsidRPr="004E4173" w:rsidRDefault="004E4173" w:rsidP="004E4173">
      <w:pPr>
        <w:pStyle w:val="Code"/>
      </w:pPr>
      <w:r w:rsidRPr="004E4173">
        <w:tab/>
      </w:r>
      <w:r w:rsidRPr="004E4173">
        <w:tab/>
      </w:r>
      <w:r w:rsidRPr="004E4173">
        <w:tab/>
      </w:r>
      <w:r w:rsidRPr="004E4173">
        <w:tab/>
        <w:t>}</w:t>
      </w:r>
    </w:p>
    <w:p w14:paraId="7783875D" w14:textId="77777777" w:rsidR="004E4173" w:rsidRPr="004E4173" w:rsidRDefault="004E4173" w:rsidP="004E4173">
      <w:pPr>
        <w:pStyle w:val="Code"/>
      </w:pPr>
      <w:r w:rsidRPr="004E4173">
        <w:tab/>
      </w:r>
      <w:r w:rsidRPr="004E4173">
        <w:tab/>
      </w:r>
      <w:r w:rsidRPr="004E4173">
        <w:tab/>
      </w:r>
      <w:r w:rsidRPr="004E4173">
        <w:tab/>
        <w:t>else if (snakes[s].Head.Direction ==  CONTROLS[s][KRight])</w:t>
      </w:r>
    </w:p>
    <w:p w14:paraId="0BECEBA1" w14:textId="77777777" w:rsidR="004E4173" w:rsidRPr="004E4173" w:rsidRDefault="004E4173" w:rsidP="004E4173">
      <w:pPr>
        <w:pStyle w:val="Code"/>
      </w:pPr>
      <w:r w:rsidRPr="004E4173">
        <w:tab/>
      </w:r>
      <w:r w:rsidRPr="004E4173">
        <w:tab/>
      </w:r>
      <w:r w:rsidRPr="004E4173">
        <w:tab/>
      </w:r>
      <w:r w:rsidRPr="004E4173">
        <w:tab/>
        <w:t>{</w:t>
      </w:r>
    </w:p>
    <w:p w14:paraId="1B18483F" w14:textId="77777777" w:rsidR="004E4173" w:rsidRPr="004E4173" w:rsidRDefault="004E4173" w:rsidP="004E4173">
      <w:pPr>
        <w:pStyle w:val="Code"/>
      </w:pPr>
      <w:r w:rsidRPr="004E4173">
        <w:tab/>
      </w:r>
      <w:r w:rsidRPr="004E4173">
        <w:tab/>
      </w:r>
      <w:r w:rsidRPr="004E4173">
        <w:tab/>
      </w:r>
      <w:r w:rsidRPr="004E4173">
        <w:tab/>
      </w:r>
      <w:r w:rsidRPr="004E4173">
        <w:tab/>
        <w:t>snakes[s].Head.Position.X++;</w:t>
      </w:r>
    </w:p>
    <w:p w14:paraId="0D985AAD" w14:textId="77777777" w:rsidR="004E4173" w:rsidRPr="004E4173" w:rsidRDefault="004E4173" w:rsidP="004E4173">
      <w:pPr>
        <w:pStyle w:val="Code"/>
      </w:pPr>
      <w:r w:rsidRPr="004E4173">
        <w:tab/>
      </w:r>
      <w:r w:rsidRPr="004E4173">
        <w:tab/>
      </w:r>
      <w:r w:rsidRPr="004E4173">
        <w:tab/>
      </w:r>
      <w:r w:rsidRPr="004E4173">
        <w:tab/>
        <w:t>}</w:t>
      </w:r>
    </w:p>
    <w:p w14:paraId="28DB64C2" w14:textId="77777777" w:rsidR="004E4173" w:rsidRPr="004E4173" w:rsidRDefault="004E4173" w:rsidP="004E4173">
      <w:pPr>
        <w:pStyle w:val="Code"/>
      </w:pPr>
      <w:r w:rsidRPr="004E4173">
        <w:tab/>
      </w:r>
      <w:r w:rsidRPr="004E4173">
        <w:tab/>
      </w:r>
      <w:r w:rsidRPr="004E4173">
        <w:tab/>
      </w:r>
      <w:r w:rsidRPr="004E4173">
        <w:tab/>
      </w:r>
    </w:p>
    <w:p w14:paraId="03B52C04" w14:textId="77777777" w:rsidR="004E4173" w:rsidRPr="004E4173" w:rsidRDefault="004E4173" w:rsidP="004E4173">
      <w:pPr>
        <w:pStyle w:val="Code"/>
      </w:pPr>
      <w:r w:rsidRPr="004E4173">
        <w:tab/>
      </w:r>
      <w:r w:rsidRPr="004E4173">
        <w:tab/>
      </w:r>
      <w:r w:rsidRPr="004E4173">
        <w:tab/>
      </w:r>
      <w:r w:rsidRPr="004E4173">
        <w:tab/>
        <w:t>if (!borders)</w:t>
      </w:r>
    </w:p>
    <w:p w14:paraId="58663825" w14:textId="77777777" w:rsidR="004E4173" w:rsidRPr="004E4173" w:rsidRDefault="004E4173" w:rsidP="004E4173">
      <w:pPr>
        <w:pStyle w:val="Code"/>
      </w:pPr>
      <w:r w:rsidRPr="004E4173">
        <w:tab/>
      </w:r>
      <w:r w:rsidRPr="004E4173">
        <w:tab/>
      </w:r>
      <w:r w:rsidRPr="004E4173">
        <w:tab/>
      </w:r>
      <w:r w:rsidRPr="004E4173">
        <w:tab/>
        <w:t>{</w:t>
      </w:r>
    </w:p>
    <w:p w14:paraId="6484C11A" w14:textId="77777777" w:rsidR="004E4173" w:rsidRPr="004E4173" w:rsidRDefault="004E4173" w:rsidP="004E4173">
      <w:pPr>
        <w:pStyle w:val="Code"/>
      </w:pPr>
      <w:r w:rsidRPr="004E4173">
        <w:tab/>
      </w:r>
      <w:r w:rsidRPr="004E4173">
        <w:tab/>
      </w:r>
      <w:r w:rsidRPr="004E4173">
        <w:tab/>
      </w:r>
      <w:r w:rsidRPr="004E4173">
        <w:tab/>
      </w:r>
      <w:r w:rsidRPr="004E4173">
        <w:tab/>
        <w:t>// Move head to opposite console edge</w:t>
      </w:r>
    </w:p>
    <w:p w14:paraId="53F0DE3B" w14:textId="77777777" w:rsidR="004E4173" w:rsidRPr="004E4173" w:rsidRDefault="004E4173" w:rsidP="004E4173">
      <w:pPr>
        <w:pStyle w:val="Code"/>
      </w:pPr>
      <w:r w:rsidRPr="004E4173">
        <w:tab/>
      </w:r>
      <w:r w:rsidRPr="004E4173">
        <w:tab/>
      </w:r>
      <w:r w:rsidRPr="004E4173">
        <w:tab/>
      </w:r>
      <w:r w:rsidRPr="004E4173">
        <w:tab/>
      </w:r>
      <w:r w:rsidRPr="004E4173">
        <w:tab/>
        <w:t>if (snakes[s].Head.Position.X &lt; 0)</w:t>
      </w:r>
    </w:p>
    <w:p w14:paraId="5A8A6AD4" w14:textId="77777777" w:rsidR="004E4173" w:rsidRPr="004E4173" w:rsidRDefault="004E4173" w:rsidP="004E4173">
      <w:pPr>
        <w:pStyle w:val="Code"/>
      </w:pPr>
      <w:r w:rsidRPr="004E4173">
        <w:tab/>
      </w:r>
      <w:r w:rsidRPr="004E4173">
        <w:tab/>
      </w:r>
      <w:r w:rsidRPr="004E4173">
        <w:tab/>
      </w:r>
      <w:r w:rsidRPr="004E4173">
        <w:tab/>
      </w:r>
      <w:r w:rsidRPr="004E4173">
        <w:tab/>
        <w:t>{</w:t>
      </w:r>
    </w:p>
    <w:p w14:paraId="0B31285A"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snakes[s].Head.Position.X = forcedConsoleSize.X;</w:t>
      </w:r>
    </w:p>
    <w:p w14:paraId="77E5B64B" w14:textId="77777777" w:rsidR="004E4173" w:rsidRPr="004E4173" w:rsidRDefault="004E4173" w:rsidP="004E4173">
      <w:pPr>
        <w:pStyle w:val="Code"/>
      </w:pPr>
      <w:r w:rsidRPr="004E4173">
        <w:tab/>
      </w:r>
      <w:r w:rsidRPr="004E4173">
        <w:tab/>
      </w:r>
      <w:r w:rsidRPr="004E4173">
        <w:tab/>
      </w:r>
      <w:r w:rsidRPr="004E4173">
        <w:tab/>
      </w:r>
      <w:r w:rsidRPr="004E4173">
        <w:tab/>
        <w:t>}</w:t>
      </w:r>
    </w:p>
    <w:p w14:paraId="428F64E4" w14:textId="77777777" w:rsidR="004E4173" w:rsidRPr="004E4173" w:rsidRDefault="004E4173" w:rsidP="004E4173">
      <w:pPr>
        <w:pStyle w:val="Code"/>
      </w:pPr>
      <w:r w:rsidRPr="004E4173">
        <w:tab/>
      </w:r>
      <w:r w:rsidRPr="004E4173">
        <w:tab/>
      </w:r>
      <w:r w:rsidRPr="004E4173">
        <w:tab/>
      </w:r>
      <w:r w:rsidRPr="004E4173">
        <w:tab/>
      </w:r>
      <w:r w:rsidRPr="004E4173">
        <w:tab/>
        <w:t>else if (snakes[s].Head.Position.X &gt; forcedConsoleSize.X)</w:t>
      </w:r>
    </w:p>
    <w:p w14:paraId="121E4C3B" w14:textId="77777777" w:rsidR="004E4173" w:rsidRPr="004E4173" w:rsidRDefault="004E4173" w:rsidP="004E4173">
      <w:pPr>
        <w:pStyle w:val="Code"/>
      </w:pPr>
      <w:r w:rsidRPr="004E4173">
        <w:tab/>
      </w:r>
      <w:r w:rsidRPr="004E4173">
        <w:tab/>
      </w:r>
      <w:r w:rsidRPr="004E4173">
        <w:tab/>
      </w:r>
      <w:r w:rsidRPr="004E4173">
        <w:tab/>
      </w:r>
      <w:r w:rsidRPr="004E4173">
        <w:tab/>
        <w:t>{</w:t>
      </w:r>
    </w:p>
    <w:p w14:paraId="2F5F3F43"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snakes[s].Head.Position.X = 0;</w:t>
      </w:r>
    </w:p>
    <w:p w14:paraId="740AC048" w14:textId="77777777" w:rsidR="004E4173" w:rsidRPr="004E4173" w:rsidRDefault="004E4173" w:rsidP="004E4173">
      <w:pPr>
        <w:pStyle w:val="Code"/>
      </w:pPr>
      <w:r w:rsidRPr="004E4173">
        <w:tab/>
      </w:r>
      <w:r w:rsidRPr="004E4173">
        <w:tab/>
      </w:r>
      <w:r w:rsidRPr="004E4173">
        <w:tab/>
      </w:r>
      <w:r w:rsidRPr="004E4173">
        <w:tab/>
      </w:r>
      <w:r w:rsidRPr="004E4173">
        <w:tab/>
        <w:t>}</w:t>
      </w:r>
    </w:p>
    <w:p w14:paraId="5B7F8D48" w14:textId="77777777" w:rsidR="004E4173" w:rsidRPr="004E4173" w:rsidRDefault="004E4173" w:rsidP="004E4173">
      <w:pPr>
        <w:pStyle w:val="Code"/>
      </w:pPr>
      <w:r w:rsidRPr="004E4173">
        <w:tab/>
      </w:r>
      <w:r w:rsidRPr="004E4173">
        <w:tab/>
      </w:r>
      <w:r w:rsidRPr="004E4173">
        <w:tab/>
      </w:r>
      <w:r w:rsidRPr="004E4173">
        <w:tab/>
      </w:r>
      <w:r w:rsidRPr="004E4173">
        <w:tab/>
        <w:t>else if (snakes[s].Head.Position.Y &lt; 0)</w:t>
      </w:r>
    </w:p>
    <w:p w14:paraId="475BD833" w14:textId="77777777" w:rsidR="004E4173" w:rsidRPr="004E4173" w:rsidRDefault="004E4173" w:rsidP="004E4173">
      <w:pPr>
        <w:pStyle w:val="Code"/>
      </w:pPr>
      <w:r w:rsidRPr="004E4173">
        <w:tab/>
      </w:r>
      <w:r w:rsidRPr="004E4173">
        <w:tab/>
      </w:r>
      <w:r w:rsidRPr="004E4173">
        <w:tab/>
      </w:r>
      <w:r w:rsidRPr="004E4173">
        <w:tab/>
      </w:r>
      <w:r w:rsidRPr="004E4173">
        <w:tab/>
        <w:t>{</w:t>
      </w:r>
    </w:p>
    <w:p w14:paraId="2981FC96"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snakes[s].Head.Position.Y = forcedConsoleSize.Y;</w:t>
      </w:r>
    </w:p>
    <w:p w14:paraId="7AC3DB15" w14:textId="77777777" w:rsidR="004E4173" w:rsidRPr="004E4173" w:rsidRDefault="004E4173" w:rsidP="004E4173">
      <w:pPr>
        <w:pStyle w:val="Code"/>
      </w:pPr>
      <w:r w:rsidRPr="004E4173">
        <w:tab/>
      </w:r>
      <w:r w:rsidRPr="004E4173">
        <w:tab/>
      </w:r>
      <w:r w:rsidRPr="004E4173">
        <w:tab/>
      </w:r>
      <w:r w:rsidRPr="004E4173">
        <w:tab/>
      </w:r>
      <w:r w:rsidRPr="004E4173">
        <w:tab/>
        <w:t>}</w:t>
      </w:r>
    </w:p>
    <w:p w14:paraId="46B8B79A" w14:textId="77777777" w:rsidR="004E4173" w:rsidRPr="004E4173" w:rsidRDefault="004E4173" w:rsidP="004E4173">
      <w:pPr>
        <w:pStyle w:val="Code"/>
      </w:pPr>
      <w:r w:rsidRPr="004E4173">
        <w:tab/>
      </w:r>
      <w:r w:rsidRPr="004E4173">
        <w:tab/>
      </w:r>
      <w:r w:rsidRPr="004E4173">
        <w:tab/>
      </w:r>
      <w:r w:rsidRPr="004E4173">
        <w:tab/>
      </w:r>
      <w:r w:rsidRPr="004E4173">
        <w:tab/>
        <w:t>else if (snakes[s].Head.Position.Y &gt; forcedConsoleSize.Y)</w:t>
      </w:r>
    </w:p>
    <w:p w14:paraId="37687C44" w14:textId="77777777" w:rsidR="004E4173" w:rsidRPr="004E4173" w:rsidRDefault="004E4173" w:rsidP="004E4173">
      <w:pPr>
        <w:pStyle w:val="Code"/>
      </w:pPr>
      <w:r w:rsidRPr="004E4173">
        <w:tab/>
      </w:r>
      <w:r w:rsidRPr="004E4173">
        <w:tab/>
      </w:r>
      <w:r w:rsidRPr="004E4173">
        <w:tab/>
      </w:r>
      <w:r w:rsidRPr="004E4173">
        <w:tab/>
      </w:r>
      <w:r w:rsidRPr="004E4173">
        <w:tab/>
        <w:t>{</w:t>
      </w:r>
    </w:p>
    <w:p w14:paraId="3E741711"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snakes[s].Head.Position.Y = 0;</w:t>
      </w:r>
    </w:p>
    <w:p w14:paraId="06A5C344" w14:textId="77777777" w:rsidR="004E4173" w:rsidRPr="004E4173" w:rsidRDefault="004E4173" w:rsidP="004E4173">
      <w:pPr>
        <w:pStyle w:val="Code"/>
      </w:pPr>
      <w:r w:rsidRPr="004E4173">
        <w:tab/>
      </w:r>
      <w:r w:rsidRPr="004E4173">
        <w:tab/>
      </w:r>
      <w:r w:rsidRPr="004E4173">
        <w:tab/>
      </w:r>
      <w:r w:rsidRPr="004E4173">
        <w:tab/>
      </w:r>
      <w:r w:rsidRPr="004E4173">
        <w:tab/>
        <w:t>}</w:t>
      </w:r>
    </w:p>
    <w:p w14:paraId="2040C43F" w14:textId="77777777" w:rsidR="004E4173" w:rsidRPr="004E4173" w:rsidRDefault="004E4173" w:rsidP="004E4173">
      <w:pPr>
        <w:pStyle w:val="Code"/>
      </w:pPr>
      <w:r w:rsidRPr="004E4173">
        <w:tab/>
      </w:r>
      <w:r w:rsidRPr="004E4173">
        <w:tab/>
      </w:r>
      <w:r w:rsidRPr="004E4173">
        <w:tab/>
      </w:r>
      <w:r w:rsidRPr="004E4173">
        <w:tab/>
        <w:t>}</w:t>
      </w:r>
    </w:p>
    <w:p w14:paraId="6FB575BB" w14:textId="77777777" w:rsidR="004E4173" w:rsidRPr="004E4173" w:rsidRDefault="004E4173" w:rsidP="004E4173">
      <w:pPr>
        <w:pStyle w:val="Code"/>
      </w:pPr>
      <w:r w:rsidRPr="004E4173">
        <w:tab/>
      </w:r>
      <w:r w:rsidRPr="004E4173">
        <w:tab/>
      </w:r>
      <w:r w:rsidRPr="004E4173">
        <w:tab/>
      </w:r>
      <w:r w:rsidRPr="004E4173">
        <w:tab/>
      </w:r>
    </w:p>
    <w:p w14:paraId="1F7286C3" w14:textId="77777777" w:rsidR="004E4173" w:rsidRPr="004E4173" w:rsidRDefault="004E4173" w:rsidP="004E4173">
      <w:pPr>
        <w:pStyle w:val="Code"/>
      </w:pPr>
      <w:r w:rsidRPr="004E4173">
        <w:tab/>
      </w:r>
      <w:r w:rsidRPr="004E4173">
        <w:tab/>
      </w:r>
      <w:r w:rsidRPr="004E4173">
        <w:tab/>
      </w:r>
      <w:r w:rsidRPr="004E4173">
        <w:tab/>
        <w:t>// Eat berry</w:t>
      </w:r>
    </w:p>
    <w:p w14:paraId="07A8BC30" w14:textId="77777777" w:rsidR="004E4173" w:rsidRPr="004E4173" w:rsidRDefault="004E4173" w:rsidP="004E4173">
      <w:pPr>
        <w:pStyle w:val="Code"/>
      </w:pPr>
      <w:r w:rsidRPr="004E4173">
        <w:tab/>
      </w:r>
      <w:r w:rsidRPr="004E4173">
        <w:tab/>
      </w:r>
      <w:r w:rsidRPr="004E4173">
        <w:tab/>
      </w:r>
      <w:r w:rsidRPr="004E4173">
        <w:tab/>
        <w:t>for (b = 0; b &lt;= 1; b++)</w:t>
      </w:r>
    </w:p>
    <w:p w14:paraId="6F482CA4" w14:textId="77777777" w:rsidR="004E4173" w:rsidRPr="004E4173" w:rsidRDefault="004E4173" w:rsidP="004E4173">
      <w:pPr>
        <w:pStyle w:val="Code"/>
      </w:pPr>
      <w:r w:rsidRPr="004E4173">
        <w:tab/>
      </w:r>
      <w:r w:rsidRPr="004E4173">
        <w:tab/>
      </w:r>
      <w:r w:rsidRPr="004E4173">
        <w:tab/>
      </w:r>
      <w:r w:rsidRPr="004E4173">
        <w:tab/>
        <w:t>{</w:t>
      </w:r>
    </w:p>
    <w:p w14:paraId="3EE57A0D" w14:textId="77777777" w:rsidR="004E4173" w:rsidRPr="004E4173" w:rsidRDefault="004E4173" w:rsidP="004E4173">
      <w:pPr>
        <w:pStyle w:val="Code"/>
      </w:pPr>
      <w:r w:rsidRPr="004E4173">
        <w:tab/>
      </w:r>
      <w:r w:rsidRPr="004E4173">
        <w:tab/>
      </w:r>
      <w:r w:rsidRPr="004E4173">
        <w:tab/>
      </w:r>
      <w:r w:rsidRPr="004E4173">
        <w:tab/>
      </w:r>
      <w:r w:rsidRPr="004E4173">
        <w:tab/>
        <w:t>if (snakes[s].Head.Position == berries[b].Position)</w:t>
      </w:r>
    </w:p>
    <w:p w14:paraId="048822E9" w14:textId="77777777" w:rsidR="004E4173" w:rsidRPr="004E4173" w:rsidRDefault="004E4173" w:rsidP="004E4173">
      <w:pPr>
        <w:pStyle w:val="Code"/>
      </w:pPr>
      <w:r w:rsidRPr="004E4173">
        <w:tab/>
      </w:r>
      <w:r w:rsidRPr="004E4173">
        <w:tab/>
      </w:r>
      <w:r w:rsidRPr="004E4173">
        <w:tab/>
      </w:r>
      <w:r w:rsidRPr="004E4173">
        <w:tab/>
      </w:r>
      <w:r w:rsidRPr="004E4173">
        <w:tab/>
        <w:t>{</w:t>
      </w:r>
    </w:p>
    <w:p w14:paraId="75B0047B"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snakes[s].Active += (cheats[Hamster] ? CHEATS_HAMSTER : 1);</w:t>
      </w:r>
    </w:p>
    <w:p w14:paraId="7CA8D997"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livetitle("Player 1", snakes[0].Active, "Player 2", snakes[1].Active);</w:t>
      </w:r>
    </w:p>
    <w:p w14:paraId="74B0803F"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p>
    <w:p w14:paraId="3234DD9C"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do</w:t>
      </w:r>
    </w:p>
    <w:p w14:paraId="312672BA"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2B0C273B"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newberry(&amp;berries[b], gameBoard[0]);</w:t>
      </w:r>
    </w:p>
    <w:p w14:paraId="0C49DE39"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 while (berries[b].Position == berries[1 - b].Position);</w:t>
      </w:r>
    </w:p>
    <w:p w14:paraId="08DEF7BE" w14:textId="77777777" w:rsidR="004E4173" w:rsidRPr="004E4173" w:rsidRDefault="004E4173" w:rsidP="004E4173">
      <w:pPr>
        <w:pStyle w:val="Code"/>
      </w:pPr>
      <w:r w:rsidRPr="004E4173">
        <w:tab/>
      </w:r>
      <w:r w:rsidRPr="004E4173">
        <w:tab/>
      </w:r>
      <w:r w:rsidRPr="004E4173">
        <w:tab/>
      </w:r>
      <w:r w:rsidRPr="004E4173">
        <w:tab/>
      </w:r>
      <w:r w:rsidRPr="004E4173">
        <w:tab/>
        <w:t>}</w:t>
      </w:r>
    </w:p>
    <w:p w14:paraId="6CD2EEFD" w14:textId="77777777" w:rsidR="004E4173" w:rsidRPr="004E4173" w:rsidRDefault="004E4173" w:rsidP="004E4173">
      <w:pPr>
        <w:pStyle w:val="Code"/>
      </w:pPr>
      <w:r w:rsidRPr="004E4173">
        <w:tab/>
      </w:r>
      <w:r w:rsidRPr="004E4173">
        <w:tab/>
      </w:r>
      <w:r w:rsidRPr="004E4173">
        <w:tab/>
      </w:r>
      <w:r w:rsidRPr="004E4173">
        <w:tab/>
        <w:t>}</w:t>
      </w:r>
    </w:p>
    <w:p w14:paraId="73275E3D" w14:textId="77777777" w:rsidR="004E4173" w:rsidRPr="004E4173" w:rsidRDefault="004E4173" w:rsidP="004E4173">
      <w:pPr>
        <w:pStyle w:val="Code"/>
      </w:pPr>
      <w:r w:rsidRPr="004E4173">
        <w:tab/>
      </w:r>
      <w:r w:rsidRPr="004E4173">
        <w:tab/>
      </w:r>
      <w:r w:rsidRPr="004E4173">
        <w:tab/>
      </w:r>
      <w:r w:rsidRPr="004E4173">
        <w:tab/>
      </w:r>
    </w:p>
    <w:p w14:paraId="48572D97" w14:textId="77777777" w:rsidR="004E4173" w:rsidRPr="004E4173" w:rsidRDefault="004E4173" w:rsidP="004E4173">
      <w:pPr>
        <w:pStyle w:val="Code"/>
      </w:pPr>
      <w:r w:rsidRPr="004E4173">
        <w:tab/>
      </w:r>
      <w:r w:rsidRPr="004E4173">
        <w:tab/>
      </w:r>
      <w:r w:rsidRPr="004E4173">
        <w:tab/>
      </w:r>
      <w:r w:rsidRPr="004E4173">
        <w:tab/>
        <w:t>// Specials</w:t>
      </w:r>
    </w:p>
    <w:p w14:paraId="537CD531" w14:textId="77777777" w:rsidR="004E4173" w:rsidRPr="004E4173" w:rsidRDefault="004E4173" w:rsidP="004E4173">
      <w:pPr>
        <w:pStyle w:val="Code"/>
      </w:pPr>
      <w:r w:rsidRPr="004E4173">
        <w:tab/>
      </w:r>
      <w:r w:rsidRPr="004E4173">
        <w:tab/>
      </w:r>
      <w:r w:rsidRPr="004E4173">
        <w:tab/>
      </w:r>
      <w:r w:rsidRPr="004E4173">
        <w:tab/>
        <w:t>if (!isSpecialShown &amp;&amp; SPECIAL_SPAWN)</w:t>
      </w:r>
    </w:p>
    <w:p w14:paraId="770BA2BF" w14:textId="77777777" w:rsidR="004E4173" w:rsidRPr="004E4173" w:rsidRDefault="004E4173" w:rsidP="004E4173">
      <w:pPr>
        <w:pStyle w:val="Code"/>
      </w:pPr>
      <w:r w:rsidRPr="004E4173">
        <w:tab/>
      </w:r>
      <w:r w:rsidRPr="004E4173">
        <w:tab/>
      </w:r>
      <w:r w:rsidRPr="004E4173">
        <w:tab/>
      </w:r>
      <w:r w:rsidRPr="004E4173">
        <w:tab/>
        <w:t>{</w:t>
      </w:r>
    </w:p>
    <w:p w14:paraId="146F7373" w14:textId="77777777" w:rsidR="004E4173" w:rsidRPr="004E4173" w:rsidRDefault="004E4173" w:rsidP="004E4173">
      <w:pPr>
        <w:pStyle w:val="Code"/>
      </w:pPr>
      <w:r w:rsidRPr="004E4173">
        <w:tab/>
      </w:r>
      <w:r w:rsidRPr="004E4173">
        <w:tab/>
      </w:r>
      <w:r w:rsidRPr="004E4173">
        <w:tab/>
      </w:r>
      <w:r w:rsidRPr="004E4173">
        <w:tab/>
      </w:r>
      <w:r w:rsidRPr="004E4173">
        <w:tab/>
        <w:t>// Create new special berry</w:t>
      </w:r>
    </w:p>
    <w:p w14:paraId="12ACB236" w14:textId="77777777" w:rsidR="004E4173" w:rsidRPr="004E4173" w:rsidRDefault="004E4173" w:rsidP="004E4173">
      <w:pPr>
        <w:pStyle w:val="Code"/>
      </w:pPr>
      <w:r w:rsidRPr="004E4173">
        <w:tab/>
      </w:r>
      <w:r w:rsidRPr="004E4173">
        <w:tab/>
      </w:r>
      <w:r w:rsidRPr="004E4173">
        <w:tab/>
      </w:r>
      <w:r w:rsidRPr="004E4173">
        <w:tab/>
      </w:r>
      <w:r w:rsidRPr="004E4173">
        <w:tab/>
        <w:t>shownSpecial = (SPECIAL)(rand() % (sizeof(specials) / sizeof(specials[0])));</w:t>
      </w:r>
    </w:p>
    <w:p w14:paraId="063D7446" w14:textId="77777777" w:rsidR="004E4173" w:rsidRPr="004E4173" w:rsidRDefault="004E4173" w:rsidP="004E4173">
      <w:pPr>
        <w:pStyle w:val="Code"/>
      </w:pPr>
      <w:r w:rsidRPr="004E4173">
        <w:tab/>
      </w:r>
      <w:r w:rsidRPr="004E4173">
        <w:tab/>
      </w:r>
      <w:r w:rsidRPr="004E4173">
        <w:tab/>
      </w:r>
      <w:r w:rsidRPr="004E4173">
        <w:tab/>
      </w:r>
      <w:r w:rsidRPr="004E4173">
        <w:tab/>
      </w:r>
    </w:p>
    <w:p w14:paraId="7EA24CCF" w14:textId="77777777" w:rsidR="004E4173" w:rsidRPr="004E4173" w:rsidRDefault="004E4173" w:rsidP="004E4173">
      <w:pPr>
        <w:pStyle w:val="Code"/>
      </w:pPr>
      <w:r w:rsidRPr="004E4173">
        <w:tab/>
      </w:r>
      <w:r w:rsidRPr="004E4173">
        <w:tab/>
      </w:r>
      <w:r w:rsidRPr="004E4173">
        <w:tab/>
      </w:r>
      <w:r w:rsidRPr="004E4173">
        <w:tab/>
      </w:r>
      <w:r w:rsidRPr="004E4173">
        <w:tab/>
        <w:t>newberry(&amp;specials[shownSpecial], gameBoard[0]);</w:t>
      </w:r>
    </w:p>
    <w:p w14:paraId="3369A7EC" w14:textId="77777777" w:rsidR="004E4173" w:rsidRPr="004E4173" w:rsidRDefault="004E4173" w:rsidP="004E4173">
      <w:pPr>
        <w:pStyle w:val="Code"/>
      </w:pPr>
      <w:r w:rsidRPr="004E4173">
        <w:tab/>
      </w:r>
      <w:r w:rsidRPr="004E4173">
        <w:tab/>
      </w:r>
      <w:r w:rsidRPr="004E4173">
        <w:tab/>
      </w:r>
      <w:r w:rsidRPr="004E4173">
        <w:tab/>
      </w:r>
      <w:r w:rsidRPr="004E4173">
        <w:tab/>
        <w:t>isSpecialShown = true;</w:t>
      </w:r>
    </w:p>
    <w:p w14:paraId="775BD2FC" w14:textId="77777777" w:rsidR="004E4173" w:rsidRPr="004E4173" w:rsidRDefault="004E4173" w:rsidP="004E4173">
      <w:pPr>
        <w:pStyle w:val="Code"/>
      </w:pPr>
      <w:r w:rsidRPr="004E4173">
        <w:tab/>
      </w:r>
      <w:r w:rsidRPr="004E4173">
        <w:tab/>
      </w:r>
      <w:r w:rsidRPr="004E4173">
        <w:tab/>
      </w:r>
      <w:r w:rsidRPr="004E4173">
        <w:tab/>
        <w:t>}</w:t>
      </w:r>
    </w:p>
    <w:p w14:paraId="18BA0DFA" w14:textId="77777777" w:rsidR="004E4173" w:rsidRPr="004E4173" w:rsidRDefault="004E4173" w:rsidP="004E4173">
      <w:pPr>
        <w:pStyle w:val="Code"/>
      </w:pPr>
      <w:r w:rsidRPr="004E4173">
        <w:tab/>
      </w:r>
      <w:r w:rsidRPr="004E4173">
        <w:tab/>
      </w:r>
      <w:r w:rsidRPr="004E4173">
        <w:tab/>
      </w:r>
      <w:r w:rsidRPr="004E4173">
        <w:tab/>
        <w:t>else if (isSpecialShown)</w:t>
      </w:r>
    </w:p>
    <w:p w14:paraId="34B6F02F" w14:textId="77777777" w:rsidR="004E4173" w:rsidRPr="004E4173" w:rsidRDefault="004E4173" w:rsidP="004E4173">
      <w:pPr>
        <w:pStyle w:val="Code"/>
      </w:pPr>
      <w:r w:rsidRPr="004E4173">
        <w:tab/>
      </w:r>
      <w:r w:rsidRPr="004E4173">
        <w:tab/>
      </w:r>
      <w:r w:rsidRPr="004E4173">
        <w:tab/>
      </w:r>
      <w:r w:rsidRPr="004E4173">
        <w:tab/>
        <w:t>{</w:t>
      </w:r>
    </w:p>
    <w:p w14:paraId="69291609" w14:textId="77777777" w:rsidR="004E4173" w:rsidRPr="004E4173" w:rsidRDefault="004E4173" w:rsidP="004E4173">
      <w:pPr>
        <w:pStyle w:val="Code"/>
      </w:pPr>
      <w:r w:rsidRPr="004E4173">
        <w:tab/>
      </w:r>
      <w:r w:rsidRPr="004E4173">
        <w:tab/>
      </w:r>
      <w:r w:rsidRPr="004E4173">
        <w:tab/>
      </w:r>
      <w:r w:rsidRPr="004E4173">
        <w:tab/>
      </w:r>
      <w:r w:rsidRPr="004E4173">
        <w:tab/>
        <w:t>if (snakes[s].Head.Position == specials[shownSpecial].Position)</w:t>
      </w:r>
    </w:p>
    <w:p w14:paraId="683F44BD" w14:textId="77777777" w:rsidR="004E4173" w:rsidRPr="004E4173" w:rsidRDefault="004E4173" w:rsidP="004E4173">
      <w:pPr>
        <w:pStyle w:val="Code"/>
      </w:pPr>
      <w:r w:rsidRPr="004E4173">
        <w:tab/>
      </w:r>
      <w:r w:rsidRPr="004E4173">
        <w:tab/>
      </w:r>
      <w:r w:rsidRPr="004E4173">
        <w:tab/>
      </w:r>
      <w:r w:rsidRPr="004E4173">
        <w:tab/>
      </w:r>
      <w:r w:rsidRPr="004E4173">
        <w:tab/>
        <w:t>{</w:t>
      </w:r>
    </w:p>
    <w:p w14:paraId="5E3CEEF5"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 Eat special berry</w:t>
      </w:r>
    </w:p>
    <w:p w14:paraId="62A82736"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switch (shownSpecial)</w:t>
      </w:r>
    </w:p>
    <w:p w14:paraId="67F52645"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42CA153C"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case Bonus:</w:t>
      </w:r>
    </w:p>
    <w:p w14:paraId="5D9D756A"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r>
      <w:r w:rsidRPr="004E4173">
        <w:tab/>
        <w:t>snakes[s].Active += SPECIAL_BONUS;</w:t>
      </w:r>
    </w:p>
    <w:p w14:paraId="7CAE3C72" w14:textId="77777777" w:rsidR="004E4173" w:rsidRPr="004E4173" w:rsidRDefault="004E4173" w:rsidP="004E4173">
      <w:pPr>
        <w:pStyle w:val="Code"/>
      </w:pPr>
      <w:r w:rsidRPr="004E4173">
        <w:lastRenderedPageBreak/>
        <w:tab/>
      </w:r>
      <w:r w:rsidRPr="004E4173">
        <w:tab/>
      </w:r>
      <w:r w:rsidRPr="004E4173">
        <w:tab/>
      </w:r>
      <w:r w:rsidRPr="004E4173">
        <w:tab/>
      </w:r>
      <w:r w:rsidRPr="004E4173">
        <w:tab/>
      </w:r>
      <w:r w:rsidRPr="004E4173">
        <w:tab/>
      </w:r>
      <w:r w:rsidRPr="004E4173">
        <w:tab/>
      </w:r>
      <w:r w:rsidRPr="004E4173">
        <w:tab/>
        <w:t>livetitle("Player 1", snakes[0].Active, "Player 2", snakes[1].Active);</w:t>
      </w:r>
    </w:p>
    <w:p w14:paraId="4351D28E"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r>
      <w:r w:rsidRPr="004E4173">
        <w:tab/>
        <w:t>break;</w:t>
      </w:r>
    </w:p>
    <w:p w14:paraId="35077637"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r>
    </w:p>
    <w:p w14:paraId="7A4EF3A5"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case Mine:</w:t>
      </w:r>
    </w:p>
    <w:p w14:paraId="41E5EEB6"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r>
      <w:r w:rsidRPr="004E4173">
        <w:tab/>
        <w:t>snakes[s].Collision = true;</w:t>
      </w:r>
    </w:p>
    <w:p w14:paraId="2D039A01"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r>
      <w:r w:rsidRPr="004E4173">
        <w:tab/>
        <w:t>break;</w:t>
      </w:r>
    </w:p>
    <w:p w14:paraId="7E37E2B0"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w:t>
      </w:r>
    </w:p>
    <w:p w14:paraId="41008155"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case Slowdown:</w:t>
      </w:r>
    </w:p>
    <w:p w14:paraId="4B6E7C69"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r>
      <w:r w:rsidRPr="004E4173">
        <w:tab/>
        <w:t>// TODO: slowdown</w:t>
      </w:r>
    </w:p>
    <w:p w14:paraId="68A79C83"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r>
      <w:r w:rsidRPr="004E4173">
        <w:tab/>
        <w:t>break;</w:t>
      </w:r>
    </w:p>
    <w:p w14:paraId="012C3BAA"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r>
    </w:p>
    <w:p w14:paraId="18F995B8"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t>case Poison:</w:t>
      </w:r>
    </w:p>
    <w:p w14:paraId="39F166B9"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r>
      <w:r w:rsidRPr="004E4173">
        <w:tab/>
        <w:t>// TODO: poison</w:t>
      </w:r>
    </w:p>
    <w:p w14:paraId="7CFE92FE"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r w:rsidRPr="004E4173">
        <w:tab/>
      </w:r>
      <w:r w:rsidRPr="004E4173">
        <w:tab/>
        <w:t>break;*/</w:t>
      </w:r>
    </w:p>
    <w:p w14:paraId="4D5A233E"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w:t>
      </w:r>
    </w:p>
    <w:p w14:paraId="1606DCDD"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p>
    <w:p w14:paraId="2053CDDF"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isSpecialShown = false;</w:t>
      </w:r>
    </w:p>
    <w:p w14:paraId="4A0DB7B5" w14:textId="77777777" w:rsidR="004E4173" w:rsidRPr="004E4173" w:rsidRDefault="004E4173" w:rsidP="004E4173">
      <w:pPr>
        <w:pStyle w:val="Code"/>
      </w:pPr>
      <w:r w:rsidRPr="004E4173">
        <w:tab/>
      </w:r>
      <w:r w:rsidRPr="004E4173">
        <w:tab/>
      </w:r>
      <w:r w:rsidRPr="004E4173">
        <w:tab/>
      </w:r>
      <w:r w:rsidRPr="004E4173">
        <w:tab/>
      </w:r>
      <w:r w:rsidRPr="004E4173">
        <w:tab/>
        <w:t>}</w:t>
      </w:r>
    </w:p>
    <w:p w14:paraId="0B4D707A" w14:textId="77777777" w:rsidR="004E4173" w:rsidRPr="004E4173" w:rsidRDefault="004E4173" w:rsidP="004E4173">
      <w:pPr>
        <w:pStyle w:val="Code"/>
      </w:pPr>
      <w:r w:rsidRPr="004E4173">
        <w:tab/>
      </w:r>
      <w:r w:rsidRPr="004E4173">
        <w:tab/>
      </w:r>
      <w:r w:rsidRPr="004E4173">
        <w:tab/>
      </w:r>
      <w:r w:rsidRPr="004E4173">
        <w:tab/>
      </w:r>
      <w:r w:rsidRPr="004E4173">
        <w:tab/>
        <w:t>else if (SPECIAL_SPAWN)</w:t>
      </w:r>
    </w:p>
    <w:p w14:paraId="34E0A401" w14:textId="77777777" w:rsidR="004E4173" w:rsidRPr="004E4173" w:rsidRDefault="004E4173" w:rsidP="004E4173">
      <w:pPr>
        <w:pStyle w:val="Code"/>
      </w:pPr>
      <w:r w:rsidRPr="004E4173">
        <w:tab/>
      </w:r>
      <w:r w:rsidRPr="004E4173">
        <w:tab/>
      </w:r>
      <w:r w:rsidRPr="004E4173">
        <w:tab/>
      </w:r>
      <w:r w:rsidRPr="004E4173">
        <w:tab/>
      </w:r>
      <w:r w:rsidRPr="004E4173">
        <w:tab/>
        <w:t>{</w:t>
      </w:r>
    </w:p>
    <w:p w14:paraId="2900903C"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 Remove special berry</w:t>
      </w:r>
    </w:p>
    <w:p w14:paraId="15AA076B"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movecursor(specials[shownSpecial].Position);</w:t>
      </w:r>
    </w:p>
    <w:p w14:paraId="36EB617F"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putchar(' ');</w:t>
      </w:r>
    </w:p>
    <w:p w14:paraId="7F0825DE"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r>
    </w:p>
    <w:p w14:paraId="76A1A297" w14:textId="77777777" w:rsidR="004E4173" w:rsidRPr="004E4173" w:rsidRDefault="004E4173" w:rsidP="004E4173">
      <w:pPr>
        <w:pStyle w:val="Code"/>
      </w:pPr>
      <w:r w:rsidRPr="004E4173">
        <w:tab/>
      </w:r>
      <w:r w:rsidRPr="004E4173">
        <w:tab/>
      </w:r>
      <w:r w:rsidRPr="004E4173">
        <w:tab/>
      </w:r>
      <w:r w:rsidRPr="004E4173">
        <w:tab/>
      </w:r>
      <w:r w:rsidRPr="004E4173">
        <w:tab/>
      </w:r>
      <w:r w:rsidRPr="004E4173">
        <w:tab/>
        <w:t>isSpecialShown = false;</w:t>
      </w:r>
    </w:p>
    <w:p w14:paraId="31E77F41" w14:textId="77777777" w:rsidR="004E4173" w:rsidRPr="004E4173" w:rsidRDefault="004E4173" w:rsidP="004E4173">
      <w:pPr>
        <w:pStyle w:val="Code"/>
      </w:pPr>
      <w:r w:rsidRPr="004E4173">
        <w:tab/>
      </w:r>
      <w:r w:rsidRPr="004E4173">
        <w:tab/>
      </w:r>
      <w:r w:rsidRPr="004E4173">
        <w:tab/>
      </w:r>
      <w:r w:rsidRPr="004E4173">
        <w:tab/>
      </w:r>
      <w:r w:rsidRPr="004E4173">
        <w:tab/>
        <w:t>}</w:t>
      </w:r>
    </w:p>
    <w:p w14:paraId="1909B8F5" w14:textId="77777777" w:rsidR="004E4173" w:rsidRPr="004E4173" w:rsidRDefault="004E4173" w:rsidP="004E4173">
      <w:pPr>
        <w:pStyle w:val="Code"/>
      </w:pPr>
      <w:r w:rsidRPr="004E4173">
        <w:tab/>
      </w:r>
      <w:r w:rsidRPr="004E4173">
        <w:tab/>
      </w:r>
      <w:r w:rsidRPr="004E4173">
        <w:tab/>
      </w:r>
      <w:r w:rsidRPr="004E4173">
        <w:tab/>
        <w:t>}</w:t>
      </w:r>
    </w:p>
    <w:p w14:paraId="25094867" w14:textId="77777777" w:rsidR="004E4173" w:rsidRPr="004E4173" w:rsidRDefault="004E4173" w:rsidP="004E4173">
      <w:pPr>
        <w:pStyle w:val="Code"/>
      </w:pPr>
      <w:r w:rsidRPr="004E4173">
        <w:tab/>
      </w:r>
      <w:r w:rsidRPr="004E4173">
        <w:tab/>
      </w:r>
      <w:r w:rsidRPr="004E4173">
        <w:tab/>
      </w:r>
      <w:r w:rsidRPr="004E4173">
        <w:tab/>
      </w:r>
    </w:p>
    <w:p w14:paraId="702B5023" w14:textId="77777777" w:rsidR="004E4173" w:rsidRPr="004E4173" w:rsidRDefault="004E4173" w:rsidP="004E4173">
      <w:pPr>
        <w:pStyle w:val="Code"/>
      </w:pPr>
      <w:r w:rsidRPr="004E4173">
        <w:tab/>
      </w:r>
      <w:r w:rsidRPr="004E4173">
        <w:tab/>
      </w:r>
      <w:r w:rsidRPr="004E4173">
        <w:tab/>
      </w:r>
      <w:r w:rsidRPr="004E4173">
        <w:tab/>
        <w:t>// Collision</w:t>
      </w:r>
    </w:p>
    <w:p w14:paraId="48AE3BCF" w14:textId="77777777" w:rsidR="004E4173" w:rsidRPr="004E4173" w:rsidRDefault="004E4173" w:rsidP="004E4173">
      <w:pPr>
        <w:pStyle w:val="Code"/>
      </w:pPr>
      <w:r w:rsidRPr="004E4173">
        <w:tab/>
      </w:r>
      <w:r w:rsidRPr="004E4173">
        <w:tab/>
      </w:r>
      <w:r w:rsidRPr="004E4173">
        <w:tab/>
      </w:r>
      <w:r w:rsidRPr="004E4173">
        <w:tab/>
        <w:t>if (!snakes[s].Collision)</w:t>
      </w:r>
    </w:p>
    <w:p w14:paraId="5F396005" w14:textId="77777777" w:rsidR="004E4173" w:rsidRPr="004E4173" w:rsidRDefault="004E4173" w:rsidP="004E4173">
      <w:pPr>
        <w:pStyle w:val="Code"/>
      </w:pPr>
      <w:r w:rsidRPr="004E4173">
        <w:tab/>
      </w:r>
      <w:r w:rsidRPr="004E4173">
        <w:tab/>
      </w:r>
      <w:r w:rsidRPr="004E4173">
        <w:tab/>
      </w:r>
      <w:r w:rsidRPr="004E4173">
        <w:tab/>
        <w:t>{</w:t>
      </w:r>
    </w:p>
    <w:p w14:paraId="37258844" w14:textId="77777777" w:rsidR="004E4173" w:rsidRPr="004E4173" w:rsidRDefault="004E4173" w:rsidP="004E4173">
      <w:pPr>
        <w:pStyle w:val="Code"/>
      </w:pPr>
      <w:r w:rsidRPr="004E4173">
        <w:tab/>
      </w:r>
      <w:r w:rsidRPr="004E4173">
        <w:tab/>
      </w:r>
      <w:r w:rsidRPr="004E4173">
        <w:tab/>
      </w:r>
      <w:r w:rsidRPr="004E4173">
        <w:tab/>
      </w:r>
      <w:r w:rsidRPr="004E4173">
        <w:tab/>
        <w:t>snakes[s].Collision = borders &amp;&amp; !(snakes[s].Head.Position &gt;= COORD_ORIGIN &amp;&amp; snakes[s].Head.Position &lt;= forcedConsoleSize) || gameBoard[snakes[s].Head.Position.Y][snakes[s].Head.Position.X];</w:t>
      </w:r>
    </w:p>
    <w:p w14:paraId="35E97A7C" w14:textId="77777777" w:rsidR="004E4173" w:rsidRPr="004E4173" w:rsidRDefault="004E4173" w:rsidP="004E4173">
      <w:pPr>
        <w:pStyle w:val="Code"/>
      </w:pPr>
      <w:r w:rsidRPr="004E4173">
        <w:tab/>
      </w:r>
      <w:r w:rsidRPr="004E4173">
        <w:tab/>
      </w:r>
      <w:r w:rsidRPr="004E4173">
        <w:tab/>
      </w:r>
      <w:r w:rsidRPr="004E4173">
        <w:tab/>
        <w:t>}</w:t>
      </w:r>
    </w:p>
    <w:p w14:paraId="590CC275" w14:textId="77777777" w:rsidR="004E4173" w:rsidRPr="004E4173" w:rsidRDefault="004E4173" w:rsidP="004E4173">
      <w:pPr>
        <w:pStyle w:val="Code"/>
      </w:pPr>
      <w:r w:rsidRPr="004E4173">
        <w:tab/>
      </w:r>
      <w:r w:rsidRPr="004E4173">
        <w:tab/>
      </w:r>
      <w:r w:rsidRPr="004E4173">
        <w:tab/>
        <w:t>}</w:t>
      </w:r>
    </w:p>
    <w:p w14:paraId="598CF36B" w14:textId="77777777" w:rsidR="004E4173" w:rsidRPr="004E4173" w:rsidRDefault="004E4173" w:rsidP="004E4173">
      <w:pPr>
        <w:pStyle w:val="Code"/>
      </w:pPr>
      <w:r w:rsidRPr="004E4173">
        <w:tab/>
      </w:r>
      <w:r w:rsidRPr="004E4173">
        <w:tab/>
        <w:t>}</w:t>
      </w:r>
    </w:p>
    <w:p w14:paraId="0F6345D0" w14:textId="77777777" w:rsidR="004E4173" w:rsidRPr="004E4173" w:rsidRDefault="004E4173" w:rsidP="004E4173">
      <w:pPr>
        <w:pStyle w:val="Code"/>
      </w:pPr>
      <w:r w:rsidRPr="004E4173">
        <w:tab/>
      </w:r>
      <w:r w:rsidRPr="004E4173">
        <w:tab/>
      </w:r>
    </w:p>
    <w:p w14:paraId="6E79EC4A" w14:textId="77777777" w:rsidR="004E4173" w:rsidRPr="004E4173" w:rsidRDefault="004E4173" w:rsidP="004E4173">
      <w:pPr>
        <w:pStyle w:val="Code"/>
      </w:pPr>
      <w:r w:rsidRPr="004E4173">
        <w:tab/>
      </w:r>
      <w:r w:rsidRPr="004E4173">
        <w:tab/>
        <w:t>// Game end</w:t>
      </w:r>
    </w:p>
    <w:p w14:paraId="566AC7C5" w14:textId="77777777" w:rsidR="004E4173" w:rsidRPr="004E4173" w:rsidRDefault="004E4173" w:rsidP="004E4173">
      <w:pPr>
        <w:pStyle w:val="Code"/>
      </w:pPr>
      <w:r w:rsidRPr="004E4173">
        <w:tab/>
      </w:r>
      <w:r w:rsidRPr="004E4173">
        <w:tab/>
        <w:t>if ((snakes[0].Collision || snakes[0].Active == SNAKE_LENGTH_MAX) &amp;&amp; (snakes[1].Collision || snakes[1].Active == SNAKE_LENGTH_MAX))</w:t>
      </w:r>
    </w:p>
    <w:p w14:paraId="597EB831" w14:textId="77777777" w:rsidR="004E4173" w:rsidRPr="004E4173" w:rsidRDefault="004E4173" w:rsidP="004E4173">
      <w:pPr>
        <w:pStyle w:val="Code"/>
      </w:pPr>
      <w:r w:rsidRPr="004E4173">
        <w:tab/>
      </w:r>
      <w:r w:rsidRPr="004E4173">
        <w:tab/>
        <w:t>{</w:t>
      </w:r>
    </w:p>
    <w:p w14:paraId="6D6D11A8" w14:textId="77777777" w:rsidR="004E4173" w:rsidRPr="004E4173" w:rsidRDefault="004E4173" w:rsidP="004E4173">
      <w:pPr>
        <w:pStyle w:val="Code"/>
      </w:pPr>
      <w:r w:rsidRPr="004E4173">
        <w:tab/>
      </w:r>
      <w:r w:rsidRPr="004E4173">
        <w:tab/>
      </w:r>
      <w:r w:rsidRPr="004E4173">
        <w:tab/>
        <w:t>bool won[2] = { snakes[0].Active == SNAKE_LENGTH_MAX, snakes[1].Active == SNAKE_LENGTH_MAX };</w:t>
      </w:r>
    </w:p>
    <w:p w14:paraId="0C4B3C6A" w14:textId="77777777" w:rsidR="004E4173" w:rsidRPr="004E4173" w:rsidRDefault="004E4173" w:rsidP="004E4173">
      <w:pPr>
        <w:pStyle w:val="Code"/>
      </w:pPr>
      <w:r w:rsidRPr="004E4173">
        <w:tab/>
      </w:r>
      <w:r w:rsidRPr="004E4173">
        <w:tab/>
      </w:r>
      <w:r w:rsidRPr="004E4173">
        <w:tab/>
        <w:t>int scores[2] = { snakes[0].Active - SNAKE_LENGTH_START, snakes[1].Active - SNAKE_LENGTH_START};</w:t>
      </w:r>
    </w:p>
    <w:p w14:paraId="3D597504" w14:textId="77777777" w:rsidR="004E4173" w:rsidRPr="004E4173" w:rsidRDefault="004E4173" w:rsidP="004E4173">
      <w:pPr>
        <w:pStyle w:val="Code"/>
      </w:pPr>
      <w:r w:rsidRPr="004E4173">
        <w:tab/>
      </w:r>
      <w:r w:rsidRPr="004E4173">
        <w:tab/>
      </w:r>
      <w:r w:rsidRPr="004E4173">
        <w:tab/>
      </w:r>
    </w:p>
    <w:p w14:paraId="2BEAF15F" w14:textId="77777777" w:rsidR="004E4173" w:rsidRPr="004E4173" w:rsidRDefault="004E4173" w:rsidP="004E4173">
      <w:pPr>
        <w:pStyle w:val="Code"/>
      </w:pPr>
      <w:r w:rsidRPr="004E4173">
        <w:tab/>
      </w:r>
      <w:r w:rsidRPr="004E4173">
        <w:tab/>
      </w:r>
      <w:r w:rsidRPr="004E4173">
        <w:tab/>
        <w:t>SetConsoleTitle(gameName);</w:t>
      </w:r>
    </w:p>
    <w:p w14:paraId="6F3A97F6" w14:textId="77777777" w:rsidR="004E4173" w:rsidRPr="004E4173" w:rsidRDefault="004E4173" w:rsidP="004E4173">
      <w:pPr>
        <w:pStyle w:val="Code"/>
      </w:pPr>
      <w:r w:rsidRPr="004E4173">
        <w:tab/>
      </w:r>
      <w:r w:rsidRPr="004E4173">
        <w:tab/>
      </w:r>
      <w:r w:rsidRPr="004E4173">
        <w:tab/>
        <w:t>ResumeThread(sizecheckthreadHandle);</w:t>
      </w:r>
    </w:p>
    <w:p w14:paraId="35E49907" w14:textId="77777777" w:rsidR="004E4173" w:rsidRPr="004E4173" w:rsidRDefault="004E4173" w:rsidP="004E4173">
      <w:pPr>
        <w:pStyle w:val="Code"/>
      </w:pPr>
      <w:r w:rsidRPr="004E4173">
        <w:tab/>
      </w:r>
      <w:r w:rsidRPr="004E4173">
        <w:tab/>
      </w:r>
      <w:r w:rsidRPr="004E4173">
        <w:tab/>
        <w:t>ResumeThread(cheatpromptthreadHandle);</w:t>
      </w:r>
    </w:p>
    <w:p w14:paraId="1DCF614F" w14:textId="77777777" w:rsidR="004E4173" w:rsidRPr="004E4173" w:rsidRDefault="004E4173" w:rsidP="004E4173">
      <w:pPr>
        <w:pStyle w:val="Code"/>
      </w:pPr>
      <w:r w:rsidRPr="004E4173">
        <w:tab/>
      </w:r>
      <w:r w:rsidRPr="004E4173">
        <w:tab/>
      </w:r>
      <w:r w:rsidRPr="004E4173">
        <w:tab/>
      </w:r>
    </w:p>
    <w:p w14:paraId="37D4DD48" w14:textId="77777777" w:rsidR="004E4173" w:rsidRPr="004E4173" w:rsidRDefault="004E4173" w:rsidP="004E4173">
      <w:pPr>
        <w:pStyle w:val="Code"/>
      </w:pPr>
      <w:r w:rsidRPr="004E4173">
        <w:tab/>
      </w:r>
      <w:r w:rsidRPr="004E4173">
        <w:tab/>
      </w:r>
      <w:r w:rsidRPr="004E4173">
        <w:tab/>
        <w:t>setforeground(White);</w:t>
      </w:r>
    </w:p>
    <w:p w14:paraId="7C39D4DD" w14:textId="77777777" w:rsidR="004E4173" w:rsidRPr="004E4173" w:rsidRDefault="004E4173" w:rsidP="004E4173">
      <w:pPr>
        <w:pStyle w:val="Code"/>
      </w:pPr>
      <w:r w:rsidRPr="004E4173">
        <w:tab/>
      </w:r>
      <w:r w:rsidRPr="004E4173">
        <w:tab/>
      </w:r>
      <w:r w:rsidRPr="004E4173">
        <w:tab/>
        <w:t>setbackground(Black);</w:t>
      </w:r>
    </w:p>
    <w:p w14:paraId="51A82DF3" w14:textId="77777777" w:rsidR="004E4173" w:rsidRPr="004E4173" w:rsidRDefault="004E4173" w:rsidP="004E4173">
      <w:pPr>
        <w:pStyle w:val="Code"/>
      </w:pPr>
      <w:r w:rsidRPr="004E4173">
        <w:tab/>
      </w:r>
      <w:r w:rsidRPr="004E4173">
        <w:tab/>
      </w:r>
      <w:r w:rsidRPr="004E4173">
        <w:tab/>
      </w:r>
    </w:p>
    <w:p w14:paraId="3BF7B34C" w14:textId="77777777" w:rsidR="004E4173" w:rsidRPr="004E4173" w:rsidRDefault="004E4173" w:rsidP="004E4173">
      <w:pPr>
        <w:pStyle w:val="Code"/>
      </w:pPr>
      <w:r w:rsidRPr="004E4173">
        <w:tab/>
      </w:r>
      <w:r w:rsidRPr="004E4173">
        <w:tab/>
      </w:r>
      <w:r w:rsidRPr="004E4173">
        <w:tab/>
        <w:t>showscore(won, scores, sleep == SLEEP_EASY ? Easy : (sleep == SLEEP_MEDIUM ? Medium : (sleep == SLEEP_HARD ? Hard : Custom)), borders ? "Normal" : "Borderless");</w:t>
      </w:r>
    </w:p>
    <w:p w14:paraId="28A6334B" w14:textId="77777777" w:rsidR="004E4173" w:rsidRPr="004E4173" w:rsidRDefault="004E4173" w:rsidP="004E4173">
      <w:pPr>
        <w:pStyle w:val="Code"/>
      </w:pPr>
      <w:r w:rsidRPr="004E4173">
        <w:tab/>
      </w:r>
      <w:r w:rsidRPr="004E4173">
        <w:tab/>
      </w:r>
      <w:r w:rsidRPr="004E4173">
        <w:tab/>
        <w:t>return;</w:t>
      </w:r>
    </w:p>
    <w:p w14:paraId="0B0A7F12" w14:textId="77777777" w:rsidR="004E4173" w:rsidRPr="004E4173" w:rsidRDefault="004E4173" w:rsidP="004E4173">
      <w:pPr>
        <w:pStyle w:val="Code"/>
      </w:pPr>
      <w:r w:rsidRPr="004E4173">
        <w:tab/>
      </w:r>
      <w:r w:rsidRPr="004E4173">
        <w:tab/>
        <w:t>}</w:t>
      </w:r>
    </w:p>
    <w:p w14:paraId="2CB97935" w14:textId="77777777" w:rsidR="004E4173" w:rsidRPr="004E4173" w:rsidRDefault="004E4173" w:rsidP="004E4173">
      <w:pPr>
        <w:pStyle w:val="Code"/>
      </w:pPr>
      <w:r w:rsidRPr="004E4173">
        <w:tab/>
        <w:t>}</w:t>
      </w:r>
    </w:p>
    <w:p w14:paraId="0FAD7A15" w14:textId="626BAB69" w:rsidR="004E4173" w:rsidRPr="004E4173" w:rsidRDefault="004E4173" w:rsidP="004E4173">
      <w:pPr>
        <w:pStyle w:val="Code"/>
      </w:pPr>
      <w:r w:rsidRPr="004E4173">
        <w:t>}</w:t>
      </w:r>
    </w:p>
    <w:p w14:paraId="0463547D" w14:textId="7A623F3C" w:rsidR="00843491" w:rsidRDefault="00843491" w:rsidP="00843491">
      <w:pPr>
        <w:pStyle w:val="Heading2"/>
      </w:pPr>
      <w:bookmarkStart w:id="9" w:name="_Toc452331020"/>
      <w:bookmarkStart w:id="10" w:name="_Toc452364213"/>
      <w:r>
        <w:t>unigfcs.h</w:t>
      </w:r>
      <w:bookmarkEnd w:id="9"/>
      <w:bookmarkEnd w:id="10"/>
    </w:p>
    <w:p w14:paraId="3E99DC5A" w14:textId="77777777" w:rsidR="007537BB" w:rsidRDefault="007537BB" w:rsidP="007537BB">
      <w:pPr>
        <w:pStyle w:val="Code"/>
      </w:pPr>
      <w:r>
        <w:t>/*</w:t>
      </w:r>
    </w:p>
    <w:p w14:paraId="2FA73B91" w14:textId="77777777" w:rsidR="007537BB" w:rsidRDefault="007537BB" w:rsidP="007537BB">
      <w:pPr>
        <w:pStyle w:val="Code"/>
      </w:pPr>
      <w:r>
        <w:tab/>
        <w:t>Name: unigfcs.h (Universal game functions) v1.4</w:t>
      </w:r>
    </w:p>
    <w:p w14:paraId="3DA4FF78" w14:textId="77777777" w:rsidR="007537BB" w:rsidRDefault="007537BB" w:rsidP="007537BB">
      <w:pPr>
        <w:pStyle w:val="Code"/>
      </w:pPr>
      <w:r>
        <w:tab/>
        <w:t>Copyright: (c) 2016 Marian Dolinský</w:t>
      </w:r>
    </w:p>
    <w:p w14:paraId="7DE9779B" w14:textId="77777777" w:rsidR="007537BB" w:rsidRDefault="007537BB" w:rsidP="007537BB">
      <w:pPr>
        <w:pStyle w:val="Code"/>
      </w:pPr>
      <w:r>
        <w:lastRenderedPageBreak/>
        <w:tab/>
        <w:t>Author: Marian Dolinský</w:t>
      </w:r>
    </w:p>
    <w:p w14:paraId="009E6D6C" w14:textId="601E812D" w:rsidR="007537BB" w:rsidRDefault="007537BB" w:rsidP="007537BB">
      <w:pPr>
        <w:pStyle w:val="Code"/>
      </w:pPr>
      <w:r>
        <w:tab/>
        <w:t>Date: 3</w:t>
      </w:r>
      <w:r w:rsidR="00890F76" w:rsidRPr="00890F76">
        <w:t>0/05/16 05:45</w:t>
      </w:r>
    </w:p>
    <w:p w14:paraId="58D8824D" w14:textId="77777777" w:rsidR="007537BB" w:rsidRDefault="007537BB" w:rsidP="007537BB">
      <w:pPr>
        <w:pStyle w:val="Code"/>
      </w:pPr>
      <w:r>
        <w:tab/>
        <w:t>Description: Lots of useful functions for creating games in Windows console.</w:t>
      </w:r>
    </w:p>
    <w:p w14:paraId="050BBB6A" w14:textId="77777777" w:rsidR="007537BB" w:rsidRDefault="007537BB" w:rsidP="007537BB">
      <w:pPr>
        <w:pStyle w:val="Code"/>
      </w:pPr>
      <w:r>
        <w:tab/>
      </w:r>
    </w:p>
    <w:p w14:paraId="2E217E9E" w14:textId="77777777" w:rsidR="007537BB" w:rsidRDefault="007537BB" w:rsidP="007537BB">
      <w:pPr>
        <w:pStyle w:val="Code"/>
      </w:pPr>
      <w:r>
        <w:tab/>
        <w:t>DEBUG</w:t>
      </w:r>
      <w:r>
        <w:tab/>
      </w:r>
      <w:r>
        <w:tab/>
      </w:r>
      <w:r>
        <w:tab/>
      </w:r>
      <w:r>
        <w:tab/>
      </w:r>
      <w:r>
        <w:tab/>
      </w:r>
      <w:r>
        <w:tab/>
        <w:t>- enables DEBUG mode</w:t>
      </w:r>
    </w:p>
    <w:p w14:paraId="56033436" w14:textId="77777777" w:rsidR="007537BB" w:rsidRDefault="007537BB" w:rsidP="007537BB">
      <w:pPr>
        <w:pStyle w:val="Code"/>
      </w:pPr>
      <w:r>
        <w:tab/>
        <w:t>DISABLE_HOTSEAT</w:t>
      </w:r>
      <w:r>
        <w:tab/>
      </w:r>
      <w:r>
        <w:tab/>
      </w:r>
      <w:r>
        <w:tab/>
      </w:r>
      <w:r>
        <w:tab/>
        <w:t>- disables hotseat from mainmenu</w:t>
      </w:r>
    </w:p>
    <w:p w14:paraId="53F6DA07" w14:textId="77777777" w:rsidR="007537BB" w:rsidRDefault="007537BB" w:rsidP="007537BB">
      <w:pPr>
        <w:pStyle w:val="Code"/>
      </w:pPr>
      <w:r>
        <w:tab/>
        <w:t>DISABLE_DIFFICULTY</w:t>
      </w:r>
      <w:r>
        <w:tab/>
      </w:r>
      <w:r>
        <w:tab/>
      </w:r>
      <w:r>
        <w:tab/>
        <w:t>- disables difficulty menu</w:t>
      </w:r>
    </w:p>
    <w:p w14:paraId="4017134A" w14:textId="77777777" w:rsidR="007537BB" w:rsidRDefault="007537BB" w:rsidP="007537BB">
      <w:pPr>
        <w:pStyle w:val="Code"/>
      </w:pPr>
      <w:r>
        <w:tab/>
        <w:t>DISABLE_CUSTOMDIFFICULTY</w:t>
      </w:r>
      <w:r>
        <w:tab/>
        <w:t>- disables custom difficulty option</w:t>
      </w:r>
    </w:p>
    <w:p w14:paraId="504BC211" w14:textId="77777777" w:rsidR="007537BB" w:rsidRDefault="007537BB" w:rsidP="007537BB">
      <w:pPr>
        <w:pStyle w:val="Code"/>
      </w:pPr>
      <w:r>
        <w:tab/>
        <w:t>DISABLE_CHANGELOG</w:t>
      </w:r>
      <w:r>
        <w:tab/>
      </w:r>
      <w:r>
        <w:tab/>
      </w:r>
      <w:r>
        <w:tab/>
        <w:t>- disables changelogs</w:t>
      </w:r>
    </w:p>
    <w:p w14:paraId="0560EB42" w14:textId="77777777" w:rsidR="007537BB" w:rsidRDefault="007537BB" w:rsidP="007537BB">
      <w:pPr>
        <w:pStyle w:val="Code"/>
      </w:pPr>
      <w:r>
        <w:tab/>
        <w:t>DISABLE_CHEATS</w:t>
      </w:r>
      <w:r>
        <w:tab/>
      </w:r>
      <w:r>
        <w:tab/>
      </w:r>
      <w:r>
        <w:tab/>
      </w:r>
      <w:r>
        <w:tab/>
        <w:t>- disables all cheats and functions used with cheats</w:t>
      </w:r>
    </w:p>
    <w:p w14:paraId="722DF7B9" w14:textId="77777777" w:rsidR="007537BB" w:rsidRDefault="007537BB" w:rsidP="007537BB">
      <w:pPr>
        <w:pStyle w:val="Code"/>
      </w:pPr>
      <w:r>
        <w:tab/>
        <w:t>DISABLE_BUFFERASWINDOW</w:t>
      </w:r>
      <w:r>
        <w:tab/>
      </w:r>
      <w:r>
        <w:tab/>
        <w:t>- buffer height will be only by 1 greater than window height</w:t>
      </w:r>
    </w:p>
    <w:p w14:paraId="68856F9D" w14:textId="77777777" w:rsidR="007537BB" w:rsidRDefault="007537BB" w:rsidP="007537BB">
      <w:pPr>
        <w:pStyle w:val="Code"/>
      </w:pPr>
      <w:r>
        <w:t>*/</w:t>
      </w:r>
    </w:p>
    <w:p w14:paraId="6217BA2B" w14:textId="77777777" w:rsidR="007537BB" w:rsidRDefault="007537BB" w:rsidP="007537BB">
      <w:pPr>
        <w:pStyle w:val="Code"/>
      </w:pPr>
    </w:p>
    <w:p w14:paraId="434DDF2F" w14:textId="77777777" w:rsidR="007537BB" w:rsidRDefault="007537BB" w:rsidP="007537BB">
      <w:pPr>
        <w:pStyle w:val="Code"/>
      </w:pPr>
      <w:r>
        <w:t>#ifndef UNIGFCS_H</w:t>
      </w:r>
    </w:p>
    <w:p w14:paraId="1D77E691" w14:textId="77777777" w:rsidR="007537BB" w:rsidRDefault="007537BB" w:rsidP="007537BB">
      <w:pPr>
        <w:pStyle w:val="Code"/>
      </w:pPr>
      <w:r>
        <w:t>#define UNIGFCS_H</w:t>
      </w:r>
    </w:p>
    <w:p w14:paraId="1BD51003" w14:textId="77777777" w:rsidR="007537BB" w:rsidRDefault="007537BB" w:rsidP="007537BB">
      <w:pPr>
        <w:pStyle w:val="Code"/>
      </w:pPr>
    </w:p>
    <w:p w14:paraId="35BEB583" w14:textId="77777777" w:rsidR="007537BB" w:rsidRDefault="007537BB" w:rsidP="007537BB">
      <w:pPr>
        <w:pStyle w:val="Code"/>
      </w:pPr>
      <w:r>
        <w:t>#include "Project Superior CFC\superior.hpp"</w:t>
      </w:r>
    </w:p>
    <w:p w14:paraId="5B0A27EF" w14:textId="646FF2B3" w:rsidR="004C62EF" w:rsidRDefault="004C62EF" w:rsidP="007537BB">
      <w:pPr>
        <w:pStyle w:val="Code"/>
      </w:pPr>
      <w:r>
        <w:t>#include &lt;time.h&gt;</w:t>
      </w:r>
    </w:p>
    <w:p w14:paraId="2FAAEF97" w14:textId="77777777" w:rsidR="004C62EF" w:rsidRDefault="004C62EF" w:rsidP="004C62EF">
      <w:pPr>
        <w:pStyle w:val="Code"/>
      </w:pPr>
      <w:r>
        <w:t>#include &lt;math.h&gt;</w:t>
      </w:r>
    </w:p>
    <w:p w14:paraId="4BB63FAF" w14:textId="77777777" w:rsidR="004C62EF" w:rsidRDefault="004C62EF" w:rsidP="004C62EF">
      <w:pPr>
        <w:pStyle w:val="Code"/>
      </w:pPr>
    </w:p>
    <w:p w14:paraId="29B5EF86" w14:textId="77777777" w:rsidR="004C62EF" w:rsidRDefault="004C62EF" w:rsidP="004C62EF">
      <w:pPr>
        <w:pStyle w:val="Code"/>
      </w:pPr>
      <w:r>
        <w:t>#if !defined DISABLE_CHANGELOG &amp;&amp; !defined CHANGELOG_COLUMNS</w:t>
      </w:r>
    </w:p>
    <w:p w14:paraId="43B29E14" w14:textId="77777777" w:rsidR="004C62EF" w:rsidRDefault="004C62EF" w:rsidP="004C62EF">
      <w:pPr>
        <w:pStyle w:val="Code"/>
      </w:pPr>
      <w:r>
        <w:tab/>
        <w:t>#error CHANGELOG_COLUMNS not defined</w:t>
      </w:r>
    </w:p>
    <w:p w14:paraId="36673A29" w14:textId="77777777" w:rsidR="004C62EF" w:rsidRDefault="004C62EF" w:rsidP="004C62EF">
      <w:pPr>
        <w:pStyle w:val="Code"/>
      </w:pPr>
      <w:r>
        <w:t>#endif</w:t>
      </w:r>
    </w:p>
    <w:p w14:paraId="312F0904" w14:textId="77777777" w:rsidR="004C62EF" w:rsidRDefault="004C62EF" w:rsidP="004C62EF">
      <w:pPr>
        <w:pStyle w:val="Code"/>
      </w:pPr>
    </w:p>
    <w:p w14:paraId="7479BB49" w14:textId="77777777" w:rsidR="004C62EF" w:rsidRDefault="004C62EF" w:rsidP="004C62EF">
      <w:pPr>
        <w:pStyle w:val="Code"/>
      </w:pPr>
      <w:r>
        <w:t>#ifdef DEBUG</w:t>
      </w:r>
    </w:p>
    <w:p w14:paraId="7D12E1BE" w14:textId="77777777" w:rsidR="004C62EF" w:rsidRDefault="004C62EF" w:rsidP="004C62EF">
      <w:pPr>
        <w:pStyle w:val="Code"/>
      </w:pPr>
      <w:r>
        <w:tab/>
        <w:t>#warning DEBUG enabled</w:t>
      </w:r>
    </w:p>
    <w:p w14:paraId="586B2A89" w14:textId="77777777" w:rsidR="004C62EF" w:rsidRDefault="004C62EF" w:rsidP="004C62EF">
      <w:pPr>
        <w:pStyle w:val="Code"/>
      </w:pPr>
      <w:r>
        <w:t>#endif</w:t>
      </w:r>
    </w:p>
    <w:p w14:paraId="224BB4FE" w14:textId="77777777" w:rsidR="004C62EF" w:rsidRDefault="004C62EF" w:rsidP="004C62EF">
      <w:pPr>
        <w:pStyle w:val="Code"/>
      </w:pPr>
    </w:p>
    <w:p w14:paraId="4D6B4B57" w14:textId="77777777" w:rsidR="004C62EF" w:rsidRDefault="004C62EF" w:rsidP="004C62EF">
      <w:pPr>
        <w:pStyle w:val="Code"/>
      </w:pPr>
      <w:r>
        <w:t>#define IF_ARROW(KEY) (KEY == Up || KEY == Down || KEY == Left || KEY == Right)</w:t>
      </w:r>
    </w:p>
    <w:p w14:paraId="283624FE" w14:textId="77777777" w:rsidR="004C62EF" w:rsidRDefault="004C62EF" w:rsidP="004C62EF">
      <w:pPr>
        <w:pStyle w:val="Code"/>
      </w:pPr>
      <w:r>
        <w:t>#define IF_WASD(KEY) (KEY == 'W' || KEY == 'S' || KEY == 'A' || KEY == 'D')</w:t>
      </w:r>
    </w:p>
    <w:p w14:paraId="4035FCB0" w14:textId="77777777" w:rsidR="004C62EF" w:rsidRDefault="004C62EF" w:rsidP="004C62EF">
      <w:pPr>
        <w:pStyle w:val="Code"/>
      </w:pPr>
    </w:p>
    <w:p w14:paraId="722BD2A9" w14:textId="77777777" w:rsidR="004C62EF" w:rsidRDefault="004C62EF" w:rsidP="004C62EF">
      <w:pPr>
        <w:pStyle w:val="Code"/>
      </w:pPr>
      <w:r>
        <w:t>// Using macros so don't have to pass so much arguments</w:t>
      </w:r>
    </w:p>
    <w:p w14:paraId="163D9EB9" w14:textId="77777777" w:rsidR="004C62EF" w:rsidRDefault="004C62EF" w:rsidP="004C62EF">
      <w:pPr>
        <w:pStyle w:val="Code"/>
      </w:pPr>
      <w:r>
        <w:t>#ifdef DEBUG</w:t>
      </w:r>
    </w:p>
    <w:p w14:paraId="54FEE676" w14:textId="77777777" w:rsidR="004C62EF" w:rsidRDefault="004C62EF" w:rsidP="004C62EF">
      <w:pPr>
        <w:pStyle w:val="Code"/>
      </w:pPr>
      <w:r>
        <w:tab/>
        <w:t>#define DEBUG_CHEATS \</w:t>
      </w:r>
    </w:p>
    <w:p w14:paraId="51DC331A" w14:textId="77777777" w:rsidR="004C62EF" w:rsidRDefault="004C62EF" w:rsidP="004C62EF">
      <w:pPr>
        <w:pStyle w:val="Code"/>
      </w:pPr>
      <w:r>
        <w:tab/>
      </w:r>
      <w:r>
        <w:tab/>
        <w:t>printf("\n"); \</w:t>
      </w:r>
    </w:p>
    <w:p w14:paraId="07A15E6A" w14:textId="77777777" w:rsidR="004C62EF" w:rsidRDefault="004C62EF" w:rsidP="004C62EF">
      <w:pPr>
        <w:pStyle w:val="Code"/>
      </w:pPr>
      <w:r>
        <w:tab/>
      </w:r>
      <w:r>
        <w:tab/>
        <w:t>for (int i = 0; i &lt; sizeof(cheats) / sizeof(cheats[0]) - 1; i++) \</w:t>
      </w:r>
    </w:p>
    <w:p w14:paraId="54AFC68C" w14:textId="77777777" w:rsidR="004C62EF" w:rsidRDefault="004C62EF" w:rsidP="004C62EF">
      <w:pPr>
        <w:pStyle w:val="Code"/>
      </w:pPr>
      <w:r>
        <w:tab/>
      </w:r>
      <w:r>
        <w:tab/>
        <w:t>{ \</w:t>
      </w:r>
    </w:p>
    <w:p w14:paraId="7660D1FB" w14:textId="77777777" w:rsidR="004C62EF" w:rsidRDefault="004C62EF" w:rsidP="004C62EF">
      <w:pPr>
        <w:pStyle w:val="Code"/>
      </w:pPr>
      <w:r>
        <w:tab/>
      </w:r>
      <w:r>
        <w:tab/>
      </w:r>
      <w:r>
        <w:tab/>
        <w:t>printf("cheats[%d]: %d | ", i, cheats[i]); \</w:t>
      </w:r>
    </w:p>
    <w:p w14:paraId="7B648450" w14:textId="77777777" w:rsidR="004C62EF" w:rsidRDefault="004C62EF" w:rsidP="004C62EF">
      <w:pPr>
        <w:pStyle w:val="Code"/>
      </w:pPr>
      <w:r>
        <w:tab/>
      </w:r>
      <w:r>
        <w:tab/>
        <w:t>} \</w:t>
      </w:r>
    </w:p>
    <w:p w14:paraId="5A34F443" w14:textId="77777777" w:rsidR="004C62EF" w:rsidRDefault="004C62EF" w:rsidP="004C62EF">
      <w:pPr>
        <w:pStyle w:val="Code"/>
      </w:pPr>
      <w:r>
        <w:tab/>
      </w:r>
      <w:r>
        <w:tab/>
        <w:t>printf("cheats[%d]: %d", sizeof(cheats) / sizeof(cheats[0]) - 1, cheats[sizeof(cheats) / sizeof(cheats[0]) - 1])</w:t>
      </w:r>
    </w:p>
    <w:p w14:paraId="3C8B8A47" w14:textId="77777777" w:rsidR="004C62EF" w:rsidRDefault="004C62EF" w:rsidP="004C62EF">
      <w:pPr>
        <w:pStyle w:val="Code"/>
      </w:pPr>
      <w:r>
        <w:tab/>
      </w:r>
    </w:p>
    <w:p w14:paraId="50449AC3" w14:textId="77777777" w:rsidR="004C62EF" w:rsidRDefault="004C62EF" w:rsidP="004C62EF">
      <w:pPr>
        <w:pStyle w:val="Code"/>
      </w:pPr>
      <w:r>
        <w:tab/>
        <w:t>#define DEBUG_KEY(KEY) \</w:t>
      </w:r>
    </w:p>
    <w:p w14:paraId="72F203ED" w14:textId="77777777" w:rsidR="004C62EF" w:rsidRDefault="004C62EF" w:rsidP="004C62EF">
      <w:pPr>
        <w:pStyle w:val="Code"/>
      </w:pPr>
      <w:r>
        <w:tab/>
      </w:r>
      <w:r>
        <w:tab/>
        <w:t>printf("key: %c", printarrow(KEY))</w:t>
      </w:r>
    </w:p>
    <w:p w14:paraId="498D9A2D" w14:textId="77777777" w:rsidR="004C62EF" w:rsidRDefault="004C62EF" w:rsidP="004C62EF">
      <w:pPr>
        <w:pStyle w:val="Code"/>
      </w:pPr>
      <w:r>
        <w:tab/>
      </w:r>
    </w:p>
    <w:p w14:paraId="58608C95" w14:textId="77777777" w:rsidR="004C62EF" w:rsidRDefault="004C62EF" w:rsidP="004C62EF">
      <w:pPr>
        <w:pStyle w:val="Code"/>
      </w:pPr>
      <w:r>
        <w:tab/>
        <w:t>// Cannot use #ifdef etc in MACROs</w:t>
      </w:r>
    </w:p>
    <w:p w14:paraId="0AFE20F9" w14:textId="77777777" w:rsidR="004C62EF" w:rsidRDefault="004C62EF" w:rsidP="004C62EF">
      <w:pPr>
        <w:pStyle w:val="Code"/>
      </w:pPr>
      <w:r>
        <w:tab/>
        <w:t>#ifndef DISABLE_CHEATS</w:t>
      </w:r>
    </w:p>
    <w:p w14:paraId="5243B910" w14:textId="77777777" w:rsidR="004C62EF" w:rsidRDefault="004C62EF" w:rsidP="004C62EF">
      <w:pPr>
        <w:pStyle w:val="Code"/>
      </w:pPr>
      <w:r>
        <w:tab/>
      </w:r>
      <w:r>
        <w:tab/>
        <w:t>#define DEBUG_MAIN \</w:t>
      </w:r>
    </w:p>
    <w:p w14:paraId="0B1F7508" w14:textId="77777777" w:rsidR="004C62EF" w:rsidRDefault="004C62EF" w:rsidP="004C62EF">
      <w:pPr>
        <w:pStyle w:val="Code"/>
      </w:pPr>
      <w:r>
        <w:tab/>
      </w:r>
      <w:r>
        <w:tab/>
      </w:r>
      <w:r>
        <w:tab/>
        <w:t>movecursor(COORD_ORIGIN); \</w:t>
      </w:r>
    </w:p>
    <w:p w14:paraId="50D95BB1" w14:textId="77777777" w:rsidR="004C62EF" w:rsidRDefault="004C62EF" w:rsidP="004C62EF">
      <w:pPr>
        <w:pStyle w:val="Code"/>
      </w:pPr>
      <w:r>
        <w:tab/>
      </w:r>
      <w:r>
        <w:tab/>
      </w:r>
      <w:r>
        <w:tab/>
        <w:t>printf("selection: %d | ", selection); \</w:t>
      </w:r>
    </w:p>
    <w:p w14:paraId="3D9F8073" w14:textId="77777777" w:rsidR="004C62EF" w:rsidRDefault="004C62EF" w:rsidP="004C62EF">
      <w:pPr>
        <w:pStyle w:val="Code"/>
      </w:pPr>
      <w:r>
        <w:tab/>
      </w:r>
      <w:r>
        <w:tab/>
      </w:r>
      <w:r>
        <w:tab/>
        <w:t>printf("cursorPosition: %*d %*d | ", consoleSizeXPrecision, cursorPosition.X, consoleSizeXPrecision, cursorPosition.Y); \</w:t>
      </w:r>
    </w:p>
    <w:p w14:paraId="2B0F8BE1" w14:textId="77777777" w:rsidR="004C62EF" w:rsidRDefault="004C62EF" w:rsidP="004C62EF">
      <w:pPr>
        <w:pStyle w:val="Code"/>
      </w:pPr>
      <w:r>
        <w:tab/>
      </w:r>
      <w:r>
        <w:tab/>
      </w:r>
      <w:r>
        <w:tab/>
        <w:t>printf("consoleSizeChanged: %d | ", consoleSizeChanged); \</w:t>
      </w:r>
    </w:p>
    <w:p w14:paraId="0E75F0E3" w14:textId="77777777" w:rsidR="004C62EF" w:rsidRDefault="004C62EF" w:rsidP="004C62EF">
      <w:pPr>
        <w:pStyle w:val="Code"/>
      </w:pPr>
      <w:r>
        <w:tab/>
      </w:r>
      <w:r>
        <w:tab/>
      </w:r>
      <w:r>
        <w:tab/>
        <w:t>DEBUG_KEY(key); \</w:t>
      </w:r>
    </w:p>
    <w:p w14:paraId="5DA6E624" w14:textId="77777777" w:rsidR="004C62EF" w:rsidRDefault="004C62EF" w:rsidP="004C62EF">
      <w:pPr>
        <w:pStyle w:val="Code"/>
      </w:pPr>
      <w:r>
        <w:tab/>
      </w:r>
      <w:r>
        <w:tab/>
      </w:r>
      <w:r>
        <w:tab/>
        <w:t>DEBUG_CHEATS</w:t>
      </w:r>
    </w:p>
    <w:p w14:paraId="66D7DD53" w14:textId="77777777" w:rsidR="004C62EF" w:rsidRDefault="004C62EF" w:rsidP="004C62EF">
      <w:pPr>
        <w:pStyle w:val="Code"/>
      </w:pPr>
      <w:r>
        <w:tab/>
        <w:t>#else</w:t>
      </w:r>
    </w:p>
    <w:p w14:paraId="0252A8BA" w14:textId="77777777" w:rsidR="004C62EF" w:rsidRDefault="004C62EF" w:rsidP="004C62EF">
      <w:pPr>
        <w:pStyle w:val="Code"/>
      </w:pPr>
      <w:r>
        <w:tab/>
      </w:r>
      <w:r>
        <w:tab/>
        <w:t>#define DEBUG_MAIN \</w:t>
      </w:r>
    </w:p>
    <w:p w14:paraId="381F8671" w14:textId="77777777" w:rsidR="004C62EF" w:rsidRDefault="004C62EF" w:rsidP="004C62EF">
      <w:pPr>
        <w:pStyle w:val="Code"/>
      </w:pPr>
      <w:r>
        <w:tab/>
      </w:r>
      <w:r>
        <w:tab/>
      </w:r>
      <w:r>
        <w:tab/>
        <w:t>movecursor(COORD_ORIGIN); \</w:t>
      </w:r>
    </w:p>
    <w:p w14:paraId="2C75709A" w14:textId="77777777" w:rsidR="004C62EF" w:rsidRDefault="004C62EF" w:rsidP="004C62EF">
      <w:pPr>
        <w:pStyle w:val="Code"/>
      </w:pPr>
      <w:r>
        <w:tab/>
      </w:r>
      <w:r>
        <w:tab/>
      </w:r>
      <w:r>
        <w:tab/>
        <w:t>printf("selection: %d | ", selection); \</w:t>
      </w:r>
    </w:p>
    <w:p w14:paraId="306D7C5E" w14:textId="77777777" w:rsidR="004C62EF" w:rsidRDefault="004C62EF" w:rsidP="004C62EF">
      <w:pPr>
        <w:pStyle w:val="Code"/>
      </w:pPr>
      <w:r>
        <w:tab/>
      </w:r>
      <w:r>
        <w:tab/>
      </w:r>
      <w:r>
        <w:tab/>
        <w:t>printf("cursorPosition: %*d %*d | ", consoleSizeXPrecision, cursorPosition.X, consoleSizeXPrecision, cursorPosition.Y); \</w:t>
      </w:r>
    </w:p>
    <w:p w14:paraId="7348F35E" w14:textId="77777777" w:rsidR="004C62EF" w:rsidRDefault="004C62EF" w:rsidP="004C62EF">
      <w:pPr>
        <w:pStyle w:val="Code"/>
      </w:pPr>
      <w:r>
        <w:tab/>
      </w:r>
      <w:r>
        <w:tab/>
      </w:r>
      <w:r>
        <w:tab/>
        <w:t>printf("consoleSizeChanged: %d | ", consoleSizeChanged); \</w:t>
      </w:r>
    </w:p>
    <w:p w14:paraId="50AD5974" w14:textId="77777777" w:rsidR="004C62EF" w:rsidRDefault="004C62EF" w:rsidP="004C62EF">
      <w:pPr>
        <w:pStyle w:val="Code"/>
      </w:pPr>
      <w:r>
        <w:tab/>
      </w:r>
      <w:r>
        <w:tab/>
      </w:r>
      <w:r>
        <w:tab/>
        <w:t>DEBUG_KEY(key)</w:t>
      </w:r>
    </w:p>
    <w:p w14:paraId="254D9E2B" w14:textId="77777777" w:rsidR="004C62EF" w:rsidRDefault="004C62EF" w:rsidP="004C62EF">
      <w:pPr>
        <w:pStyle w:val="Code"/>
      </w:pPr>
      <w:r>
        <w:tab/>
        <w:t>#endif</w:t>
      </w:r>
    </w:p>
    <w:p w14:paraId="2DB9A818" w14:textId="77777777" w:rsidR="004C62EF" w:rsidRDefault="004C62EF" w:rsidP="004C62EF">
      <w:pPr>
        <w:pStyle w:val="Code"/>
      </w:pPr>
      <w:r>
        <w:t>#endif</w:t>
      </w:r>
    </w:p>
    <w:p w14:paraId="46727DB4" w14:textId="77777777" w:rsidR="004C62EF" w:rsidRDefault="004C62EF" w:rsidP="004C62EF">
      <w:pPr>
        <w:pStyle w:val="Code"/>
      </w:pPr>
    </w:p>
    <w:p w14:paraId="314D4C31" w14:textId="77777777" w:rsidR="004C62EF" w:rsidRDefault="004C62EF" w:rsidP="004C62EF">
      <w:pPr>
        <w:pStyle w:val="Code"/>
      </w:pPr>
      <w:r>
        <w:t>typedef enum</w:t>
      </w:r>
    </w:p>
    <w:p w14:paraId="7D70B98E" w14:textId="77777777" w:rsidR="004C62EF" w:rsidRDefault="004C62EF" w:rsidP="004C62EF">
      <w:pPr>
        <w:pStyle w:val="Code"/>
      </w:pPr>
      <w:r>
        <w:t>{</w:t>
      </w:r>
    </w:p>
    <w:p w14:paraId="688B80E8" w14:textId="77777777" w:rsidR="004C62EF" w:rsidRDefault="004C62EF" w:rsidP="004C62EF">
      <w:pPr>
        <w:pStyle w:val="Code"/>
      </w:pPr>
      <w:r>
        <w:lastRenderedPageBreak/>
        <w:tab/>
        <w:t>Easy,</w:t>
      </w:r>
    </w:p>
    <w:p w14:paraId="4ADD3C17" w14:textId="77777777" w:rsidR="004C62EF" w:rsidRDefault="004C62EF" w:rsidP="004C62EF">
      <w:pPr>
        <w:pStyle w:val="Code"/>
      </w:pPr>
      <w:r>
        <w:tab/>
        <w:t>Medium,</w:t>
      </w:r>
    </w:p>
    <w:p w14:paraId="24572935" w14:textId="77777777" w:rsidR="004C62EF" w:rsidRDefault="004C62EF" w:rsidP="004C62EF">
      <w:pPr>
        <w:pStyle w:val="Code"/>
      </w:pPr>
      <w:r>
        <w:tab/>
        <w:t>Hard,</w:t>
      </w:r>
    </w:p>
    <w:p w14:paraId="3ED48A7B" w14:textId="77777777" w:rsidR="004C62EF" w:rsidRDefault="004C62EF" w:rsidP="004C62EF">
      <w:pPr>
        <w:pStyle w:val="Code"/>
      </w:pPr>
      <w:r>
        <w:tab/>
        <w:t>Custom,</w:t>
      </w:r>
    </w:p>
    <w:p w14:paraId="7AD15B4F" w14:textId="77777777" w:rsidR="004C62EF" w:rsidRDefault="004C62EF" w:rsidP="004C62EF">
      <w:pPr>
        <w:pStyle w:val="Code"/>
      </w:pPr>
      <w:r>
        <w:tab/>
        <w:t>NoDifficulty</w:t>
      </w:r>
    </w:p>
    <w:p w14:paraId="4CA8E29B" w14:textId="77777777" w:rsidR="004C62EF" w:rsidRDefault="004C62EF" w:rsidP="004C62EF">
      <w:pPr>
        <w:pStyle w:val="Code"/>
      </w:pPr>
      <w:r>
        <w:t>} DIFFICULTY;</w:t>
      </w:r>
    </w:p>
    <w:p w14:paraId="060A265C" w14:textId="77777777" w:rsidR="004C62EF" w:rsidRDefault="004C62EF" w:rsidP="004C62EF">
      <w:pPr>
        <w:pStyle w:val="Code"/>
      </w:pPr>
    </w:p>
    <w:p w14:paraId="4E6E46ED" w14:textId="77777777" w:rsidR="004C62EF" w:rsidRDefault="004C62EF" w:rsidP="004C62EF">
      <w:pPr>
        <w:pStyle w:val="Code"/>
      </w:pPr>
      <w:r>
        <w:t>typedef enum</w:t>
      </w:r>
    </w:p>
    <w:p w14:paraId="77A3D214" w14:textId="77777777" w:rsidR="004C62EF" w:rsidRDefault="004C62EF" w:rsidP="004C62EF">
      <w:pPr>
        <w:pStyle w:val="Code"/>
      </w:pPr>
      <w:r>
        <w:t>{</w:t>
      </w:r>
    </w:p>
    <w:p w14:paraId="62BF3D41" w14:textId="77777777" w:rsidR="004C62EF" w:rsidRDefault="004C62EF" w:rsidP="004C62EF">
      <w:pPr>
        <w:pStyle w:val="Code"/>
      </w:pPr>
      <w:r>
        <w:tab/>
        <w:t>Restart,</w:t>
      </w:r>
    </w:p>
    <w:p w14:paraId="5D9DC758" w14:textId="77777777" w:rsidR="004C62EF" w:rsidRDefault="004C62EF" w:rsidP="004C62EF">
      <w:pPr>
        <w:pStyle w:val="Code"/>
      </w:pPr>
      <w:r>
        <w:tab/>
        <w:t>Menu,</w:t>
      </w:r>
    </w:p>
    <w:p w14:paraId="08F567EB" w14:textId="77777777" w:rsidR="004C62EF" w:rsidRDefault="004C62EF" w:rsidP="004C62EF">
      <w:pPr>
        <w:pStyle w:val="Code"/>
      </w:pPr>
      <w:r>
        <w:tab/>
        <w:t>Quit</w:t>
      </w:r>
    </w:p>
    <w:p w14:paraId="49A059E5" w14:textId="77777777" w:rsidR="004C62EF" w:rsidRDefault="004C62EF" w:rsidP="004C62EF">
      <w:pPr>
        <w:pStyle w:val="Code"/>
      </w:pPr>
      <w:r>
        <w:t>} QUITACTION;</w:t>
      </w:r>
    </w:p>
    <w:p w14:paraId="27A57086" w14:textId="77777777" w:rsidR="004C62EF" w:rsidRDefault="004C62EF" w:rsidP="004C62EF">
      <w:pPr>
        <w:pStyle w:val="Code"/>
      </w:pPr>
    </w:p>
    <w:p w14:paraId="10DA7F5A" w14:textId="77777777" w:rsidR="004C62EF" w:rsidRDefault="004C62EF" w:rsidP="004C62EF">
      <w:pPr>
        <w:pStyle w:val="Code"/>
      </w:pPr>
      <w:r>
        <w:t>const char *gameName, *gameVersion, *gameBranch;</w:t>
      </w:r>
    </w:p>
    <w:p w14:paraId="29545BCA" w14:textId="77777777" w:rsidR="004C62EF" w:rsidRDefault="004C62EF" w:rsidP="004C62EF">
      <w:pPr>
        <w:pStyle w:val="Code"/>
      </w:pPr>
      <w:r>
        <w:t>#ifndef DISABLE_CHANGELOG</w:t>
      </w:r>
    </w:p>
    <w:p w14:paraId="245221C9" w14:textId="77777777" w:rsidR="004C62EF" w:rsidRDefault="004C62EF" w:rsidP="004C62EF">
      <w:pPr>
        <w:pStyle w:val="Code"/>
      </w:pPr>
      <w:r>
        <w:t>const char CHANGELOG_UNIGFCS[][CHANGELOG_COLUMNS] =</w:t>
      </w:r>
    </w:p>
    <w:p w14:paraId="2586720F" w14:textId="77777777" w:rsidR="005A7E26" w:rsidRDefault="004C62EF" w:rsidP="005A7E26">
      <w:pPr>
        <w:pStyle w:val="Code"/>
      </w:pPr>
      <w:r>
        <w:t>{</w:t>
      </w:r>
    </w:p>
    <w:p w14:paraId="31D25E33" w14:textId="77777777" w:rsidR="005A7E26" w:rsidRDefault="005A7E26" w:rsidP="005A7E26">
      <w:pPr>
        <w:pStyle w:val="Code"/>
      </w:pPr>
      <w:r>
        <w:tab/>
        <w:t>{ "1.4:                        (5/30/2016)" },</w:t>
      </w:r>
    </w:p>
    <w:p w14:paraId="7DE6E7D8" w14:textId="6E749F92" w:rsidR="004C62EF" w:rsidRDefault="005A7E26" w:rsidP="005A7E26">
      <w:pPr>
        <w:pStyle w:val="Code"/>
      </w:pPr>
      <w:r>
        <w:tab/>
        <w:t>{ "- Using Project Superior CFC v1.0 beta 1" },</w:t>
      </w:r>
    </w:p>
    <w:p w14:paraId="1E5942C8" w14:textId="5C7FEB1D" w:rsidR="004C62EF" w:rsidRDefault="004C62EF" w:rsidP="004C62EF">
      <w:pPr>
        <w:pStyle w:val="Code"/>
      </w:pPr>
      <w:r>
        <w:tab/>
        <w:t>{ "1</w:t>
      </w:r>
      <w:r w:rsidR="005A7E26">
        <w:t>.3:                        (5/29</w:t>
      </w:r>
      <w:r>
        <w:t>/2016)" },</w:t>
      </w:r>
    </w:p>
    <w:p w14:paraId="6163A921" w14:textId="77777777" w:rsidR="004C62EF" w:rsidRDefault="004C62EF" w:rsidP="004C62EF">
      <w:pPr>
        <w:pStyle w:val="Code"/>
      </w:pPr>
      <w:r>
        <w:tab/>
        <w:t>{ "- Real time responsivity" },</w:t>
      </w:r>
    </w:p>
    <w:p w14:paraId="475C32DA" w14:textId="77777777" w:rsidR="004C62EF" w:rsidRDefault="004C62EF" w:rsidP="004C62EF">
      <w:pPr>
        <w:pStyle w:val="Code"/>
      </w:pPr>
      <w:r>
        <w:tab/>
        <w:t>{ "- Added custom difficulty" },</w:t>
      </w:r>
    </w:p>
    <w:p w14:paraId="3717A332" w14:textId="77777777" w:rsidR="004C62EF" w:rsidRDefault="004C62EF" w:rsidP="004C62EF">
      <w:pPr>
        <w:pStyle w:val="Code"/>
      </w:pPr>
      <w:r>
        <w:tab/>
        <w:t>{ "- Added timer" },</w:t>
      </w:r>
    </w:p>
    <w:p w14:paraId="20DC9261" w14:textId="77777777" w:rsidR="004C62EF" w:rsidRDefault="004C62EF" w:rsidP="004C62EF">
      <w:pPr>
        <w:pStyle w:val="Code"/>
      </w:pPr>
      <w:r>
        <w:tab/>
        <w:t>{ "- Added cheats support" },</w:t>
      </w:r>
    </w:p>
    <w:p w14:paraId="48E84537" w14:textId="77777777" w:rsidR="004C62EF" w:rsidRDefault="004C62EF" w:rsidP="004C62EF">
      <w:pPr>
        <w:pStyle w:val="Code"/>
      </w:pPr>
      <w:r>
        <w:tab/>
        <w:t>{ "- Added ability to move cursor" },</w:t>
      </w:r>
    </w:p>
    <w:p w14:paraId="11B42EBE" w14:textId="77777777" w:rsidR="004C62EF" w:rsidRDefault="004C62EF" w:rsidP="004C62EF">
      <w:pPr>
        <w:pStyle w:val="Code"/>
      </w:pPr>
      <w:r>
        <w:tab/>
        <w:t>{ "- Added custom console title" },</w:t>
      </w:r>
    </w:p>
    <w:p w14:paraId="4871E7BE" w14:textId="77777777" w:rsidR="004C62EF" w:rsidRDefault="004C62EF" w:rsidP="004C62EF">
      <w:pPr>
        <w:pStyle w:val="Code"/>
      </w:pPr>
      <w:r>
        <w:tab/>
        <w:t>{ "- Fully removed screen flashing" },</w:t>
      </w:r>
    </w:p>
    <w:p w14:paraId="54D4511E" w14:textId="77777777" w:rsidR="004C62EF" w:rsidRDefault="004C62EF" w:rsidP="004C62EF">
      <w:pPr>
        <w:pStyle w:val="Code"/>
      </w:pPr>
      <w:r>
        <w:tab/>
        <w:t>{ "- Lots of improvements" },</w:t>
      </w:r>
    </w:p>
    <w:p w14:paraId="7038D7B8" w14:textId="77777777" w:rsidR="004C62EF" w:rsidRDefault="004C62EF" w:rsidP="004C62EF">
      <w:pPr>
        <w:pStyle w:val="Code"/>
      </w:pPr>
      <w:r>
        <w:tab/>
        <w:t>{ "- Lots of code optimalizations" },</w:t>
      </w:r>
    </w:p>
    <w:p w14:paraId="4FB8964B" w14:textId="77777777" w:rsidR="004C62EF" w:rsidRDefault="004C62EF" w:rsidP="004C62EF">
      <w:pPr>
        <w:pStyle w:val="Code"/>
      </w:pPr>
      <w:r>
        <w:tab/>
        <w:t>{ "- Lots of new features" },</w:t>
      </w:r>
    </w:p>
    <w:p w14:paraId="776A9D2D" w14:textId="77777777" w:rsidR="004C62EF" w:rsidRDefault="004C62EF" w:rsidP="004C62EF">
      <w:pPr>
        <w:pStyle w:val="Code"/>
      </w:pPr>
      <w:r>
        <w:tab/>
        <w:t>{ "- Some bugs were fixed" },</w:t>
      </w:r>
    </w:p>
    <w:p w14:paraId="501CB0B2" w14:textId="77777777" w:rsidR="004C62EF" w:rsidRDefault="004C62EF" w:rsidP="004C62EF">
      <w:pPr>
        <w:pStyle w:val="Code"/>
      </w:pPr>
      <w:r>
        <w:tab/>
        <w:t>{ "1.2:                        (12/18/2015)" },</w:t>
      </w:r>
    </w:p>
    <w:p w14:paraId="77B3857C" w14:textId="77777777" w:rsidR="004C62EF" w:rsidRDefault="004C62EF" w:rsidP="004C62EF">
      <w:pPr>
        <w:pStyle w:val="Code"/>
      </w:pPr>
      <w:r>
        <w:tab/>
        <w:t>{ "- Added macros for ENTER, ESC and SPACE" },</w:t>
      </w:r>
    </w:p>
    <w:p w14:paraId="3D14EAAC" w14:textId="77777777" w:rsidR="004C62EF" w:rsidRDefault="004C62EF" w:rsidP="004C62EF">
      <w:pPr>
        <w:pStyle w:val="Code"/>
      </w:pPr>
      <w:r>
        <w:tab/>
        <w:t>{ "- Added unigfcs.h changelog" },</w:t>
      </w:r>
    </w:p>
    <w:p w14:paraId="667B8F70" w14:textId="77777777" w:rsidR="004C62EF" w:rsidRDefault="004C62EF" w:rsidP="004C62EF">
      <w:pPr>
        <w:pStyle w:val="Code"/>
      </w:pPr>
      <w:r>
        <w:tab/>
        <w:t>{ "- Improved responsive design" },</w:t>
      </w:r>
    </w:p>
    <w:p w14:paraId="2D3ABC6A" w14:textId="77777777" w:rsidR="004C62EF" w:rsidRDefault="004C62EF" w:rsidP="004C62EF">
      <w:pPr>
        <w:pStyle w:val="Code"/>
      </w:pPr>
      <w:r>
        <w:tab/>
        <w:t>{ "- Some bugs were fixed" },</w:t>
      </w:r>
    </w:p>
    <w:p w14:paraId="415B0A98" w14:textId="77777777" w:rsidR="004C62EF" w:rsidRDefault="004C62EF" w:rsidP="004C62EF">
      <w:pPr>
        <w:pStyle w:val="Code"/>
      </w:pPr>
      <w:r>
        <w:tab/>
        <w:t>{ "1.1:" },</w:t>
      </w:r>
    </w:p>
    <w:p w14:paraId="5CB24C1F" w14:textId="77777777" w:rsidR="004C62EF" w:rsidRDefault="004C62EF" w:rsidP="004C62EF">
      <w:pPr>
        <w:pStyle w:val="Code"/>
      </w:pPr>
      <w:r>
        <w:tab/>
        <w:t>{ "- Code were optimized" },</w:t>
      </w:r>
    </w:p>
    <w:p w14:paraId="3F1F3879" w14:textId="77777777" w:rsidR="004C62EF" w:rsidRDefault="004C62EF" w:rsidP="004C62EF">
      <w:pPr>
        <w:pStyle w:val="Code"/>
      </w:pPr>
      <w:r>
        <w:tab/>
        <w:t>{ "- Some bugs were fixed" },</w:t>
      </w:r>
    </w:p>
    <w:p w14:paraId="2BC6536C" w14:textId="77777777" w:rsidR="004C62EF" w:rsidRDefault="004C62EF" w:rsidP="004C62EF">
      <w:pPr>
        <w:pStyle w:val="Code"/>
      </w:pPr>
      <w:r>
        <w:tab/>
        <w:t>{ "1.0:                        (11/24/2015)" },</w:t>
      </w:r>
    </w:p>
    <w:p w14:paraId="727B2B6D" w14:textId="77777777" w:rsidR="004C62EF" w:rsidRDefault="004C62EF" w:rsidP="004C62EF">
      <w:pPr>
        <w:pStyle w:val="Code"/>
      </w:pPr>
      <w:r>
        <w:tab/>
        <w:t>{ "- First release" },</w:t>
      </w:r>
    </w:p>
    <w:p w14:paraId="7A3DE297" w14:textId="77777777" w:rsidR="004C62EF" w:rsidRDefault="004C62EF" w:rsidP="004C62EF">
      <w:pPr>
        <w:pStyle w:val="Code"/>
      </w:pPr>
      <w:r>
        <w:tab/>
        <w:t>{ "- Universal game menus" },</w:t>
      </w:r>
    </w:p>
    <w:p w14:paraId="332AAD92" w14:textId="77777777" w:rsidR="004C62EF" w:rsidRDefault="004C62EF" w:rsidP="004C62EF">
      <w:pPr>
        <w:pStyle w:val="Code"/>
      </w:pPr>
      <w:r>
        <w:tab/>
        <w:t>{ "- Custom font" }</w:t>
      </w:r>
    </w:p>
    <w:p w14:paraId="0751977A" w14:textId="77777777" w:rsidR="004C62EF" w:rsidRDefault="004C62EF" w:rsidP="004C62EF">
      <w:pPr>
        <w:pStyle w:val="Code"/>
      </w:pPr>
      <w:r>
        <w:t>};</w:t>
      </w:r>
    </w:p>
    <w:p w14:paraId="602CEA33" w14:textId="77777777" w:rsidR="004C62EF" w:rsidRDefault="004C62EF" w:rsidP="004C62EF">
      <w:pPr>
        <w:pStyle w:val="Code"/>
      </w:pPr>
      <w:r>
        <w:t>#endif</w:t>
      </w:r>
    </w:p>
    <w:p w14:paraId="3621A049" w14:textId="77777777" w:rsidR="004C62EF" w:rsidRDefault="004C62EF" w:rsidP="004C62EF">
      <w:pPr>
        <w:pStyle w:val="Code"/>
      </w:pPr>
      <w:r>
        <w:t>#ifndef DISABLE_BUFFERASWINDOW</w:t>
      </w:r>
    </w:p>
    <w:p w14:paraId="430EF0BA" w14:textId="77777777" w:rsidR="004C62EF" w:rsidRDefault="004C62EF" w:rsidP="004C62EF">
      <w:pPr>
        <w:pStyle w:val="Code"/>
      </w:pPr>
      <w:r>
        <w:t>const int BUFFER_ADDITION = 1;</w:t>
      </w:r>
    </w:p>
    <w:p w14:paraId="2F35F21A" w14:textId="77777777" w:rsidR="004C62EF" w:rsidRDefault="004C62EF" w:rsidP="004C62EF">
      <w:pPr>
        <w:pStyle w:val="Code"/>
      </w:pPr>
      <w:r>
        <w:t>#else</w:t>
      </w:r>
    </w:p>
    <w:p w14:paraId="4395A3D1" w14:textId="77777777" w:rsidR="004C62EF" w:rsidRDefault="004C62EF" w:rsidP="004C62EF">
      <w:pPr>
        <w:pStyle w:val="Code"/>
      </w:pPr>
      <w:r>
        <w:t>const int BUFFER_ADDITION = 2;</w:t>
      </w:r>
    </w:p>
    <w:p w14:paraId="5EBA50A1" w14:textId="77777777" w:rsidR="004C62EF" w:rsidRDefault="004C62EF" w:rsidP="004C62EF">
      <w:pPr>
        <w:pStyle w:val="Code"/>
      </w:pPr>
      <w:r>
        <w:t>#endif</w:t>
      </w:r>
    </w:p>
    <w:p w14:paraId="2CB42A2C" w14:textId="77777777" w:rsidR="004C62EF" w:rsidRDefault="004C62EF" w:rsidP="004C62EF">
      <w:pPr>
        <w:pStyle w:val="Code"/>
      </w:pPr>
      <w:r>
        <w:t>const int MENU_SLEEP = 15;</w:t>
      </w:r>
    </w:p>
    <w:p w14:paraId="16C2B33A" w14:textId="77777777" w:rsidR="004C62EF" w:rsidRDefault="004C62EF" w:rsidP="004C62EF">
      <w:pPr>
        <w:pStyle w:val="Code"/>
      </w:pPr>
      <w:r>
        <w:t>const UINT CP_OEM = 437;</w:t>
      </w:r>
    </w:p>
    <w:p w14:paraId="4662785C" w14:textId="77777777" w:rsidR="004C62EF" w:rsidRDefault="004C62EF" w:rsidP="004C62EF">
      <w:pPr>
        <w:pStyle w:val="Code"/>
      </w:pPr>
    </w:p>
    <w:p w14:paraId="4AB0356B" w14:textId="77777777" w:rsidR="004C62EF" w:rsidRDefault="004C62EF" w:rsidP="004C62EF">
      <w:pPr>
        <w:pStyle w:val="Code"/>
      </w:pPr>
      <w:r>
        <w:t>#ifndef DISABLE_CHEATS</w:t>
      </w:r>
    </w:p>
    <w:p w14:paraId="64FE1519" w14:textId="77777777" w:rsidR="004C62EF" w:rsidRDefault="004C62EF" w:rsidP="004C62EF">
      <w:pPr>
        <w:pStyle w:val="Code"/>
      </w:pPr>
      <w:r>
        <w:t>bool cheatActivated, showCheatPrompt, consoleSizeChangedCheatPrompt;</w:t>
      </w:r>
    </w:p>
    <w:p w14:paraId="027C4803" w14:textId="77777777" w:rsidR="004C62EF" w:rsidRDefault="004C62EF" w:rsidP="004C62EF">
      <w:pPr>
        <w:pStyle w:val="Code"/>
      </w:pPr>
      <w:r>
        <w:t>#endif</w:t>
      </w:r>
    </w:p>
    <w:p w14:paraId="74E34C17" w14:textId="77777777" w:rsidR="004C62EF" w:rsidRDefault="004C62EF" w:rsidP="004C62EF">
      <w:pPr>
        <w:pStyle w:val="Code"/>
      </w:pPr>
      <w:r>
        <w:t>bool consoleSizeChanged;</w:t>
      </w:r>
    </w:p>
    <w:p w14:paraId="4EEB069E" w14:textId="77777777" w:rsidR="004C62EF" w:rsidRDefault="004C62EF" w:rsidP="004C62EF">
      <w:pPr>
        <w:pStyle w:val="Code"/>
      </w:pPr>
      <w:r>
        <w:t>bool cheats[sizeof(CHEATS) / sizeof(CHEATS[0])];</w:t>
      </w:r>
    </w:p>
    <w:p w14:paraId="2969BA56" w14:textId="77777777" w:rsidR="004C62EF" w:rsidRDefault="004C62EF" w:rsidP="004C62EF">
      <w:pPr>
        <w:pStyle w:val="Code"/>
      </w:pPr>
      <w:r>
        <w:t>#ifdef DEBUG</w:t>
      </w:r>
    </w:p>
    <w:p w14:paraId="581E2E09" w14:textId="77777777" w:rsidR="004C62EF" w:rsidRDefault="004C62EF" w:rsidP="004C62EF">
      <w:pPr>
        <w:pStyle w:val="Code"/>
      </w:pPr>
      <w:r>
        <w:t>int consoleSizeXPrecision;</w:t>
      </w:r>
    </w:p>
    <w:p w14:paraId="18D90356" w14:textId="77777777" w:rsidR="004C62EF" w:rsidRDefault="004C62EF" w:rsidP="004C62EF">
      <w:pPr>
        <w:pStyle w:val="Code"/>
      </w:pPr>
      <w:r>
        <w:t>#endif</w:t>
      </w:r>
    </w:p>
    <w:p w14:paraId="5861BB94" w14:textId="77777777" w:rsidR="004C62EF" w:rsidRDefault="004C62EF" w:rsidP="004C62EF">
      <w:pPr>
        <w:pStyle w:val="Code"/>
      </w:pPr>
      <w:r>
        <w:t>// Console sizes are decreased by 1 so it can be compared with COORDs</w:t>
      </w:r>
    </w:p>
    <w:p w14:paraId="38660597" w14:textId="77777777" w:rsidR="004C62EF" w:rsidRDefault="004C62EF" w:rsidP="004C62EF">
      <w:pPr>
        <w:pStyle w:val="Code"/>
      </w:pPr>
      <w:r>
        <w:t>COORD consoleSize, minimalConsoleSize, forcedConsoleSize;</w:t>
      </w:r>
    </w:p>
    <w:p w14:paraId="3CF1501E" w14:textId="77777777" w:rsidR="004C62EF" w:rsidRDefault="004C62EF" w:rsidP="004C62EF">
      <w:pPr>
        <w:pStyle w:val="Code"/>
      </w:pPr>
      <w:r>
        <w:t>HANDLE sizecheckthreadHandle = NULL;</w:t>
      </w:r>
    </w:p>
    <w:p w14:paraId="109B55B5" w14:textId="77777777" w:rsidR="004C62EF" w:rsidRDefault="004C62EF" w:rsidP="004C62EF">
      <w:pPr>
        <w:pStyle w:val="Code"/>
      </w:pPr>
      <w:r>
        <w:t>#ifndef DISABLE_CHEATS</w:t>
      </w:r>
    </w:p>
    <w:p w14:paraId="3233CD2F" w14:textId="77777777" w:rsidR="004C62EF" w:rsidRDefault="004C62EF" w:rsidP="004C62EF">
      <w:pPr>
        <w:pStyle w:val="Code"/>
      </w:pPr>
      <w:r>
        <w:t>HANDLE cheatpromptthreadHandle = NULL;</w:t>
      </w:r>
    </w:p>
    <w:p w14:paraId="0853420B" w14:textId="77777777" w:rsidR="004C62EF" w:rsidRDefault="004C62EF" w:rsidP="004C62EF">
      <w:pPr>
        <w:pStyle w:val="Code"/>
      </w:pPr>
      <w:r>
        <w:t>#endif</w:t>
      </w:r>
    </w:p>
    <w:p w14:paraId="7D195BC9" w14:textId="77777777" w:rsidR="004C62EF" w:rsidRDefault="004C62EF" w:rsidP="004C62EF">
      <w:pPr>
        <w:pStyle w:val="Code"/>
      </w:pPr>
    </w:p>
    <w:p w14:paraId="50E32C46" w14:textId="77777777" w:rsidR="004C62EF" w:rsidRDefault="004C62EF" w:rsidP="004C62EF">
      <w:pPr>
        <w:pStyle w:val="Code"/>
      </w:pPr>
      <w:r>
        <w:t>// Applicable for bool-returning functions: returns true to make caller return too</w:t>
      </w:r>
    </w:p>
    <w:p w14:paraId="362655D1" w14:textId="77777777" w:rsidR="004C62EF" w:rsidRDefault="004C62EF" w:rsidP="004C62EF">
      <w:pPr>
        <w:pStyle w:val="Code"/>
      </w:pPr>
      <w:r>
        <w:t>void initialize(const char *name, const char *version, const char *branch, int minimalConsoleWidth, int minimalConsoleHeight);</w:t>
      </w:r>
    </w:p>
    <w:p w14:paraId="77B70B57" w14:textId="77777777" w:rsidR="004C62EF" w:rsidRDefault="004C62EF" w:rsidP="004C62EF">
      <w:pPr>
        <w:pStyle w:val="Code"/>
      </w:pPr>
      <w:r>
        <w:t>DWORD WINAPI consolesizecheckthread(LPVOID lpvoid);</w:t>
      </w:r>
    </w:p>
    <w:p w14:paraId="443AEF55" w14:textId="77777777" w:rsidR="004C62EF" w:rsidRDefault="004C62EF" w:rsidP="004C62EF">
      <w:pPr>
        <w:pStyle w:val="Code"/>
      </w:pPr>
      <w:r>
        <w:t>#ifndef DISABLE_CHEATS</w:t>
      </w:r>
    </w:p>
    <w:p w14:paraId="23FC6AEB" w14:textId="77777777" w:rsidR="004C62EF" w:rsidRDefault="004C62EF" w:rsidP="004C62EF">
      <w:pPr>
        <w:pStyle w:val="Code"/>
      </w:pPr>
      <w:r>
        <w:t>DWORD WINAPI cheatpromptthread(LPVOID lpvoid);</w:t>
      </w:r>
    </w:p>
    <w:p w14:paraId="259E8773" w14:textId="77777777" w:rsidR="004C62EF" w:rsidRDefault="004C62EF" w:rsidP="004C62EF">
      <w:pPr>
        <w:pStyle w:val="Code"/>
      </w:pPr>
      <w:r>
        <w:t>#endif</w:t>
      </w:r>
    </w:p>
    <w:p w14:paraId="4DBF0498" w14:textId="77777777" w:rsidR="004C62EF" w:rsidRDefault="004C62EF" w:rsidP="004C62EF">
      <w:pPr>
        <w:pStyle w:val="Code"/>
      </w:pPr>
      <w:r>
        <w:t>void setconsolesize(COORD size);</w:t>
      </w:r>
    </w:p>
    <w:p w14:paraId="34200F70" w14:textId="77777777" w:rsidR="004C62EF" w:rsidRDefault="004C62EF" w:rsidP="004C62EF">
      <w:pPr>
        <w:pStyle w:val="Code"/>
      </w:pPr>
      <w:r>
        <w:t>// Returns true if consoleSize was changed</w:t>
      </w:r>
    </w:p>
    <w:p w14:paraId="4CFD1BD2" w14:textId="77777777" w:rsidR="004C62EF" w:rsidRDefault="004C62EF" w:rsidP="004C62EF">
      <w:pPr>
        <w:pStyle w:val="Code"/>
      </w:pPr>
      <w:r>
        <w:t>bool assignconsolesize();</w:t>
      </w:r>
    </w:p>
    <w:p w14:paraId="252122DA" w14:textId="77777777" w:rsidR="004C62EF" w:rsidRDefault="004C62EF" w:rsidP="004C62EF">
      <w:pPr>
        <w:pStyle w:val="Code"/>
      </w:pPr>
      <w:r>
        <w:t>void forceconsolesize();</w:t>
      </w:r>
    </w:p>
    <w:p w14:paraId="0342DDB1" w14:textId="77777777" w:rsidR="004C62EF" w:rsidRDefault="004C62EF" w:rsidP="004C62EF">
      <w:pPr>
        <w:pStyle w:val="Code"/>
      </w:pPr>
      <w:r>
        <w:t>void copybuffer(const HANDLE *dest, const HANDLE *source);</w:t>
      </w:r>
    </w:p>
    <w:p w14:paraId="373F7045" w14:textId="77777777" w:rsidR="004C62EF" w:rsidRDefault="004C62EF" w:rsidP="004C62EF">
      <w:pPr>
        <w:pStyle w:val="Code"/>
      </w:pPr>
      <w:r>
        <w:t>void setforeground(COLOR foreground);</w:t>
      </w:r>
    </w:p>
    <w:p w14:paraId="17C2DDEA" w14:textId="77777777" w:rsidR="004C62EF" w:rsidRDefault="004C62EF" w:rsidP="004C62EF">
      <w:pPr>
        <w:pStyle w:val="Code"/>
      </w:pPr>
      <w:r>
        <w:t>void setbackground(COLOR background);</w:t>
      </w:r>
    </w:p>
    <w:p w14:paraId="29C81221" w14:textId="77777777" w:rsidR="004C62EF" w:rsidRDefault="004C62EF" w:rsidP="004C62EF">
      <w:pPr>
        <w:pStyle w:val="Code"/>
      </w:pPr>
      <w:r>
        <w:t>char getcheat(char key);</w:t>
      </w:r>
    </w:p>
    <w:p w14:paraId="7B6C57B2" w14:textId="77777777" w:rsidR="004C62EF" w:rsidRDefault="004C62EF" w:rsidP="004C62EF">
      <w:pPr>
        <w:pStyle w:val="Code"/>
      </w:pPr>
      <w:r>
        <w:t>#ifdef DEBUG</w:t>
      </w:r>
    </w:p>
    <w:p w14:paraId="066D5475" w14:textId="77777777" w:rsidR="004C62EF" w:rsidRDefault="004C62EF" w:rsidP="004C62EF">
      <w:pPr>
        <w:pStyle w:val="Code"/>
      </w:pPr>
      <w:r>
        <w:t>char printarrow(char arrow);</w:t>
      </w:r>
    </w:p>
    <w:p w14:paraId="2B4DCBAC" w14:textId="77777777" w:rsidR="004C62EF" w:rsidRDefault="004C62EF" w:rsidP="004C62EF">
      <w:pPr>
        <w:pStyle w:val="Code"/>
      </w:pPr>
      <w:r>
        <w:t>#endif</w:t>
      </w:r>
    </w:p>
    <w:p w14:paraId="628B3DAE" w14:textId="77777777" w:rsidR="004C62EF" w:rsidRDefault="004C62EF" w:rsidP="004C62EF">
      <w:pPr>
        <w:pStyle w:val="Code"/>
      </w:pPr>
      <w:r>
        <w:t>void mainmenu(COLOR titleColor);</w:t>
      </w:r>
    </w:p>
    <w:p w14:paraId="12CA1EE5" w14:textId="77777777" w:rsidR="004C62EF" w:rsidRDefault="004C62EF" w:rsidP="004C62EF">
      <w:pPr>
        <w:pStyle w:val="Code"/>
      </w:pPr>
      <w:r>
        <w:t>bool difficultyselection(bool hotseat);</w:t>
      </w:r>
    </w:p>
    <w:p w14:paraId="6F0FF322" w14:textId="77777777" w:rsidR="004C62EF" w:rsidRDefault="004C62EF" w:rsidP="004C62EF">
      <w:pPr>
        <w:pStyle w:val="Code"/>
      </w:pPr>
      <w:r>
        <w:t>void wheelselection(COORD position, int selected, int min, int max, int step);</w:t>
      </w:r>
    </w:p>
    <w:p w14:paraId="51EF452E" w14:textId="77777777" w:rsidR="004C62EF" w:rsidRDefault="004C62EF" w:rsidP="004C62EF">
      <w:pPr>
        <w:pStyle w:val="Code"/>
      </w:pPr>
      <w:r>
        <w:t>void about();</w:t>
      </w:r>
    </w:p>
    <w:p w14:paraId="633DC9DB" w14:textId="77777777" w:rsidR="004C62EF" w:rsidRDefault="004C62EF" w:rsidP="004C62EF">
      <w:pPr>
        <w:pStyle w:val="Code"/>
      </w:pPr>
      <w:r>
        <w:t>#ifndef DISABLE_CHANGELOG</w:t>
      </w:r>
    </w:p>
    <w:p w14:paraId="5475AFB9" w14:textId="77777777" w:rsidR="004C62EF" w:rsidRDefault="004C62EF" w:rsidP="004C62EF">
      <w:pPr>
        <w:pStyle w:val="Code"/>
      </w:pPr>
      <w:r>
        <w:t>void changelog(const char CHANGELOG[][CHANGELOG_COLUMNS], int size);</w:t>
      </w:r>
    </w:p>
    <w:p w14:paraId="41E32BE4" w14:textId="77777777" w:rsidR="004C62EF" w:rsidRDefault="004C62EF" w:rsidP="004C62EF">
      <w:pPr>
        <w:pStyle w:val="Code"/>
      </w:pPr>
      <w:r>
        <w:t>#endif</w:t>
      </w:r>
    </w:p>
    <w:p w14:paraId="4317A1F2" w14:textId="77777777" w:rsidR="004C62EF" w:rsidRDefault="004C62EF" w:rsidP="004C62EF">
      <w:pPr>
        <w:pStyle w:val="Code"/>
      </w:pPr>
      <w:r>
        <w:t>bool pausemenu(bool hotseat);</w:t>
      </w:r>
    </w:p>
    <w:p w14:paraId="7CAC8BC4" w14:textId="77777777" w:rsidR="004C62EF" w:rsidRDefault="004C62EF" w:rsidP="004C62EF">
      <w:pPr>
        <w:pStyle w:val="Code"/>
      </w:pPr>
      <w:r>
        <w:t>bool quitdialog(QUITACTION action, bool playing, bool hotseat);</w:t>
      </w:r>
    </w:p>
    <w:p w14:paraId="027AC9A8" w14:textId="77777777" w:rsidR="004C62EF" w:rsidRDefault="004C62EF" w:rsidP="004C62EF">
      <w:pPr>
        <w:pStyle w:val="Code"/>
      </w:pPr>
      <w:r>
        <w:t>void showscore(bool won, int score, DIFFICULTY difficulty, const char *gameMode);</w:t>
      </w:r>
    </w:p>
    <w:p w14:paraId="3B96D16D" w14:textId="77777777" w:rsidR="004C62EF" w:rsidRDefault="004C62EF" w:rsidP="004C62EF">
      <w:pPr>
        <w:pStyle w:val="Code"/>
      </w:pPr>
      <w:r>
        <w:t>void showscore(bool won[2], int score[2], DIFFICULTY difficulty, const char *gameMode);</w:t>
      </w:r>
    </w:p>
    <w:p w14:paraId="23ED2090" w14:textId="77777777" w:rsidR="004C62EF" w:rsidRDefault="004C62EF" w:rsidP="004C62EF">
      <w:pPr>
        <w:pStyle w:val="Code"/>
      </w:pPr>
      <w:r>
        <w:t>void timer(bool isColored);</w:t>
      </w:r>
    </w:p>
    <w:p w14:paraId="5B06F640" w14:textId="77777777" w:rsidR="004C62EF" w:rsidRDefault="004C62EF" w:rsidP="004C62EF">
      <w:pPr>
        <w:pStyle w:val="Code"/>
      </w:pPr>
      <w:r>
        <w:t>// WARNING!!! Prints only alphabet, numbers and space</w:t>
      </w:r>
    </w:p>
    <w:p w14:paraId="3521C919" w14:textId="77777777" w:rsidR="004C62EF" w:rsidRDefault="004C62EF" w:rsidP="004C62EF">
      <w:pPr>
        <w:pStyle w:val="Code"/>
      </w:pPr>
      <w:r>
        <w:t>void bigtext(const char *text);</w:t>
      </w:r>
    </w:p>
    <w:p w14:paraId="6C2C815F" w14:textId="77777777" w:rsidR="004C62EF" w:rsidRDefault="004C62EF" w:rsidP="004C62EF">
      <w:pPr>
        <w:pStyle w:val="Code"/>
      </w:pPr>
      <w:r>
        <w:t>// These must be in each game</w:t>
      </w:r>
    </w:p>
    <w:p w14:paraId="026C09AF" w14:textId="77777777" w:rsidR="004C62EF" w:rsidRDefault="004C62EF" w:rsidP="004C62EF">
      <w:pPr>
        <w:pStyle w:val="Code"/>
      </w:pPr>
      <w:r>
        <w:t>void controls();</w:t>
      </w:r>
    </w:p>
    <w:p w14:paraId="05BC2EE8" w14:textId="77777777" w:rsidR="004C62EF" w:rsidRDefault="004C62EF" w:rsidP="004C62EF">
      <w:pPr>
        <w:pStyle w:val="Code"/>
      </w:pPr>
      <w:r>
        <w:t>bool game(DIFFICULTY difficulty, bool hotseat);</w:t>
      </w:r>
    </w:p>
    <w:p w14:paraId="1F6033D5" w14:textId="77777777" w:rsidR="004C62EF" w:rsidRDefault="004C62EF" w:rsidP="004C62EF">
      <w:pPr>
        <w:pStyle w:val="Code"/>
      </w:pPr>
      <w:r>
        <w:t>//void customdifficultyselection(); - returned data type depends on game</w:t>
      </w:r>
    </w:p>
    <w:p w14:paraId="48B129AB" w14:textId="77777777" w:rsidR="004C62EF" w:rsidRDefault="004C62EF" w:rsidP="004C62EF">
      <w:pPr>
        <w:pStyle w:val="Code"/>
      </w:pPr>
    </w:p>
    <w:p w14:paraId="4F9851A9" w14:textId="77777777" w:rsidR="004C62EF" w:rsidRDefault="004C62EF" w:rsidP="004C62EF">
      <w:pPr>
        <w:pStyle w:val="Code"/>
      </w:pPr>
      <w:r>
        <w:t>void initialize(const char *name, const char *version, const char *branch, int minimalConsoleWidth, int minimalConsoleHeight)</w:t>
      </w:r>
    </w:p>
    <w:p w14:paraId="21819BF6" w14:textId="77777777" w:rsidR="004C62EF" w:rsidRDefault="004C62EF" w:rsidP="004C62EF">
      <w:pPr>
        <w:pStyle w:val="Code"/>
      </w:pPr>
      <w:r>
        <w:t>{</w:t>
      </w:r>
    </w:p>
    <w:p w14:paraId="0448DE80" w14:textId="77777777" w:rsidR="004C62EF" w:rsidRDefault="004C62EF" w:rsidP="004C62EF">
      <w:pPr>
        <w:pStyle w:val="Code"/>
      </w:pPr>
      <w:r>
        <w:tab/>
        <w:t>gameName = strdup(name);</w:t>
      </w:r>
    </w:p>
    <w:p w14:paraId="7A8C7577" w14:textId="77777777" w:rsidR="004C62EF" w:rsidRDefault="004C62EF" w:rsidP="004C62EF">
      <w:pPr>
        <w:pStyle w:val="Code"/>
      </w:pPr>
      <w:r>
        <w:tab/>
        <w:t>gameVersion = strdup(version);</w:t>
      </w:r>
    </w:p>
    <w:p w14:paraId="7983536F" w14:textId="77777777" w:rsidR="004C62EF" w:rsidRDefault="004C62EF" w:rsidP="004C62EF">
      <w:pPr>
        <w:pStyle w:val="Code"/>
      </w:pPr>
      <w:r>
        <w:tab/>
        <w:t>gameBranch = strdup(branch);</w:t>
      </w:r>
    </w:p>
    <w:p w14:paraId="3E24B73F" w14:textId="77777777" w:rsidR="004C62EF" w:rsidRDefault="004C62EF" w:rsidP="004C62EF">
      <w:pPr>
        <w:pStyle w:val="Code"/>
      </w:pPr>
      <w:r>
        <w:tab/>
      </w:r>
    </w:p>
    <w:p w14:paraId="2196B159" w14:textId="77777777" w:rsidR="004C62EF" w:rsidRDefault="004C62EF" w:rsidP="004C62EF">
      <w:pPr>
        <w:pStyle w:val="Code"/>
      </w:pPr>
      <w:r>
        <w:tab/>
        <w:t>minimalConsoleSize.X = minimalConsoleWidth;</w:t>
      </w:r>
    </w:p>
    <w:p w14:paraId="2D1E656C" w14:textId="77777777" w:rsidR="004C62EF" w:rsidRDefault="004C62EF" w:rsidP="004C62EF">
      <w:pPr>
        <w:pStyle w:val="Code"/>
      </w:pPr>
      <w:r>
        <w:tab/>
        <w:t>minimalConsoleSize.Y = minimalConsoleHeight;</w:t>
      </w:r>
    </w:p>
    <w:p w14:paraId="02259BA8" w14:textId="77777777" w:rsidR="004C62EF" w:rsidRDefault="004C62EF" w:rsidP="004C62EF">
      <w:pPr>
        <w:pStyle w:val="Code"/>
      </w:pPr>
      <w:r>
        <w:tab/>
      </w:r>
    </w:p>
    <w:p w14:paraId="77D13114" w14:textId="77777777" w:rsidR="004C62EF" w:rsidRDefault="004C62EF" w:rsidP="004C62EF">
      <w:pPr>
        <w:pStyle w:val="Code"/>
      </w:pPr>
      <w:r>
        <w:t>#ifndef DEBUG</w:t>
      </w:r>
    </w:p>
    <w:p w14:paraId="2F54BD30" w14:textId="77777777" w:rsidR="004C62EF" w:rsidRDefault="004C62EF" w:rsidP="004C62EF">
      <w:pPr>
        <w:pStyle w:val="Code"/>
      </w:pPr>
      <w:r>
        <w:tab/>
        <w:t>setcursor(false);</w:t>
      </w:r>
    </w:p>
    <w:p w14:paraId="60EA9AA6" w14:textId="77777777" w:rsidR="004C62EF" w:rsidRDefault="004C62EF" w:rsidP="004C62EF">
      <w:pPr>
        <w:pStyle w:val="Code"/>
      </w:pPr>
      <w:r>
        <w:tab/>
        <w:t>srand(time(NULL));</w:t>
      </w:r>
    </w:p>
    <w:p w14:paraId="233BC5B2" w14:textId="77777777" w:rsidR="004C62EF" w:rsidRDefault="004C62EF" w:rsidP="004C62EF">
      <w:pPr>
        <w:pStyle w:val="Code"/>
      </w:pPr>
      <w:r>
        <w:t>#else</w:t>
      </w:r>
    </w:p>
    <w:p w14:paraId="471C0D03" w14:textId="77777777" w:rsidR="004C62EF" w:rsidRDefault="004C62EF" w:rsidP="004C62EF">
      <w:pPr>
        <w:pStyle w:val="Code"/>
      </w:pPr>
      <w:r>
        <w:tab/>
        <w:t>setcursor(true);</w:t>
      </w:r>
    </w:p>
    <w:p w14:paraId="1A2C13A5" w14:textId="77777777" w:rsidR="004C62EF" w:rsidRDefault="004C62EF" w:rsidP="004C62EF">
      <w:pPr>
        <w:pStyle w:val="Code"/>
      </w:pPr>
      <w:r>
        <w:t>#endif</w:t>
      </w:r>
    </w:p>
    <w:p w14:paraId="27FA5578" w14:textId="77777777" w:rsidR="004C62EF" w:rsidRDefault="004C62EF" w:rsidP="004C62EF">
      <w:pPr>
        <w:pStyle w:val="Code"/>
      </w:pPr>
      <w:r>
        <w:tab/>
      </w:r>
    </w:p>
    <w:p w14:paraId="49AD9CBB" w14:textId="77777777" w:rsidR="004C62EF" w:rsidRDefault="004C62EF" w:rsidP="004C62EF">
      <w:pPr>
        <w:pStyle w:val="Code"/>
      </w:pPr>
      <w:r>
        <w:tab/>
        <w:t>// Assign variables</w:t>
      </w:r>
    </w:p>
    <w:p w14:paraId="24629E5B" w14:textId="77777777" w:rsidR="004C62EF" w:rsidRDefault="004C62EF" w:rsidP="004C62EF">
      <w:pPr>
        <w:pStyle w:val="Code"/>
      </w:pPr>
      <w:r>
        <w:t>#ifndef DISABLE_CHEATS</w:t>
      </w:r>
    </w:p>
    <w:p w14:paraId="7661DC87" w14:textId="77777777" w:rsidR="004C62EF" w:rsidRDefault="004C62EF" w:rsidP="004C62EF">
      <w:pPr>
        <w:pStyle w:val="Code"/>
      </w:pPr>
      <w:r>
        <w:tab/>
        <w:t>consoleSizeChangedCheatPrompt = true;</w:t>
      </w:r>
    </w:p>
    <w:p w14:paraId="23560E39" w14:textId="77777777" w:rsidR="004C62EF" w:rsidRDefault="004C62EF" w:rsidP="004C62EF">
      <w:pPr>
        <w:pStyle w:val="Code"/>
      </w:pPr>
      <w:r>
        <w:t>#endif</w:t>
      </w:r>
    </w:p>
    <w:p w14:paraId="376C58D4" w14:textId="77777777" w:rsidR="004C62EF" w:rsidRDefault="004C62EF" w:rsidP="004C62EF">
      <w:pPr>
        <w:pStyle w:val="Code"/>
      </w:pPr>
      <w:r>
        <w:tab/>
        <w:t>consoleSizeChanged = true;</w:t>
      </w:r>
    </w:p>
    <w:p w14:paraId="529898BA" w14:textId="77777777" w:rsidR="004C62EF" w:rsidRDefault="004C62EF" w:rsidP="004C62EF">
      <w:pPr>
        <w:pStyle w:val="Code"/>
      </w:pPr>
      <w:r>
        <w:tab/>
        <w:t>memset(cheats, false, sizeof(cheats));</w:t>
      </w:r>
    </w:p>
    <w:p w14:paraId="4327FDFF" w14:textId="77777777" w:rsidR="004C62EF" w:rsidRDefault="004C62EF" w:rsidP="004C62EF">
      <w:pPr>
        <w:pStyle w:val="Code"/>
      </w:pPr>
      <w:r>
        <w:tab/>
      </w:r>
    </w:p>
    <w:p w14:paraId="70480516" w14:textId="77777777" w:rsidR="004C62EF" w:rsidRDefault="004C62EF" w:rsidP="004C62EF">
      <w:pPr>
        <w:pStyle w:val="Code"/>
      </w:pPr>
      <w:r>
        <w:tab/>
        <w:t>assignconsolesize();</w:t>
      </w:r>
    </w:p>
    <w:p w14:paraId="15F81AF3" w14:textId="77777777" w:rsidR="004C62EF" w:rsidRDefault="004C62EF" w:rsidP="004C62EF">
      <w:pPr>
        <w:pStyle w:val="Code"/>
      </w:pPr>
      <w:r>
        <w:tab/>
        <w:t>sizecheckthreadHandle = CreateThread(NULL, 0, consolesizecheckthread, NULL, 0, NULL);</w:t>
      </w:r>
    </w:p>
    <w:p w14:paraId="6A2E9CCA" w14:textId="77777777" w:rsidR="004C62EF" w:rsidRDefault="004C62EF" w:rsidP="004C62EF">
      <w:pPr>
        <w:pStyle w:val="Code"/>
      </w:pPr>
      <w:r>
        <w:tab/>
      </w:r>
    </w:p>
    <w:p w14:paraId="1941DA49" w14:textId="77777777" w:rsidR="004C62EF" w:rsidRDefault="004C62EF" w:rsidP="004C62EF">
      <w:pPr>
        <w:pStyle w:val="Code"/>
      </w:pPr>
      <w:r>
        <w:tab/>
        <w:t>// Set Lucida Console font</w:t>
      </w:r>
    </w:p>
    <w:p w14:paraId="0E5FE163" w14:textId="77777777" w:rsidR="004C62EF" w:rsidRDefault="004C62EF" w:rsidP="004C62EF">
      <w:pPr>
        <w:pStyle w:val="Code"/>
      </w:pPr>
      <w:r>
        <w:tab/>
        <w:t>CONSOLE_FONT_INFOEX font;</w:t>
      </w:r>
    </w:p>
    <w:p w14:paraId="0F5655A8" w14:textId="77777777" w:rsidR="004C62EF" w:rsidRDefault="004C62EF" w:rsidP="004C62EF">
      <w:pPr>
        <w:pStyle w:val="Code"/>
      </w:pPr>
      <w:r>
        <w:tab/>
      </w:r>
    </w:p>
    <w:p w14:paraId="7E20B477" w14:textId="77777777" w:rsidR="004C62EF" w:rsidRDefault="004C62EF" w:rsidP="004C62EF">
      <w:pPr>
        <w:pStyle w:val="Code"/>
      </w:pPr>
      <w:r>
        <w:lastRenderedPageBreak/>
        <w:t xml:space="preserve">    font.cbSize = sizeof(font);</w:t>
      </w:r>
    </w:p>
    <w:p w14:paraId="47B84067" w14:textId="77777777" w:rsidR="004C62EF" w:rsidRDefault="004C62EF" w:rsidP="004C62EF">
      <w:pPr>
        <w:pStyle w:val="Code"/>
      </w:pPr>
      <w:r>
        <w:t xml:space="preserve">    font.nFont = 7;</w:t>
      </w:r>
    </w:p>
    <w:p w14:paraId="028B7CF9" w14:textId="77777777" w:rsidR="004C62EF" w:rsidRDefault="004C62EF" w:rsidP="004C62EF">
      <w:pPr>
        <w:pStyle w:val="Code"/>
      </w:pPr>
      <w:r>
        <w:t xml:space="preserve">    font.dwFontSize.X = 12;</w:t>
      </w:r>
    </w:p>
    <w:p w14:paraId="3C460FDC" w14:textId="77777777" w:rsidR="004C62EF" w:rsidRDefault="004C62EF" w:rsidP="004C62EF">
      <w:pPr>
        <w:pStyle w:val="Code"/>
      </w:pPr>
      <w:r>
        <w:t xml:space="preserve">    font.dwFontSize.Y = 16;</w:t>
      </w:r>
    </w:p>
    <w:p w14:paraId="66DB35A0" w14:textId="77777777" w:rsidR="004C62EF" w:rsidRDefault="004C62EF" w:rsidP="004C62EF">
      <w:pPr>
        <w:pStyle w:val="Code"/>
      </w:pPr>
      <w:r>
        <w:t xml:space="preserve">    font.FontFamily = FF_DONTCARE;</w:t>
      </w:r>
    </w:p>
    <w:p w14:paraId="02A52FA4" w14:textId="77777777" w:rsidR="004C62EF" w:rsidRDefault="004C62EF" w:rsidP="004C62EF">
      <w:pPr>
        <w:pStyle w:val="Code"/>
      </w:pPr>
      <w:r>
        <w:t xml:space="preserve">    font.FontWeight = FW_NORMAL;</w:t>
      </w:r>
    </w:p>
    <w:p w14:paraId="16216B5D" w14:textId="77777777" w:rsidR="004C62EF" w:rsidRDefault="004C62EF" w:rsidP="004C62EF">
      <w:pPr>
        <w:pStyle w:val="Code"/>
      </w:pPr>
      <w:r>
        <w:t xml:space="preserve">    wcscpy(font.FaceName, L"Lucida Console");</w:t>
      </w:r>
    </w:p>
    <w:p w14:paraId="1B209EE3" w14:textId="77777777" w:rsidR="004C62EF" w:rsidRDefault="004C62EF" w:rsidP="004C62EF">
      <w:pPr>
        <w:pStyle w:val="Code"/>
      </w:pPr>
      <w:r>
        <w:t xml:space="preserve">    </w:t>
      </w:r>
    </w:p>
    <w:p w14:paraId="4D7C3B9D" w14:textId="77777777" w:rsidR="004C62EF" w:rsidRDefault="004C62EF" w:rsidP="004C62EF">
      <w:pPr>
        <w:pStyle w:val="Code"/>
      </w:pPr>
      <w:r>
        <w:t xml:space="preserve">    SetCurrentConsoleFontEx(GetStdHandle(STD_OUTPUT_HANDLE), false, &amp;font);</w:t>
      </w:r>
    </w:p>
    <w:p w14:paraId="3207C503" w14:textId="77777777" w:rsidR="004C62EF" w:rsidRDefault="004C62EF" w:rsidP="004C62EF">
      <w:pPr>
        <w:pStyle w:val="Code"/>
      </w:pPr>
      <w:r>
        <w:tab/>
      </w:r>
    </w:p>
    <w:p w14:paraId="6F1DC8CC" w14:textId="77777777" w:rsidR="004C62EF" w:rsidRDefault="004C62EF" w:rsidP="004C62EF">
      <w:pPr>
        <w:pStyle w:val="Code"/>
      </w:pPr>
      <w:r>
        <w:tab/>
        <w:t>// Use OEM Code Page</w:t>
      </w:r>
    </w:p>
    <w:p w14:paraId="64AD299A" w14:textId="77777777" w:rsidR="004C62EF" w:rsidRDefault="004C62EF" w:rsidP="004C62EF">
      <w:pPr>
        <w:pStyle w:val="Code"/>
      </w:pPr>
      <w:r>
        <w:tab/>
        <w:t>SetConsoleOutputCP(CP_OEM);</w:t>
      </w:r>
    </w:p>
    <w:p w14:paraId="6221DD92" w14:textId="77777777" w:rsidR="004C62EF" w:rsidRDefault="004C62EF" w:rsidP="004C62EF">
      <w:pPr>
        <w:pStyle w:val="Code"/>
      </w:pPr>
      <w:r>
        <w:tab/>
        <w:t>SetConsoleTitle(name);</w:t>
      </w:r>
    </w:p>
    <w:p w14:paraId="483E2811" w14:textId="77777777" w:rsidR="004C62EF" w:rsidRDefault="004C62EF" w:rsidP="004C62EF">
      <w:pPr>
        <w:pStyle w:val="Code"/>
      </w:pPr>
      <w:r>
        <w:tab/>
      </w:r>
    </w:p>
    <w:p w14:paraId="139401F3" w14:textId="77777777" w:rsidR="004C62EF" w:rsidRDefault="004C62EF" w:rsidP="004C62EF">
      <w:pPr>
        <w:pStyle w:val="Code"/>
      </w:pPr>
      <w:r>
        <w:tab/>
        <w:t>setforeground(White);</w:t>
      </w:r>
    </w:p>
    <w:p w14:paraId="301B7EBA" w14:textId="77777777" w:rsidR="004C62EF" w:rsidRDefault="004C62EF" w:rsidP="004C62EF">
      <w:pPr>
        <w:pStyle w:val="Code"/>
      </w:pPr>
      <w:r>
        <w:tab/>
        <w:t>setbackground(Black);</w:t>
      </w:r>
    </w:p>
    <w:p w14:paraId="29D968EF" w14:textId="77777777" w:rsidR="004C62EF" w:rsidRDefault="004C62EF" w:rsidP="004C62EF">
      <w:pPr>
        <w:pStyle w:val="Code"/>
      </w:pPr>
      <w:r>
        <w:t>}</w:t>
      </w:r>
    </w:p>
    <w:p w14:paraId="149B579E" w14:textId="77777777" w:rsidR="004C62EF" w:rsidRDefault="004C62EF" w:rsidP="004C62EF">
      <w:pPr>
        <w:pStyle w:val="Code"/>
      </w:pPr>
    </w:p>
    <w:p w14:paraId="267D041E" w14:textId="77777777" w:rsidR="004C62EF" w:rsidRDefault="004C62EF" w:rsidP="004C62EF">
      <w:pPr>
        <w:pStyle w:val="Code"/>
      </w:pPr>
      <w:r>
        <w:t>DWORD WINAPI consolesizecheckthread(LPVOID lpvoid)</w:t>
      </w:r>
    </w:p>
    <w:p w14:paraId="2513C3D3" w14:textId="77777777" w:rsidR="004C62EF" w:rsidRDefault="004C62EF" w:rsidP="004C62EF">
      <w:pPr>
        <w:pStyle w:val="Code"/>
      </w:pPr>
      <w:r>
        <w:t>{</w:t>
      </w:r>
    </w:p>
    <w:p w14:paraId="024C2FBA" w14:textId="77777777" w:rsidR="004C62EF" w:rsidRDefault="004C62EF" w:rsidP="004C62EF">
      <w:pPr>
        <w:pStyle w:val="Code"/>
      </w:pPr>
      <w:r>
        <w:tab/>
        <w:t>while (true)</w:t>
      </w:r>
    </w:p>
    <w:p w14:paraId="3FCF9D48" w14:textId="77777777" w:rsidR="004C62EF" w:rsidRDefault="004C62EF" w:rsidP="004C62EF">
      <w:pPr>
        <w:pStyle w:val="Code"/>
      </w:pPr>
      <w:r>
        <w:tab/>
        <w:t>{</w:t>
      </w:r>
    </w:p>
    <w:p w14:paraId="1AD19B2B" w14:textId="77777777" w:rsidR="004C62EF" w:rsidRDefault="004C62EF" w:rsidP="004C62EF">
      <w:pPr>
        <w:pStyle w:val="Code"/>
      </w:pPr>
      <w:r>
        <w:tab/>
      </w:r>
      <w:r>
        <w:tab/>
        <w:t>if (!consoleSizeChanged)</w:t>
      </w:r>
    </w:p>
    <w:p w14:paraId="763A7A17" w14:textId="77777777" w:rsidR="004C62EF" w:rsidRDefault="004C62EF" w:rsidP="004C62EF">
      <w:pPr>
        <w:pStyle w:val="Code"/>
      </w:pPr>
      <w:r>
        <w:tab/>
      </w:r>
      <w:r>
        <w:tab/>
        <w:t>{</w:t>
      </w:r>
    </w:p>
    <w:p w14:paraId="3C6AAA69" w14:textId="77777777" w:rsidR="004C62EF" w:rsidRDefault="004C62EF" w:rsidP="004C62EF">
      <w:pPr>
        <w:pStyle w:val="Code"/>
      </w:pPr>
      <w:r>
        <w:tab/>
      </w:r>
      <w:r>
        <w:tab/>
      </w:r>
      <w:r>
        <w:tab/>
        <w:t>consoleSizeChanged = assignconsolesize();</w:t>
      </w:r>
    </w:p>
    <w:p w14:paraId="631840E7" w14:textId="77777777" w:rsidR="004C62EF" w:rsidRDefault="004C62EF" w:rsidP="004C62EF">
      <w:pPr>
        <w:pStyle w:val="Code"/>
      </w:pPr>
      <w:r>
        <w:tab/>
      </w:r>
      <w:r>
        <w:tab/>
      </w:r>
      <w:r>
        <w:tab/>
        <w:t>consoleSizeChangedCheatPrompt = consoleSizeChanged;</w:t>
      </w:r>
    </w:p>
    <w:p w14:paraId="347ED80D" w14:textId="77777777" w:rsidR="004C62EF" w:rsidRDefault="004C62EF" w:rsidP="004C62EF">
      <w:pPr>
        <w:pStyle w:val="Code"/>
      </w:pPr>
      <w:r>
        <w:tab/>
      </w:r>
      <w:r>
        <w:tab/>
      </w:r>
      <w:r>
        <w:tab/>
      </w:r>
    </w:p>
    <w:p w14:paraId="0133476A" w14:textId="77777777" w:rsidR="004C62EF" w:rsidRDefault="004C62EF" w:rsidP="004C62EF">
      <w:pPr>
        <w:pStyle w:val="Code"/>
      </w:pPr>
      <w:r>
        <w:tab/>
      </w:r>
      <w:r>
        <w:tab/>
      </w:r>
      <w:r>
        <w:tab/>
        <w:t>if (consoleSizeChanged)</w:t>
      </w:r>
    </w:p>
    <w:p w14:paraId="27475512" w14:textId="77777777" w:rsidR="004C62EF" w:rsidRDefault="004C62EF" w:rsidP="004C62EF">
      <w:pPr>
        <w:pStyle w:val="Code"/>
      </w:pPr>
      <w:r>
        <w:tab/>
      </w:r>
      <w:r>
        <w:tab/>
      </w:r>
      <w:r>
        <w:tab/>
        <w:t>{</w:t>
      </w:r>
    </w:p>
    <w:p w14:paraId="769769C8" w14:textId="77777777" w:rsidR="004C62EF" w:rsidRDefault="004C62EF" w:rsidP="004C62EF">
      <w:pPr>
        <w:pStyle w:val="Code"/>
      </w:pPr>
      <w:r>
        <w:tab/>
      </w:r>
      <w:r>
        <w:tab/>
      </w:r>
      <w:r>
        <w:tab/>
      </w:r>
      <w:r>
        <w:tab/>
        <w:t>if (consoleSize &lt; minimalConsoleSize)</w:t>
      </w:r>
    </w:p>
    <w:p w14:paraId="29C2059F" w14:textId="77777777" w:rsidR="004C62EF" w:rsidRDefault="004C62EF" w:rsidP="004C62EF">
      <w:pPr>
        <w:pStyle w:val="Code"/>
      </w:pPr>
      <w:r>
        <w:tab/>
      </w:r>
      <w:r>
        <w:tab/>
      </w:r>
      <w:r>
        <w:tab/>
        <w:t xml:space="preserve">    {</w:t>
      </w:r>
    </w:p>
    <w:p w14:paraId="135E6C79" w14:textId="77777777" w:rsidR="004C62EF" w:rsidRDefault="004C62EF" w:rsidP="004C62EF">
      <w:pPr>
        <w:pStyle w:val="Code"/>
      </w:pPr>
      <w:r>
        <w:tab/>
      </w:r>
      <w:r>
        <w:tab/>
      </w:r>
      <w:r>
        <w:tab/>
        <w:t xml:space="preserve">    </w:t>
      </w:r>
      <w:r>
        <w:tab/>
        <w:t>consoleSize = minimalConsoleSize;</w:t>
      </w:r>
    </w:p>
    <w:p w14:paraId="28740AEA" w14:textId="77777777" w:rsidR="004C62EF" w:rsidRDefault="004C62EF" w:rsidP="004C62EF">
      <w:pPr>
        <w:pStyle w:val="Code"/>
      </w:pPr>
      <w:r>
        <w:tab/>
      </w:r>
      <w:r>
        <w:tab/>
      </w:r>
      <w:r>
        <w:tab/>
      </w:r>
      <w:r>
        <w:tab/>
      </w:r>
      <w:r>
        <w:tab/>
        <w:t>setconsolesize(consoleSize);</w:t>
      </w:r>
    </w:p>
    <w:p w14:paraId="06D38C40" w14:textId="77777777" w:rsidR="004C62EF" w:rsidRDefault="004C62EF" w:rsidP="004C62EF">
      <w:pPr>
        <w:pStyle w:val="Code"/>
      </w:pPr>
      <w:r>
        <w:tab/>
      </w:r>
      <w:r>
        <w:tab/>
      </w:r>
      <w:r>
        <w:tab/>
      </w:r>
      <w:r>
        <w:tab/>
        <w:t>}</w:t>
      </w:r>
    </w:p>
    <w:p w14:paraId="7CB83389" w14:textId="77777777" w:rsidR="004C62EF" w:rsidRDefault="004C62EF" w:rsidP="004C62EF">
      <w:pPr>
        <w:pStyle w:val="Code"/>
      </w:pPr>
      <w:r>
        <w:tab/>
      </w:r>
      <w:r>
        <w:tab/>
      </w:r>
      <w:r>
        <w:tab/>
      </w:r>
      <w:r>
        <w:tab/>
        <w:t>else if (consoleSize.X &lt; minimalConsoleSize.X)</w:t>
      </w:r>
    </w:p>
    <w:p w14:paraId="419E0921" w14:textId="77777777" w:rsidR="004C62EF" w:rsidRDefault="004C62EF" w:rsidP="004C62EF">
      <w:pPr>
        <w:pStyle w:val="Code"/>
      </w:pPr>
      <w:r>
        <w:tab/>
      </w:r>
      <w:r>
        <w:tab/>
      </w:r>
      <w:r>
        <w:tab/>
      </w:r>
      <w:r>
        <w:tab/>
        <w:t>{</w:t>
      </w:r>
    </w:p>
    <w:p w14:paraId="66D1024A" w14:textId="77777777" w:rsidR="004C62EF" w:rsidRDefault="004C62EF" w:rsidP="004C62EF">
      <w:pPr>
        <w:pStyle w:val="Code"/>
      </w:pPr>
      <w:r>
        <w:tab/>
      </w:r>
      <w:r>
        <w:tab/>
      </w:r>
      <w:r>
        <w:tab/>
      </w:r>
      <w:r>
        <w:tab/>
      </w:r>
      <w:r>
        <w:tab/>
        <w:t>consoleSize.X = minimalConsoleSize.X;</w:t>
      </w:r>
    </w:p>
    <w:p w14:paraId="7B51BFC6" w14:textId="77777777" w:rsidR="004C62EF" w:rsidRDefault="004C62EF" w:rsidP="004C62EF">
      <w:pPr>
        <w:pStyle w:val="Code"/>
      </w:pPr>
      <w:r>
        <w:tab/>
      </w:r>
      <w:r>
        <w:tab/>
      </w:r>
      <w:r>
        <w:tab/>
      </w:r>
      <w:r>
        <w:tab/>
      </w:r>
      <w:r>
        <w:tab/>
        <w:t>setconsolesize(consoleSize);</w:t>
      </w:r>
    </w:p>
    <w:p w14:paraId="0A37088B" w14:textId="77777777" w:rsidR="004C62EF" w:rsidRDefault="004C62EF" w:rsidP="004C62EF">
      <w:pPr>
        <w:pStyle w:val="Code"/>
      </w:pPr>
      <w:r>
        <w:tab/>
      </w:r>
      <w:r>
        <w:tab/>
      </w:r>
      <w:r>
        <w:tab/>
      </w:r>
      <w:r>
        <w:tab/>
        <w:t>}</w:t>
      </w:r>
    </w:p>
    <w:p w14:paraId="7C4F687A" w14:textId="77777777" w:rsidR="004C62EF" w:rsidRDefault="004C62EF" w:rsidP="004C62EF">
      <w:pPr>
        <w:pStyle w:val="Code"/>
      </w:pPr>
      <w:r>
        <w:tab/>
      </w:r>
      <w:r>
        <w:tab/>
      </w:r>
      <w:r>
        <w:tab/>
      </w:r>
      <w:r>
        <w:tab/>
        <w:t>else if (consoleSize.Y &lt; minimalConsoleSize.Y)</w:t>
      </w:r>
    </w:p>
    <w:p w14:paraId="0D680211" w14:textId="77777777" w:rsidR="004C62EF" w:rsidRDefault="004C62EF" w:rsidP="004C62EF">
      <w:pPr>
        <w:pStyle w:val="Code"/>
      </w:pPr>
      <w:r>
        <w:tab/>
      </w:r>
      <w:r>
        <w:tab/>
      </w:r>
      <w:r>
        <w:tab/>
      </w:r>
      <w:r>
        <w:tab/>
        <w:t>{</w:t>
      </w:r>
    </w:p>
    <w:p w14:paraId="6A23EF76" w14:textId="77777777" w:rsidR="004C62EF" w:rsidRDefault="004C62EF" w:rsidP="004C62EF">
      <w:pPr>
        <w:pStyle w:val="Code"/>
      </w:pPr>
      <w:r>
        <w:tab/>
      </w:r>
      <w:r>
        <w:tab/>
      </w:r>
      <w:r>
        <w:tab/>
      </w:r>
      <w:r>
        <w:tab/>
      </w:r>
      <w:r>
        <w:tab/>
        <w:t>consoleSize.Y = minimalConsoleSize.Y;</w:t>
      </w:r>
    </w:p>
    <w:p w14:paraId="7FA65EED" w14:textId="77777777" w:rsidR="004C62EF" w:rsidRDefault="004C62EF" w:rsidP="004C62EF">
      <w:pPr>
        <w:pStyle w:val="Code"/>
      </w:pPr>
      <w:r>
        <w:tab/>
      </w:r>
      <w:r>
        <w:tab/>
      </w:r>
      <w:r>
        <w:tab/>
      </w:r>
      <w:r>
        <w:tab/>
      </w:r>
      <w:r>
        <w:tab/>
        <w:t>setconsolesize(consoleSize);</w:t>
      </w:r>
    </w:p>
    <w:p w14:paraId="2C949ADE" w14:textId="77777777" w:rsidR="004C62EF" w:rsidRDefault="004C62EF" w:rsidP="004C62EF">
      <w:pPr>
        <w:pStyle w:val="Code"/>
      </w:pPr>
      <w:r>
        <w:tab/>
      </w:r>
      <w:r>
        <w:tab/>
      </w:r>
      <w:r>
        <w:tab/>
      </w:r>
      <w:r>
        <w:tab/>
        <w:t>}</w:t>
      </w:r>
    </w:p>
    <w:p w14:paraId="5C05F85C" w14:textId="77777777" w:rsidR="004C62EF" w:rsidRDefault="004C62EF" w:rsidP="004C62EF">
      <w:pPr>
        <w:pStyle w:val="Code"/>
      </w:pPr>
      <w:r>
        <w:tab/>
      </w:r>
      <w:r>
        <w:tab/>
      </w:r>
      <w:r>
        <w:tab/>
        <w:t>}</w:t>
      </w:r>
    </w:p>
    <w:p w14:paraId="6C15C6B9" w14:textId="77777777" w:rsidR="004C62EF" w:rsidRDefault="004C62EF" w:rsidP="004C62EF">
      <w:pPr>
        <w:pStyle w:val="Code"/>
      </w:pPr>
      <w:r>
        <w:tab/>
      </w:r>
      <w:r>
        <w:tab/>
        <w:t>}</w:t>
      </w:r>
    </w:p>
    <w:p w14:paraId="1A75973A" w14:textId="77777777" w:rsidR="004C62EF" w:rsidRDefault="004C62EF" w:rsidP="004C62EF">
      <w:pPr>
        <w:pStyle w:val="Code"/>
      </w:pPr>
      <w:r>
        <w:tab/>
      </w:r>
      <w:r>
        <w:tab/>
      </w:r>
    </w:p>
    <w:p w14:paraId="2C3754D4" w14:textId="77777777" w:rsidR="004C62EF" w:rsidRDefault="004C62EF" w:rsidP="004C62EF">
      <w:pPr>
        <w:pStyle w:val="Code"/>
      </w:pPr>
      <w:r>
        <w:tab/>
      </w:r>
      <w:r>
        <w:tab/>
        <w:t>Sleep(50);</w:t>
      </w:r>
    </w:p>
    <w:p w14:paraId="61BE0ACD" w14:textId="77777777" w:rsidR="004C62EF" w:rsidRDefault="004C62EF" w:rsidP="004C62EF">
      <w:pPr>
        <w:pStyle w:val="Code"/>
      </w:pPr>
      <w:r>
        <w:tab/>
        <w:t>}</w:t>
      </w:r>
    </w:p>
    <w:p w14:paraId="52B146BE" w14:textId="77777777" w:rsidR="004C62EF" w:rsidRDefault="004C62EF" w:rsidP="004C62EF">
      <w:pPr>
        <w:pStyle w:val="Code"/>
      </w:pPr>
      <w:r>
        <w:tab/>
      </w:r>
    </w:p>
    <w:p w14:paraId="75F3D2EB" w14:textId="77777777" w:rsidR="004C62EF" w:rsidRDefault="004C62EF" w:rsidP="004C62EF">
      <w:pPr>
        <w:pStyle w:val="Code"/>
      </w:pPr>
      <w:r>
        <w:tab/>
        <w:t>return EXIT_FAILURE;</w:t>
      </w:r>
    </w:p>
    <w:p w14:paraId="25EF70CB" w14:textId="77777777" w:rsidR="004C62EF" w:rsidRDefault="004C62EF" w:rsidP="004C62EF">
      <w:pPr>
        <w:pStyle w:val="Code"/>
      </w:pPr>
      <w:r>
        <w:t>}</w:t>
      </w:r>
    </w:p>
    <w:p w14:paraId="6DC6D31E" w14:textId="77777777" w:rsidR="004C62EF" w:rsidRDefault="004C62EF" w:rsidP="004C62EF">
      <w:pPr>
        <w:pStyle w:val="Code"/>
      </w:pPr>
    </w:p>
    <w:p w14:paraId="7F9E08A6" w14:textId="77777777" w:rsidR="004C62EF" w:rsidRDefault="004C62EF" w:rsidP="004C62EF">
      <w:pPr>
        <w:pStyle w:val="Code"/>
      </w:pPr>
      <w:r>
        <w:t>#ifndef DISABLE_CHEATS</w:t>
      </w:r>
    </w:p>
    <w:p w14:paraId="6CBED817" w14:textId="77777777" w:rsidR="004C62EF" w:rsidRDefault="004C62EF" w:rsidP="004C62EF">
      <w:pPr>
        <w:pStyle w:val="Code"/>
      </w:pPr>
      <w:r>
        <w:t>DWORD WINAPI cheatpromptthread(LPVOID lpvoid)</w:t>
      </w:r>
    </w:p>
    <w:p w14:paraId="7074DA12" w14:textId="77777777" w:rsidR="004C62EF" w:rsidRDefault="004C62EF" w:rsidP="004C62EF">
      <w:pPr>
        <w:pStyle w:val="Code"/>
      </w:pPr>
      <w:r>
        <w:t>{</w:t>
      </w:r>
    </w:p>
    <w:p w14:paraId="4DDEDE26" w14:textId="77777777" w:rsidR="004C62EF" w:rsidRDefault="004C62EF" w:rsidP="004C62EF">
      <w:pPr>
        <w:pStyle w:val="Code"/>
      </w:pPr>
      <w:r>
        <w:tab/>
        <w:t>char *message = NULL;</w:t>
      </w:r>
    </w:p>
    <w:p w14:paraId="79FD2A26" w14:textId="77777777" w:rsidR="004C62EF" w:rsidRDefault="004C62EF" w:rsidP="004C62EF">
      <w:pPr>
        <w:pStyle w:val="Code"/>
      </w:pPr>
      <w:r>
        <w:tab/>
        <w:t>int timer, length = 0;</w:t>
      </w:r>
    </w:p>
    <w:p w14:paraId="0046E58D" w14:textId="77777777" w:rsidR="004C62EF" w:rsidRDefault="004C62EF" w:rsidP="004C62EF">
      <w:pPr>
        <w:pStyle w:val="Code"/>
      </w:pPr>
      <w:r>
        <w:tab/>
        <w:t>DWORD attribsWritten, charsWritten;</w:t>
      </w:r>
    </w:p>
    <w:p w14:paraId="3AE0FB82" w14:textId="77777777" w:rsidR="004C62EF" w:rsidRDefault="004C62EF" w:rsidP="004C62EF">
      <w:pPr>
        <w:pStyle w:val="Code"/>
      </w:pPr>
      <w:r>
        <w:tab/>
        <w:t>COLOR foregroundBackup, backgroundBackup;</w:t>
      </w:r>
    </w:p>
    <w:p w14:paraId="641D8749" w14:textId="77777777" w:rsidR="004C62EF" w:rsidRDefault="004C62EF" w:rsidP="004C62EF">
      <w:pPr>
        <w:pStyle w:val="Code"/>
      </w:pPr>
      <w:r>
        <w:tab/>
      </w:r>
    </w:p>
    <w:p w14:paraId="5BDBFAAC" w14:textId="77777777" w:rsidR="004C62EF" w:rsidRDefault="004C62EF" w:rsidP="004C62EF">
      <w:pPr>
        <w:pStyle w:val="Code"/>
      </w:pPr>
      <w:r>
        <w:tab/>
        <w:t>while (true)</w:t>
      </w:r>
    </w:p>
    <w:p w14:paraId="212C7BB1" w14:textId="77777777" w:rsidR="004C62EF" w:rsidRDefault="004C62EF" w:rsidP="004C62EF">
      <w:pPr>
        <w:pStyle w:val="Code"/>
      </w:pPr>
      <w:r>
        <w:tab/>
        <w:t>{</w:t>
      </w:r>
    </w:p>
    <w:p w14:paraId="4291FBA9" w14:textId="77777777" w:rsidR="004C62EF" w:rsidRDefault="004C62EF" w:rsidP="004C62EF">
      <w:pPr>
        <w:pStyle w:val="Code"/>
      </w:pPr>
      <w:r>
        <w:tab/>
      </w:r>
      <w:r>
        <w:tab/>
        <w:t>if (showCheatPrompt || consoleSizeChangedCheatPrompt)</w:t>
      </w:r>
    </w:p>
    <w:p w14:paraId="75704B5F" w14:textId="77777777" w:rsidR="004C62EF" w:rsidRDefault="004C62EF" w:rsidP="004C62EF">
      <w:pPr>
        <w:pStyle w:val="Code"/>
      </w:pPr>
      <w:r>
        <w:tab/>
      </w:r>
      <w:r>
        <w:tab/>
        <w:t>{</w:t>
      </w:r>
    </w:p>
    <w:p w14:paraId="70087890" w14:textId="77777777" w:rsidR="004C62EF" w:rsidRDefault="004C62EF" w:rsidP="004C62EF">
      <w:pPr>
        <w:pStyle w:val="Code"/>
      </w:pPr>
      <w:r>
        <w:tab/>
      </w:r>
      <w:r>
        <w:tab/>
      </w:r>
      <w:r>
        <w:tab/>
        <w:t>showCheatPrompt = false;</w:t>
      </w:r>
    </w:p>
    <w:p w14:paraId="100632AA" w14:textId="77777777" w:rsidR="004C62EF" w:rsidRDefault="004C62EF" w:rsidP="004C62EF">
      <w:pPr>
        <w:pStyle w:val="Code"/>
      </w:pPr>
      <w:r>
        <w:tab/>
      </w:r>
      <w:r>
        <w:tab/>
      </w:r>
      <w:r>
        <w:tab/>
        <w:t>consoleSizeChangedCheatPrompt = false;</w:t>
      </w:r>
    </w:p>
    <w:p w14:paraId="58D24B18" w14:textId="77777777" w:rsidR="004C62EF" w:rsidRDefault="004C62EF" w:rsidP="004C62EF">
      <w:pPr>
        <w:pStyle w:val="Code"/>
      </w:pPr>
      <w:r>
        <w:tab/>
      </w:r>
      <w:r>
        <w:tab/>
      </w:r>
      <w:r>
        <w:tab/>
        <w:t>timer = 0;</w:t>
      </w:r>
    </w:p>
    <w:p w14:paraId="1697BF6C" w14:textId="77777777" w:rsidR="004C62EF" w:rsidRDefault="004C62EF" w:rsidP="004C62EF">
      <w:pPr>
        <w:pStyle w:val="Code"/>
      </w:pPr>
      <w:r>
        <w:lastRenderedPageBreak/>
        <w:tab/>
      </w:r>
      <w:r>
        <w:tab/>
      </w:r>
      <w:r>
        <w:tab/>
      </w:r>
    </w:p>
    <w:p w14:paraId="569754B2" w14:textId="77777777" w:rsidR="004C62EF" w:rsidRDefault="004C62EF" w:rsidP="004C62EF">
      <w:pPr>
        <w:pStyle w:val="Code"/>
      </w:pPr>
      <w:r>
        <w:tab/>
      </w:r>
      <w:r>
        <w:tab/>
      </w:r>
      <w:r>
        <w:tab/>
        <w:t>FillConsoleOutputAttribute(GetStdHandle(STD_OUTPUT_HANDLE), backgroundColor + (backgroundColor &lt;&lt; 4), length, COORD_ORIGIN, &amp;attribsWritten);</w:t>
      </w:r>
    </w:p>
    <w:p w14:paraId="06990EED" w14:textId="77777777" w:rsidR="004C62EF" w:rsidRDefault="004C62EF" w:rsidP="004C62EF">
      <w:pPr>
        <w:pStyle w:val="Code"/>
      </w:pPr>
      <w:r>
        <w:tab/>
      </w:r>
      <w:r>
        <w:tab/>
      </w:r>
      <w:r>
        <w:tab/>
        <w:t>message = strdup(cheatActivated ? " Cheat activated " : " Cheat deactivated ");</w:t>
      </w:r>
    </w:p>
    <w:p w14:paraId="38DE60E8" w14:textId="77777777" w:rsidR="004C62EF" w:rsidRDefault="004C62EF" w:rsidP="004C62EF">
      <w:pPr>
        <w:pStyle w:val="Code"/>
      </w:pPr>
      <w:r>
        <w:tab/>
      </w:r>
      <w:r>
        <w:tab/>
      </w:r>
      <w:r>
        <w:tab/>
        <w:t>length = strlen(message);</w:t>
      </w:r>
    </w:p>
    <w:p w14:paraId="463870B5" w14:textId="77777777" w:rsidR="004C62EF" w:rsidRDefault="004C62EF" w:rsidP="004C62EF">
      <w:pPr>
        <w:pStyle w:val="Code"/>
      </w:pPr>
      <w:r>
        <w:tab/>
      </w:r>
      <w:r>
        <w:tab/>
      </w:r>
      <w:r>
        <w:tab/>
      </w:r>
    </w:p>
    <w:p w14:paraId="7E48B414" w14:textId="77777777" w:rsidR="004C62EF" w:rsidRDefault="004C62EF" w:rsidP="004C62EF">
      <w:pPr>
        <w:pStyle w:val="Code"/>
      </w:pPr>
      <w:r>
        <w:tab/>
      </w:r>
      <w:r>
        <w:tab/>
      </w:r>
      <w:r>
        <w:tab/>
        <w:t>// Print message</w:t>
      </w:r>
    </w:p>
    <w:p w14:paraId="46316BC9" w14:textId="77777777" w:rsidR="004C62EF" w:rsidRDefault="004C62EF" w:rsidP="004C62EF">
      <w:pPr>
        <w:pStyle w:val="Code"/>
      </w:pPr>
      <w:r>
        <w:tab/>
      </w:r>
      <w:r>
        <w:tab/>
      </w:r>
      <w:r>
        <w:tab/>
        <w:t>foregroundBackup = foregroundColor;</w:t>
      </w:r>
    </w:p>
    <w:p w14:paraId="7100D60F" w14:textId="77777777" w:rsidR="004C62EF" w:rsidRDefault="004C62EF" w:rsidP="004C62EF">
      <w:pPr>
        <w:pStyle w:val="Code"/>
      </w:pPr>
      <w:r>
        <w:tab/>
      </w:r>
      <w:r>
        <w:tab/>
      </w:r>
      <w:r>
        <w:tab/>
        <w:t>backgroundBackup = backgroundColor;</w:t>
      </w:r>
    </w:p>
    <w:p w14:paraId="4820E7B3" w14:textId="77777777" w:rsidR="004C62EF" w:rsidRDefault="004C62EF" w:rsidP="004C62EF">
      <w:pPr>
        <w:pStyle w:val="Code"/>
      </w:pPr>
      <w:r>
        <w:tab/>
      </w:r>
      <w:r>
        <w:tab/>
      </w:r>
      <w:r>
        <w:tab/>
      </w:r>
    </w:p>
    <w:p w14:paraId="31658762" w14:textId="77777777" w:rsidR="004C62EF" w:rsidRDefault="004C62EF" w:rsidP="004C62EF">
      <w:pPr>
        <w:pStyle w:val="Code"/>
      </w:pPr>
      <w:r>
        <w:tab/>
      </w:r>
      <w:r>
        <w:tab/>
      </w:r>
      <w:r>
        <w:tab/>
        <w:t>setforeground(Black);</w:t>
      </w:r>
    </w:p>
    <w:p w14:paraId="1F078DC6" w14:textId="77777777" w:rsidR="004C62EF" w:rsidRDefault="004C62EF" w:rsidP="004C62EF">
      <w:pPr>
        <w:pStyle w:val="Code"/>
      </w:pPr>
      <w:r>
        <w:tab/>
      </w:r>
      <w:r>
        <w:tab/>
      </w:r>
      <w:r>
        <w:tab/>
        <w:t>setbackground(Gray);</w:t>
      </w:r>
    </w:p>
    <w:p w14:paraId="7FD6B03B" w14:textId="77777777" w:rsidR="004C62EF" w:rsidRDefault="004C62EF" w:rsidP="004C62EF">
      <w:pPr>
        <w:pStyle w:val="Code"/>
      </w:pPr>
      <w:r>
        <w:tab/>
      </w:r>
      <w:r>
        <w:tab/>
      </w:r>
      <w:r>
        <w:tab/>
      </w:r>
    </w:p>
    <w:p w14:paraId="6A33B653" w14:textId="77777777" w:rsidR="004C62EF" w:rsidRDefault="004C62EF" w:rsidP="004C62EF">
      <w:pPr>
        <w:pStyle w:val="Code"/>
      </w:pPr>
      <w:r>
        <w:tab/>
      </w:r>
      <w:r>
        <w:tab/>
      </w:r>
      <w:r>
        <w:tab/>
        <w:t>movecursor(COORD_ORIGIN);</w:t>
      </w:r>
    </w:p>
    <w:p w14:paraId="5CE687C2" w14:textId="77777777" w:rsidR="004C62EF" w:rsidRDefault="004C62EF" w:rsidP="004C62EF">
      <w:pPr>
        <w:pStyle w:val="Code"/>
      </w:pPr>
      <w:r>
        <w:tab/>
      </w:r>
      <w:r>
        <w:tab/>
      </w:r>
      <w:r>
        <w:tab/>
        <w:t>fputs(message, stdout);</w:t>
      </w:r>
    </w:p>
    <w:p w14:paraId="12F3161D" w14:textId="77777777" w:rsidR="004C62EF" w:rsidRDefault="004C62EF" w:rsidP="004C62EF">
      <w:pPr>
        <w:pStyle w:val="Code"/>
      </w:pPr>
      <w:r>
        <w:tab/>
      </w:r>
      <w:r>
        <w:tab/>
      </w:r>
      <w:r>
        <w:tab/>
      </w:r>
    </w:p>
    <w:p w14:paraId="12A41AF3" w14:textId="77777777" w:rsidR="004C62EF" w:rsidRDefault="004C62EF" w:rsidP="004C62EF">
      <w:pPr>
        <w:pStyle w:val="Code"/>
      </w:pPr>
      <w:r>
        <w:tab/>
      </w:r>
      <w:r>
        <w:tab/>
      </w:r>
      <w:r>
        <w:tab/>
        <w:t>setforeground(foregroundBackup);</w:t>
      </w:r>
    </w:p>
    <w:p w14:paraId="3CAA8989" w14:textId="77777777" w:rsidR="004C62EF" w:rsidRDefault="004C62EF" w:rsidP="004C62EF">
      <w:pPr>
        <w:pStyle w:val="Code"/>
      </w:pPr>
      <w:r>
        <w:tab/>
      </w:r>
      <w:r>
        <w:tab/>
      </w:r>
      <w:r>
        <w:tab/>
        <w:t>setbackground(backgroundBackup);</w:t>
      </w:r>
    </w:p>
    <w:p w14:paraId="756B1B84" w14:textId="77777777" w:rsidR="004C62EF" w:rsidRDefault="004C62EF" w:rsidP="004C62EF">
      <w:pPr>
        <w:pStyle w:val="Code"/>
      </w:pPr>
      <w:r>
        <w:tab/>
      </w:r>
      <w:r>
        <w:tab/>
      </w:r>
      <w:r>
        <w:tab/>
      </w:r>
    </w:p>
    <w:p w14:paraId="290B937C" w14:textId="77777777" w:rsidR="004C62EF" w:rsidRDefault="004C62EF" w:rsidP="004C62EF">
      <w:pPr>
        <w:pStyle w:val="Code"/>
      </w:pPr>
      <w:r>
        <w:tab/>
      </w:r>
      <w:r>
        <w:tab/>
      </w:r>
      <w:r>
        <w:tab/>
        <w:t>//</w:t>
      </w:r>
      <w:r>
        <w:tab/>
        <w:t>char *strdup(const char *src)</w:t>
      </w:r>
    </w:p>
    <w:p w14:paraId="3C25D1B1" w14:textId="77777777" w:rsidR="004C62EF" w:rsidRDefault="004C62EF" w:rsidP="004C62EF">
      <w:pPr>
        <w:pStyle w:val="Code"/>
      </w:pPr>
      <w:r>
        <w:tab/>
      </w:r>
      <w:r>
        <w:tab/>
      </w:r>
      <w:r>
        <w:tab/>
        <w:t>//</w:t>
      </w:r>
      <w:r>
        <w:tab/>
        <w:t>{</w:t>
      </w:r>
    </w:p>
    <w:p w14:paraId="11EA3E62" w14:textId="77777777" w:rsidR="004C62EF" w:rsidRDefault="004C62EF" w:rsidP="004C62EF">
      <w:pPr>
        <w:pStyle w:val="Code"/>
      </w:pPr>
      <w:r>
        <w:tab/>
      </w:r>
      <w:r>
        <w:tab/>
      </w:r>
      <w:r>
        <w:tab/>
        <w:t>//</w:t>
      </w:r>
      <w:r>
        <w:tab/>
      </w:r>
      <w:r>
        <w:tab/>
        <w:t>char *output = (char *)malloc(strlen(src) + 1);</w:t>
      </w:r>
    </w:p>
    <w:p w14:paraId="6267E93A" w14:textId="77777777" w:rsidR="004C62EF" w:rsidRDefault="004C62EF" w:rsidP="004C62EF">
      <w:pPr>
        <w:pStyle w:val="Code"/>
      </w:pPr>
      <w:r>
        <w:tab/>
      </w:r>
      <w:r>
        <w:tab/>
      </w:r>
      <w:r>
        <w:tab/>
        <w:t>//</w:t>
      </w:r>
      <w:r>
        <w:tab/>
      </w:r>
      <w:r>
        <w:tab/>
      </w:r>
    </w:p>
    <w:p w14:paraId="476B35AE" w14:textId="77777777" w:rsidR="004C62EF" w:rsidRDefault="004C62EF" w:rsidP="004C62EF">
      <w:pPr>
        <w:pStyle w:val="Code"/>
      </w:pPr>
      <w:r>
        <w:tab/>
      </w:r>
      <w:r>
        <w:tab/>
      </w:r>
      <w:r>
        <w:tab/>
        <w:t>//</w:t>
      </w:r>
      <w:r>
        <w:tab/>
      </w:r>
      <w:r>
        <w:tab/>
        <w:t>if (output == NULL)</w:t>
      </w:r>
    </w:p>
    <w:p w14:paraId="76F7255B" w14:textId="77777777" w:rsidR="004C62EF" w:rsidRDefault="004C62EF" w:rsidP="004C62EF">
      <w:pPr>
        <w:pStyle w:val="Code"/>
      </w:pPr>
      <w:r>
        <w:tab/>
      </w:r>
      <w:r>
        <w:tab/>
      </w:r>
      <w:r>
        <w:tab/>
        <w:t>//</w:t>
      </w:r>
      <w:r>
        <w:tab/>
      </w:r>
      <w:r>
        <w:tab/>
        <w:t>{</w:t>
      </w:r>
    </w:p>
    <w:p w14:paraId="02610967" w14:textId="77777777" w:rsidR="004C62EF" w:rsidRDefault="004C62EF" w:rsidP="004C62EF">
      <w:pPr>
        <w:pStyle w:val="Code"/>
      </w:pPr>
      <w:r>
        <w:tab/>
      </w:r>
      <w:r>
        <w:tab/>
      </w:r>
      <w:r>
        <w:tab/>
        <w:t>//</w:t>
      </w:r>
      <w:r>
        <w:tab/>
      </w:r>
      <w:r>
        <w:tab/>
      </w:r>
      <w:r>
        <w:tab/>
        <w:t>return NULL;</w:t>
      </w:r>
    </w:p>
    <w:p w14:paraId="5FB252EA" w14:textId="77777777" w:rsidR="004C62EF" w:rsidRDefault="004C62EF" w:rsidP="004C62EF">
      <w:pPr>
        <w:pStyle w:val="Code"/>
      </w:pPr>
      <w:r>
        <w:tab/>
      </w:r>
      <w:r>
        <w:tab/>
      </w:r>
      <w:r>
        <w:tab/>
        <w:t>//</w:t>
      </w:r>
      <w:r>
        <w:tab/>
      </w:r>
      <w:r>
        <w:tab/>
        <w:t>}</w:t>
      </w:r>
    </w:p>
    <w:p w14:paraId="5723B213" w14:textId="77777777" w:rsidR="004C62EF" w:rsidRDefault="004C62EF" w:rsidP="004C62EF">
      <w:pPr>
        <w:pStyle w:val="Code"/>
      </w:pPr>
      <w:r>
        <w:tab/>
      </w:r>
      <w:r>
        <w:tab/>
      </w:r>
      <w:r>
        <w:tab/>
        <w:t>//</w:t>
      </w:r>
      <w:r>
        <w:tab/>
      </w:r>
      <w:r>
        <w:tab/>
      </w:r>
    </w:p>
    <w:p w14:paraId="0F73764C" w14:textId="77777777" w:rsidR="004C62EF" w:rsidRDefault="004C62EF" w:rsidP="004C62EF">
      <w:pPr>
        <w:pStyle w:val="Code"/>
      </w:pPr>
      <w:r>
        <w:tab/>
      </w:r>
      <w:r>
        <w:tab/>
      </w:r>
      <w:r>
        <w:tab/>
        <w:t>//</w:t>
      </w:r>
      <w:r>
        <w:tab/>
      </w:r>
      <w:r>
        <w:tab/>
        <w:t>strcpy(output, src);</w:t>
      </w:r>
    </w:p>
    <w:p w14:paraId="5B8DEA98" w14:textId="77777777" w:rsidR="004C62EF" w:rsidRDefault="004C62EF" w:rsidP="004C62EF">
      <w:pPr>
        <w:pStyle w:val="Code"/>
      </w:pPr>
      <w:r>
        <w:tab/>
      </w:r>
      <w:r>
        <w:tab/>
      </w:r>
      <w:r>
        <w:tab/>
        <w:t>//</w:t>
      </w:r>
      <w:r>
        <w:tab/>
      </w:r>
      <w:r>
        <w:tab/>
        <w:t>return output;</w:t>
      </w:r>
    </w:p>
    <w:p w14:paraId="6E6DB0C4" w14:textId="77777777" w:rsidR="004C62EF" w:rsidRDefault="004C62EF" w:rsidP="004C62EF">
      <w:pPr>
        <w:pStyle w:val="Code"/>
      </w:pPr>
      <w:r>
        <w:tab/>
      </w:r>
      <w:r>
        <w:tab/>
      </w:r>
      <w:r>
        <w:tab/>
        <w:t>//</w:t>
      </w:r>
      <w:r>
        <w:tab/>
        <w:t>}</w:t>
      </w:r>
    </w:p>
    <w:p w14:paraId="01235075" w14:textId="77777777" w:rsidR="004C62EF" w:rsidRDefault="004C62EF" w:rsidP="004C62EF">
      <w:pPr>
        <w:pStyle w:val="Code"/>
      </w:pPr>
      <w:r>
        <w:tab/>
      </w:r>
      <w:r>
        <w:tab/>
      </w:r>
      <w:r>
        <w:tab/>
        <w:t>//</w:t>
      </w:r>
    </w:p>
    <w:p w14:paraId="42D258B8" w14:textId="77777777" w:rsidR="004C62EF" w:rsidRDefault="004C62EF" w:rsidP="004C62EF">
      <w:pPr>
        <w:pStyle w:val="Code"/>
      </w:pPr>
      <w:r>
        <w:tab/>
      </w:r>
      <w:r>
        <w:tab/>
      </w:r>
      <w:r>
        <w:tab/>
        <w:t>// ^ this is how strdup works</w:t>
      </w:r>
    </w:p>
    <w:p w14:paraId="1AA257E0" w14:textId="77777777" w:rsidR="004C62EF" w:rsidRDefault="004C62EF" w:rsidP="004C62EF">
      <w:pPr>
        <w:pStyle w:val="Code"/>
      </w:pPr>
      <w:r>
        <w:tab/>
      </w:r>
      <w:r>
        <w:tab/>
      </w:r>
      <w:r>
        <w:tab/>
        <w:t>// So the string returned from strdup is dynamically allocated and should be freed</w:t>
      </w:r>
    </w:p>
    <w:p w14:paraId="6111E0D3" w14:textId="77777777" w:rsidR="004C62EF" w:rsidRDefault="004C62EF" w:rsidP="004C62EF">
      <w:pPr>
        <w:pStyle w:val="Code"/>
      </w:pPr>
      <w:r>
        <w:tab/>
      </w:r>
      <w:r>
        <w:tab/>
      </w:r>
      <w:r>
        <w:tab/>
        <w:t>// If not it'll be allocated 'till program closes and another apps couldn't use it</w:t>
      </w:r>
    </w:p>
    <w:p w14:paraId="05EADE31" w14:textId="77777777" w:rsidR="004C62EF" w:rsidRDefault="004C62EF" w:rsidP="004C62EF">
      <w:pPr>
        <w:pStyle w:val="Code"/>
      </w:pPr>
      <w:r>
        <w:tab/>
      </w:r>
      <w:r>
        <w:tab/>
      </w:r>
      <w:r>
        <w:tab/>
        <w:t>free(message);</w:t>
      </w:r>
    </w:p>
    <w:p w14:paraId="1E5AA19E" w14:textId="77777777" w:rsidR="004C62EF" w:rsidRDefault="004C62EF" w:rsidP="004C62EF">
      <w:pPr>
        <w:pStyle w:val="Code"/>
      </w:pPr>
      <w:r>
        <w:tab/>
      </w:r>
      <w:r>
        <w:tab/>
        <w:t>}</w:t>
      </w:r>
    </w:p>
    <w:p w14:paraId="15F6FD7F" w14:textId="77777777" w:rsidR="004C62EF" w:rsidRDefault="004C62EF" w:rsidP="004C62EF">
      <w:pPr>
        <w:pStyle w:val="Code"/>
      </w:pPr>
      <w:r>
        <w:tab/>
      </w:r>
      <w:r>
        <w:tab/>
      </w:r>
    </w:p>
    <w:p w14:paraId="3F67B579" w14:textId="77777777" w:rsidR="004C62EF" w:rsidRDefault="004C62EF" w:rsidP="004C62EF">
      <w:pPr>
        <w:pStyle w:val="Code"/>
      </w:pPr>
      <w:r>
        <w:tab/>
      </w:r>
      <w:r>
        <w:tab/>
        <w:t>Sleep(200);</w:t>
      </w:r>
    </w:p>
    <w:p w14:paraId="08A9AF9D" w14:textId="77777777" w:rsidR="004C62EF" w:rsidRDefault="004C62EF" w:rsidP="004C62EF">
      <w:pPr>
        <w:pStyle w:val="Code"/>
      </w:pPr>
      <w:r>
        <w:tab/>
      </w:r>
      <w:r>
        <w:tab/>
        <w:t>timer += 200;</w:t>
      </w:r>
    </w:p>
    <w:p w14:paraId="70C2C68A" w14:textId="77777777" w:rsidR="004C62EF" w:rsidRDefault="004C62EF" w:rsidP="004C62EF">
      <w:pPr>
        <w:pStyle w:val="Code"/>
      </w:pPr>
      <w:r>
        <w:tab/>
      </w:r>
      <w:r>
        <w:tab/>
      </w:r>
    </w:p>
    <w:p w14:paraId="7B479849" w14:textId="77777777" w:rsidR="004C62EF" w:rsidRDefault="004C62EF" w:rsidP="004C62EF">
      <w:pPr>
        <w:pStyle w:val="Code"/>
      </w:pPr>
      <w:r>
        <w:tab/>
      </w:r>
      <w:r>
        <w:tab/>
        <w:t>if (timer == 2000)</w:t>
      </w:r>
    </w:p>
    <w:p w14:paraId="04AA27FA" w14:textId="77777777" w:rsidR="004C62EF" w:rsidRDefault="004C62EF" w:rsidP="004C62EF">
      <w:pPr>
        <w:pStyle w:val="Code"/>
      </w:pPr>
      <w:r>
        <w:tab/>
      </w:r>
      <w:r>
        <w:tab/>
        <w:t>{</w:t>
      </w:r>
    </w:p>
    <w:p w14:paraId="0ECC5440" w14:textId="77777777" w:rsidR="004C62EF" w:rsidRDefault="004C62EF" w:rsidP="004C62EF">
      <w:pPr>
        <w:pStyle w:val="Code"/>
      </w:pPr>
      <w:r>
        <w:tab/>
      </w:r>
      <w:r>
        <w:tab/>
      </w:r>
      <w:r>
        <w:tab/>
        <w:t>FillConsoleOutputAttribute(GetStdHandle(STD_OUTPUT_HANDLE), backgroundColor + (backgroundColor &lt;&lt; 4), length, COORD_ORIGIN, &amp;attribsWritten);</w:t>
      </w:r>
    </w:p>
    <w:p w14:paraId="4FC8D817" w14:textId="77777777" w:rsidR="004C62EF" w:rsidRDefault="004C62EF" w:rsidP="004C62EF">
      <w:pPr>
        <w:pStyle w:val="Code"/>
      </w:pPr>
      <w:r>
        <w:tab/>
      </w:r>
      <w:r>
        <w:tab/>
      </w:r>
      <w:r>
        <w:tab/>
        <w:t>SuspendThread(cheatpromptthreadHandle);</w:t>
      </w:r>
    </w:p>
    <w:p w14:paraId="6716D713" w14:textId="77777777" w:rsidR="004C62EF" w:rsidRDefault="004C62EF" w:rsidP="004C62EF">
      <w:pPr>
        <w:pStyle w:val="Code"/>
      </w:pPr>
      <w:r>
        <w:tab/>
      </w:r>
      <w:r>
        <w:tab/>
        <w:t>}</w:t>
      </w:r>
    </w:p>
    <w:p w14:paraId="7245E33E" w14:textId="77777777" w:rsidR="004C62EF" w:rsidRDefault="004C62EF" w:rsidP="004C62EF">
      <w:pPr>
        <w:pStyle w:val="Code"/>
      </w:pPr>
      <w:r>
        <w:tab/>
        <w:t>}</w:t>
      </w:r>
    </w:p>
    <w:p w14:paraId="7E2BBE93" w14:textId="77777777" w:rsidR="004C62EF" w:rsidRDefault="004C62EF" w:rsidP="004C62EF">
      <w:pPr>
        <w:pStyle w:val="Code"/>
      </w:pPr>
      <w:r>
        <w:tab/>
      </w:r>
    </w:p>
    <w:p w14:paraId="6F3B13BF" w14:textId="77777777" w:rsidR="004C62EF" w:rsidRDefault="004C62EF" w:rsidP="004C62EF">
      <w:pPr>
        <w:pStyle w:val="Code"/>
      </w:pPr>
      <w:r>
        <w:tab/>
        <w:t>return EXIT_FAILURE;</w:t>
      </w:r>
    </w:p>
    <w:p w14:paraId="48717A73" w14:textId="77777777" w:rsidR="004C62EF" w:rsidRDefault="004C62EF" w:rsidP="004C62EF">
      <w:pPr>
        <w:pStyle w:val="Code"/>
      </w:pPr>
      <w:r>
        <w:t>}</w:t>
      </w:r>
    </w:p>
    <w:p w14:paraId="4473758E" w14:textId="77777777" w:rsidR="004C62EF" w:rsidRDefault="004C62EF" w:rsidP="004C62EF">
      <w:pPr>
        <w:pStyle w:val="Code"/>
      </w:pPr>
      <w:r>
        <w:t>#endif</w:t>
      </w:r>
    </w:p>
    <w:p w14:paraId="1C719205" w14:textId="77777777" w:rsidR="004C62EF" w:rsidRDefault="004C62EF" w:rsidP="004C62EF">
      <w:pPr>
        <w:pStyle w:val="Code"/>
      </w:pPr>
    </w:p>
    <w:p w14:paraId="4BFB7D97" w14:textId="77777777" w:rsidR="004C62EF" w:rsidRDefault="004C62EF" w:rsidP="004C62EF">
      <w:pPr>
        <w:pStyle w:val="Code"/>
      </w:pPr>
      <w:r>
        <w:t>void setconsolesize(COORD size)</w:t>
      </w:r>
    </w:p>
    <w:p w14:paraId="0A0DF767" w14:textId="77777777" w:rsidR="004C62EF" w:rsidRDefault="004C62EF" w:rsidP="004C62EF">
      <w:pPr>
        <w:pStyle w:val="Code"/>
      </w:pPr>
      <w:r>
        <w:t>{</w:t>
      </w:r>
    </w:p>
    <w:p w14:paraId="54D8F352" w14:textId="77777777" w:rsidR="004C62EF" w:rsidRDefault="004C62EF" w:rsidP="004C62EF">
      <w:pPr>
        <w:pStyle w:val="Code"/>
      </w:pPr>
      <w:r>
        <w:tab/>
        <w:t>SMALL_RECT windowSize = { 0 };</w:t>
      </w:r>
    </w:p>
    <w:p w14:paraId="21FB86E1" w14:textId="77777777" w:rsidR="004C62EF" w:rsidRDefault="004C62EF" w:rsidP="004C62EF">
      <w:pPr>
        <w:pStyle w:val="Code"/>
      </w:pPr>
      <w:r>
        <w:tab/>
      </w:r>
    </w:p>
    <w:p w14:paraId="49722367" w14:textId="77777777" w:rsidR="004C62EF" w:rsidRDefault="004C62EF" w:rsidP="004C62EF">
      <w:pPr>
        <w:pStyle w:val="Code"/>
      </w:pPr>
      <w:r>
        <w:tab/>
        <w:t>// Cannot set greater size than (buffer - 1) and buffer size cannot be less than window size</w:t>
      </w:r>
    </w:p>
    <w:p w14:paraId="3AC51311" w14:textId="77777777" w:rsidR="004C62EF" w:rsidRDefault="004C62EF" w:rsidP="004C62EF">
      <w:pPr>
        <w:pStyle w:val="Code"/>
      </w:pPr>
      <w:r>
        <w:tab/>
        <w:t>if (consoleSize.X &lt; size.X || consoleSize.Y &lt; size.Y)</w:t>
      </w:r>
    </w:p>
    <w:p w14:paraId="35793530" w14:textId="77777777" w:rsidR="004C62EF" w:rsidRDefault="004C62EF" w:rsidP="004C62EF">
      <w:pPr>
        <w:pStyle w:val="Code"/>
      </w:pPr>
      <w:r>
        <w:tab/>
        <w:t>{</w:t>
      </w:r>
    </w:p>
    <w:p w14:paraId="05FA4D41" w14:textId="77777777" w:rsidR="004C62EF" w:rsidRDefault="004C62EF" w:rsidP="004C62EF">
      <w:pPr>
        <w:pStyle w:val="Code"/>
      </w:pPr>
      <w:r>
        <w:tab/>
      </w:r>
      <w:r>
        <w:tab/>
        <w:t>windowSize.Right = consoleSize.X &lt; size.X ? consoleSize.X : size.X;</w:t>
      </w:r>
    </w:p>
    <w:p w14:paraId="6E726FC8" w14:textId="77777777" w:rsidR="004C62EF" w:rsidRDefault="004C62EF" w:rsidP="004C62EF">
      <w:pPr>
        <w:pStyle w:val="Code"/>
      </w:pPr>
      <w:r>
        <w:tab/>
      </w:r>
      <w:r>
        <w:tab/>
        <w:t>windowSize.Bottom = consoleSize.Y &lt; size.Y ? consoleSize.Y : size.Y;</w:t>
      </w:r>
    </w:p>
    <w:p w14:paraId="37373C33" w14:textId="77777777" w:rsidR="004C62EF" w:rsidRDefault="004C62EF" w:rsidP="004C62EF">
      <w:pPr>
        <w:pStyle w:val="Code"/>
      </w:pPr>
      <w:r>
        <w:tab/>
      </w:r>
      <w:r>
        <w:tab/>
      </w:r>
    </w:p>
    <w:p w14:paraId="5D0D43C5" w14:textId="77777777" w:rsidR="004C62EF" w:rsidRDefault="004C62EF" w:rsidP="004C62EF">
      <w:pPr>
        <w:pStyle w:val="Code"/>
      </w:pPr>
      <w:r>
        <w:tab/>
      </w:r>
      <w:r>
        <w:tab/>
        <w:t>SetConsoleWindowInfo(GetStdHandle(STD_OUTPUT_HANDLE), true, &amp;windowSize);</w:t>
      </w:r>
    </w:p>
    <w:p w14:paraId="60EDD533" w14:textId="77777777" w:rsidR="004C62EF" w:rsidRDefault="004C62EF" w:rsidP="004C62EF">
      <w:pPr>
        <w:pStyle w:val="Code"/>
      </w:pPr>
      <w:r>
        <w:tab/>
        <w:t>}</w:t>
      </w:r>
    </w:p>
    <w:p w14:paraId="1F18F04D" w14:textId="77777777" w:rsidR="004C62EF" w:rsidRDefault="004C62EF" w:rsidP="004C62EF">
      <w:pPr>
        <w:pStyle w:val="Code"/>
      </w:pPr>
      <w:r>
        <w:tab/>
      </w:r>
    </w:p>
    <w:p w14:paraId="1AC78D98" w14:textId="77777777" w:rsidR="004C62EF" w:rsidRDefault="004C62EF" w:rsidP="004C62EF">
      <w:pPr>
        <w:pStyle w:val="Code"/>
      </w:pPr>
      <w:r>
        <w:tab/>
        <w:t>COORD bufferSize = { size.X + 1, size.Y + BUFFER_ADDITION };</w:t>
      </w:r>
    </w:p>
    <w:p w14:paraId="748FCEF7" w14:textId="77777777" w:rsidR="004C62EF" w:rsidRDefault="004C62EF" w:rsidP="004C62EF">
      <w:pPr>
        <w:pStyle w:val="Code"/>
      </w:pPr>
      <w:r>
        <w:tab/>
        <w:t>SetConsoleScreenBufferSize(GetStdHandle(STD_OUTPUT_HANDLE), bufferSize);</w:t>
      </w:r>
    </w:p>
    <w:p w14:paraId="4C03D643" w14:textId="77777777" w:rsidR="004C62EF" w:rsidRDefault="004C62EF" w:rsidP="004C62EF">
      <w:pPr>
        <w:pStyle w:val="Code"/>
      </w:pPr>
      <w:r>
        <w:lastRenderedPageBreak/>
        <w:tab/>
      </w:r>
    </w:p>
    <w:p w14:paraId="4A3F9DFC" w14:textId="77777777" w:rsidR="004C62EF" w:rsidRDefault="004C62EF" w:rsidP="004C62EF">
      <w:pPr>
        <w:pStyle w:val="Code"/>
      </w:pPr>
      <w:r>
        <w:tab/>
        <w:t>windowSize.Right = size.X;</w:t>
      </w:r>
    </w:p>
    <w:p w14:paraId="059C97A1" w14:textId="77777777" w:rsidR="004C62EF" w:rsidRDefault="004C62EF" w:rsidP="004C62EF">
      <w:pPr>
        <w:pStyle w:val="Code"/>
      </w:pPr>
      <w:r>
        <w:tab/>
        <w:t>windowSize.Bottom = size.Y;</w:t>
      </w:r>
    </w:p>
    <w:p w14:paraId="6371AF1D" w14:textId="77777777" w:rsidR="004C62EF" w:rsidRDefault="004C62EF" w:rsidP="004C62EF">
      <w:pPr>
        <w:pStyle w:val="Code"/>
      </w:pPr>
      <w:r>
        <w:tab/>
        <w:t>SetConsoleWindowInfo(GetStdHandle(STD_OUTPUT_HANDLE), true, &amp;windowSize);</w:t>
      </w:r>
    </w:p>
    <w:p w14:paraId="1B57CB25" w14:textId="77777777" w:rsidR="004C62EF" w:rsidRDefault="004C62EF" w:rsidP="004C62EF">
      <w:pPr>
        <w:pStyle w:val="Code"/>
      </w:pPr>
      <w:r>
        <w:tab/>
      </w:r>
    </w:p>
    <w:p w14:paraId="12191B98" w14:textId="77777777" w:rsidR="004C62EF" w:rsidRDefault="004C62EF" w:rsidP="004C62EF">
      <w:pPr>
        <w:pStyle w:val="Code"/>
      </w:pPr>
      <w:r>
        <w:tab/>
        <w:t>assignconsolesize();</w:t>
      </w:r>
    </w:p>
    <w:p w14:paraId="68443ED4" w14:textId="77777777" w:rsidR="004C62EF" w:rsidRDefault="004C62EF" w:rsidP="004C62EF">
      <w:pPr>
        <w:pStyle w:val="Code"/>
      </w:pPr>
      <w:r>
        <w:tab/>
        <w:t>consoleSizeChanged = true;</w:t>
      </w:r>
    </w:p>
    <w:p w14:paraId="1D2B3617" w14:textId="77777777" w:rsidR="004C62EF" w:rsidRDefault="004C62EF" w:rsidP="004C62EF">
      <w:pPr>
        <w:pStyle w:val="Code"/>
      </w:pPr>
      <w:r>
        <w:t>}</w:t>
      </w:r>
    </w:p>
    <w:p w14:paraId="1DC6D97D" w14:textId="77777777" w:rsidR="004C62EF" w:rsidRDefault="004C62EF" w:rsidP="004C62EF">
      <w:pPr>
        <w:pStyle w:val="Code"/>
      </w:pPr>
    </w:p>
    <w:p w14:paraId="70924EAC" w14:textId="77777777" w:rsidR="004C62EF" w:rsidRDefault="004C62EF" w:rsidP="004C62EF">
      <w:pPr>
        <w:pStyle w:val="Code"/>
      </w:pPr>
      <w:r>
        <w:t>bool assignconsolesize()</w:t>
      </w:r>
    </w:p>
    <w:p w14:paraId="37E11A84" w14:textId="77777777" w:rsidR="004C62EF" w:rsidRDefault="004C62EF" w:rsidP="004C62EF">
      <w:pPr>
        <w:pStyle w:val="Code"/>
      </w:pPr>
      <w:r>
        <w:t>{</w:t>
      </w:r>
    </w:p>
    <w:p w14:paraId="51C30182" w14:textId="77777777" w:rsidR="004C62EF" w:rsidRDefault="004C62EF" w:rsidP="004C62EF">
      <w:pPr>
        <w:pStyle w:val="Code"/>
      </w:pPr>
      <w:r>
        <w:tab/>
        <w:t>COORD temp;</w:t>
      </w:r>
    </w:p>
    <w:p w14:paraId="411DC3F9" w14:textId="77777777" w:rsidR="004C62EF" w:rsidRDefault="004C62EF" w:rsidP="004C62EF">
      <w:pPr>
        <w:pStyle w:val="Code"/>
      </w:pPr>
      <w:r>
        <w:tab/>
        <w:t>CONSOLE_SCREEN_BUFFER_INFO stdOutInfo;</w:t>
      </w:r>
    </w:p>
    <w:p w14:paraId="2DF408F1" w14:textId="77777777" w:rsidR="004C62EF" w:rsidRDefault="004C62EF" w:rsidP="004C62EF">
      <w:pPr>
        <w:pStyle w:val="Code"/>
      </w:pPr>
      <w:r>
        <w:tab/>
      </w:r>
    </w:p>
    <w:p w14:paraId="0607C518" w14:textId="77777777" w:rsidR="004C62EF" w:rsidRDefault="004C62EF" w:rsidP="004C62EF">
      <w:pPr>
        <w:pStyle w:val="Code"/>
      </w:pPr>
      <w:r>
        <w:tab/>
        <w:t>// Get console sizes and assign consoleSize</w:t>
      </w:r>
    </w:p>
    <w:p w14:paraId="7320DE64" w14:textId="77777777" w:rsidR="004C62EF" w:rsidRDefault="004C62EF" w:rsidP="004C62EF">
      <w:pPr>
        <w:pStyle w:val="Code"/>
      </w:pPr>
      <w:r>
        <w:t xml:space="preserve">    GetConsoleScreenBufferInfo(GetStdHandle(STD_OUTPUT_HANDLE), &amp;stdOutInfo);</w:t>
      </w:r>
    </w:p>
    <w:p w14:paraId="4F0096C4" w14:textId="77777777" w:rsidR="004C62EF" w:rsidRDefault="004C62EF" w:rsidP="004C62EF">
      <w:pPr>
        <w:pStyle w:val="Code"/>
      </w:pPr>
      <w:r>
        <w:t xml:space="preserve">    </w:t>
      </w:r>
    </w:p>
    <w:p w14:paraId="64A4C188" w14:textId="77777777" w:rsidR="004C62EF" w:rsidRDefault="004C62EF" w:rsidP="004C62EF">
      <w:pPr>
        <w:pStyle w:val="Code"/>
      </w:pPr>
      <w:r>
        <w:t xml:space="preserve">    temp.X = stdOutInfo.srWindow.Right - stdOutInfo.srWindow.Left + 1;</w:t>
      </w:r>
    </w:p>
    <w:p w14:paraId="1FA16091" w14:textId="77777777" w:rsidR="004C62EF" w:rsidRDefault="004C62EF" w:rsidP="004C62EF">
      <w:pPr>
        <w:pStyle w:val="Code"/>
      </w:pPr>
      <w:r>
        <w:tab/>
        <w:t>temp.Y = stdOutInfo.srWindow.Bottom - stdOutInfo.srWindow.Top + BUFFER_ADDITION;</w:t>
      </w:r>
    </w:p>
    <w:p w14:paraId="0D024C35" w14:textId="77777777" w:rsidR="004C62EF" w:rsidRDefault="004C62EF" w:rsidP="004C62EF">
      <w:pPr>
        <w:pStyle w:val="Code"/>
      </w:pPr>
      <w:r>
        <w:tab/>
      </w:r>
    </w:p>
    <w:p w14:paraId="2C324334" w14:textId="77777777" w:rsidR="004C62EF" w:rsidRDefault="004C62EF" w:rsidP="004C62EF">
      <w:pPr>
        <w:pStyle w:val="Code"/>
      </w:pPr>
      <w:r>
        <w:tab/>
        <w:t>// Do not write in consoleSize if console window size does not really changed</w:t>
      </w:r>
    </w:p>
    <w:p w14:paraId="1F48F357" w14:textId="77777777" w:rsidR="004C62EF" w:rsidRDefault="004C62EF" w:rsidP="004C62EF">
      <w:pPr>
        <w:pStyle w:val="Code"/>
      </w:pPr>
      <w:r>
        <w:tab/>
        <w:t>if (temp.X - 1 != consoleSize.X || temp.Y - BUFFER_ADDITION != consoleSize.Y)</w:t>
      </w:r>
    </w:p>
    <w:p w14:paraId="4CAC1517" w14:textId="77777777" w:rsidR="004C62EF" w:rsidRDefault="004C62EF" w:rsidP="004C62EF">
      <w:pPr>
        <w:pStyle w:val="Code"/>
      </w:pPr>
      <w:r>
        <w:tab/>
        <w:t>{</w:t>
      </w:r>
    </w:p>
    <w:p w14:paraId="00B1EDF3" w14:textId="77777777" w:rsidR="004C62EF" w:rsidRDefault="004C62EF" w:rsidP="004C62EF">
      <w:pPr>
        <w:pStyle w:val="Code"/>
      </w:pPr>
      <w:r>
        <w:tab/>
      </w:r>
      <w:r>
        <w:tab/>
        <w:t>SetConsoleScreenBufferSize(GetStdHandle(STD_OUTPUT_HANDLE), temp);</w:t>
      </w:r>
    </w:p>
    <w:p w14:paraId="4502278B" w14:textId="77777777" w:rsidR="004C62EF" w:rsidRDefault="004C62EF" w:rsidP="004C62EF">
      <w:pPr>
        <w:pStyle w:val="Code"/>
      </w:pPr>
      <w:r>
        <w:tab/>
      </w:r>
      <w:r>
        <w:tab/>
      </w:r>
    </w:p>
    <w:p w14:paraId="7EB3D609" w14:textId="77777777" w:rsidR="004C62EF" w:rsidRDefault="004C62EF" w:rsidP="004C62EF">
      <w:pPr>
        <w:pStyle w:val="Code"/>
      </w:pPr>
      <w:r>
        <w:tab/>
      </w:r>
      <w:r>
        <w:tab/>
        <w:t>consoleSize.X = temp.X - 1;</w:t>
      </w:r>
    </w:p>
    <w:p w14:paraId="54271B11" w14:textId="77777777" w:rsidR="004C62EF" w:rsidRDefault="004C62EF" w:rsidP="004C62EF">
      <w:pPr>
        <w:pStyle w:val="Code"/>
      </w:pPr>
      <w:r>
        <w:tab/>
      </w:r>
      <w:r>
        <w:tab/>
        <w:t>consoleSize.Y = temp.Y - BUFFER_ADDITION;</w:t>
      </w:r>
    </w:p>
    <w:p w14:paraId="7B46487E" w14:textId="77777777" w:rsidR="004C62EF" w:rsidRDefault="004C62EF" w:rsidP="004C62EF">
      <w:pPr>
        <w:pStyle w:val="Code"/>
      </w:pPr>
      <w:r>
        <w:tab/>
        <w:t xml:space="preserve">    </w:t>
      </w:r>
    </w:p>
    <w:p w14:paraId="52580A80" w14:textId="77777777" w:rsidR="004C62EF" w:rsidRDefault="004C62EF" w:rsidP="004C62EF">
      <w:pPr>
        <w:pStyle w:val="Code"/>
      </w:pPr>
      <w:r>
        <w:t>#ifdef DEBUG</w:t>
      </w:r>
    </w:p>
    <w:p w14:paraId="1697ACBD" w14:textId="77777777" w:rsidR="004C62EF" w:rsidRDefault="004C62EF" w:rsidP="004C62EF">
      <w:pPr>
        <w:pStyle w:val="Code"/>
      </w:pPr>
      <w:r>
        <w:tab/>
      </w:r>
      <w:r>
        <w:tab/>
        <w:t>consoleSizeXPrecision = (int)floor(log10(consoleSize.X)) + 1;</w:t>
      </w:r>
    </w:p>
    <w:p w14:paraId="53CA9923" w14:textId="77777777" w:rsidR="004C62EF" w:rsidRDefault="004C62EF" w:rsidP="004C62EF">
      <w:pPr>
        <w:pStyle w:val="Code"/>
      </w:pPr>
      <w:r>
        <w:t>#endif</w:t>
      </w:r>
    </w:p>
    <w:p w14:paraId="1E61C2B0" w14:textId="77777777" w:rsidR="004C62EF" w:rsidRDefault="004C62EF" w:rsidP="004C62EF">
      <w:pPr>
        <w:pStyle w:val="Code"/>
      </w:pPr>
      <w:r>
        <w:tab/>
      </w:r>
      <w:r>
        <w:tab/>
      </w:r>
    </w:p>
    <w:p w14:paraId="27768DCA" w14:textId="77777777" w:rsidR="004C62EF" w:rsidRDefault="004C62EF" w:rsidP="004C62EF">
      <w:pPr>
        <w:pStyle w:val="Code"/>
      </w:pPr>
      <w:r>
        <w:tab/>
      </w:r>
      <w:r>
        <w:tab/>
        <w:t>return true;</w:t>
      </w:r>
    </w:p>
    <w:p w14:paraId="0A2A4C89" w14:textId="77777777" w:rsidR="004C62EF" w:rsidRDefault="004C62EF" w:rsidP="004C62EF">
      <w:pPr>
        <w:pStyle w:val="Code"/>
      </w:pPr>
      <w:r>
        <w:tab/>
        <w:t>}</w:t>
      </w:r>
    </w:p>
    <w:p w14:paraId="13C6E88F" w14:textId="77777777" w:rsidR="004C62EF" w:rsidRDefault="004C62EF" w:rsidP="004C62EF">
      <w:pPr>
        <w:pStyle w:val="Code"/>
      </w:pPr>
      <w:r>
        <w:tab/>
      </w:r>
    </w:p>
    <w:p w14:paraId="50D45FAF" w14:textId="77777777" w:rsidR="004C62EF" w:rsidRDefault="004C62EF" w:rsidP="004C62EF">
      <w:pPr>
        <w:pStyle w:val="Code"/>
      </w:pPr>
      <w:r>
        <w:tab/>
        <w:t>return false;</w:t>
      </w:r>
    </w:p>
    <w:p w14:paraId="7E679D14" w14:textId="77777777" w:rsidR="004C62EF" w:rsidRDefault="004C62EF" w:rsidP="004C62EF">
      <w:pPr>
        <w:pStyle w:val="Code"/>
      </w:pPr>
      <w:r>
        <w:t>}</w:t>
      </w:r>
    </w:p>
    <w:p w14:paraId="680206AB" w14:textId="77777777" w:rsidR="004C62EF" w:rsidRDefault="004C62EF" w:rsidP="004C62EF">
      <w:pPr>
        <w:pStyle w:val="Code"/>
      </w:pPr>
    </w:p>
    <w:p w14:paraId="30C6B872" w14:textId="77777777" w:rsidR="004C62EF" w:rsidRDefault="004C62EF" w:rsidP="004C62EF">
      <w:pPr>
        <w:pStyle w:val="Code"/>
      </w:pPr>
      <w:r>
        <w:t>void forceconsolesize()</w:t>
      </w:r>
    </w:p>
    <w:p w14:paraId="529EBD96" w14:textId="77777777" w:rsidR="004C62EF" w:rsidRDefault="004C62EF" w:rsidP="004C62EF">
      <w:pPr>
        <w:pStyle w:val="Code"/>
      </w:pPr>
      <w:r>
        <w:t>{</w:t>
      </w:r>
    </w:p>
    <w:p w14:paraId="2EDC0AF8" w14:textId="77777777" w:rsidR="004C62EF" w:rsidRDefault="004C62EF" w:rsidP="004C62EF">
      <w:pPr>
        <w:pStyle w:val="Code"/>
      </w:pPr>
      <w:r>
        <w:tab/>
        <w:t>assignconsolesize();</w:t>
      </w:r>
    </w:p>
    <w:p w14:paraId="4A9DA003" w14:textId="77777777" w:rsidR="004C62EF" w:rsidRDefault="004C62EF" w:rsidP="004C62EF">
      <w:pPr>
        <w:pStyle w:val="Code"/>
      </w:pPr>
      <w:r>
        <w:tab/>
      </w:r>
    </w:p>
    <w:p w14:paraId="1C107DB7" w14:textId="77777777" w:rsidR="004C62EF" w:rsidRDefault="004C62EF" w:rsidP="004C62EF">
      <w:pPr>
        <w:pStyle w:val="Code"/>
      </w:pPr>
      <w:r>
        <w:tab/>
        <w:t>if (consoleSize != forcedConsoleSize)</w:t>
      </w:r>
    </w:p>
    <w:p w14:paraId="3FB39B2A" w14:textId="77777777" w:rsidR="004C62EF" w:rsidRDefault="004C62EF" w:rsidP="004C62EF">
      <w:pPr>
        <w:pStyle w:val="Code"/>
      </w:pPr>
      <w:r>
        <w:tab/>
        <w:t>{</w:t>
      </w:r>
    </w:p>
    <w:p w14:paraId="6854713F" w14:textId="77777777" w:rsidR="004C62EF" w:rsidRDefault="004C62EF" w:rsidP="004C62EF">
      <w:pPr>
        <w:pStyle w:val="Code"/>
      </w:pPr>
      <w:r>
        <w:tab/>
      </w:r>
      <w:r>
        <w:tab/>
        <w:t>setconsolesize(forcedConsoleSize);</w:t>
      </w:r>
    </w:p>
    <w:p w14:paraId="0A8979AC" w14:textId="77777777" w:rsidR="004C62EF" w:rsidRDefault="004C62EF" w:rsidP="004C62EF">
      <w:pPr>
        <w:pStyle w:val="Code"/>
      </w:pPr>
      <w:r>
        <w:tab/>
        <w:t>}</w:t>
      </w:r>
    </w:p>
    <w:p w14:paraId="570D71A8" w14:textId="77777777" w:rsidR="004C62EF" w:rsidRDefault="004C62EF" w:rsidP="004C62EF">
      <w:pPr>
        <w:pStyle w:val="Code"/>
      </w:pPr>
      <w:r>
        <w:t>}</w:t>
      </w:r>
    </w:p>
    <w:p w14:paraId="39CE2062" w14:textId="77777777" w:rsidR="004C62EF" w:rsidRDefault="004C62EF" w:rsidP="004C62EF">
      <w:pPr>
        <w:pStyle w:val="Code"/>
      </w:pPr>
    </w:p>
    <w:p w14:paraId="33BD2E16" w14:textId="77777777" w:rsidR="004C62EF" w:rsidRDefault="004C62EF" w:rsidP="004C62EF">
      <w:pPr>
        <w:pStyle w:val="Code"/>
      </w:pPr>
      <w:r>
        <w:t>void copybuffer(const HANDLE *dest, const HANDLE *source)</w:t>
      </w:r>
    </w:p>
    <w:p w14:paraId="7B9DDDB3" w14:textId="77777777" w:rsidR="004C62EF" w:rsidRDefault="004C62EF" w:rsidP="004C62EF">
      <w:pPr>
        <w:pStyle w:val="Code"/>
      </w:pPr>
      <w:r>
        <w:t>{</w:t>
      </w:r>
    </w:p>
    <w:p w14:paraId="724F28D1" w14:textId="77777777" w:rsidR="004C62EF" w:rsidRDefault="004C62EF" w:rsidP="004C62EF">
      <w:pPr>
        <w:pStyle w:val="Code"/>
      </w:pPr>
      <w:r>
        <w:tab/>
        <w:t>COORD bufferSize = { consoleSize.X + 1, consoleSize.Y + 1 };</w:t>
      </w:r>
    </w:p>
    <w:p w14:paraId="61DDBF74" w14:textId="77777777" w:rsidR="004C62EF" w:rsidRDefault="004C62EF" w:rsidP="004C62EF">
      <w:pPr>
        <w:pStyle w:val="Code"/>
      </w:pPr>
      <w:r>
        <w:tab/>
        <w:t>CHAR_INFO charInfo[bufferSize.Y][bufferSize.X];</w:t>
      </w:r>
    </w:p>
    <w:p w14:paraId="1306A3C7" w14:textId="77777777" w:rsidR="004C62EF" w:rsidRDefault="004C62EF" w:rsidP="004C62EF">
      <w:pPr>
        <w:pStyle w:val="Code"/>
      </w:pPr>
      <w:r>
        <w:tab/>
        <w:t>SMALL_RECT region = { 0, 0, consoleSize.X, consoleSize.Y };</w:t>
      </w:r>
    </w:p>
    <w:p w14:paraId="00C5CC95" w14:textId="77777777" w:rsidR="004C62EF" w:rsidRDefault="004C62EF" w:rsidP="004C62EF">
      <w:pPr>
        <w:pStyle w:val="Code"/>
      </w:pPr>
      <w:r>
        <w:tab/>
      </w:r>
    </w:p>
    <w:p w14:paraId="3F4627F3" w14:textId="77777777" w:rsidR="004C62EF" w:rsidRDefault="004C62EF" w:rsidP="004C62EF">
      <w:pPr>
        <w:pStyle w:val="Code"/>
      </w:pPr>
      <w:r>
        <w:tab/>
        <w:t>ReadConsoleOutput(*source, charInfo[0], bufferSize, COORD_ORIGIN, &amp;region);</w:t>
      </w:r>
    </w:p>
    <w:p w14:paraId="01777B7C" w14:textId="77777777" w:rsidR="004C62EF" w:rsidRDefault="004C62EF" w:rsidP="004C62EF">
      <w:pPr>
        <w:pStyle w:val="Code"/>
      </w:pPr>
      <w:r>
        <w:tab/>
        <w:t>WriteConsoleOutput(*dest, charInfo[0], bufferSize, COORD_ORIGIN, &amp;region);</w:t>
      </w:r>
    </w:p>
    <w:p w14:paraId="5FC8F9B2" w14:textId="77777777" w:rsidR="004C62EF" w:rsidRDefault="004C62EF" w:rsidP="004C62EF">
      <w:pPr>
        <w:pStyle w:val="Code"/>
      </w:pPr>
      <w:r>
        <w:t>}</w:t>
      </w:r>
    </w:p>
    <w:p w14:paraId="3C1FFD9A" w14:textId="77777777" w:rsidR="004C62EF" w:rsidRDefault="004C62EF" w:rsidP="004C62EF">
      <w:pPr>
        <w:pStyle w:val="Code"/>
      </w:pPr>
    </w:p>
    <w:p w14:paraId="3250DD61" w14:textId="77777777" w:rsidR="004C62EF" w:rsidRDefault="004C62EF" w:rsidP="004C62EF">
      <w:pPr>
        <w:pStyle w:val="Code"/>
      </w:pPr>
      <w:r>
        <w:t>char getcheat(char key)</w:t>
      </w:r>
    </w:p>
    <w:p w14:paraId="6349A34F" w14:textId="77777777" w:rsidR="004C62EF" w:rsidRDefault="004C62EF" w:rsidP="004C62EF">
      <w:pPr>
        <w:pStyle w:val="Code"/>
      </w:pPr>
      <w:r>
        <w:t>{</w:t>
      </w:r>
    </w:p>
    <w:p w14:paraId="1B0AFC12" w14:textId="77777777" w:rsidR="004C62EF" w:rsidRDefault="004C62EF" w:rsidP="004C62EF">
      <w:pPr>
        <w:pStyle w:val="Code"/>
      </w:pPr>
      <w:r>
        <w:t>#ifndef DISABLE_CHEATS</w:t>
      </w:r>
    </w:p>
    <w:p w14:paraId="0F75075F" w14:textId="77777777" w:rsidR="004C62EF" w:rsidRDefault="004C62EF" w:rsidP="004C62EF">
      <w:pPr>
        <w:pStyle w:val="Code"/>
      </w:pPr>
      <w:r>
        <w:tab/>
        <w:t>if (key == -32 || key == 224)</w:t>
      </w:r>
    </w:p>
    <w:p w14:paraId="17A89045" w14:textId="77777777" w:rsidR="004C62EF" w:rsidRDefault="004C62EF" w:rsidP="004C62EF">
      <w:pPr>
        <w:pStyle w:val="Code"/>
      </w:pPr>
      <w:r>
        <w:tab/>
        <w:t>{</w:t>
      </w:r>
    </w:p>
    <w:p w14:paraId="38B368DB" w14:textId="77777777" w:rsidR="004C62EF" w:rsidRDefault="004C62EF" w:rsidP="004C62EF">
      <w:pPr>
        <w:pStyle w:val="Code"/>
      </w:pPr>
      <w:r>
        <w:tab/>
      </w:r>
      <w:r>
        <w:tab/>
        <w:t>return key;</w:t>
      </w:r>
    </w:p>
    <w:p w14:paraId="55CA5F77" w14:textId="77777777" w:rsidR="004C62EF" w:rsidRDefault="004C62EF" w:rsidP="004C62EF">
      <w:pPr>
        <w:pStyle w:val="Code"/>
      </w:pPr>
      <w:r>
        <w:tab/>
        <w:t>}</w:t>
      </w:r>
    </w:p>
    <w:p w14:paraId="4FBD4420" w14:textId="77777777" w:rsidR="004C62EF" w:rsidRDefault="004C62EF" w:rsidP="004C62EF">
      <w:pPr>
        <w:pStyle w:val="Code"/>
      </w:pPr>
      <w:r>
        <w:tab/>
      </w:r>
    </w:p>
    <w:p w14:paraId="2AEB6F0C" w14:textId="77777777" w:rsidR="004C62EF" w:rsidRDefault="004C62EF" w:rsidP="004C62EF">
      <w:pPr>
        <w:pStyle w:val="Code"/>
      </w:pPr>
      <w:r>
        <w:tab/>
        <w:t>for (int i = 0; i &lt; sizeof(CHEATS) / sizeof(CHEATS[0]); i++)</w:t>
      </w:r>
    </w:p>
    <w:p w14:paraId="250FD6A9" w14:textId="77777777" w:rsidR="004C62EF" w:rsidRDefault="004C62EF" w:rsidP="004C62EF">
      <w:pPr>
        <w:pStyle w:val="Code"/>
      </w:pPr>
      <w:r>
        <w:tab/>
        <w:t>{</w:t>
      </w:r>
    </w:p>
    <w:p w14:paraId="6BAAC6D1" w14:textId="77777777" w:rsidR="004C62EF" w:rsidRDefault="004C62EF" w:rsidP="004C62EF">
      <w:pPr>
        <w:pStyle w:val="Code"/>
      </w:pPr>
      <w:r>
        <w:lastRenderedPageBreak/>
        <w:tab/>
      </w:r>
      <w:r>
        <w:tab/>
        <w:t>// Compare key with first letter on every line</w:t>
      </w:r>
    </w:p>
    <w:p w14:paraId="119A2D53" w14:textId="77777777" w:rsidR="004C62EF" w:rsidRDefault="004C62EF" w:rsidP="004C62EF">
      <w:pPr>
        <w:pStyle w:val="Code"/>
      </w:pPr>
      <w:r>
        <w:tab/>
      </w:r>
      <w:r>
        <w:tab/>
        <w:t>if (key == CHEATS[i][0] || key == toupper(CHEATS[i][0]))</w:t>
      </w:r>
    </w:p>
    <w:p w14:paraId="62C9841E" w14:textId="77777777" w:rsidR="004C62EF" w:rsidRDefault="004C62EF" w:rsidP="004C62EF">
      <w:pPr>
        <w:pStyle w:val="Code"/>
      </w:pPr>
      <w:r>
        <w:tab/>
      </w:r>
      <w:r>
        <w:tab/>
        <w:t>{</w:t>
      </w:r>
    </w:p>
    <w:p w14:paraId="67DE713A" w14:textId="77777777" w:rsidR="004C62EF" w:rsidRDefault="004C62EF" w:rsidP="004C62EF">
      <w:pPr>
        <w:pStyle w:val="Code"/>
      </w:pPr>
      <w:r>
        <w:tab/>
      </w:r>
      <w:r>
        <w:tab/>
      </w:r>
      <w:r>
        <w:tab/>
        <w:t>// If key equals first letter continue reading keys for cheat</w:t>
      </w:r>
    </w:p>
    <w:p w14:paraId="5BAAA159" w14:textId="77777777" w:rsidR="004C62EF" w:rsidRDefault="004C62EF" w:rsidP="004C62EF">
      <w:pPr>
        <w:pStyle w:val="Code"/>
      </w:pPr>
      <w:r>
        <w:tab/>
      </w:r>
      <w:r>
        <w:tab/>
      </w:r>
      <w:r>
        <w:tab/>
        <w:t>for (int j = 1; j &lt; strlen(CHEATS[i]); j++)</w:t>
      </w:r>
    </w:p>
    <w:p w14:paraId="3BFCC706" w14:textId="77777777" w:rsidR="004C62EF" w:rsidRDefault="004C62EF" w:rsidP="004C62EF">
      <w:pPr>
        <w:pStyle w:val="Code"/>
      </w:pPr>
      <w:r>
        <w:tab/>
      </w:r>
      <w:r>
        <w:tab/>
      </w:r>
      <w:r>
        <w:tab/>
        <w:t>{</w:t>
      </w:r>
    </w:p>
    <w:p w14:paraId="6B6BF609" w14:textId="77777777" w:rsidR="004C62EF" w:rsidRDefault="004C62EF" w:rsidP="004C62EF">
      <w:pPr>
        <w:pStyle w:val="Code"/>
      </w:pPr>
      <w:r>
        <w:tab/>
      </w:r>
      <w:r>
        <w:tab/>
      </w:r>
      <w:r>
        <w:tab/>
      </w:r>
      <w:r>
        <w:tab/>
        <w:t>key = getch();</w:t>
      </w:r>
    </w:p>
    <w:p w14:paraId="27CAB4B4" w14:textId="77777777" w:rsidR="004C62EF" w:rsidRDefault="004C62EF" w:rsidP="004C62EF">
      <w:pPr>
        <w:pStyle w:val="Code"/>
      </w:pPr>
      <w:r>
        <w:tab/>
      </w:r>
      <w:r>
        <w:tab/>
      </w:r>
      <w:r>
        <w:tab/>
      </w:r>
      <w:r>
        <w:tab/>
      </w:r>
    </w:p>
    <w:p w14:paraId="26831391" w14:textId="77777777" w:rsidR="004C62EF" w:rsidRDefault="004C62EF" w:rsidP="004C62EF">
      <w:pPr>
        <w:pStyle w:val="Code"/>
      </w:pPr>
      <w:r>
        <w:tab/>
      </w:r>
      <w:r>
        <w:tab/>
      </w:r>
      <w:r>
        <w:tab/>
      </w:r>
      <w:r>
        <w:tab/>
        <w:t>if (key != CHEATS[i][j] &amp;&amp; key != toupper(CHEATS[i][j]))</w:t>
      </w:r>
    </w:p>
    <w:p w14:paraId="0D9261AB" w14:textId="77777777" w:rsidR="004C62EF" w:rsidRDefault="004C62EF" w:rsidP="004C62EF">
      <w:pPr>
        <w:pStyle w:val="Code"/>
      </w:pPr>
      <w:r>
        <w:tab/>
      </w:r>
      <w:r>
        <w:tab/>
      </w:r>
      <w:r>
        <w:tab/>
      </w:r>
      <w:r>
        <w:tab/>
        <w:t>{</w:t>
      </w:r>
    </w:p>
    <w:p w14:paraId="43B9953E" w14:textId="77777777" w:rsidR="004C62EF" w:rsidRDefault="004C62EF" w:rsidP="004C62EF">
      <w:pPr>
        <w:pStyle w:val="Code"/>
      </w:pPr>
      <w:r>
        <w:tab/>
      </w:r>
      <w:r>
        <w:tab/>
      </w:r>
      <w:r>
        <w:tab/>
      </w:r>
      <w:r>
        <w:tab/>
      </w:r>
      <w:r>
        <w:tab/>
        <w:t>return key;</w:t>
      </w:r>
    </w:p>
    <w:p w14:paraId="419F473C" w14:textId="77777777" w:rsidR="004C62EF" w:rsidRDefault="004C62EF" w:rsidP="004C62EF">
      <w:pPr>
        <w:pStyle w:val="Code"/>
      </w:pPr>
      <w:r>
        <w:tab/>
      </w:r>
      <w:r>
        <w:tab/>
      </w:r>
      <w:r>
        <w:tab/>
      </w:r>
      <w:r>
        <w:tab/>
        <w:t>}</w:t>
      </w:r>
    </w:p>
    <w:p w14:paraId="167CAF3A" w14:textId="77777777" w:rsidR="004C62EF" w:rsidRDefault="004C62EF" w:rsidP="004C62EF">
      <w:pPr>
        <w:pStyle w:val="Code"/>
      </w:pPr>
      <w:r>
        <w:tab/>
      </w:r>
      <w:r>
        <w:tab/>
      </w:r>
      <w:r>
        <w:tab/>
        <w:t>}</w:t>
      </w:r>
    </w:p>
    <w:p w14:paraId="485B0329" w14:textId="77777777" w:rsidR="004C62EF" w:rsidRDefault="004C62EF" w:rsidP="004C62EF">
      <w:pPr>
        <w:pStyle w:val="Code"/>
      </w:pPr>
      <w:r>
        <w:tab/>
      </w:r>
      <w:r>
        <w:tab/>
      </w:r>
      <w:r>
        <w:tab/>
      </w:r>
    </w:p>
    <w:p w14:paraId="6695137C" w14:textId="77777777" w:rsidR="004C62EF" w:rsidRDefault="004C62EF" w:rsidP="004C62EF">
      <w:pPr>
        <w:pStyle w:val="Code"/>
      </w:pPr>
      <w:r>
        <w:tab/>
      </w:r>
      <w:r>
        <w:tab/>
      </w:r>
      <w:r>
        <w:tab/>
        <w:t>cheats[i] = !cheats[i];</w:t>
      </w:r>
    </w:p>
    <w:p w14:paraId="001962DA" w14:textId="77777777" w:rsidR="004C62EF" w:rsidRDefault="004C62EF" w:rsidP="004C62EF">
      <w:pPr>
        <w:pStyle w:val="Code"/>
      </w:pPr>
      <w:r>
        <w:tab/>
      </w:r>
      <w:r>
        <w:tab/>
      </w:r>
      <w:r>
        <w:tab/>
      </w:r>
    </w:p>
    <w:p w14:paraId="68F200C3" w14:textId="77777777" w:rsidR="004C62EF" w:rsidRDefault="004C62EF" w:rsidP="004C62EF">
      <w:pPr>
        <w:pStyle w:val="Code"/>
      </w:pPr>
      <w:r>
        <w:t>#ifndef DEBUG</w:t>
      </w:r>
    </w:p>
    <w:p w14:paraId="27142231" w14:textId="77777777" w:rsidR="004C62EF" w:rsidRDefault="004C62EF" w:rsidP="004C62EF">
      <w:pPr>
        <w:pStyle w:val="Code"/>
      </w:pPr>
      <w:r>
        <w:tab/>
      </w:r>
      <w:r>
        <w:tab/>
      </w:r>
      <w:r>
        <w:tab/>
        <w:t>showCheatPrompt = true;</w:t>
      </w:r>
    </w:p>
    <w:p w14:paraId="4A7081C0" w14:textId="77777777" w:rsidR="004C62EF" w:rsidRDefault="004C62EF" w:rsidP="004C62EF">
      <w:pPr>
        <w:pStyle w:val="Code"/>
      </w:pPr>
      <w:r>
        <w:tab/>
      </w:r>
      <w:r>
        <w:tab/>
      </w:r>
      <w:r>
        <w:tab/>
        <w:t>cheatActivated = cheats[i];</w:t>
      </w:r>
    </w:p>
    <w:p w14:paraId="592E7552" w14:textId="77777777" w:rsidR="004C62EF" w:rsidRDefault="004C62EF" w:rsidP="004C62EF">
      <w:pPr>
        <w:pStyle w:val="Code"/>
      </w:pPr>
      <w:r>
        <w:tab/>
      </w:r>
      <w:r>
        <w:tab/>
      </w:r>
      <w:r>
        <w:tab/>
      </w:r>
    </w:p>
    <w:p w14:paraId="6657AB12" w14:textId="77777777" w:rsidR="004C62EF" w:rsidRDefault="004C62EF" w:rsidP="004C62EF">
      <w:pPr>
        <w:pStyle w:val="Code"/>
      </w:pPr>
      <w:r>
        <w:tab/>
      </w:r>
      <w:r>
        <w:tab/>
      </w:r>
      <w:r>
        <w:tab/>
        <w:t>if (cheatpromptthreadHandle == NULL)</w:t>
      </w:r>
    </w:p>
    <w:p w14:paraId="4C4ABB0A" w14:textId="77777777" w:rsidR="004C62EF" w:rsidRDefault="004C62EF" w:rsidP="004C62EF">
      <w:pPr>
        <w:pStyle w:val="Code"/>
      </w:pPr>
      <w:r>
        <w:tab/>
      </w:r>
      <w:r>
        <w:tab/>
      </w:r>
      <w:r>
        <w:tab/>
        <w:t>{</w:t>
      </w:r>
    </w:p>
    <w:p w14:paraId="69F63EE1" w14:textId="77777777" w:rsidR="004C62EF" w:rsidRDefault="004C62EF" w:rsidP="004C62EF">
      <w:pPr>
        <w:pStyle w:val="Code"/>
      </w:pPr>
      <w:r>
        <w:tab/>
      </w:r>
      <w:r>
        <w:tab/>
      </w:r>
      <w:r>
        <w:tab/>
      </w:r>
      <w:r>
        <w:tab/>
        <w:t>cheatpromptthreadHandle = CreateThread(NULL, 0, cheatpromptthread, NULL, 0, NULL);</w:t>
      </w:r>
    </w:p>
    <w:p w14:paraId="26D72C2F" w14:textId="77777777" w:rsidR="004C62EF" w:rsidRDefault="004C62EF" w:rsidP="004C62EF">
      <w:pPr>
        <w:pStyle w:val="Code"/>
      </w:pPr>
      <w:r>
        <w:tab/>
      </w:r>
      <w:r>
        <w:tab/>
      </w:r>
      <w:r>
        <w:tab/>
        <w:t>}</w:t>
      </w:r>
    </w:p>
    <w:p w14:paraId="27C6D6E0" w14:textId="77777777" w:rsidR="004C62EF" w:rsidRDefault="004C62EF" w:rsidP="004C62EF">
      <w:pPr>
        <w:pStyle w:val="Code"/>
      </w:pPr>
      <w:r>
        <w:tab/>
      </w:r>
      <w:r>
        <w:tab/>
      </w:r>
      <w:r>
        <w:tab/>
        <w:t>else</w:t>
      </w:r>
    </w:p>
    <w:p w14:paraId="122E1403" w14:textId="77777777" w:rsidR="004C62EF" w:rsidRDefault="004C62EF" w:rsidP="004C62EF">
      <w:pPr>
        <w:pStyle w:val="Code"/>
      </w:pPr>
      <w:r>
        <w:tab/>
      </w:r>
      <w:r>
        <w:tab/>
      </w:r>
      <w:r>
        <w:tab/>
        <w:t>{</w:t>
      </w:r>
    </w:p>
    <w:p w14:paraId="0CC27941" w14:textId="77777777" w:rsidR="004C62EF" w:rsidRDefault="004C62EF" w:rsidP="004C62EF">
      <w:pPr>
        <w:pStyle w:val="Code"/>
      </w:pPr>
      <w:r>
        <w:tab/>
      </w:r>
      <w:r>
        <w:tab/>
      </w:r>
      <w:r>
        <w:tab/>
      </w:r>
      <w:r>
        <w:tab/>
        <w:t>ResumeThread(cheatpromptthreadHandle);</w:t>
      </w:r>
    </w:p>
    <w:p w14:paraId="1BB27501" w14:textId="77777777" w:rsidR="004C62EF" w:rsidRDefault="004C62EF" w:rsidP="004C62EF">
      <w:pPr>
        <w:pStyle w:val="Code"/>
      </w:pPr>
      <w:r>
        <w:tab/>
      </w:r>
      <w:r>
        <w:tab/>
      </w:r>
      <w:r>
        <w:tab/>
        <w:t>}</w:t>
      </w:r>
    </w:p>
    <w:p w14:paraId="283F584B" w14:textId="77777777" w:rsidR="004C62EF" w:rsidRDefault="004C62EF" w:rsidP="004C62EF">
      <w:pPr>
        <w:pStyle w:val="Code"/>
      </w:pPr>
      <w:r>
        <w:t>#endif</w:t>
      </w:r>
    </w:p>
    <w:p w14:paraId="212B002D" w14:textId="77777777" w:rsidR="004C62EF" w:rsidRDefault="004C62EF" w:rsidP="004C62EF">
      <w:pPr>
        <w:pStyle w:val="Code"/>
      </w:pPr>
      <w:r>
        <w:tab/>
      </w:r>
      <w:r>
        <w:tab/>
      </w:r>
      <w:r>
        <w:tab/>
      </w:r>
    </w:p>
    <w:p w14:paraId="09B28A67" w14:textId="77777777" w:rsidR="004C62EF" w:rsidRDefault="004C62EF" w:rsidP="004C62EF">
      <w:pPr>
        <w:pStyle w:val="Code"/>
      </w:pPr>
      <w:r>
        <w:tab/>
      </w:r>
      <w:r>
        <w:tab/>
      </w:r>
      <w:r>
        <w:tab/>
        <w:t>return key;</w:t>
      </w:r>
    </w:p>
    <w:p w14:paraId="217452E8" w14:textId="77777777" w:rsidR="004C62EF" w:rsidRDefault="004C62EF" w:rsidP="004C62EF">
      <w:pPr>
        <w:pStyle w:val="Code"/>
      </w:pPr>
      <w:r>
        <w:tab/>
      </w:r>
      <w:r>
        <w:tab/>
        <w:t>}</w:t>
      </w:r>
    </w:p>
    <w:p w14:paraId="069D5EAF" w14:textId="77777777" w:rsidR="004C62EF" w:rsidRDefault="004C62EF" w:rsidP="004C62EF">
      <w:pPr>
        <w:pStyle w:val="Code"/>
      </w:pPr>
      <w:r>
        <w:tab/>
        <w:t>}</w:t>
      </w:r>
    </w:p>
    <w:p w14:paraId="5E460F3A" w14:textId="77777777" w:rsidR="004C62EF" w:rsidRDefault="004C62EF" w:rsidP="004C62EF">
      <w:pPr>
        <w:pStyle w:val="Code"/>
      </w:pPr>
      <w:r>
        <w:t>#endif //DISABLE_CHEATS</w:t>
      </w:r>
    </w:p>
    <w:p w14:paraId="40C311FE" w14:textId="77777777" w:rsidR="004C62EF" w:rsidRDefault="004C62EF" w:rsidP="004C62EF">
      <w:pPr>
        <w:pStyle w:val="Code"/>
      </w:pPr>
      <w:r>
        <w:tab/>
      </w:r>
    </w:p>
    <w:p w14:paraId="169602A9" w14:textId="77777777" w:rsidR="004C62EF" w:rsidRDefault="004C62EF" w:rsidP="004C62EF">
      <w:pPr>
        <w:pStyle w:val="Code"/>
      </w:pPr>
      <w:r>
        <w:tab/>
        <w:t>return key;</w:t>
      </w:r>
    </w:p>
    <w:p w14:paraId="13F0C884" w14:textId="77777777" w:rsidR="004C62EF" w:rsidRDefault="004C62EF" w:rsidP="004C62EF">
      <w:pPr>
        <w:pStyle w:val="Code"/>
      </w:pPr>
      <w:r>
        <w:t>}</w:t>
      </w:r>
    </w:p>
    <w:p w14:paraId="17492F7F" w14:textId="77777777" w:rsidR="004C62EF" w:rsidRDefault="004C62EF" w:rsidP="004C62EF">
      <w:pPr>
        <w:pStyle w:val="Code"/>
      </w:pPr>
    </w:p>
    <w:p w14:paraId="6DAFCFCF" w14:textId="77777777" w:rsidR="004C62EF" w:rsidRDefault="004C62EF" w:rsidP="004C62EF">
      <w:pPr>
        <w:pStyle w:val="Code"/>
      </w:pPr>
      <w:r>
        <w:t>#ifdef DEBUG</w:t>
      </w:r>
    </w:p>
    <w:p w14:paraId="0CC42CA4" w14:textId="77777777" w:rsidR="004C62EF" w:rsidRDefault="004C62EF" w:rsidP="004C62EF">
      <w:pPr>
        <w:pStyle w:val="Code"/>
      </w:pPr>
      <w:r>
        <w:t>char printarrow(char arrow)</w:t>
      </w:r>
    </w:p>
    <w:p w14:paraId="5CF14D8B" w14:textId="77777777" w:rsidR="004C62EF" w:rsidRDefault="004C62EF" w:rsidP="004C62EF">
      <w:pPr>
        <w:pStyle w:val="Code"/>
      </w:pPr>
      <w:r>
        <w:t>{</w:t>
      </w:r>
    </w:p>
    <w:p w14:paraId="3038AFA7" w14:textId="77777777" w:rsidR="004C62EF" w:rsidRDefault="004C62EF" w:rsidP="004C62EF">
      <w:pPr>
        <w:pStyle w:val="Code"/>
      </w:pPr>
      <w:r>
        <w:tab/>
        <w:t>switch(arrow)</w:t>
      </w:r>
    </w:p>
    <w:p w14:paraId="09B77190" w14:textId="77777777" w:rsidR="004C62EF" w:rsidRDefault="004C62EF" w:rsidP="004C62EF">
      <w:pPr>
        <w:pStyle w:val="Code"/>
      </w:pPr>
      <w:r>
        <w:tab/>
        <w:t>{</w:t>
      </w:r>
    </w:p>
    <w:p w14:paraId="5D8C5742" w14:textId="77777777" w:rsidR="004C62EF" w:rsidRDefault="004C62EF" w:rsidP="004C62EF">
      <w:pPr>
        <w:pStyle w:val="Code"/>
      </w:pPr>
      <w:r>
        <w:tab/>
      </w:r>
      <w:r>
        <w:tab/>
        <w:t>case Up:</w:t>
      </w:r>
      <w:r>
        <w:tab/>
        <w:t>return 'U';</w:t>
      </w:r>
    </w:p>
    <w:p w14:paraId="6BFC76C9" w14:textId="77777777" w:rsidR="004C62EF" w:rsidRDefault="004C62EF" w:rsidP="004C62EF">
      <w:pPr>
        <w:pStyle w:val="Code"/>
      </w:pPr>
      <w:r>
        <w:tab/>
      </w:r>
      <w:r>
        <w:tab/>
        <w:t>case Down:</w:t>
      </w:r>
      <w:r>
        <w:tab/>
        <w:t>return 'D';</w:t>
      </w:r>
    </w:p>
    <w:p w14:paraId="4F65E7DE" w14:textId="77777777" w:rsidR="004C62EF" w:rsidRDefault="004C62EF" w:rsidP="004C62EF">
      <w:pPr>
        <w:pStyle w:val="Code"/>
      </w:pPr>
      <w:r>
        <w:tab/>
      </w:r>
      <w:r>
        <w:tab/>
        <w:t>case Left:</w:t>
      </w:r>
      <w:r>
        <w:tab/>
        <w:t>return 'L';</w:t>
      </w:r>
    </w:p>
    <w:p w14:paraId="137D0A64" w14:textId="77777777" w:rsidR="004C62EF" w:rsidRDefault="004C62EF" w:rsidP="004C62EF">
      <w:pPr>
        <w:pStyle w:val="Code"/>
      </w:pPr>
      <w:r>
        <w:tab/>
      </w:r>
      <w:r>
        <w:tab/>
        <w:t>case Right:</w:t>
      </w:r>
      <w:r>
        <w:tab/>
        <w:t>return 'R';</w:t>
      </w:r>
    </w:p>
    <w:p w14:paraId="3F045088" w14:textId="77777777" w:rsidR="004C62EF" w:rsidRDefault="004C62EF" w:rsidP="004C62EF">
      <w:pPr>
        <w:pStyle w:val="Code"/>
      </w:pPr>
      <w:r>
        <w:tab/>
      </w:r>
      <w:r>
        <w:tab/>
        <w:t>default:</w:t>
      </w:r>
      <w:r>
        <w:tab/>
        <w:t>return 'N';</w:t>
      </w:r>
    </w:p>
    <w:p w14:paraId="23923FB5" w14:textId="77777777" w:rsidR="004C62EF" w:rsidRDefault="004C62EF" w:rsidP="004C62EF">
      <w:pPr>
        <w:pStyle w:val="Code"/>
      </w:pPr>
      <w:r>
        <w:tab/>
        <w:t>}</w:t>
      </w:r>
    </w:p>
    <w:p w14:paraId="3CA2D57A" w14:textId="77777777" w:rsidR="004C62EF" w:rsidRDefault="004C62EF" w:rsidP="004C62EF">
      <w:pPr>
        <w:pStyle w:val="Code"/>
      </w:pPr>
      <w:r>
        <w:t>}</w:t>
      </w:r>
    </w:p>
    <w:p w14:paraId="4DE4712D" w14:textId="77777777" w:rsidR="004C62EF" w:rsidRDefault="004C62EF" w:rsidP="004C62EF">
      <w:pPr>
        <w:pStyle w:val="Code"/>
      </w:pPr>
      <w:r>
        <w:t>#endif</w:t>
      </w:r>
    </w:p>
    <w:p w14:paraId="4FD6AC9B" w14:textId="77777777" w:rsidR="004C62EF" w:rsidRDefault="004C62EF" w:rsidP="004C62EF">
      <w:pPr>
        <w:pStyle w:val="Code"/>
      </w:pPr>
    </w:p>
    <w:p w14:paraId="79A8874E" w14:textId="77777777" w:rsidR="004C62EF" w:rsidRDefault="004C62EF" w:rsidP="004C62EF">
      <w:pPr>
        <w:pStyle w:val="Code"/>
      </w:pPr>
      <w:r>
        <w:t>void mainmenu(COLOR titleColor)</w:t>
      </w:r>
    </w:p>
    <w:p w14:paraId="515BA2BC" w14:textId="77777777" w:rsidR="004C62EF" w:rsidRDefault="004C62EF" w:rsidP="004C62EF">
      <w:pPr>
        <w:pStyle w:val="Code"/>
      </w:pPr>
      <w:r>
        <w:t>{</w:t>
      </w:r>
    </w:p>
    <w:p w14:paraId="437EF99D" w14:textId="77777777" w:rsidR="004C62EF" w:rsidRDefault="004C62EF" w:rsidP="004C62EF">
      <w:pPr>
        <w:pStyle w:val="Code"/>
      </w:pPr>
      <w:r>
        <w:t>#ifndef DISABLE_HOTSEAT</w:t>
      </w:r>
    </w:p>
    <w:p w14:paraId="793AC46A" w14:textId="77777777" w:rsidR="004C62EF" w:rsidRDefault="004C62EF" w:rsidP="004C62EF">
      <w:pPr>
        <w:pStyle w:val="Code"/>
      </w:pPr>
      <w:r>
        <w:tab/>
        <w:t>const int SELECTION_MAX = 4;</w:t>
      </w:r>
    </w:p>
    <w:p w14:paraId="5E8E022E" w14:textId="77777777" w:rsidR="004C62EF" w:rsidRDefault="004C62EF" w:rsidP="004C62EF">
      <w:pPr>
        <w:pStyle w:val="Code"/>
      </w:pPr>
      <w:r>
        <w:t>#else</w:t>
      </w:r>
    </w:p>
    <w:p w14:paraId="08F6794E" w14:textId="77777777" w:rsidR="004C62EF" w:rsidRDefault="004C62EF" w:rsidP="004C62EF">
      <w:pPr>
        <w:pStyle w:val="Code"/>
      </w:pPr>
      <w:r>
        <w:tab/>
        <w:t>const int SELECTION_MAX = 3;</w:t>
      </w:r>
    </w:p>
    <w:p w14:paraId="72984999" w14:textId="77777777" w:rsidR="004C62EF" w:rsidRDefault="004C62EF" w:rsidP="004C62EF">
      <w:pPr>
        <w:pStyle w:val="Code"/>
      </w:pPr>
      <w:r>
        <w:t>#endif</w:t>
      </w:r>
    </w:p>
    <w:p w14:paraId="574C6F7D" w14:textId="77777777" w:rsidR="004C62EF" w:rsidRDefault="004C62EF" w:rsidP="004C62EF">
      <w:pPr>
        <w:pStyle w:val="Code"/>
      </w:pPr>
      <w:r>
        <w:tab/>
      </w:r>
    </w:p>
    <w:p w14:paraId="2A5DE075" w14:textId="77777777" w:rsidR="004C62EF" w:rsidRDefault="004C62EF" w:rsidP="004C62EF">
      <w:pPr>
        <w:pStyle w:val="Code"/>
      </w:pPr>
      <w:r>
        <w:tab/>
        <w:t>const int CENTERING = 10;</w:t>
      </w:r>
    </w:p>
    <w:p w14:paraId="6E78BE5F" w14:textId="77777777" w:rsidR="004C62EF" w:rsidRDefault="004C62EF" w:rsidP="004C62EF">
      <w:pPr>
        <w:pStyle w:val="Code"/>
      </w:pPr>
      <w:r>
        <w:tab/>
      </w:r>
    </w:p>
    <w:p w14:paraId="292C227F" w14:textId="77777777" w:rsidR="004C62EF" w:rsidRDefault="004C62EF" w:rsidP="004C62EF">
      <w:pPr>
        <w:pStyle w:val="Code"/>
      </w:pPr>
      <w:r>
        <w:tab/>
        <w:t>bool renderMain = true, renderSelection = true;</w:t>
      </w:r>
    </w:p>
    <w:p w14:paraId="1D342FD7" w14:textId="77777777" w:rsidR="004C62EF" w:rsidRDefault="004C62EF" w:rsidP="004C62EF">
      <w:pPr>
        <w:pStyle w:val="Code"/>
      </w:pPr>
      <w:r>
        <w:tab/>
        <w:t>char key;</w:t>
      </w:r>
    </w:p>
    <w:p w14:paraId="761C0C71" w14:textId="77777777" w:rsidR="004C62EF" w:rsidRDefault="004C62EF" w:rsidP="004C62EF">
      <w:pPr>
        <w:pStyle w:val="Code"/>
      </w:pPr>
      <w:r>
        <w:tab/>
        <w:t>int selection = 0;</w:t>
      </w:r>
    </w:p>
    <w:p w14:paraId="2D1633E0" w14:textId="77777777" w:rsidR="004C62EF" w:rsidRDefault="004C62EF" w:rsidP="004C62EF">
      <w:pPr>
        <w:pStyle w:val="Code"/>
      </w:pPr>
      <w:r>
        <w:tab/>
        <w:t>COORD cursorPosition;</w:t>
      </w:r>
    </w:p>
    <w:p w14:paraId="47D0F6B6" w14:textId="77777777" w:rsidR="004C62EF" w:rsidRDefault="004C62EF" w:rsidP="004C62EF">
      <w:pPr>
        <w:pStyle w:val="Code"/>
      </w:pPr>
      <w:r>
        <w:tab/>
      </w:r>
    </w:p>
    <w:p w14:paraId="369571E5" w14:textId="77777777" w:rsidR="004C62EF" w:rsidRDefault="004C62EF" w:rsidP="004C62EF">
      <w:pPr>
        <w:pStyle w:val="Code"/>
      </w:pPr>
      <w:r>
        <w:lastRenderedPageBreak/>
        <w:tab/>
        <w:t>while (true)</w:t>
      </w:r>
    </w:p>
    <w:p w14:paraId="1E3F2680" w14:textId="77777777" w:rsidR="004C62EF" w:rsidRDefault="004C62EF" w:rsidP="004C62EF">
      <w:pPr>
        <w:pStyle w:val="Code"/>
      </w:pPr>
      <w:r>
        <w:tab/>
        <w:t>{</w:t>
      </w:r>
    </w:p>
    <w:p w14:paraId="77B4BAD6" w14:textId="77777777" w:rsidR="004C62EF" w:rsidRDefault="004C62EF" w:rsidP="004C62EF">
      <w:pPr>
        <w:pStyle w:val="Code"/>
      </w:pPr>
      <w:r>
        <w:tab/>
      </w:r>
      <w:r>
        <w:tab/>
        <w:t>if (consoleSizeChanged || renderMain)</w:t>
      </w:r>
    </w:p>
    <w:p w14:paraId="6B70A8BD" w14:textId="77777777" w:rsidR="004C62EF" w:rsidRDefault="004C62EF" w:rsidP="004C62EF">
      <w:pPr>
        <w:pStyle w:val="Code"/>
      </w:pPr>
      <w:r>
        <w:tab/>
      </w:r>
      <w:r>
        <w:tab/>
        <w:t>{</w:t>
      </w:r>
    </w:p>
    <w:p w14:paraId="5C064462" w14:textId="77777777" w:rsidR="004C62EF" w:rsidRDefault="004C62EF" w:rsidP="004C62EF">
      <w:pPr>
        <w:pStyle w:val="Code"/>
      </w:pPr>
      <w:r>
        <w:tab/>
      </w:r>
      <w:r>
        <w:tab/>
      </w:r>
      <w:r>
        <w:tab/>
        <w:t>cls();</w:t>
      </w:r>
    </w:p>
    <w:p w14:paraId="777A48D4" w14:textId="77777777" w:rsidR="004C62EF" w:rsidRDefault="004C62EF" w:rsidP="004C62EF">
      <w:pPr>
        <w:pStyle w:val="Code"/>
      </w:pPr>
      <w:r>
        <w:tab/>
      </w:r>
      <w:r>
        <w:tab/>
      </w:r>
      <w:r>
        <w:tab/>
      </w:r>
    </w:p>
    <w:p w14:paraId="2948D611" w14:textId="77777777" w:rsidR="004C62EF" w:rsidRDefault="004C62EF" w:rsidP="004C62EF">
      <w:pPr>
        <w:pStyle w:val="Code"/>
      </w:pPr>
      <w:r>
        <w:tab/>
      </w:r>
      <w:r>
        <w:tab/>
      </w:r>
      <w:r>
        <w:tab/>
        <w:t>vcenter(13);</w:t>
      </w:r>
    </w:p>
    <w:p w14:paraId="6A491720" w14:textId="77777777" w:rsidR="004C62EF" w:rsidRDefault="004C62EF" w:rsidP="004C62EF">
      <w:pPr>
        <w:pStyle w:val="Code"/>
      </w:pPr>
      <w:r>
        <w:tab/>
      </w:r>
      <w:r>
        <w:tab/>
      </w:r>
      <w:r>
        <w:tab/>
      </w:r>
    </w:p>
    <w:p w14:paraId="1109155F" w14:textId="77777777" w:rsidR="004C62EF" w:rsidRDefault="004C62EF" w:rsidP="004C62EF">
      <w:pPr>
        <w:pStyle w:val="Code"/>
      </w:pPr>
      <w:r>
        <w:tab/>
      </w:r>
      <w:r>
        <w:tab/>
      </w:r>
      <w:r>
        <w:tab/>
        <w:t>setforeground(titleColor);</w:t>
      </w:r>
    </w:p>
    <w:p w14:paraId="2485A2D3" w14:textId="77777777" w:rsidR="004C62EF" w:rsidRDefault="004C62EF" w:rsidP="004C62EF">
      <w:pPr>
        <w:pStyle w:val="Code"/>
      </w:pPr>
      <w:r>
        <w:tab/>
      </w:r>
      <w:r>
        <w:tab/>
      </w:r>
      <w:r>
        <w:tab/>
        <w:t>bigtext(gameName);</w:t>
      </w:r>
    </w:p>
    <w:p w14:paraId="35C42CCE" w14:textId="77777777" w:rsidR="004C62EF" w:rsidRDefault="004C62EF" w:rsidP="004C62EF">
      <w:pPr>
        <w:pStyle w:val="Code"/>
      </w:pPr>
      <w:r>
        <w:tab/>
      </w:r>
      <w:r>
        <w:tab/>
      </w:r>
      <w:r>
        <w:tab/>
        <w:t>setforeground(White);</w:t>
      </w:r>
    </w:p>
    <w:p w14:paraId="41F79E7F" w14:textId="77777777" w:rsidR="004C62EF" w:rsidRDefault="004C62EF" w:rsidP="004C62EF">
      <w:pPr>
        <w:pStyle w:val="Code"/>
      </w:pPr>
      <w:r>
        <w:tab/>
      </w:r>
      <w:r>
        <w:tab/>
      </w:r>
      <w:r>
        <w:tab/>
      </w:r>
    </w:p>
    <w:p w14:paraId="538848CD" w14:textId="77777777" w:rsidR="004C62EF" w:rsidRDefault="004C62EF" w:rsidP="004C62EF">
      <w:pPr>
        <w:pStyle w:val="Code"/>
      </w:pPr>
      <w:r>
        <w:t>#ifdef DEBUG</w:t>
      </w:r>
    </w:p>
    <w:p w14:paraId="2E5DB212" w14:textId="77777777" w:rsidR="004C62EF" w:rsidRDefault="004C62EF" w:rsidP="004C62EF">
      <w:pPr>
        <w:pStyle w:val="Code"/>
      </w:pPr>
      <w:r>
        <w:tab/>
      </w:r>
      <w:r>
        <w:tab/>
      </w:r>
      <w:r>
        <w:tab/>
        <w:t>putchar('\n');</w:t>
      </w:r>
    </w:p>
    <w:p w14:paraId="5B852EF5" w14:textId="77777777" w:rsidR="004C62EF" w:rsidRDefault="004C62EF" w:rsidP="004C62EF">
      <w:pPr>
        <w:pStyle w:val="Code"/>
      </w:pPr>
      <w:r>
        <w:tab/>
      </w:r>
      <w:r>
        <w:tab/>
      </w:r>
      <w:r>
        <w:tab/>
        <w:t>hcenter(-20, "DEBUG MODE\n");</w:t>
      </w:r>
    </w:p>
    <w:p w14:paraId="1F6765B7" w14:textId="77777777" w:rsidR="004C62EF" w:rsidRDefault="004C62EF" w:rsidP="004C62EF">
      <w:pPr>
        <w:pStyle w:val="Code"/>
      </w:pPr>
      <w:r>
        <w:tab/>
      </w:r>
      <w:r>
        <w:tab/>
      </w:r>
      <w:r>
        <w:tab/>
        <w:t>putchar('\n');</w:t>
      </w:r>
    </w:p>
    <w:p w14:paraId="5CB5E8DB" w14:textId="77777777" w:rsidR="004C62EF" w:rsidRDefault="004C62EF" w:rsidP="004C62EF">
      <w:pPr>
        <w:pStyle w:val="Code"/>
      </w:pPr>
      <w:r>
        <w:t>#else</w:t>
      </w:r>
    </w:p>
    <w:p w14:paraId="49B30F6C" w14:textId="77777777" w:rsidR="004C62EF" w:rsidRDefault="004C62EF" w:rsidP="004C62EF">
      <w:pPr>
        <w:pStyle w:val="Code"/>
      </w:pPr>
      <w:r>
        <w:tab/>
      </w:r>
      <w:r>
        <w:tab/>
      </w:r>
      <w:r>
        <w:tab/>
        <w:t>printf("\n\n\n");</w:t>
      </w:r>
    </w:p>
    <w:p w14:paraId="7563715B" w14:textId="77777777" w:rsidR="004C62EF" w:rsidRDefault="004C62EF" w:rsidP="004C62EF">
      <w:pPr>
        <w:pStyle w:val="Code"/>
      </w:pPr>
      <w:r>
        <w:t>#endif</w:t>
      </w:r>
    </w:p>
    <w:p w14:paraId="0300A912" w14:textId="77777777" w:rsidR="004C62EF" w:rsidRDefault="004C62EF" w:rsidP="004C62EF">
      <w:pPr>
        <w:pStyle w:val="Code"/>
      </w:pPr>
      <w:r>
        <w:tab/>
      </w:r>
      <w:r>
        <w:tab/>
      </w:r>
      <w:r>
        <w:tab/>
      </w:r>
    </w:p>
    <w:p w14:paraId="4B62D880" w14:textId="77777777" w:rsidR="004C62EF" w:rsidRDefault="004C62EF" w:rsidP="004C62EF">
      <w:pPr>
        <w:pStyle w:val="Code"/>
      </w:pPr>
      <w:r>
        <w:tab/>
      </w:r>
      <w:r>
        <w:tab/>
      </w:r>
      <w:r>
        <w:tab/>
        <w:t>cursorPosition = hcenter(CENTERING, "Start game\n");</w:t>
      </w:r>
    </w:p>
    <w:p w14:paraId="2A1892DA" w14:textId="77777777" w:rsidR="004C62EF" w:rsidRDefault="004C62EF" w:rsidP="004C62EF">
      <w:pPr>
        <w:pStyle w:val="Code"/>
      </w:pPr>
      <w:r>
        <w:tab/>
      </w:r>
      <w:r>
        <w:tab/>
      </w:r>
      <w:r>
        <w:tab/>
        <w:t>cursorPosition.X -= 2;</w:t>
      </w:r>
    </w:p>
    <w:p w14:paraId="0BC67257" w14:textId="77777777" w:rsidR="004C62EF" w:rsidRDefault="004C62EF" w:rsidP="004C62EF">
      <w:pPr>
        <w:pStyle w:val="Code"/>
      </w:pPr>
      <w:r>
        <w:tab/>
      </w:r>
      <w:r>
        <w:tab/>
      </w:r>
      <w:r>
        <w:tab/>
      </w:r>
    </w:p>
    <w:p w14:paraId="571D2F79" w14:textId="77777777" w:rsidR="004C62EF" w:rsidRDefault="004C62EF" w:rsidP="004C62EF">
      <w:pPr>
        <w:pStyle w:val="Code"/>
      </w:pPr>
      <w:r>
        <w:t>#ifndef DISABLE_HOTSEAT</w:t>
      </w:r>
    </w:p>
    <w:p w14:paraId="15B313D2" w14:textId="77777777" w:rsidR="004C62EF" w:rsidRDefault="004C62EF" w:rsidP="004C62EF">
      <w:pPr>
        <w:pStyle w:val="Code"/>
      </w:pPr>
      <w:r>
        <w:tab/>
      </w:r>
      <w:r>
        <w:tab/>
      </w:r>
      <w:r>
        <w:tab/>
        <w:t>hcenter(CENTERING, "Hotseat\n");</w:t>
      </w:r>
    </w:p>
    <w:p w14:paraId="120C111F" w14:textId="77777777" w:rsidR="004C62EF" w:rsidRDefault="004C62EF" w:rsidP="004C62EF">
      <w:pPr>
        <w:pStyle w:val="Code"/>
      </w:pPr>
      <w:r>
        <w:t>#endif</w:t>
      </w:r>
    </w:p>
    <w:p w14:paraId="73F97DB8" w14:textId="77777777" w:rsidR="004C62EF" w:rsidRDefault="004C62EF" w:rsidP="004C62EF">
      <w:pPr>
        <w:pStyle w:val="Code"/>
      </w:pPr>
      <w:r>
        <w:tab/>
      </w:r>
      <w:r>
        <w:tab/>
      </w:r>
      <w:r>
        <w:tab/>
      </w:r>
    </w:p>
    <w:p w14:paraId="4558E32B" w14:textId="77777777" w:rsidR="004C62EF" w:rsidRDefault="004C62EF" w:rsidP="004C62EF">
      <w:pPr>
        <w:pStyle w:val="Code"/>
      </w:pPr>
      <w:r>
        <w:tab/>
      </w:r>
      <w:r>
        <w:tab/>
      </w:r>
      <w:r>
        <w:tab/>
        <w:t>hcenter(CENTERING, "Controls\n");</w:t>
      </w:r>
    </w:p>
    <w:p w14:paraId="7E0FD50A" w14:textId="77777777" w:rsidR="004C62EF" w:rsidRDefault="004C62EF" w:rsidP="004C62EF">
      <w:pPr>
        <w:pStyle w:val="Code"/>
      </w:pPr>
      <w:r>
        <w:tab/>
      </w:r>
      <w:r>
        <w:tab/>
      </w:r>
      <w:r>
        <w:tab/>
        <w:t>hcenter(CENTERING, "About\n");</w:t>
      </w:r>
    </w:p>
    <w:p w14:paraId="406CDA77" w14:textId="77777777" w:rsidR="004C62EF" w:rsidRDefault="004C62EF" w:rsidP="004C62EF">
      <w:pPr>
        <w:pStyle w:val="Code"/>
      </w:pPr>
      <w:r>
        <w:tab/>
      </w:r>
      <w:r>
        <w:tab/>
      </w:r>
      <w:r>
        <w:tab/>
        <w:t>putchar('\n');</w:t>
      </w:r>
    </w:p>
    <w:p w14:paraId="2B05EE8F" w14:textId="77777777" w:rsidR="004C62EF" w:rsidRDefault="004C62EF" w:rsidP="004C62EF">
      <w:pPr>
        <w:pStyle w:val="Code"/>
      </w:pPr>
      <w:r>
        <w:tab/>
      </w:r>
      <w:r>
        <w:tab/>
      </w:r>
      <w:r>
        <w:tab/>
        <w:t>hcenter(CENTERING, "Quit game");</w:t>
      </w:r>
    </w:p>
    <w:p w14:paraId="1D9DA9EF" w14:textId="77777777" w:rsidR="004C62EF" w:rsidRDefault="004C62EF" w:rsidP="004C62EF">
      <w:pPr>
        <w:pStyle w:val="Code"/>
      </w:pPr>
      <w:r>
        <w:tab/>
      </w:r>
      <w:r>
        <w:tab/>
      </w:r>
      <w:r>
        <w:tab/>
      </w:r>
    </w:p>
    <w:p w14:paraId="448D0253" w14:textId="77777777" w:rsidR="004C62EF" w:rsidRDefault="004C62EF" w:rsidP="004C62EF">
      <w:pPr>
        <w:pStyle w:val="Code"/>
      </w:pPr>
      <w:r>
        <w:tab/>
      </w:r>
      <w:r>
        <w:tab/>
      </w:r>
      <w:r>
        <w:tab/>
        <w:t>consoleSizeChanged = false;</w:t>
      </w:r>
    </w:p>
    <w:p w14:paraId="709F1572" w14:textId="77777777" w:rsidR="004C62EF" w:rsidRDefault="004C62EF" w:rsidP="004C62EF">
      <w:pPr>
        <w:pStyle w:val="Code"/>
      </w:pPr>
      <w:r>
        <w:tab/>
      </w:r>
      <w:r>
        <w:tab/>
      </w:r>
      <w:r>
        <w:tab/>
        <w:t>renderMain = false;</w:t>
      </w:r>
    </w:p>
    <w:p w14:paraId="2206BAD1" w14:textId="77777777" w:rsidR="004C62EF" w:rsidRDefault="004C62EF" w:rsidP="004C62EF">
      <w:pPr>
        <w:pStyle w:val="Code"/>
      </w:pPr>
      <w:r>
        <w:tab/>
      </w:r>
      <w:r>
        <w:tab/>
      </w:r>
      <w:r>
        <w:tab/>
        <w:t>renderSelection = true;</w:t>
      </w:r>
    </w:p>
    <w:p w14:paraId="773995E6" w14:textId="77777777" w:rsidR="004C62EF" w:rsidRDefault="004C62EF" w:rsidP="004C62EF">
      <w:pPr>
        <w:pStyle w:val="Code"/>
      </w:pPr>
      <w:r>
        <w:tab/>
      </w:r>
      <w:r>
        <w:tab/>
        <w:t>}</w:t>
      </w:r>
    </w:p>
    <w:p w14:paraId="77389EAC" w14:textId="77777777" w:rsidR="004C62EF" w:rsidRDefault="004C62EF" w:rsidP="004C62EF">
      <w:pPr>
        <w:pStyle w:val="Code"/>
      </w:pPr>
      <w:r>
        <w:tab/>
      </w:r>
      <w:r>
        <w:tab/>
      </w:r>
    </w:p>
    <w:p w14:paraId="522C3215" w14:textId="77777777" w:rsidR="004C62EF" w:rsidRDefault="004C62EF" w:rsidP="004C62EF">
      <w:pPr>
        <w:pStyle w:val="Code"/>
      </w:pPr>
      <w:r>
        <w:t>#ifdef DEBUG</w:t>
      </w:r>
    </w:p>
    <w:p w14:paraId="048A2460" w14:textId="77777777" w:rsidR="004C62EF" w:rsidRDefault="004C62EF" w:rsidP="004C62EF">
      <w:pPr>
        <w:pStyle w:val="Code"/>
      </w:pPr>
      <w:r>
        <w:tab/>
      </w:r>
      <w:r>
        <w:tab/>
        <w:t>DEBUG_MAIN;</w:t>
      </w:r>
    </w:p>
    <w:p w14:paraId="42A23B0F" w14:textId="77777777" w:rsidR="004C62EF" w:rsidRDefault="004C62EF" w:rsidP="004C62EF">
      <w:pPr>
        <w:pStyle w:val="Code"/>
      </w:pPr>
      <w:r>
        <w:t>#endif</w:t>
      </w:r>
    </w:p>
    <w:p w14:paraId="64C09387" w14:textId="77777777" w:rsidR="004C62EF" w:rsidRDefault="004C62EF" w:rsidP="004C62EF">
      <w:pPr>
        <w:pStyle w:val="Code"/>
      </w:pPr>
      <w:r>
        <w:tab/>
      </w:r>
      <w:r>
        <w:tab/>
      </w:r>
    </w:p>
    <w:p w14:paraId="4AE87D28" w14:textId="77777777" w:rsidR="004C62EF" w:rsidRDefault="004C62EF" w:rsidP="004C62EF">
      <w:pPr>
        <w:pStyle w:val="Code"/>
      </w:pPr>
      <w:r>
        <w:tab/>
      </w:r>
      <w:r>
        <w:tab/>
        <w:t>if (renderSelection)</w:t>
      </w:r>
    </w:p>
    <w:p w14:paraId="54163C93" w14:textId="77777777" w:rsidR="004C62EF" w:rsidRDefault="004C62EF" w:rsidP="004C62EF">
      <w:pPr>
        <w:pStyle w:val="Code"/>
      </w:pPr>
      <w:r>
        <w:tab/>
      </w:r>
      <w:r>
        <w:tab/>
        <w:t>{</w:t>
      </w:r>
    </w:p>
    <w:p w14:paraId="741EB375" w14:textId="77777777" w:rsidR="004C62EF" w:rsidRDefault="004C62EF" w:rsidP="004C62EF">
      <w:pPr>
        <w:pStyle w:val="Code"/>
      </w:pPr>
      <w:r>
        <w:tab/>
      </w:r>
      <w:r>
        <w:tab/>
      </w:r>
      <w:r>
        <w:tab/>
        <w:t>for (int i = (selection == SELECTION_MAX ? -2 : -1); i &lt;= (selection == SELECTION_MAX - 1 ? 2 : 1); i++)</w:t>
      </w:r>
    </w:p>
    <w:p w14:paraId="58D78A76" w14:textId="77777777" w:rsidR="004C62EF" w:rsidRDefault="004C62EF" w:rsidP="004C62EF">
      <w:pPr>
        <w:pStyle w:val="Code"/>
      </w:pPr>
      <w:r>
        <w:tab/>
      </w:r>
      <w:r>
        <w:tab/>
      </w:r>
      <w:r>
        <w:tab/>
        <w:t>{</w:t>
      </w:r>
    </w:p>
    <w:p w14:paraId="5FE7AD8D" w14:textId="77777777" w:rsidR="004C62EF" w:rsidRDefault="004C62EF" w:rsidP="004C62EF">
      <w:pPr>
        <w:pStyle w:val="Code"/>
      </w:pPr>
      <w:r>
        <w:tab/>
      </w:r>
      <w:r>
        <w:tab/>
      </w:r>
      <w:r>
        <w:tab/>
      </w:r>
      <w:r>
        <w:tab/>
        <w:t>movecursor(cursorPosition.X, cursorPosition.Y + selection + (selection == SELECTION_MAX ? 1 : 0) + i);</w:t>
      </w:r>
    </w:p>
    <w:p w14:paraId="55F9EE83" w14:textId="77777777" w:rsidR="004C62EF" w:rsidRDefault="004C62EF" w:rsidP="004C62EF">
      <w:pPr>
        <w:pStyle w:val="Code"/>
      </w:pPr>
      <w:r>
        <w:tab/>
      </w:r>
      <w:r>
        <w:tab/>
      </w:r>
      <w:r>
        <w:tab/>
      </w:r>
      <w:r>
        <w:tab/>
        <w:t>putchar(' ');</w:t>
      </w:r>
    </w:p>
    <w:p w14:paraId="703FEDD4" w14:textId="77777777" w:rsidR="004C62EF" w:rsidRDefault="004C62EF" w:rsidP="004C62EF">
      <w:pPr>
        <w:pStyle w:val="Code"/>
      </w:pPr>
      <w:r>
        <w:tab/>
      </w:r>
      <w:r>
        <w:tab/>
      </w:r>
      <w:r>
        <w:tab/>
        <w:t>}</w:t>
      </w:r>
    </w:p>
    <w:p w14:paraId="5F93E0D7" w14:textId="77777777" w:rsidR="004C62EF" w:rsidRDefault="004C62EF" w:rsidP="004C62EF">
      <w:pPr>
        <w:pStyle w:val="Code"/>
      </w:pPr>
      <w:r>
        <w:tab/>
      </w:r>
      <w:r>
        <w:tab/>
      </w:r>
      <w:r>
        <w:tab/>
      </w:r>
    </w:p>
    <w:p w14:paraId="472577A4" w14:textId="77777777" w:rsidR="004C62EF" w:rsidRDefault="004C62EF" w:rsidP="004C62EF">
      <w:pPr>
        <w:pStyle w:val="Code"/>
      </w:pPr>
      <w:r>
        <w:tab/>
      </w:r>
      <w:r>
        <w:tab/>
      </w:r>
      <w:r>
        <w:tab/>
        <w:t>movecursor(cursorPosition.X, cursorPosition.Y + selection + (selection == SELECTION_MAX ? 1 : 0));</w:t>
      </w:r>
    </w:p>
    <w:p w14:paraId="036B98C3" w14:textId="77777777" w:rsidR="004C62EF" w:rsidRDefault="004C62EF" w:rsidP="004C62EF">
      <w:pPr>
        <w:pStyle w:val="Code"/>
      </w:pPr>
      <w:r>
        <w:tab/>
      </w:r>
      <w:r>
        <w:tab/>
      </w:r>
      <w:r>
        <w:tab/>
        <w:t>putchar('&gt;');</w:t>
      </w:r>
    </w:p>
    <w:p w14:paraId="51D01D92" w14:textId="77777777" w:rsidR="004C62EF" w:rsidRDefault="004C62EF" w:rsidP="004C62EF">
      <w:pPr>
        <w:pStyle w:val="Code"/>
      </w:pPr>
      <w:r>
        <w:tab/>
      </w:r>
      <w:r>
        <w:tab/>
      </w:r>
      <w:r>
        <w:tab/>
      </w:r>
    </w:p>
    <w:p w14:paraId="380B54BD" w14:textId="77777777" w:rsidR="004C62EF" w:rsidRDefault="004C62EF" w:rsidP="004C62EF">
      <w:pPr>
        <w:pStyle w:val="Code"/>
      </w:pPr>
      <w:r>
        <w:tab/>
      </w:r>
      <w:r>
        <w:tab/>
      </w:r>
      <w:r>
        <w:tab/>
        <w:t>renderSelection = false;</w:t>
      </w:r>
    </w:p>
    <w:p w14:paraId="25BEA350" w14:textId="77777777" w:rsidR="004C62EF" w:rsidRDefault="004C62EF" w:rsidP="004C62EF">
      <w:pPr>
        <w:pStyle w:val="Code"/>
      </w:pPr>
      <w:r>
        <w:tab/>
      </w:r>
      <w:r>
        <w:tab/>
        <w:t>}</w:t>
      </w:r>
    </w:p>
    <w:p w14:paraId="1D8C06F0" w14:textId="77777777" w:rsidR="004C62EF" w:rsidRDefault="004C62EF" w:rsidP="004C62EF">
      <w:pPr>
        <w:pStyle w:val="Code"/>
      </w:pPr>
      <w:r>
        <w:tab/>
      </w:r>
      <w:r>
        <w:tab/>
      </w:r>
    </w:p>
    <w:p w14:paraId="1FF2D49F" w14:textId="77777777" w:rsidR="004C62EF" w:rsidRDefault="004C62EF" w:rsidP="004C62EF">
      <w:pPr>
        <w:pStyle w:val="Code"/>
      </w:pPr>
      <w:r>
        <w:tab/>
      </w:r>
      <w:r>
        <w:tab/>
        <w:t>if (kbhit())</w:t>
      </w:r>
    </w:p>
    <w:p w14:paraId="41D38A6A" w14:textId="77777777" w:rsidR="004C62EF" w:rsidRDefault="004C62EF" w:rsidP="004C62EF">
      <w:pPr>
        <w:pStyle w:val="Code"/>
      </w:pPr>
      <w:r>
        <w:tab/>
      </w:r>
      <w:r>
        <w:tab/>
        <w:t>{</w:t>
      </w:r>
    </w:p>
    <w:p w14:paraId="6B71D641" w14:textId="77777777" w:rsidR="004C62EF" w:rsidRDefault="004C62EF" w:rsidP="004C62EF">
      <w:pPr>
        <w:pStyle w:val="Code"/>
      </w:pPr>
      <w:r>
        <w:tab/>
      </w:r>
      <w:r>
        <w:tab/>
      </w:r>
      <w:r>
        <w:tab/>
        <w:t>key = getkey(getcheat(getch()));</w:t>
      </w:r>
    </w:p>
    <w:p w14:paraId="09355BFA" w14:textId="77777777" w:rsidR="004C62EF" w:rsidRDefault="004C62EF" w:rsidP="004C62EF">
      <w:pPr>
        <w:pStyle w:val="Code"/>
      </w:pPr>
      <w:r>
        <w:tab/>
      </w:r>
      <w:r>
        <w:tab/>
      </w:r>
      <w:r>
        <w:tab/>
      </w:r>
    </w:p>
    <w:p w14:paraId="5F1629B6" w14:textId="77777777" w:rsidR="004C62EF" w:rsidRDefault="004C62EF" w:rsidP="004C62EF">
      <w:pPr>
        <w:pStyle w:val="Code"/>
      </w:pPr>
      <w:r>
        <w:tab/>
      </w:r>
      <w:r>
        <w:tab/>
      </w:r>
      <w:r>
        <w:tab/>
        <w:t>if ((key == Enter &amp;&amp; selection == SELECTION_MAX) || key == Esc)</w:t>
      </w:r>
    </w:p>
    <w:p w14:paraId="704B052E" w14:textId="77777777" w:rsidR="004C62EF" w:rsidRDefault="004C62EF" w:rsidP="004C62EF">
      <w:pPr>
        <w:pStyle w:val="Code"/>
      </w:pPr>
      <w:r>
        <w:tab/>
      </w:r>
      <w:r>
        <w:tab/>
      </w:r>
      <w:r>
        <w:tab/>
        <w:t>{</w:t>
      </w:r>
    </w:p>
    <w:p w14:paraId="09129C4B" w14:textId="77777777" w:rsidR="004C62EF" w:rsidRDefault="004C62EF" w:rsidP="004C62EF">
      <w:pPr>
        <w:pStyle w:val="Code"/>
      </w:pPr>
      <w:r>
        <w:tab/>
      </w:r>
      <w:r>
        <w:tab/>
      </w:r>
      <w:r>
        <w:tab/>
      </w:r>
      <w:r>
        <w:tab/>
        <w:t>quitdialog(Quit, false, false);</w:t>
      </w:r>
    </w:p>
    <w:p w14:paraId="2A028FFC" w14:textId="77777777" w:rsidR="004C62EF" w:rsidRDefault="004C62EF" w:rsidP="004C62EF">
      <w:pPr>
        <w:pStyle w:val="Code"/>
      </w:pPr>
      <w:r>
        <w:tab/>
      </w:r>
      <w:r>
        <w:tab/>
      </w:r>
      <w:r>
        <w:tab/>
      </w:r>
      <w:r>
        <w:tab/>
        <w:t>renderMain = true;</w:t>
      </w:r>
    </w:p>
    <w:p w14:paraId="3F5A8CDD" w14:textId="77777777" w:rsidR="004C62EF" w:rsidRDefault="004C62EF" w:rsidP="004C62EF">
      <w:pPr>
        <w:pStyle w:val="Code"/>
      </w:pPr>
      <w:r>
        <w:tab/>
      </w:r>
      <w:r>
        <w:tab/>
      </w:r>
      <w:r>
        <w:tab/>
        <w:t>}</w:t>
      </w:r>
    </w:p>
    <w:p w14:paraId="0FDADDB8" w14:textId="77777777" w:rsidR="004C62EF" w:rsidRDefault="004C62EF" w:rsidP="004C62EF">
      <w:pPr>
        <w:pStyle w:val="Code"/>
      </w:pPr>
      <w:r>
        <w:tab/>
      </w:r>
      <w:r>
        <w:tab/>
      </w:r>
      <w:r>
        <w:tab/>
        <w:t>else if (key == Enter)</w:t>
      </w:r>
    </w:p>
    <w:p w14:paraId="5A7890BE" w14:textId="77777777" w:rsidR="004C62EF" w:rsidRDefault="004C62EF" w:rsidP="004C62EF">
      <w:pPr>
        <w:pStyle w:val="Code"/>
      </w:pPr>
      <w:r>
        <w:lastRenderedPageBreak/>
        <w:tab/>
      </w:r>
      <w:r>
        <w:tab/>
      </w:r>
      <w:r>
        <w:tab/>
        <w:t>{</w:t>
      </w:r>
    </w:p>
    <w:p w14:paraId="5E55AC01" w14:textId="77777777" w:rsidR="004C62EF" w:rsidRDefault="004C62EF" w:rsidP="004C62EF">
      <w:pPr>
        <w:pStyle w:val="Code"/>
      </w:pPr>
      <w:r>
        <w:tab/>
      </w:r>
      <w:r>
        <w:tab/>
      </w:r>
      <w:r>
        <w:tab/>
      </w:r>
      <w:r>
        <w:tab/>
        <w:t>if (selection == 0)</w:t>
      </w:r>
    </w:p>
    <w:p w14:paraId="17B47A2F" w14:textId="77777777" w:rsidR="004C62EF" w:rsidRDefault="004C62EF" w:rsidP="004C62EF">
      <w:pPr>
        <w:pStyle w:val="Code"/>
      </w:pPr>
      <w:r>
        <w:tab/>
      </w:r>
      <w:r>
        <w:tab/>
      </w:r>
      <w:r>
        <w:tab/>
      </w:r>
      <w:r>
        <w:tab/>
        <w:t>{</w:t>
      </w:r>
    </w:p>
    <w:p w14:paraId="01C00C0F" w14:textId="77777777" w:rsidR="004C62EF" w:rsidRDefault="004C62EF" w:rsidP="004C62EF">
      <w:pPr>
        <w:pStyle w:val="Code"/>
      </w:pPr>
      <w:r>
        <w:tab/>
      </w:r>
      <w:r>
        <w:tab/>
      </w:r>
      <w:r>
        <w:tab/>
      </w:r>
      <w:r>
        <w:tab/>
      </w:r>
      <w:r>
        <w:tab/>
        <w:t>difficultyselection(false);</w:t>
      </w:r>
    </w:p>
    <w:p w14:paraId="3F9B4AA8" w14:textId="77777777" w:rsidR="004C62EF" w:rsidRDefault="004C62EF" w:rsidP="004C62EF">
      <w:pPr>
        <w:pStyle w:val="Code"/>
      </w:pPr>
      <w:r>
        <w:tab/>
      </w:r>
      <w:r>
        <w:tab/>
      </w:r>
      <w:r>
        <w:tab/>
      </w:r>
      <w:r>
        <w:tab/>
        <w:t>}</w:t>
      </w:r>
    </w:p>
    <w:p w14:paraId="438BD325" w14:textId="77777777" w:rsidR="004C62EF" w:rsidRDefault="004C62EF" w:rsidP="004C62EF">
      <w:pPr>
        <w:pStyle w:val="Code"/>
      </w:pPr>
      <w:r>
        <w:t>#ifndef DISABLE_HOTSEAT</w:t>
      </w:r>
    </w:p>
    <w:p w14:paraId="66300130" w14:textId="77777777" w:rsidR="004C62EF" w:rsidRDefault="004C62EF" w:rsidP="004C62EF">
      <w:pPr>
        <w:pStyle w:val="Code"/>
      </w:pPr>
      <w:r>
        <w:tab/>
      </w:r>
      <w:r>
        <w:tab/>
      </w:r>
      <w:r>
        <w:tab/>
      </w:r>
      <w:r>
        <w:tab/>
        <w:t>else if (selection == 1)</w:t>
      </w:r>
    </w:p>
    <w:p w14:paraId="5AAA8AF8" w14:textId="77777777" w:rsidR="004C62EF" w:rsidRDefault="004C62EF" w:rsidP="004C62EF">
      <w:pPr>
        <w:pStyle w:val="Code"/>
      </w:pPr>
      <w:r>
        <w:tab/>
      </w:r>
      <w:r>
        <w:tab/>
      </w:r>
      <w:r>
        <w:tab/>
      </w:r>
      <w:r>
        <w:tab/>
        <w:t>{</w:t>
      </w:r>
    </w:p>
    <w:p w14:paraId="5BA22196" w14:textId="77777777" w:rsidR="004C62EF" w:rsidRDefault="004C62EF" w:rsidP="004C62EF">
      <w:pPr>
        <w:pStyle w:val="Code"/>
      </w:pPr>
      <w:r>
        <w:tab/>
      </w:r>
      <w:r>
        <w:tab/>
      </w:r>
      <w:r>
        <w:tab/>
      </w:r>
      <w:r>
        <w:tab/>
      </w:r>
      <w:r>
        <w:tab/>
        <w:t>difficultyselection(true);</w:t>
      </w:r>
    </w:p>
    <w:p w14:paraId="75EF5AFE" w14:textId="77777777" w:rsidR="004C62EF" w:rsidRDefault="004C62EF" w:rsidP="004C62EF">
      <w:pPr>
        <w:pStyle w:val="Code"/>
      </w:pPr>
      <w:r>
        <w:tab/>
      </w:r>
      <w:r>
        <w:tab/>
      </w:r>
      <w:r>
        <w:tab/>
      </w:r>
      <w:r>
        <w:tab/>
        <w:t>}</w:t>
      </w:r>
    </w:p>
    <w:p w14:paraId="7A82CADD" w14:textId="77777777" w:rsidR="004C62EF" w:rsidRDefault="004C62EF" w:rsidP="004C62EF">
      <w:pPr>
        <w:pStyle w:val="Code"/>
      </w:pPr>
      <w:r>
        <w:t>#endif</w:t>
      </w:r>
    </w:p>
    <w:p w14:paraId="06AD8596" w14:textId="77777777" w:rsidR="004C62EF" w:rsidRDefault="004C62EF" w:rsidP="004C62EF">
      <w:pPr>
        <w:pStyle w:val="Code"/>
      </w:pPr>
      <w:r>
        <w:tab/>
      </w:r>
      <w:r>
        <w:tab/>
      </w:r>
      <w:r>
        <w:tab/>
      </w:r>
      <w:r>
        <w:tab/>
      </w:r>
    </w:p>
    <w:p w14:paraId="49EA845D" w14:textId="77777777" w:rsidR="004C62EF" w:rsidRDefault="004C62EF" w:rsidP="004C62EF">
      <w:pPr>
        <w:pStyle w:val="Code"/>
      </w:pPr>
      <w:r>
        <w:tab/>
      </w:r>
      <w:r>
        <w:tab/>
      </w:r>
      <w:r>
        <w:tab/>
      </w:r>
      <w:r>
        <w:tab/>
        <w:t>else if (selection == SELECTION_MAX - 2)</w:t>
      </w:r>
    </w:p>
    <w:p w14:paraId="44E4B874" w14:textId="77777777" w:rsidR="004C62EF" w:rsidRDefault="004C62EF" w:rsidP="004C62EF">
      <w:pPr>
        <w:pStyle w:val="Code"/>
      </w:pPr>
      <w:r>
        <w:tab/>
      </w:r>
      <w:r>
        <w:tab/>
      </w:r>
      <w:r>
        <w:tab/>
      </w:r>
      <w:r>
        <w:tab/>
        <w:t>{</w:t>
      </w:r>
    </w:p>
    <w:p w14:paraId="15851DB9" w14:textId="77777777" w:rsidR="004C62EF" w:rsidRDefault="004C62EF" w:rsidP="004C62EF">
      <w:pPr>
        <w:pStyle w:val="Code"/>
      </w:pPr>
      <w:r>
        <w:tab/>
      </w:r>
      <w:r>
        <w:tab/>
      </w:r>
      <w:r>
        <w:tab/>
      </w:r>
      <w:r>
        <w:tab/>
      </w:r>
      <w:r>
        <w:tab/>
        <w:t>controls();</w:t>
      </w:r>
    </w:p>
    <w:p w14:paraId="2ED2050B" w14:textId="77777777" w:rsidR="004C62EF" w:rsidRDefault="004C62EF" w:rsidP="004C62EF">
      <w:pPr>
        <w:pStyle w:val="Code"/>
      </w:pPr>
      <w:r>
        <w:tab/>
      </w:r>
      <w:r>
        <w:tab/>
      </w:r>
      <w:r>
        <w:tab/>
      </w:r>
      <w:r>
        <w:tab/>
        <w:t>}</w:t>
      </w:r>
    </w:p>
    <w:p w14:paraId="4A1851BC" w14:textId="77777777" w:rsidR="004C62EF" w:rsidRDefault="004C62EF" w:rsidP="004C62EF">
      <w:pPr>
        <w:pStyle w:val="Code"/>
      </w:pPr>
      <w:r>
        <w:tab/>
      </w:r>
      <w:r>
        <w:tab/>
      </w:r>
      <w:r>
        <w:tab/>
      </w:r>
      <w:r>
        <w:tab/>
        <w:t>else //if (selection == SELECTION_MAX - 1)</w:t>
      </w:r>
    </w:p>
    <w:p w14:paraId="220471DD" w14:textId="77777777" w:rsidR="004C62EF" w:rsidRDefault="004C62EF" w:rsidP="004C62EF">
      <w:pPr>
        <w:pStyle w:val="Code"/>
      </w:pPr>
      <w:r>
        <w:tab/>
      </w:r>
      <w:r>
        <w:tab/>
      </w:r>
      <w:r>
        <w:tab/>
      </w:r>
      <w:r>
        <w:tab/>
        <w:t>{</w:t>
      </w:r>
    </w:p>
    <w:p w14:paraId="1F90F996" w14:textId="77777777" w:rsidR="004C62EF" w:rsidRDefault="004C62EF" w:rsidP="004C62EF">
      <w:pPr>
        <w:pStyle w:val="Code"/>
      </w:pPr>
      <w:r>
        <w:tab/>
      </w:r>
      <w:r>
        <w:tab/>
      </w:r>
      <w:r>
        <w:tab/>
      </w:r>
      <w:r>
        <w:tab/>
      </w:r>
      <w:r>
        <w:tab/>
        <w:t>about();</w:t>
      </w:r>
    </w:p>
    <w:p w14:paraId="17C3C237" w14:textId="77777777" w:rsidR="004C62EF" w:rsidRDefault="004C62EF" w:rsidP="004C62EF">
      <w:pPr>
        <w:pStyle w:val="Code"/>
      </w:pPr>
      <w:r>
        <w:tab/>
      </w:r>
      <w:r>
        <w:tab/>
      </w:r>
      <w:r>
        <w:tab/>
      </w:r>
      <w:r>
        <w:tab/>
        <w:t>}</w:t>
      </w:r>
    </w:p>
    <w:p w14:paraId="4BFE7FD6" w14:textId="77777777" w:rsidR="004C62EF" w:rsidRDefault="004C62EF" w:rsidP="004C62EF">
      <w:pPr>
        <w:pStyle w:val="Code"/>
      </w:pPr>
      <w:r>
        <w:tab/>
      </w:r>
      <w:r>
        <w:tab/>
      </w:r>
      <w:r>
        <w:tab/>
      </w:r>
      <w:r>
        <w:tab/>
      </w:r>
    </w:p>
    <w:p w14:paraId="7D7B15FF" w14:textId="77777777" w:rsidR="004C62EF" w:rsidRDefault="004C62EF" w:rsidP="004C62EF">
      <w:pPr>
        <w:pStyle w:val="Code"/>
      </w:pPr>
      <w:r>
        <w:tab/>
      </w:r>
      <w:r>
        <w:tab/>
      </w:r>
      <w:r>
        <w:tab/>
      </w:r>
      <w:r>
        <w:tab/>
        <w:t>renderMain = true;</w:t>
      </w:r>
    </w:p>
    <w:p w14:paraId="7607CEFF" w14:textId="77777777" w:rsidR="004C62EF" w:rsidRDefault="004C62EF" w:rsidP="004C62EF">
      <w:pPr>
        <w:pStyle w:val="Code"/>
      </w:pPr>
      <w:r>
        <w:tab/>
      </w:r>
      <w:r>
        <w:tab/>
      </w:r>
      <w:r>
        <w:tab/>
        <w:t>}</w:t>
      </w:r>
    </w:p>
    <w:p w14:paraId="249CF41D" w14:textId="77777777" w:rsidR="004C62EF" w:rsidRDefault="004C62EF" w:rsidP="004C62EF">
      <w:pPr>
        <w:pStyle w:val="Code"/>
      </w:pPr>
      <w:r>
        <w:tab/>
      </w:r>
      <w:r>
        <w:tab/>
      </w:r>
      <w:r>
        <w:tab/>
        <w:t>else if (key == Up &amp;&amp; selection != 0)</w:t>
      </w:r>
    </w:p>
    <w:p w14:paraId="344DD088" w14:textId="77777777" w:rsidR="004C62EF" w:rsidRDefault="004C62EF" w:rsidP="004C62EF">
      <w:pPr>
        <w:pStyle w:val="Code"/>
      </w:pPr>
      <w:r>
        <w:tab/>
      </w:r>
      <w:r>
        <w:tab/>
      </w:r>
      <w:r>
        <w:tab/>
        <w:t>{</w:t>
      </w:r>
    </w:p>
    <w:p w14:paraId="2845BCA3" w14:textId="77777777" w:rsidR="004C62EF" w:rsidRDefault="004C62EF" w:rsidP="004C62EF">
      <w:pPr>
        <w:pStyle w:val="Code"/>
      </w:pPr>
      <w:r>
        <w:tab/>
      </w:r>
      <w:r>
        <w:tab/>
      </w:r>
      <w:r>
        <w:tab/>
      </w:r>
      <w:r>
        <w:tab/>
        <w:t>selection--;</w:t>
      </w:r>
    </w:p>
    <w:p w14:paraId="16627AC8" w14:textId="77777777" w:rsidR="004C62EF" w:rsidRDefault="004C62EF" w:rsidP="004C62EF">
      <w:pPr>
        <w:pStyle w:val="Code"/>
      </w:pPr>
      <w:r>
        <w:tab/>
      </w:r>
      <w:r>
        <w:tab/>
      </w:r>
      <w:r>
        <w:tab/>
      </w:r>
      <w:r>
        <w:tab/>
        <w:t>renderSelection = true;</w:t>
      </w:r>
    </w:p>
    <w:p w14:paraId="5B0CFBA8" w14:textId="77777777" w:rsidR="004C62EF" w:rsidRDefault="004C62EF" w:rsidP="004C62EF">
      <w:pPr>
        <w:pStyle w:val="Code"/>
      </w:pPr>
      <w:r>
        <w:tab/>
      </w:r>
      <w:r>
        <w:tab/>
      </w:r>
      <w:r>
        <w:tab/>
        <w:t>}</w:t>
      </w:r>
    </w:p>
    <w:p w14:paraId="1C1F544B" w14:textId="77777777" w:rsidR="004C62EF" w:rsidRDefault="004C62EF" w:rsidP="004C62EF">
      <w:pPr>
        <w:pStyle w:val="Code"/>
      </w:pPr>
      <w:r>
        <w:tab/>
      </w:r>
      <w:r>
        <w:tab/>
      </w:r>
      <w:r>
        <w:tab/>
        <w:t>else if (key == Down &amp;&amp; selection != SELECTION_MAX)</w:t>
      </w:r>
    </w:p>
    <w:p w14:paraId="78F1892D" w14:textId="77777777" w:rsidR="004C62EF" w:rsidRDefault="004C62EF" w:rsidP="004C62EF">
      <w:pPr>
        <w:pStyle w:val="Code"/>
      </w:pPr>
      <w:r>
        <w:tab/>
      </w:r>
      <w:r>
        <w:tab/>
      </w:r>
      <w:r>
        <w:tab/>
        <w:t>{</w:t>
      </w:r>
    </w:p>
    <w:p w14:paraId="65286B92" w14:textId="77777777" w:rsidR="004C62EF" w:rsidRDefault="004C62EF" w:rsidP="004C62EF">
      <w:pPr>
        <w:pStyle w:val="Code"/>
      </w:pPr>
      <w:r>
        <w:tab/>
      </w:r>
      <w:r>
        <w:tab/>
      </w:r>
      <w:r>
        <w:tab/>
      </w:r>
      <w:r>
        <w:tab/>
        <w:t>selection++;</w:t>
      </w:r>
    </w:p>
    <w:p w14:paraId="5AB3B35A" w14:textId="77777777" w:rsidR="004C62EF" w:rsidRDefault="004C62EF" w:rsidP="004C62EF">
      <w:pPr>
        <w:pStyle w:val="Code"/>
      </w:pPr>
      <w:r>
        <w:tab/>
      </w:r>
      <w:r>
        <w:tab/>
      </w:r>
      <w:r>
        <w:tab/>
      </w:r>
      <w:r>
        <w:tab/>
        <w:t>renderSelection = true;</w:t>
      </w:r>
    </w:p>
    <w:p w14:paraId="3AF47271" w14:textId="77777777" w:rsidR="004C62EF" w:rsidRDefault="004C62EF" w:rsidP="004C62EF">
      <w:pPr>
        <w:pStyle w:val="Code"/>
      </w:pPr>
      <w:r>
        <w:tab/>
      </w:r>
      <w:r>
        <w:tab/>
      </w:r>
      <w:r>
        <w:tab/>
        <w:t>}</w:t>
      </w:r>
    </w:p>
    <w:p w14:paraId="4ED71E5C" w14:textId="77777777" w:rsidR="004C62EF" w:rsidRDefault="004C62EF" w:rsidP="004C62EF">
      <w:pPr>
        <w:pStyle w:val="Code"/>
      </w:pPr>
      <w:r>
        <w:tab/>
      </w:r>
      <w:r>
        <w:tab/>
        <w:t>}</w:t>
      </w:r>
    </w:p>
    <w:p w14:paraId="2DB489F0" w14:textId="77777777" w:rsidR="004C62EF" w:rsidRDefault="004C62EF" w:rsidP="004C62EF">
      <w:pPr>
        <w:pStyle w:val="Code"/>
      </w:pPr>
      <w:r>
        <w:tab/>
      </w:r>
      <w:r>
        <w:tab/>
      </w:r>
    </w:p>
    <w:p w14:paraId="021C7FDA" w14:textId="77777777" w:rsidR="004C62EF" w:rsidRDefault="004C62EF" w:rsidP="004C62EF">
      <w:pPr>
        <w:pStyle w:val="Code"/>
      </w:pPr>
      <w:r>
        <w:tab/>
      </w:r>
      <w:r>
        <w:tab/>
        <w:t>Sleep(MENU_SLEEP);</w:t>
      </w:r>
    </w:p>
    <w:p w14:paraId="1A61827F" w14:textId="77777777" w:rsidR="004C62EF" w:rsidRDefault="004C62EF" w:rsidP="004C62EF">
      <w:pPr>
        <w:pStyle w:val="Code"/>
      </w:pPr>
      <w:r>
        <w:tab/>
        <w:t>}</w:t>
      </w:r>
    </w:p>
    <w:p w14:paraId="29D813BD" w14:textId="77777777" w:rsidR="004C62EF" w:rsidRDefault="004C62EF" w:rsidP="004C62EF">
      <w:pPr>
        <w:pStyle w:val="Code"/>
      </w:pPr>
      <w:r>
        <w:t>}</w:t>
      </w:r>
    </w:p>
    <w:p w14:paraId="6179FCB8" w14:textId="77777777" w:rsidR="004C62EF" w:rsidRDefault="004C62EF" w:rsidP="004C62EF">
      <w:pPr>
        <w:pStyle w:val="Code"/>
      </w:pPr>
    </w:p>
    <w:p w14:paraId="1FE10E7D" w14:textId="77777777" w:rsidR="004C62EF" w:rsidRDefault="004C62EF" w:rsidP="004C62EF">
      <w:pPr>
        <w:pStyle w:val="Code"/>
      </w:pPr>
      <w:r>
        <w:t>bool difficultyselection(bool hotseat)</w:t>
      </w:r>
    </w:p>
    <w:p w14:paraId="17F59D9D" w14:textId="77777777" w:rsidR="004C62EF" w:rsidRDefault="004C62EF" w:rsidP="004C62EF">
      <w:pPr>
        <w:pStyle w:val="Code"/>
      </w:pPr>
      <w:r>
        <w:t>{</w:t>
      </w:r>
    </w:p>
    <w:p w14:paraId="44AC5F76" w14:textId="77777777" w:rsidR="004C62EF" w:rsidRDefault="004C62EF" w:rsidP="004C62EF">
      <w:pPr>
        <w:pStyle w:val="Code"/>
      </w:pPr>
      <w:r>
        <w:t>#ifdef DISABLE_DIFFICULTY</w:t>
      </w:r>
    </w:p>
    <w:p w14:paraId="23D6FA06" w14:textId="77777777" w:rsidR="004C62EF" w:rsidRDefault="004C62EF" w:rsidP="004C62EF">
      <w:pPr>
        <w:pStyle w:val="Code"/>
      </w:pPr>
      <w:r>
        <w:tab/>
        <w:t>game(NoDifficulty, hotseat);</w:t>
      </w:r>
    </w:p>
    <w:p w14:paraId="09428EF3" w14:textId="77777777" w:rsidR="004C62EF" w:rsidRDefault="004C62EF" w:rsidP="004C62EF">
      <w:pPr>
        <w:pStyle w:val="Code"/>
      </w:pPr>
      <w:r>
        <w:t>#else</w:t>
      </w:r>
    </w:p>
    <w:p w14:paraId="5972C0CA" w14:textId="77777777" w:rsidR="004C62EF" w:rsidRDefault="004C62EF" w:rsidP="004C62EF">
      <w:pPr>
        <w:pStyle w:val="Code"/>
      </w:pPr>
      <w:r>
        <w:tab/>
      </w:r>
    </w:p>
    <w:p w14:paraId="225AEE49" w14:textId="77777777" w:rsidR="004C62EF" w:rsidRDefault="004C62EF" w:rsidP="004C62EF">
      <w:pPr>
        <w:pStyle w:val="Code"/>
      </w:pPr>
      <w:r>
        <w:t>#ifndef DISABLE_CUSTOMDIFFICULTY</w:t>
      </w:r>
    </w:p>
    <w:p w14:paraId="15742563" w14:textId="77777777" w:rsidR="004C62EF" w:rsidRDefault="004C62EF" w:rsidP="004C62EF">
      <w:pPr>
        <w:pStyle w:val="Code"/>
      </w:pPr>
      <w:r>
        <w:tab/>
        <w:t>const int SELECTION_MAX = 4;</w:t>
      </w:r>
    </w:p>
    <w:p w14:paraId="23CB09A7" w14:textId="77777777" w:rsidR="004C62EF" w:rsidRDefault="004C62EF" w:rsidP="004C62EF">
      <w:pPr>
        <w:pStyle w:val="Code"/>
      </w:pPr>
      <w:r>
        <w:t>#else</w:t>
      </w:r>
    </w:p>
    <w:p w14:paraId="3F3E1878" w14:textId="77777777" w:rsidR="004C62EF" w:rsidRDefault="004C62EF" w:rsidP="004C62EF">
      <w:pPr>
        <w:pStyle w:val="Code"/>
      </w:pPr>
      <w:r>
        <w:tab/>
        <w:t>const int SELECTION_MAX = 3;</w:t>
      </w:r>
    </w:p>
    <w:p w14:paraId="4C3D9467" w14:textId="77777777" w:rsidR="004C62EF" w:rsidRDefault="004C62EF" w:rsidP="004C62EF">
      <w:pPr>
        <w:pStyle w:val="Code"/>
      </w:pPr>
      <w:r>
        <w:t>#endif</w:t>
      </w:r>
    </w:p>
    <w:p w14:paraId="717300F7" w14:textId="77777777" w:rsidR="004C62EF" w:rsidRDefault="004C62EF" w:rsidP="004C62EF">
      <w:pPr>
        <w:pStyle w:val="Code"/>
      </w:pPr>
      <w:r>
        <w:tab/>
      </w:r>
    </w:p>
    <w:p w14:paraId="63F903DB" w14:textId="77777777" w:rsidR="004C62EF" w:rsidRDefault="004C62EF" w:rsidP="004C62EF">
      <w:pPr>
        <w:pStyle w:val="Code"/>
      </w:pPr>
      <w:r>
        <w:tab/>
        <w:t>const int CENTERING = 6;</w:t>
      </w:r>
    </w:p>
    <w:p w14:paraId="6315D9C6" w14:textId="77777777" w:rsidR="004C62EF" w:rsidRDefault="004C62EF" w:rsidP="004C62EF">
      <w:pPr>
        <w:pStyle w:val="Code"/>
      </w:pPr>
      <w:r>
        <w:tab/>
      </w:r>
    </w:p>
    <w:p w14:paraId="58506C60" w14:textId="77777777" w:rsidR="004C62EF" w:rsidRDefault="004C62EF" w:rsidP="004C62EF">
      <w:pPr>
        <w:pStyle w:val="Code"/>
      </w:pPr>
      <w:r>
        <w:tab/>
        <w:t>bool renderMain = true, renderSelection = true;</w:t>
      </w:r>
    </w:p>
    <w:p w14:paraId="205A8AD9" w14:textId="77777777" w:rsidR="004C62EF" w:rsidRDefault="004C62EF" w:rsidP="004C62EF">
      <w:pPr>
        <w:pStyle w:val="Code"/>
      </w:pPr>
      <w:r>
        <w:tab/>
        <w:t>char key;</w:t>
      </w:r>
    </w:p>
    <w:p w14:paraId="4C8D76DB" w14:textId="77777777" w:rsidR="004C62EF" w:rsidRDefault="004C62EF" w:rsidP="004C62EF">
      <w:pPr>
        <w:pStyle w:val="Code"/>
      </w:pPr>
      <w:r>
        <w:tab/>
        <w:t>int selection = 1;</w:t>
      </w:r>
    </w:p>
    <w:p w14:paraId="6A158918" w14:textId="77777777" w:rsidR="004C62EF" w:rsidRDefault="004C62EF" w:rsidP="004C62EF">
      <w:pPr>
        <w:pStyle w:val="Code"/>
      </w:pPr>
      <w:r>
        <w:tab/>
        <w:t>COORD cursorPosition;</w:t>
      </w:r>
    </w:p>
    <w:p w14:paraId="5739603E" w14:textId="77777777" w:rsidR="004C62EF" w:rsidRDefault="004C62EF" w:rsidP="004C62EF">
      <w:pPr>
        <w:pStyle w:val="Code"/>
      </w:pPr>
      <w:r>
        <w:tab/>
      </w:r>
    </w:p>
    <w:p w14:paraId="4F2E1466" w14:textId="77777777" w:rsidR="004C62EF" w:rsidRDefault="004C62EF" w:rsidP="004C62EF">
      <w:pPr>
        <w:pStyle w:val="Code"/>
      </w:pPr>
      <w:r>
        <w:tab/>
        <w:t>while (true)</w:t>
      </w:r>
    </w:p>
    <w:p w14:paraId="35D159C8" w14:textId="77777777" w:rsidR="004C62EF" w:rsidRDefault="004C62EF" w:rsidP="004C62EF">
      <w:pPr>
        <w:pStyle w:val="Code"/>
      </w:pPr>
      <w:r>
        <w:tab/>
        <w:t>{</w:t>
      </w:r>
    </w:p>
    <w:p w14:paraId="3B6E277F" w14:textId="77777777" w:rsidR="004C62EF" w:rsidRDefault="004C62EF" w:rsidP="004C62EF">
      <w:pPr>
        <w:pStyle w:val="Code"/>
      </w:pPr>
      <w:r>
        <w:tab/>
      </w:r>
      <w:r>
        <w:tab/>
        <w:t>if (consoleSizeChanged || renderMain)</w:t>
      </w:r>
    </w:p>
    <w:p w14:paraId="0BEE04D0" w14:textId="77777777" w:rsidR="004C62EF" w:rsidRDefault="004C62EF" w:rsidP="004C62EF">
      <w:pPr>
        <w:pStyle w:val="Code"/>
      </w:pPr>
      <w:r>
        <w:tab/>
      </w:r>
      <w:r>
        <w:tab/>
        <w:t>{</w:t>
      </w:r>
    </w:p>
    <w:p w14:paraId="453B5297" w14:textId="77777777" w:rsidR="004C62EF" w:rsidRDefault="004C62EF" w:rsidP="004C62EF">
      <w:pPr>
        <w:pStyle w:val="Code"/>
      </w:pPr>
      <w:r>
        <w:tab/>
      </w:r>
      <w:r>
        <w:tab/>
      </w:r>
      <w:r>
        <w:tab/>
        <w:t>cls();</w:t>
      </w:r>
    </w:p>
    <w:p w14:paraId="0FDC3915" w14:textId="77777777" w:rsidR="004C62EF" w:rsidRDefault="004C62EF" w:rsidP="004C62EF">
      <w:pPr>
        <w:pStyle w:val="Code"/>
      </w:pPr>
      <w:r>
        <w:tab/>
      </w:r>
      <w:r>
        <w:tab/>
      </w:r>
    </w:p>
    <w:p w14:paraId="0E86A662" w14:textId="77777777" w:rsidR="004C62EF" w:rsidRDefault="004C62EF" w:rsidP="004C62EF">
      <w:pPr>
        <w:pStyle w:val="Code"/>
      </w:pPr>
      <w:r>
        <w:tab/>
      </w:r>
      <w:r>
        <w:tab/>
      </w:r>
      <w:r>
        <w:tab/>
        <w:t>vcenter(7);</w:t>
      </w:r>
    </w:p>
    <w:p w14:paraId="5EA9C994" w14:textId="77777777" w:rsidR="004C62EF" w:rsidRDefault="004C62EF" w:rsidP="004C62EF">
      <w:pPr>
        <w:pStyle w:val="Code"/>
      </w:pPr>
      <w:r>
        <w:tab/>
      </w:r>
      <w:r>
        <w:tab/>
      </w:r>
      <w:r>
        <w:tab/>
        <w:t>hcenter("CHOOSE DIFFICULTY");</w:t>
      </w:r>
    </w:p>
    <w:p w14:paraId="32A713A6" w14:textId="77777777" w:rsidR="004C62EF" w:rsidRDefault="004C62EF" w:rsidP="004C62EF">
      <w:pPr>
        <w:pStyle w:val="Code"/>
      </w:pPr>
      <w:r>
        <w:tab/>
      </w:r>
      <w:r>
        <w:tab/>
      </w:r>
      <w:r>
        <w:tab/>
        <w:t>fputs("\n\n", stdout);</w:t>
      </w:r>
    </w:p>
    <w:p w14:paraId="4EA99BD3" w14:textId="77777777" w:rsidR="004C62EF" w:rsidRDefault="004C62EF" w:rsidP="004C62EF">
      <w:pPr>
        <w:pStyle w:val="Code"/>
      </w:pPr>
      <w:r>
        <w:tab/>
      </w:r>
      <w:r>
        <w:tab/>
      </w:r>
      <w:r>
        <w:tab/>
      </w:r>
    </w:p>
    <w:p w14:paraId="5BCBC34B" w14:textId="77777777" w:rsidR="004C62EF" w:rsidRDefault="004C62EF" w:rsidP="004C62EF">
      <w:pPr>
        <w:pStyle w:val="Code"/>
      </w:pPr>
      <w:r>
        <w:lastRenderedPageBreak/>
        <w:tab/>
      </w:r>
      <w:r>
        <w:tab/>
      </w:r>
      <w:r>
        <w:tab/>
        <w:t>cursorPosition = hcenter(CENTERING, "Easy\n");</w:t>
      </w:r>
    </w:p>
    <w:p w14:paraId="331005B0" w14:textId="77777777" w:rsidR="004C62EF" w:rsidRDefault="004C62EF" w:rsidP="004C62EF">
      <w:pPr>
        <w:pStyle w:val="Code"/>
      </w:pPr>
      <w:r>
        <w:tab/>
      </w:r>
      <w:r>
        <w:tab/>
      </w:r>
      <w:r>
        <w:tab/>
        <w:t>cursorPosition.X -= 2;</w:t>
      </w:r>
    </w:p>
    <w:p w14:paraId="08B70AEE" w14:textId="77777777" w:rsidR="004C62EF" w:rsidRDefault="004C62EF" w:rsidP="004C62EF">
      <w:pPr>
        <w:pStyle w:val="Code"/>
      </w:pPr>
      <w:r>
        <w:tab/>
      </w:r>
      <w:r>
        <w:tab/>
      </w:r>
      <w:r>
        <w:tab/>
      </w:r>
    </w:p>
    <w:p w14:paraId="712B05B4" w14:textId="77777777" w:rsidR="004C62EF" w:rsidRDefault="004C62EF" w:rsidP="004C62EF">
      <w:pPr>
        <w:pStyle w:val="Code"/>
      </w:pPr>
      <w:r>
        <w:tab/>
      </w:r>
      <w:r>
        <w:tab/>
      </w:r>
      <w:r>
        <w:tab/>
        <w:t>hcenter(CENTERING, "Medium\n");</w:t>
      </w:r>
    </w:p>
    <w:p w14:paraId="1A86C1E7" w14:textId="77777777" w:rsidR="004C62EF" w:rsidRDefault="004C62EF" w:rsidP="004C62EF">
      <w:pPr>
        <w:pStyle w:val="Code"/>
      </w:pPr>
      <w:r>
        <w:tab/>
      </w:r>
      <w:r>
        <w:tab/>
      </w:r>
      <w:r>
        <w:tab/>
        <w:t>hcenter(CENTERING, "Hard\n");</w:t>
      </w:r>
    </w:p>
    <w:p w14:paraId="3EC989F8" w14:textId="77777777" w:rsidR="004C62EF" w:rsidRDefault="004C62EF" w:rsidP="004C62EF">
      <w:pPr>
        <w:pStyle w:val="Code"/>
      </w:pPr>
      <w:r>
        <w:tab/>
      </w:r>
      <w:r>
        <w:tab/>
      </w:r>
      <w:r>
        <w:tab/>
        <w:t>putchar('\n');</w:t>
      </w:r>
    </w:p>
    <w:p w14:paraId="54BEBAC5" w14:textId="77777777" w:rsidR="004C62EF" w:rsidRDefault="004C62EF" w:rsidP="004C62EF">
      <w:pPr>
        <w:pStyle w:val="Code"/>
      </w:pPr>
      <w:r>
        <w:tab/>
      </w:r>
      <w:r>
        <w:tab/>
      </w:r>
      <w:r>
        <w:tab/>
      </w:r>
    </w:p>
    <w:p w14:paraId="341002F1" w14:textId="77777777" w:rsidR="004C62EF" w:rsidRDefault="004C62EF" w:rsidP="004C62EF">
      <w:pPr>
        <w:pStyle w:val="Code"/>
      </w:pPr>
      <w:r>
        <w:t>#ifndef DISABLE_CUSTOMDIFFICULTY</w:t>
      </w:r>
    </w:p>
    <w:p w14:paraId="654D9630" w14:textId="77777777" w:rsidR="004C62EF" w:rsidRDefault="004C62EF" w:rsidP="004C62EF">
      <w:pPr>
        <w:pStyle w:val="Code"/>
      </w:pPr>
      <w:r>
        <w:tab/>
      </w:r>
      <w:r>
        <w:tab/>
      </w:r>
      <w:r>
        <w:tab/>
        <w:t>hcenter(CENTERING, "Custom\n");</w:t>
      </w:r>
    </w:p>
    <w:p w14:paraId="6C87A9F1" w14:textId="77777777" w:rsidR="004C62EF" w:rsidRDefault="004C62EF" w:rsidP="004C62EF">
      <w:pPr>
        <w:pStyle w:val="Code"/>
      </w:pPr>
      <w:r>
        <w:t>#endif</w:t>
      </w:r>
    </w:p>
    <w:p w14:paraId="2B8F8215" w14:textId="77777777" w:rsidR="004C62EF" w:rsidRDefault="004C62EF" w:rsidP="004C62EF">
      <w:pPr>
        <w:pStyle w:val="Code"/>
      </w:pPr>
      <w:r>
        <w:tab/>
      </w:r>
      <w:r>
        <w:tab/>
      </w:r>
      <w:r>
        <w:tab/>
      </w:r>
    </w:p>
    <w:p w14:paraId="3B7E1919" w14:textId="77777777" w:rsidR="004C62EF" w:rsidRDefault="004C62EF" w:rsidP="004C62EF">
      <w:pPr>
        <w:pStyle w:val="Code"/>
      </w:pPr>
      <w:r>
        <w:tab/>
      </w:r>
      <w:r>
        <w:tab/>
      </w:r>
      <w:r>
        <w:tab/>
        <w:t>hcenter(CENTERING, "Back");</w:t>
      </w:r>
    </w:p>
    <w:p w14:paraId="6F95BA22" w14:textId="77777777" w:rsidR="004C62EF" w:rsidRDefault="004C62EF" w:rsidP="004C62EF">
      <w:pPr>
        <w:pStyle w:val="Code"/>
      </w:pPr>
      <w:r>
        <w:tab/>
      </w:r>
      <w:r>
        <w:tab/>
      </w:r>
      <w:r>
        <w:tab/>
      </w:r>
    </w:p>
    <w:p w14:paraId="5E129353" w14:textId="77777777" w:rsidR="004C62EF" w:rsidRDefault="004C62EF" w:rsidP="004C62EF">
      <w:pPr>
        <w:pStyle w:val="Code"/>
      </w:pPr>
      <w:r>
        <w:tab/>
      </w:r>
      <w:r>
        <w:tab/>
      </w:r>
      <w:r>
        <w:tab/>
        <w:t>consoleSizeChanged = false;</w:t>
      </w:r>
    </w:p>
    <w:p w14:paraId="09AAC36D" w14:textId="77777777" w:rsidR="004C62EF" w:rsidRDefault="004C62EF" w:rsidP="004C62EF">
      <w:pPr>
        <w:pStyle w:val="Code"/>
      </w:pPr>
      <w:r>
        <w:tab/>
      </w:r>
      <w:r>
        <w:tab/>
      </w:r>
      <w:r>
        <w:tab/>
        <w:t>renderMain = false;</w:t>
      </w:r>
    </w:p>
    <w:p w14:paraId="7717F221" w14:textId="77777777" w:rsidR="004C62EF" w:rsidRDefault="004C62EF" w:rsidP="004C62EF">
      <w:pPr>
        <w:pStyle w:val="Code"/>
      </w:pPr>
      <w:r>
        <w:tab/>
      </w:r>
      <w:r>
        <w:tab/>
      </w:r>
      <w:r>
        <w:tab/>
        <w:t>renderSelection = true;</w:t>
      </w:r>
    </w:p>
    <w:p w14:paraId="6CB0CB67" w14:textId="77777777" w:rsidR="004C62EF" w:rsidRDefault="004C62EF" w:rsidP="004C62EF">
      <w:pPr>
        <w:pStyle w:val="Code"/>
      </w:pPr>
      <w:r>
        <w:tab/>
      </w:r>
      <w:r>
        <w:tab/>
        <w:t>}</w:t>
      </w:r>
    </w:p>
    <w:p w14:paraId="55783284" w14:textId="77777777" w:rsidR="004C62EF" w:rsidRDefault="004C62EF" w:rsidP="004C62EF">
      <w:pPr>
        <w:pStyle w:val="Code"/>
      </w:pPr>
      <w:r>
        <w:tab/>
      </w:r>
      <w:r>
        <w:tab/>
      </w:r>
    </w:p>
    <w:p w14:paraId="7F36D4C8" w14:textId="77777777" w:rsidR="004C62EF" w:rsidRDefault="004C62EF" w:rsidP="004C62EF">
      <w:pPr>
        <w:pStyle w:val="Code"/>
      </w:pPr>
      <w:r>
        <w:t>#ifdef DEBUG</w:t>
      </w:r>
    </w:p>
    <w:p w14:paraId="758DECE5" w14:textId="77777777" w:rsidR="004C62EF" w:rsidRDefault="004C62EF" w:rsidP="004C62EF">
      <w:pPr>
        <w:pStyle w:val="Code"/>
      </w:pPr>
      <w:r>
        <w:tab/>
      </w:r>
      <w:r>
        <w:tab/>
        <w:t>DEBUG_MAIN;</w:t>
      </w:r>
    </w:p>
    <w:p w14:paraId="60C6114A" w14:textId="77777777" w:rsidR="004C62EF" w:rsidRDefault="004C62EF" w:rsidP="004C62EF">
      <w:pPr>
        <w:pStyle w:val="Code"/>
      </w:pPr>
      <w:r>
        <w:t>#endif</w:t>
      </w:r>
    </w:p>
    <w:p w14:paraId="299226B7" w14:textId="77777777" w:rsidR="004C62EF" w:rsidRDefault="004C62EF" w:rsidP="004C62EF">
      <w:pPr>
        <w:pStyle w:val="Code"/>
      </w:pPr>
      <w:r>
        <w:tab/>
      </w:r>
      <w:r>
        <w:tab/>
      </w:r>
    </w:p>
    <w:p w14:paraId="66E4045C" w14:textId="77777777" w:rsidR="004C62EF" w:rsidRDefault="004C62EF" w:rsidP="004C62EF">
      <w:pPr>
        <w:pStyle w:val="Code"/>
      </w:pPr>
      <w:r>
        <w:tab/>
      </w:r>
      <w:r>
        <w:tab/>
        <w:t>if (renderSelection)</w:t>
      </w:r>
    </w:p>
    <w:p w14:paraId="54881B02" w14:textId="77777777" w:rsidR="004C62EF" w:rsidRDefault="004C62EF" w:rsidP="004C62EF">
      <w:pPr>
        <w:pStyle w:val="Code"/>
      </w:pPr>
      <w:r>
        <w:tab/>
      </w:r>
      <w:r>
        <w:tab/>
        <w:t>{</w:t>
      </w:r>
    </w:p>
    <w:p w14:paraId="0480F08D" w14:textId="77777777" w:rsidR="004C62EF" w:rsidRDefault="004C62EF" w:rsidP="004C62EF">
      <w:pPr>
        <w:pStyle w:val="Code"/>
      </w:pPr>
      <w:r>
        <w:tab/>
      </w:r>
      <w:r>
        <w:tab/>
      </w:r>
      <w:r>
        <w:tab/>
        <w:t>for (int i = (selection == 3 ? -2 : -1); i &lt;= (selection == 2 ? 2 : 1); i++)</w:t>
      </w:r>
    </w:p>
    <w:p w14:paraId="6198F603" w14:textId="77777777" w:rsidR="004C62EF" w:rsidRDefault="004C62EF" w:rsidP="004C62EF">
      <w:pPr>
        <w:pStyle w:val="Code"/>
      </w:pPr>
      <w:r>
        <w:tab/>
      </w:r>
      <w:r>
        <w:tab/>
      </w:r>
      <w:r>
        <w:tab/>
        <w:t>{</w:t>
      </w:r>
    </w:p>
    <w:p w14:paraId="4422B20C" w14:textId="77777777" w:rsidR="004C62EF" w:rsidRDefault="004C62EF" w:rsidP="004C62EF">
      <w:pPr>
        <w:pStyle w:val="Code"/>
      </w:pPr>
      <w:r>
        <w:tab/>
      </w:r>
      <w:r>
        <w:tab/>
      </w:r>
      <w:r>
        <w:tab/>
      </w:r>
      <w:r>
        <w:tab/>
        <w:t>movecursor(cursorPosition.X, cursorPosition.Y + selection + (selection &gt;= 3 ? 1 : 0) + i);</w:t>
      </w:r>
    </w:p>
    <w:p w14:paraId="021551DA" w14:textId="77777777" w:rsidR="004C62EF" w:rsidRDefault="004C62EF" w:rsidP="004C62EF">
      <w:pPr>
        <w:pStyle w:val="Code"/>
      </w:pPr>
      <w:r>
        <w:tab/>
      </w:r>
      <w:r>
        <w:tab/>
      </w:r>
      <w:r>
        <w:tab/>
      </w:r>
      <w:r>
        <w:tab/>
        <w:t>putchar(' ');</w:t>
      </w:r>
    </w:p>
    <w:p w14:paraId="06F1C35C" w14:textId="77777777" w:rsidR="004C62EF" w:rsidRDefault="004C62EF" w:rsidP="004C62EF">
      <w:pPr>
        <w:pStyle w:val="Code"/>
      </w:pPr>
      <w:r>
        <w:tab/>
      </w:r>
      <w:r>
        <w:tab/>
      </w:r>
      <w:r>
        <w:tab/>
        <w:t>}</w:t>
      </w:r>
    </w:p>
    <w:p w14:paraId="03E04585" w14:textId="77777777" w:rsidR="004C62EF" w:rsidRDefault="004C62EF" w:rsidP="004C62EF">
      <w:pPr>
        <w:pStyle w:val="Code"/>
      </w:pPr>
      <w:r>
        <w:tab/>
      </w:r>
      <w:r>
        <w:tab/>
      </w:r>
      <w:r>
        <w:tab/>
      </w:r>
    </w:p>
    <w:p w14:paraId="4DD7A00D" w14:textId="77777777" w:rsidR="004C62EF" w:rsidRDefault="004C62EF" w:rsidP="004C62EF">
      <w:pPr>
        <w:pStyle w:val="Code"/>
      </w:pPr>
      <w:r>
        <w:tab/>
      </w:r>
      <w:r>
        <w:tab/>
      </w:r>
      <w:r>
        <w:tab/>
        <w:t>movecursor(cursorPosition.X, cursorPosition.Y + selection + (selection &gt;= 3 ? 1 : 0));</w:t>
      </w:r>
    </w:p>
    <w:p w14:paraId="6423EBC4" w14:textId="77777777" w:rsidR="004C62EF" w:rsidRDefault="004C62EF" w:rsidP="004C62EF">
      <w:pPr>
        <w:pStyle w:val="Code"/>
      </w:pPr>
      <w:r>
        <w:tab/>
      </w:r>
      <w:r>
        <w:tab/>
      </w:r>
      <w:r>
        <w:tab/>
        <w:t>putchar('&gt;');</w:t>
      </w:r>
    </w:p>
    <w:p w14:paraId="5118975E" w14:textId="77777777" w:rsidR="004C62EF" w:rsidRDefault="004C62EF" w:rsidP="004C62EF">
      <w:pPr>
        <w:pStyle w:val="Code"/>
      </w:pPr>
      <w:r>
        <w:tab/>
      </w:r>
      <w:r>
        <w:tab/>
      </w:r>
      <w:r>
        <w:tab/>
      </w:r>
    </w:p>
    <w:p w14:paraId="3773D0D5" w14:textId="77777777" w:rsidR="004C62EF" w:rsidRDefault="004C62EF" w:rsidP="004C62EF">
      <w:pPr>
        <w:pStyle w:val="Code"/>
      </w:pPr>
      <w:r>
        <w:tab/>
      </w:r>
      <w:r>
        <w:tab/>
      </w:r>
      <w:r>
        <w:tab/>
        <w:t>renderSelection = false;</w:t>
      </w:r>
    </w:p>
    <w:p w14:paraId="711F537E" w14:textId="77777777" w:rsidR="004C62EF" w:rsidRDefault="004C62EF" w:rsidP="004C62EF">
      <w:pPr>
        <w:pStyle w:val="Code"/>
      </w:pPr>
      <w:r>
        <w:tab/>
      </w:r>
      <w:r>
        <w:tab/>
        <w:t>}</w:t>
      </w:r>
    </w:p>
    <w:p w14:paraId="59D2F9FD" w14:textId="77777777" w:rsidR="004C62EF" w:rsidRDefault="004C62EF" w:rsidP="004C62EF">
      <w:pPr>
        <w:pStyle w:val="Code"/>
      </w:pPr>
      <w:r>
        <w:tab/>
      </w:r>
      <w:r>
        <w:tab/>
      </w:r>
    </w:p>
    <w:p w14:paraId="0DCD4A70" w14:textId="77777777" w:rsidR="004C62EF" w:rsidRDefault="004C62EF" w:rsidP="004C62EF">
      <w:pPr>
        <w:pStyle w:val="Code"/>
      </w:pPr>
      <w:r>
        <w:tab/>
      </w:r>
      <w:r>
        <w:tab/>
        <w:t>if (kbhit())</w:t>
      </w:r>
    </w:p>
    <w:p w14:paraId="17AD50E7" w14:textId="77777777" w:rsidR="004C62EF" w:rsidRDefault="004C62EF" w:rsidP="004C62EF">
      <w:pPr>
        <w:pStyle w:val="Code"/>
      </w:pPr>
      <w:r>
        <w:tab/>
      </w:r>
      <w:r>
        <w:tab/>
        <w:t>{</w:t>
      </w:r>
    </w:p>
    <w:p w14:paraId="6F0579D1" w14:textId="77777777" w:rsidR="004C62EF" w:rsidRDefault="004C62EF" w:rsidP="004C62EF">
      <w:pPr>
        <w:pStyle w:val="Code"/>
      </w:pPr>
      <w:r>
        <w:tab/>
      </w:r>
      <w:r>
        <w:tab/>
      </w:r>
      <w:r>
        <w:tab/>
        <w:t>key = getkey(getcheat(getch()));</w:t>
      </w:r>
    </w:p>
    <w:p w14:paraId="401F4734" w14:textId="77777777" w:rsidR="004C62EF" w:rsidRDefault="004C62EF" w:rsidP="004C62EF">
      <w:pPr>
        <w:pStyle w:val="Code"/>
      </w:pPr>
      <w:r>
        <w:tab/>
      </w:r>
      <w:r>
        <w:tab/>
      </w:r>
      <w:r>
        <w:tab/>
      </w:r>
    </w:p>
    <w:p w14:paraId="0AFB6E89" w14:textId="77777777" w:rsidR="004C62EF" w:rsidRDefault="004C62EF" w:rsidP="004C62EF">
      <w:pPr>
        <w:pStyle w:val="Code"/>
      </w:pPr>
      <w:r>
        <w:tab/>
      </w:r>
      <w:r>
        <w:tab/>
      </w:r>
      <w:r>
        <w:tab/>
        <w:t>if ((key == Enter &amp;&amp; selection == SELECTION_MAX) || key == Esc)</w:t>
      </w:r>
    </w:p>
    <w:p w14:paraId="6ACC2CAC" w14:textId="77777777" w:rsidR="004C62EF" w:rsidRDefault="004C62EF" w:rsidP="004C62EF">
      <w:pPr>
        <w:pStyle w:val="Code"/>
      </w:pPr>
      <w:r>
        <w:tab/>
      </w:r>
      <w:r>
        <w:tab/>
      </w:r>
      <w:r>
        <w:tab/>
        <w:t>{</w:t>
      </w:r>
    </w:p>
    <w:p w14:paraId="35DAB773" w14:textId="77777777" w:rsidR="004C62EF" w:rsidRDefault="004C62EF" w:rsidP="004C62EF">
      <w:pPr>
        <w:pStyle w:val="Code"/>
      </w:pPr>
      <w:r>
        <w:tab/>
      </w:r>
      <w:r>
        <w:tab/>
      </w:r>
      <w:r>
        <w:tab/>
      </w:r>
      <w:r>
        <w:tab/>
        <w:t>return false;</w:t>
      </w:r>
    </w:p>
    <w:p w14:paraId="22BC7F16" w14:textId="77777777" w:rsidR="004C62EF" w:rsidRDefault="004C62EF" w:rsidP="004C62EF">
      <w:pPr>
        <w:pStyle w:val="Code"/>
      </w:pPr>
      <w:r>
        <w:tab/>
      </w:r>
      <w:r>
        <w:tab/>
      </w:r>
      <w:r>
        <w:tab/>
        <w:t>}</w:t>
      </w:r>
    </w:p>
    <w:p w14:paraId="34642D55" w14:textId="77777777" w:rsidR="004C62EF" w:rsidRDefault="004C62EF" w:rsidP="004C62EF">
      <w:pPr>
        <w:pStyle w:val="Code"/>
      </w:pPr>
      <w:r>
        <w:tab/>
      </w:r>
      <w:r>
        <w:tab/>
      </w:r>
      <w:r>
        <w:tab/>
        <w:t>else if (key == Enter)</w:t>
      </w:r>
    </w:p>
    <w:p w14:paraId="022BF484" w14:textId="77777777" w:rsidR="004C62EF" w:rsidRDefault="004C62EF" w:rsidP="004C62EF">
      <w:pPr>
        <w:pStyle w:val="Code"/>
      </w:pPr>
      <w:r>
        <w:tab/>
      </w:r>
      <w:r>
        <w:tab/>
      </w:r>
      <w:r>
        <w:tab/>
        <w:t>{</w:t>
      </w:r>
    </w:p>
    <w:p w14:paraId="6B502F3D" w14:textId="77777777" w:rsidR="004C62EF" w:rsidRDefault="004C62EF" w:rsidP="004C62EF">
      <w:pPr>
        <w:pStyle w:val="Code"/>
      </w:pPr>
      <w:r>
        <w:tab/>
      </w:r>
      <w:r>
        <w:tab/>
      </w:r>
      <w:r>
        <w:tab/>
      </w:r>
      <w:r>
        <w:tab/>
        <w:t>if (game((DIFFICULTY)selection, hotseat))</w:t>
      </w:r>
    </w:p>
    <w:p w14:paraId="7E311558" w14:textId="77777777" w:rsidR="004C62EF" w:rsidRDefault="004C62EF" w:rsidP="004C62EF">
      <w:pPr>
        <w:pStyle w:val="Code"/>
      </w:pPr>
      <w:r>
        <w:tab/>
      </w:r>
      <w:r>
        <w:tab/>
      </w:r>
      <w:r>
        <w:tab/>
      </w:r>
      <w:r>
        <w:tab/>
        <w:t>{</w:t>
      </w:r>
    </w:p>
    <w:p w14:paraId="3C0CCE2D" w14:textId="77777777" w:rsidR="004C62EF" w:rsidRDefault="004C62EF" w:rsidP="004C62EF">
      <w:pPr>
        <w:pStyle w:val="Code"/>
      </w:pPr>
      <w:r>
        <w:tab/>
      </w:r>
      <w:r>
        <w:tab/>
      </w:r>
      <w:r>
        <w:tab/>
      </w:r>
      <w:r>
        <w:tab/>
      </w:r>
      <w:r>
        <w:tab/>
        <w:t>return true;</w:t>
      </w:r>
    </w:p>
    <w:p w14:paraId="524E5BE7" w14:textId="77777777" w:rsidR="004C62EF" w:rsidRDefault="004C62EF" w:rsidP="004C62EF">
      <w:pPr>
        <w:pStyle w:val="Code"/>
      </w:pPr>
      <w:r>
        <w:tab/>
      </w:r>
      <w:r>
        <w:tab/>
      </w:r>
      <w:r>
        <w:tab/>
      </w:r>
      <w:r>
        <w:tab/>
        <w:t>}</w:t>
      </w:r>
    </w:p>
    <w:p w14:paraId="232898AB" w14:textId="77777777" w:rsidR="004C62EF" w:rsidRDefault="004C62EF" w:rsidP="004C62EF">
      <w:pPr>
        <w:pStyle w:val="Code"/>
      </w:pPr>
      <w:r>
        <w:tab/>
      </w:r>
      <w:r>
        <w:tab/>
      </w:r>
      <w:r>
        <w:tab/>
      </w:r>
      <w:r>
        <w:tab/>
      </w:r>
    </w:p>
    <w:p w14:paraId="6775933D" w14:textId="77777777" w:rsidR="004C62EF" w:rsidRDefault="004C62EF" w:rsidP="004C62EF">
      <w:pPr>
        <w:pStyle w:val="Code"/>
      </w:pPr>
      <w:r>
        <w:tab/>
      </w:r>
      <w:r>
        <w:tab/>
      </w:r>
      <w:r>
        <w:tab/>
      </w:r>
      <w:r>
        <w:tab/>
        <w:t>renderMain = true;</w:t>
      </w:r>
    </w:p>
    <w:p w14:paraId="249E7111" w14:textId="77777777" w:rsidR="004C62EF" w:rsidRDefault="004C62EF" w:rsidP="004C62EF">
      <w:pPr>
        <w:pStyle w:val="Code"/>
      </w:pPr>
      <w:r>
        <w:tab/>
      </w:r>
      <w:r>
        <w:tab/>
      </w:r>
      <w:r>
        <w:tab/>
        <w:t>}</w:t>
      </w:r>
    </w:p>
    <w:p w14:paraId="6D644DD9" w14:textId="77777777" w:rsidR="004C62EF" w:rsidRDefault="004C62EF" w:rsidP="004C62EF">
      <w:pPr>
        <w:pStyle w:val="Code"/>
      </w:pPr>
      <w:r>
        <w:tab/>
      </w:r>
      <w:r>
        <w:tab/>
      </w:r>
      <w:r>
        <w:tab/>
        <w:t>else if (key == Up &amp;&amp; selection != 0)</w:t>
      </w:r>
    </w:p>
    <w:p w14:paraId="3C0B7245" w14:textId="77777777" w:rsidR="004C62EF" w:rsidRDefault="004C62EF" w:rsidP="004C62EF">
      <w:pPr>
        <w:pStyle w:val="Code"/>
      </w:pPr>
      <w:r>
        <w:tab/>
      </w:r>
      <w:r>
        <w:tab/>
      </w:r>
      <w:r>
        <w:tab/>
        <w:t>{</w:t>
      </w:r>
    </w:p>
    <w:p w14:paraId="1E2BA566" w14:textId="77777777" w:rsidR="004C62EF" w:rsidRDefault="004C62EF" w:rsidP="004C62EF">
      <w:pPr>
        <w:pStyle w:val="Code"/>
      </w:pPr>
      <w:r>
        <w:tab/>
      </w:r>
      <w:r>
        <w:tab/>
      </w:r>
      <w:r>
        <w:tab/>
      </w:r>
      <w:r>
        <w:tab/>
        <w:t>selection--;</w:t>
      </w:r>
    </w:p>
    <w:p w14:paraId="0B74F5DA" w14:textId="77777777" w:rsidR="004C62EF" w:rsidRDefault="004C62EF" w:rsidP="004C62EF">
      <w:pPr>
        <w:pStyle w:val="Code"/>
      </w:pPr>
      <w:r>
        <w:tab/>
      </w:r>
      <w:r>
        <w:tab/>
      </w:r>
      <w:r>
        <w:tab/>
      </w:r>
      <w:r>
        <w:tab/>
        <w:t>renderSelection = true;</w:t>
      </w:r>
    </w:p>
    <w:p w14:paraId="21085DBA" w14:textId="77777777" w:rsidR="004C62EF" w:rsidRDefault="004C62EF" w:rsidP="004C62EF">
      <w:pPr>
        <w:pStyle w:val="Code"/>
      </w:pPr>
      <w:r>
        <w:tab/>
      </w:r>
      <w:r>
        <w:tab/>
      </w:r>
      <w:r>
        <w:tab/>
        <w:t>}</w:t>
      </w:r>
    </w:p>
    <w:p w14:paraId="59005E84" w14:textId="77777777" w:rsidR="004C62EF" w:rsidRDefault="004C62EF" w:rsidP="004C62EF">
      <w:pPr>
        <w:pStyle w:val="Code"/>
      </w:pPr>
      <w:r>
        <w:tab/>
      </w:r>
      <w:r>
        <w:tab/>
      </w:r>
      <w:r>
        <w:tab/>
        <w:t>else if (key == Down &amp;&amp; selection != SELECTION_MAX)</w:t>
      </w:r>
    </w:p>
    <w:p w14:paraId="7E36E5C3" w14:textId="77777777" w:rsidR="004C62EF" w:rsidRDefault="004C62EF" w:rsidP="004C62EF">
      <w:pPr>
        <w:pStyle w:val="Code"/>
      </w:pPr>
      <w:r>
        <w:tab/>
      </w:r>
      <w:r>
        <w:tab/>
      </w:r>
      <w:r>
        <w:tab/>
        <w:t>{</w:t>
      </w:r>
    </w:p>
    <w:p w14:paraId="1B1954B1" w14:textId="77777777" w:rsidR="004C62EF" w:rsidRDefault="004C62EF" w:rsidP="004C62EF">
      <w:pPr>
        <w:pStyle w:val="Code"/>
      </w:pPr>
      <w:r>
        <w:tab/>
      </w:r>
      <w:r>
        <w:tab/>
      </w:r>
      <w:r>
        <w:tab/>
      </w:r>
      <w:r>
        <w:tab/>
        <w:t>selection++;</w:t>
      </w:r>
    </w:p>
    <w:p w14:paraId="35D2BEAD" w14:textId="77777777" w:rsidR="004C62EF" w:rsidRDefault="004C62EF" w:rsidP="004C62EF">
      <w:pPr>
        <w:pStyle w:val="Code"/>
      </w:pPr>
      <w:r>
        <w:tab/>
      </w:r>
      <w:r>
        <w:tab/>
      </w:r>
      <w:r>
        <w:tab/>
      </w:r>
      <w:r>
        <w:tab/>
        <w:t>renderSelection = true;</w:t>
      </w:r>
    </w:p>
    <w:p w14:paraId="70E9CB69" w14:textId="77777777" w:rsidR="004C62EF" w:rsidRDefault="004C62EF" w:rsidP="004C62EF">
      <w:pPr>
        <w:pStyle w:val="Code"/>
      </w:pPr>
      <w:r>
        <w:tab/>
      </w:r>
      <w:r>
        <w:tab/>
      </w:r>
      <w:r>
        <w:tab/>
        <w:t>}</w:t>
      </w:r>
    </w:p>
    <w:p w14:paraId="542D6FCF" w14:textId="77777777" w:rsidR="004C62EF" w:rsidRDefault="004C62EF" w:rsidP="004C62EF">
      <w:pPr>
        <w:pStyle w:val="Code"/>
      </w:pPr>
      <w:r>
        <w:tab/>
      </w:r>
      <w:r>
        <w:tab/>
        <w:t>}</w:t>
      </w:r>
    </w:p>
    <w:p w14:paraId="6E272AFE" w14:textId="77777777" w:rsidR="004C62EF" w:rsidRDefault="004C62EF" w:rsidP="004C62EF">
      <w:pPr>
        <w:pStyle w:val="Code"/>
      </w:pPr>
      <w:r>
        <w:tab/>
      </w:r>
      <w:r>
        <w:tab/>
      </w:r>
    </w:p>
    <w:p w14:paraId="6FA94775" w14:textId="77777777" w:rsidR="004C62EF" w:rsidRDefault="004C62EF" w:rsidP="004C62EF">
      <w:pPr>
        <w:pStyle w:val="Code"/>
      </w:pPr>
      <w:r>
        <w:tab/>
      </w:r>
      <w:r>
        <w:tab/>
        <w:t>Sleep(MENU_SLEEP);</w:t>
      </w:r>
    </w:p>
    <w:p w14:paraId="4C275701" w14:textId="77777777" w:rsidR="004C62EF" w:rsidRDefault="004C62EF" w:rsidP="004C62EF">
      <w:pPr>
        <w:pStyle w:val="Code"/>
      </w:pPr>
      <w:r>
        <w:tab/>
        <w:t>}</w:t>
      </w:r>
    </w:p>
    <w:p w14:paraId="1C4192D0" w14:textId="77777777" w:rsidR="004C62EF" w:rsidRDefault="004C62EF" w:rsidP="004C62EF">
      <w:pPr>
        <w:pStyle w:val="Code"/>
      </w:pPr>
      <w:r>
        <w:lastRenderedPageBreak/>
        <w:t>#endif</w:t>
      </w:r>
    </w:p>
    <w:p w14:paraId="1AA9FA0D" w14:textId="77777777" w:rsidR="004C62EF" w:rsidRDefault="004C62EF" w:rsidP="004C62EF">
      <w:pPr>
        <w:pStyle w:val="Code"/>
      </w:pPr>
      <w:r>
        <w:t>}</w:t>
      </w:r>
    </w:p>
    <w:p w14:paraId="05EA78F4" w14:textId="77777777" w:rsidR="004C62EF" w:rsidRDefault="004C62EF" w:rsidP="004C62EF">
      <w:pPr>
        <w:pStyle w:val="Code"/>
      </w:pPr>
    </w:p>
    <w:p w14:paraId="0F2ECCE9" w14:textId="77777777" w:rsidR="004C62EF" w:rsidRDefault="004C62EF" w:rsidP="004C62EF">
      <w:pPr>
        <w:pStyle w:val="Code"/>
      </w:pPr>
      <w:r>
        <w:t>void wheelselection(COORD position, int selected, int min, int max, int step)</w:t>
      </w:r>
    </w:p>
    <w:p w14:paraId="1177B6D4" w14:textId="77777777" w:rsidR="004C62EF" w:rsidRDefault="004C62EF" w:rsidP="004C62EF">
      <w:pPr>
        <w:pStyle w:val="Code"/>
      </w:pPr>
      <w:r>
        <w:t>{</w:t>
      </w:r>
    </w:p>
    <w:p w14:paraId="38AD8EA0" w14:textId="77777777" w:rsidR="004C62EF" w:rsidRDefault="004C62EF" w:rsidP="004C62EF">
      <w:pPr>
        <w:pStyle w:val="Code"/>
      </w:pPr>
      <w:r>
        <w:tab/>
        <w:t>int temp;</w:t>
      </w:r>
    </w:p>
    <w:p w14:paraId="75455F06" w14:textId="77777777" w:rsidR="004C62EF" w:rsidRDefault="004C62EF" w:rsidP="004C62EF">
      <w:pPr>
        <w:pStyle w:val="Code"/>
      </w:pPr>
      <w:r>
        <w:tab/>
        <w:t>COLOR foregroundBackup = foregroundColor;</w:t>
      </w:r>
    </w:p>
    <w:p w14:paraId="015B4D4A" w14:textId="77777777" w:rsidR="004C62EF" w:rsidRDefault="004C62EF" w:rsidP="004C62EF">
      <w:pPr>
        <w:pStyle w:val="Code"/>
      </w:pPr>
      <w:r>
        <w:tab/>
      </w:r>
    </w:p>
    <w:p w14:paraId="26B0B6C6" w14:textId="77777777" w:rsidR="004C62EF" w:rsidRDefault="004C62EF" w:rsidP="004C62EF">
      <w:pPr>
        <w:pStyle w:val="Code"/>
      </w:pPr>
      <w:r>
        <w:tab/>
        <w:t>movecursor(position);</w:t>
      </w:r>
    </w:p>
    <w:p w14:paraId="646087D2" w14:textId="77777777" w:rsidR="004C62EF" w:rsidRDefault="004C62EF" w:rsidP="004C62EF">
      <w:pPr>
        <w:pStyle w:val="Code"/>
      </w:pPr>
      <w:r>
        <w:tab/>
        <w:t>hcenter(19);</w:t>
      </w:r>
    </w:p>
    <w:p w14:paraId="664769FA" w14:textId="77777777" w:rsidR="004C62EF" w:rsidRDefault="004C62EF" w:rsidP="004C62EF">
      <w:pPr>
        <w:pStyle w:val="Code"/>
      </w:pPr>
      <w:r>
        <w:tab/>
      </w:r>
    </w:p>
    <w:p w14:paraId="5CB98684" w14:textId="77777777" w:rsidR="004C62EF" w:rsidRDefault="004C62EF" w:rsidP="004C62EF">
      <w:pPr>
        <w:pStyle w:val="Code"/>
      </w:pPr>
      <w:r>
        <w:tab/>
        <w:t>for (int i = -2; i &lt;= 2; i++)</w:t>
      </w:r>
    </w:p>
    <w:p w14:paraId="546A68F8" w14:textId="77777777" w:rsidR="004C62EF" w:rsidRDefault="004C62EF" w:rsidP="004C62EF">
      <w:pPr>
        <w:pStyle w:val="Code"/>
      </w:pPr>
      <w:r>
        <w:tab/>
        <w:t>{</w:t>
      </w:r>
    </w:p>
    <w:p w14:paraId="1149C4F8" w14:textId="77777777" w:rsidR="004C62EF" w:rsidRDefault="004C62EF" w:rsidP="004C62EF">
      <w:pPr>
        <w:pStyle w:val="Code"/>
      </w:pPr>
      <w:r>
        <w:tab/>
      </w:r>
      <w:r>
        <w:tab/>
        <w:t>setforeground(i == 0 ? White : (i == -1 || i == 1 ? Gray : DarkGray));</w:t>
      </w:r>
    </w:p>
    <w:p w14:paraId="56160D86" w14:textId="77777777" w:rsidR="004C62EF" w:rsidRDefault="004C62EF" w:rsidP="004C62EF">
      <w:pPr>
        <w:pStyle w:val="Code"/>
      </w:pPr>
      <w:r>
        <w:tab/>
      </w:r>
      <w:r>
        <w:tab/>
      </w:r>
    </w:p>
    <w:p w14:paraId="2711A6B2" w14:textId="77777777" w:rsidR="004C62EF" w:rsidRDefault="004C62EF" w:rsidP="004C62EF">
      <w:pPr>
        <w:pStyle w:val="Code"/>
      </w:pPr>
      <w:r>
        <w:tab/>
      </w:r>
      <w:r>
        <w:tab/>
        <w:t>temp = selected + (i * step);</w:t>
      </w:r>
    </w:p>
    <w:p w14:paraId="6B34CC69" w14:textId="77777777" w:rsidR="004C62EF" w:rsidRDefault="004C62EF" w:rsidP="004C62EF">
      <w:pPr>
        <w:pStyle w:val="Code"/>
      </w:pPr>
      <w:r>
        <w:tab/>
      </w:r>
      <w:r>
        <w:tab/>
        <w:t>printf("%3d ", (temp &gt;= min &amp;&amp; temp &lt;= max ? temp : (temp &lt; min ? max - (min - temp) + step : min + (temp - max) - step)));</w:t>
      </w:r>
    </w:p>
    <w:p w14:paraId="6392B880" w14:textId="77777777" w:rsidR="004C62EF" w:rsidRDefault="004C62EF" w:rsidP="004C62EF">
      <w:pPr>
        <w:pStyle w:val="Code"/>
      </w:pPr>
      <w:r>
        <w:tab/>
        <w:t>}</w:t>
      </w:r>
    </w:p>
    <w:p w14:paraId="0EBCF71F" w14:textId="77777777" w:rsidR="004C62EF" w:rsidRDefault="004C62EF" w:rsidP="004C62EF">
      <w:pPr>
        <w:pStyle w:val="Code"/>
      </w:pPr>
      <w:r>
        <w:tab/>
      </w:r>
    </w:p>
    <w:p w14:paraId="026113F7" w14:textId="77777777" w:rsidR="004C62EF" w:rsidRDefault="004C62EF" w:rsidP="004C62EF">
      <w:pPr>
        <w:pStyle w:val="Code"/>
      </w:pPr>
      <w:r>
        <w:tab/>
        <w:t>setforeground(foregroundBackup);</w:t>
      </w:r>
    </w:p>
    <w:p w14:paraId="6147AAF1" w14:textId="77777777" w:rsidR="004C62EF" w:rsidRDefault="004C62EF" w:rsidP="004C62EF">
      <w:pPr>
        <w:pStyle w:val="Code"/>
      </w:pPr>
      <w:r>
        <w:t>}</w:t>
      </w:r>
    </w:p>
    <w:p w14:paraId="1575D2F2" w14:textId="77777777" w:rsidR="004C62EF" w:rsidRDefault="004C62EF" w:rsidP="004C62EF">
      <w:pPr>
        <w:pStyle w:val="Code"/>
      </w:pPr>
    </w:p>
    <w:p w14:paraId="642A4DE7" w14:textId="77777777" w:rsidR="004C62EF" w:rsidRDefault="004C62EF" w:rsidP="004C62EF">
      <w:pPr>
        <w:pStyle w:val="Code"/>
      </w:pPr>
      <w:r>
        <w:t>void about()</w:t>
      </w:r>
    </w:p>
    <w:p w14:paraId="45FB7567" w14:textId="77777777" w:rsidR="004C62EF" w:rsidRDefault="004C62EF" w:rsidP="004C62EF">
      <w:pPr>
        <w:pStyle w:val="Code"/>
      </w:pPr>
      <w:r>
        <w:t>{</w:t>
      </w:r>
    </w:p>
    <w:p w14:paraId="5AD3CC21" w14:textId="77777777" w:rsidR="004C62EF" w:rsidRDefault="004C62EF" w:rsidP="004C62EF">
      <w:pPr>
        <w:pStyle w:val="Code"/>
      </w:pPr>
      <w:r>
        <w:tab/>
        <w:t>const int CENTERING = 24;</w:t>
      </w:r>
    </w:p>
    <w:p w14:paraId="0A4AF46B" w14:textId="77777777" w:rsidR="004C62EF" w:rsidRDefault="004C62EF" w:rsidP="004C62EF">
      <w:pPr>
        <w:pStyle w:val="Code"/>
      </w:pPr>
      <w:r>
        <w:tab/>
      </w:r>
    </w:p>
    <w:p w14:paraId="788F6BF5" w14:textId="77777777" w:rsidR="004C62EF" w:rsidRDefault="004C62EF" w:rsidP="004C62EF">
      <w:pPr>
        <w:pStyle w:val="Code"/>
      </w:pPr>
      <w:r>
        <w:tab/>
        <w:t>bool renderMain = true, renderSelection = true;</w:t>
      </w:r>
    </w:p>
    <w:p w14:paraId="312D93F6" w14:textId="77777777" w:rsidR="004C62EF" w:rsidRDefault="004C62EF" w:rsidP="004C62EF">
      <w:pPr>
        <w:pStyle w:val="Code"/>
      </w:pPr>
      <w:r>
        <w:tab/>
        <w:t>bool printGameBranch = gameBranch != NULL &amp;&amp; strcmp(gameBranch, "");</w:t>
      </w:r>
    </w:p>
    <w:p w14:paraId="3C9204E2" w14:textId="77777777" w:rsidR="004C62EF" w:rsidRDefault="004C62EF" w:rsidP="004C62EF">
      <w:pPr>
        <w:pStyle w:val="Code"/>
      </w:pPr>
      <w:r>
        <w:tab/>
        <w:t>char key;</w:t>
      </w:r>
    </w:p>
    <w:p w14:paraId="48D214A3" w14:textId="77777777" w:rsidR="004C62EF" w:rsidRDefault="004C62EF" w:rsidP="004C62EF">
      <w:pPr>
        <w:pStyle w:val="Code"/>
      </w:pPr>
      <w:r>
        <w:tab/>
        <w:t>int selection = 2;</w:t>
      </w:r>
    </w:p>
    <w:p w14:paraId="3E6E9672" w14:textId="77777777" w:rsidR="004C62EF" w:rsidRDefault="004C62EF" w:rsidP="004C62EF">
      <w:pPr>
        <w:pStyle w:val="Code"/>
      </w:pPr>
      <w:r>
        <w:tab/>
        <w:t>COORD cursorPosition;</w:t>
      </w:r>
    </w:p>
    <w:p w14:paraId="338E561A" w14:textId="77777777" w:rsidR="004C62EF" w:rsidRDefault="004C62EF" w:rsidP="004C62EF">
      <w:pPr>
        <w:pStyle w:val="Code"/>
      </w:pPr>
      <w:r>
        <w:tab/>
      </w:r>
    </w:p>
    <w:p w14:paraId="7689F03E" w14:textId="77777777" w:rsidR="004C62EF" w:rsidRDefault="004C62EF" w:rsidP="004C62EF">
      <w:pPr>
        <w:pStyle w:val="Code"/>
      </w:pPr>
      <w:r>
        <w:tab/>
        <w:t>while (true)</w:t>
      </w:r>
    </w:p>
    <w:p w14:paraId="24D281B2" w14:textId="77777777" w:rsidR="004C62EF" w:rsidRDefault="004C62EF" w:rsidP="004C62EF">
      <w:pPr>
        <w:pStyle w:val="Code"/>
      </w:pPr>
      <w:r>
        <w:tab/>
        <w:t>{</w:t>
      </w:r>
    </w:p>
    <w:p w14:paraId="3AC65737" w14:textId="77777777" w:rsidR="004C62EF" w:rsidRDefault="004C62EF" w:rsidP="004C62EF">
      <w:pPr>
        <w:pStyle w:val="Code"/>
      </w:pPr>
      <w:r>
        <w:tab/>
      </w:r>
      <w:r>
        <w:tab/>
        <w:t>if (consoleSizeChanged || renderMain)</w:t>
      </w:r>
    </w:p>
    <w:p w14:paraId="660CB2BE" w14:textId="77777777" w:rsidR="004C62EF" w:rsidRDefault="004C62EF" w:rsidP="004C62EF">
      <w:pPr>
        <w:pStyle w:val="Code"/>
      </w:pPr>
      <w:r>
        <w:tab/>
      </w:r>
      <w:r>
        <w:tab/>
        <w:t>{</w:t>
      </w:r>
    </w:p>
    <w:p w14:paraId="10321418" w14:textId="77777777" w:rsidR="004C62EF" w:rsidRDefault="004C62EF" w:rsidP="004C62EF">
      <w:pPr>
        <w:pStyle w:val="Code"/>
      </w:pPr>
      <w:r>
        <w:tab/>
      </w:r>
      <w:r>
        <w:tab/>
      </w:r>
      <w:r>
        <w:tab/>
        <w:t>cls();</w:t>
      </w:r>
    </w:p>
    <w:p w14:paraId="6C3993DD" w14:textId="77777777" w:rsidR="004C62EF" w:rsidRDefault="004C62EF" w:rsidP="004C62EF">
      <w:pPr>
        <w:pStyle w:val="Code"/>
      </w:pPr>
      <w:r>
        <w:tab/>
      </w:r>
    </w:p>
    <w:p w14:paraId="77EA797F" w14:textId="77777777" w:rsidR="004C62EF" w:rsidRDefault="004C62EF" w:rsidP="004C62EF">
      <w:pPr>
        <w:pStyle w:val="Code"/>
      </w:pPr>
      <w:r>
        <w:t>#ifndef DISABLE_CHANGELOG</w:t>
      </w:r>
    </w:p>
    <w:p w14:paraId="7943F2D9" w14:textId="77777777" w:rsidR="004C62EF" w:rsidRDefault="004C62EF" w:rsidP="004C62EF">
      <w:pPr>
        <w:pStyle w:val="Code"/>
      </w:pPr>
      <w:r>
        <w:tab/>
      </w:r>
      <w:r>
        <w:tab/>
      </w:r>
      <w:r>
        <w:tab/>
        <w:t>vcenter(10 + (printGameBranch ? 1 : 0));</w:t>
      </w:r>
    </w:p>
    <w:p w14:paraId="3EC85675" w14:textId="77777777" w:rsidR="004C62EF" w:rsidRDefault="004C62EF" w:rsidP="004C62EF">
      <w:pPr>
        <w:pStyle w:val="Code"/>
      </w:pPr>
      <w:r>
        <w:t>#else</w:t>
      </w:r>
    </w:p>
    <w:p w14:paraId="26A9A870" w14:textId="77777777" w:rsidR="004C62EF" w:rsidRDefault="004C62EF" w:rsidP="004C62EF">
      <w:pPr>
        <w:pStyle w:val="Code"/>
      </w:pPr>
      <w:r>
        <w:tab/>
      </w:r>
      <w:r>
        <w:tab/>
      </w:r>
      <w:r>
        <w:tab/>
        <w:t>vcenter(7 + (printGameBranch ? 1 : 0));</w:t>
      </w:r>
    </w:p>
    <w:p w14:paraId="55AF93AC" w14:textId="77777777" w:rsidR="004C62EF" w:rsidRDefault="004C62EF" w:rsidP="004C62EF">
      <w:pPr>
        <w:pStyle w:val="Code"/>
      </w:pPr>
      <w:r>
        <w:t>#endif</w:t>
      </w:r>
    </w:p>
    <w:p w14:paraId="4BC11629" w14:textId="77777777" w:rsidR="004C62EF" w:rsidRDefault="004C62EF" w:rsidP="004C62EF">
      <w:pPr>
        <w:pStyle w:val="Code"/>
      </w:pPr>
      <w:r>
        <w:tab/>
      </w:r>
      <w:r>
        <w:tab/>
      </w:r>
      <w:r>
        <w:tab/>
      </w:r>
    </w:p>
    <w:p w14:paraId="497BF338" w14:textId="77777777" w:rsidR="004C62EF" w:rsidRDefault="004C62EF" w:rsidP="004C62EF">
      <w:pPr>
        <w:pStyle w:val="Code"/>
      </w:pPr>
      <w:r>
        <w:tab/>
      </w:r>
      <w:r>
        <w:tab/>
      </w:r>
      <w:r>
        <w:tab/>
        <w:t>hcenter("ABOUT");</w:t>
      </w:r>
    </w:p>
    <w:p w14:paraId="332E7A65" w14:textId="77777777" w:rsidR="004C62EF" w:rsidRDefault="004C62EF" w:rsidP="004C62EF">
      <w:pPr>
        <w:pStyle w:val="Code"/>
      </w:pPr>
      <w:r>
        <w:tab/>
      </w:r>
      <w:r>
        <w:tab/>
      </w:r>
      <w:r>
        <w:tab/>
        <w:t>fputs("\n\n", stdout);</w:t>
      </w:r>
    </w:p>
    <w:p w14:paraId="191A405F" w14:textId="77777777" w:rsidR="004C62EF" w:rsidRDefault="004C62EF" w:rsidP="004C62EF">
      <w:pPr>
        <w:pStyle w:val="Code"/>
      </w:pPr>
      <w:r>
        <w:tab/>
      </w:r>
      <w:r>
        <w:tab/>
      </w:r>
      <w:r>
        <w:tab/>
      </w:r>
    </w:p>
    <w:p w14:paraId="1F244186" w14:textId="77777777" w:rsidR="004C62EF" w:rsidRDefault="004C62EF" w:rsidP="004C62EF">
      <w:pPr>
        <w:pStyle w:val="Code"/>
      </w:pPr>
      <w:r>
        <w:tab/>
      </w:r>
      <w:r>
        <w:tab/>
      </w:r>
      <w:r>
        <w:tab/>
        <w:t>hcenter(CENTERING, "%s %s\n", gameName, gameVersion);</w:t>
      </w:r>
    </w:p>
    <w:p w14:paraId="4CF27052" w14:textId="77777777" w:rsidR="004C62EF" w:rsidRDefault="004C62EF" w:rsidP="004C62EF">
      <w:pPr>
        <w:pStyle w:val="Code"/>
      </w:pPr>
      <w:r>
        <w:tab/>
      </w:r>
      <w:r>
        <w:tab/>
      </w:r>
      <w:r>
        <w:tab/>
      </w:r>
    </w:p>
    <w:p w14:paraId="0BCBCDF0" w14:textId="77777777" w:rsidR="004C62EF" w:rsidRDefault="004C62EF" w:rsidP="004C62EF">
      <w:pPr>
        <w:pStyle w:val="Code"/>
      </w:pPr>
      <w:r>
        <w:t>#ifndef DEBUG</w:t>
      </w:r>
    </w:p>
    <w:p w14:paraId="24A822FE" w14:textId="77777777" w:rsidR="004C62EF" w:rsidRDefault="004C62EF" w:rsidP="004C62EF">
      <w:pPr>
        <w:pStyle w:val="Code"/>
      </w:pPr>
      <w:r>
        <w:tab/>
      </w:r>
      <w:r>
        <w:tab/>
      </w:r>
      <w:r>
        <w:tab/>
        <w:t>if (printGameBranch)</w:t>
      </w:r>
    </w:p>
    <w:p w14:paraId="61532398" w14:textId="77777777" w:rsidR="004C62EF" w:rsidRDefault="004C62EF" w:rsidP="004C62EF">
      <w:pPr>
        <w:pStyle w:val="Code"/>
      </w:pPr>
      <w:r>
        <w:tab/>
      </w:r>
      <w:r>
        <w:tab/>
      </w:r>
      <w:r>
        <w:tab/>
        <w:t>{</w:t>
      </w:r>
    </w:p>
    <w:p w14:paraId="4D895655" w14:textId="77777777" w:rsidR="004C62EF" w:rsidRDefault="004C62EF" w:rsidP="004C62EF">
      <w:pPr>
        <w:pStyle w:val="Code"/>
      </w:pPr>
      <w:r>
        <w:t>#endif</w:t>
      </w:r>
    </w:p>
    <w:p w14:paraId="28C1EC19" w14:textId="77777777" w:rsidR="004C62EF" w:rsidRDefault="004C62EF" w:rsidP="004C62EF">
      <w:pPr>
        <w:pStyle w:val="Code"/>
      </w:pPr>
      <w:r>
        <w:tab/>
      </w:r>
      <w:r>
        <w:tab/>
      </w:r>
      <w:r>
        <w:tab/>
      </w:r>
      <w:r>
        <w:tab/>
        <w:t>hcenter(CENTERING, "Current branch: %s", gameBranch);</w:t>
      </w:r>
    </w:p>
    <w:p w14:paraId="328B402B" w14:textId="77777777" w:rsidR="004C62EF" w:rsidRDefault="004C62EF" w:rsidP="004C62EF">
      <w:pPr>
        <w:pStyle w:val="Code"/>
      </w:pPr>
      <w:r>
        <w:t>#ifndef DEBUG</w:t>
      </w:r>
    </w:p>
    <w:p w14:paraId="2329773B" w14:textId="77777777" w:rsidR="004C62EF" w:rsidRDefault="004C62EF" w:rsidP="004C62EF">
      <w:pPr>
        <w:pStyle w:val="Code"/>
      </w:pPr>
      <w:r>
        <w:tab/>
      </w:r>
      <w:r>
        <w:tab/>
      </w:r>
      <w:r>
        <w:tab/>
        <w:t>}</w:t>
      </w:r>
    </w:p>
    <w:p w14:paraId="08CFE276" w14:textId="77777777" w:rsidR="004C62EF" w:rsidRDefault="004C62EF" w:rsidP="004C62EF">
      <w:pPr>
        <w:pStyle w:val="Code"/>
      </w:pPr>
      <w:r>
        <w:t>#endif</w:t>
      </w:r>
    </w:p>
    <w:p w14:paraId="2A2F7C0B" w14:textId="77777777" w:rsidR="004C62EF" w:rsidRDefault="004C62EF" w:rsidP="004C62EF">
      <w:pPr>
        <w:pStyle w:val="Code"/>
      </w:pPr>
      <w:r>
        <w:tab/>
      </w:r>
      <w:r>
        <w:tab/>
      </w:r>
      <w:r>
        <w:tab/>
      </w:r>
    </w:p>
    <w:p w14:paraId="7AB68E28" w14:textId="77777777" w:rsidR="004C62EF" w:rsidRDefault="004C62EF" w:rsidP="004C62EF">
      <w:pPr>
        <w:pStyle w:val="Code"/>
      </w:pPr>
      <w:r>
        <w:t>#ifdef DEBUG</w:t>
      </w:r>
    </w:p>
    <w:p w14:paraId="48787E68" w14:textId="77777777" w:rsidR="004C62EF" w:rsidRDefault="004C62EF" w:rsidP="004C62EF">
      <w:pPr>
        <w:pStyle w:val="Code"/>
      </w:pPr>
      <w:r>
        <w:tab/>
      </w:r>
      <w:r>
        <w:tab/>
      </w:r>
      <w:r>
        <w:tab/>
        <w:t>printf("%s(DEBUG)", (printGameBranch ? " " : ""));</w:t>
      </w:r>
    </w:p>
    <w:p w14:paraId="51962895" w14:textId="77777777" w:rsidR="004C62EF" w:rsidRDefault="004C62EF" w:rsidP="004C62EF">
      <w:pPr>
        <w:pStyle w:val="Code"/>
      </w:pPr>
      <w:r>
        <w:t>#endif</w:t>
      </w:r>
    </w:p>
    <w:p w14:paraId="089FBCF1" w14:textId="77777777" w:rsidR="004C62EF" w:rsidRDefault="004C62EF" w:rsidP="004C62EF">
      <w:pPr>
        <w:pStyle w:val="Code"/>
      </w:pPr>
      <w:r>
        <w:tab/>
      </w:r>
      <w:r>
        <w:tab/>
      </w:r>
      <w:r>
        <w:tab/>
      </w:r>
    </w:p>
    <w:p w14:paraId="258E51C0" w14:textId="280C0DFB" w:rsidR="00FA4799" w:rsidRDefault="004C62EF" w:rsidP="00FA4799">
      <w:pPr>
        <w:pStyle w:val="Code"/>
      </w:pPr>
      <w:r>
        <w:tab/>
      </w:r>
      <w:r>
        <w:tab/>
      </w:r>
      <w:r>
        <w:tab/>
        <w:t>putchar('\n');</w:t>
      </w:r>
      <w:r w:rsidR="00FA4799" w:rsidRPr="00FA4799">
        <w:t xml:space="preserve"> </w:t>
      </w:r>
    </w:p>
    <w:p w14:paraId="5FE2E76C" w14:textId="77777777" w:rsidR="00FA4799" w:rsidRDefault="00FA4799" w:rsidP="00FA4799">
      <w:pPr>
        <w:pStyle w:val="Code"/>
      </w:pPr>
      <w:r>
        <w:tab/>
      </w:r>
      <w:r>
        <w:tab/>
      </w:r>
      <w:r>
        <w:tab/>
        <w:t>hcenter(CENTERING, "Using unigfcs.h v1.4\n");</w:t>
      </w:r>
    </w:p>
    <w:p w14:paraId="1ED50EAD" w14:textId="77777777" w:rsidR="00FA4799" w:rsidRDefault="00FA4799" w:rsidP="00FA4799">
      <w:pPr>
        <w:pStyle w:val="Code"/>
      </w:pPr>
      <w:r>
        <w:tab/>
      </w:r>
      <w:r>
        <w:tab/>
      </w:r>
      <w:r>
        <w:tab/>
        <w:t>hcenter(CENTERING, "Using Project Superior CFC v1.0 beta 1\n");</w:t>
      </w:r>
    </w:p>
    <w:p w14:paraId="731CADAD" w14:textId="6EA0C0A9" w:rsidR="004C62EF" w:rsidRDefault="00FA4799" w:rsidP="00FA4799">
      <w:pPr>
        <w:pStyle w:val="Code"/>
      </w:pPr>
      <w:r>
        <w:tab/>
      </w:r>
      <w:r>
        <w:tab/>
      </w:r>
      <w:r>
        <w:tab/>
        <w:t>hcenter(CENTERING, "Current console size: %dx%d\n\n", consoleSize.X + 1, consoleSize.Y + 1);</w:t>
      </w:r>
      <w:r w:rsidR="004C62EF">
        <w:tab/>
        <w:t xml:space="preserve">    </w:t>
      </w:r>
      <w:r w:rsidR="004C62EF">
        <w:tab/>
      </w:r>
    </w:p>
    <w:p w14:paraId="2E3FBC3C" w14:textId="77777777" w:rsidR="004C62EF" w:rsidRDefault="004C62EF" w:rsidP="004C62EF">
      <w:pPr>
        <w:pStyle w:val="Code"/>
      </w:pPr>
      <w:r>
        <w:lastRenderedPageBreak/>
        <w:tab/>
      </w:r>
      <w:r>
        <w:tab/>
      </w:r>
      <w:r>
        <w:tab/>
        <w:t>SetConsoleOutputCP(1250);</w:t>
      </w:r>
    </w:p>
    <w:p w14:paraId="5E252356" w14:textId="77777777" w:rsidR="004C62EF" w:rsidRDefault="004C62EF" w:rsidP="004C62EF">
      <w:pPr>
        <w:pStyle w:val="Code"/>
      </w:pPr>
      <w:r>
        <w:tab/>
      </w:r>
      <w:r>
        <w:tab/>
      </w:r>
      <w:r>
        <w:tab/>
        <w:t>hcenter(CENTERING, "(c) 2016 Marian Dolinský\n\n");</w:t>
      </w:r>
    </w:p>
    <w:p w14:paraId="51C97667" w14:textId="77777777" w:rsidR="004C62EF" w:rsidRDefault="004C62EF" w:rsidP="004C62EF">
      <w:pPr>
        <w:pStyle w:val="Code"/>
      </w:pPr>
      <w:r>
        <w:tab/>
      </w:r>
      <w:r>
        <w:tab/>
      </w:r>
      <w:r>
        <w:tab/>
        <w:t>SetConsoleOutputCP(CP_OEM);</w:t>
      </w:r>
    </w:p>
    <w:p w14:paraId="38D0374B" w14:textId="77777777" w:rsidR="004C62EF" w:rsidRDefault="004C62EF" w:rsidP="004C62EF">
      <w:pPr>
        <w:pStyle w:val="Code"/>
      </w:pPr>
      <w:r>
        <w:tab/>
      </w:r>
    </w:p>
    <w:p w14:paraId="26E604F9" w14:textId="77777777" w:rsidR="004C62EF" w:rsidRDefault="004C62EF" w:rsidP="004C62EF">
      <w:pPr>
        <w:pStyle w:val="Code"/>
      </w:pPr>
      <w:r>
        <w:t>#ifndef DISABLE_CHANGELOG</w:t>
      </w:r>
    </w:p>
    <w:p w14:paraId="61599E4B" w14:textId="77777777" w:rsidR="004C62EF" w:rsidRDefault="004C62EF" w:rsidP="004C62EF">
      <w:pPr>
        <w:pStyle w:val="Code"/>
      </w:pPr>
      <w:r>
        <w:tab/>
      </w:r>
      <w:r>
        <w:tab/>
      </w:r>
      <w:r>
        <w:tab/>
        <w:t>cursorPosition = hcenter(9, "Changelog\n");</w:t>
      </w:r>
    </w:p>
    <w:p w14:paraId="461A9B48" w14:textId="77777777" w:rsidR="004C62EF" w:rsidRDefault="004C62EF" w:rsidP="004C62EF">
      <w:pPr>
        <w:pStyle w:val="Code"/>
      </w:pPr>
      <w:r>
        <w:tab/>
      </w:r>
      <w:r>
        <w:tab/>
      </w:r>
      <w:r>
        <w:tab/>
        <w:t>cursorPosition.X -= 2;</w:t>
      </w:r>
    </w:p>
    <w:p w14:paraId="05C3F28D" w14:textId="77777777" w:rsidR="004C62EF" w:rsidRDefault="004C62EF" w:rsidP="004C62EF">
      <w:pPr>
        <w:pStyle w:val="Code"/>
      </w:pPr>
      <w:r>
        <w:tab/>
      </w:r>
      <w:r>
        <w:tab/>
      </w:r>
      <w:r>
        <w:tab/>
      </w:r>
    </w:p>
    <w:p w14:paraId="493CB316" w14:textId="77777777" w:rsidR="004C62EF" w:rsidRDefault="004C62EF" w:rsidP="004C62EF">
      <w:pPr>
        <w:pStyle w:val="Code"/>
      </w:pPr>
      <w:r>
        <w:tab/>
      </w:r>
      <w:r>
        <w:tab/>
      </w:r>
      <w:r>
        <w:tab/>
        <w:t>hcenter(9, "Changelog (unigfcs.h)\n");</w:t>
      </w:r>
    </w:p>
    <w:p w14:paraId="38AF1EBF" w14:textId="77777777" w:rsidR="004C62EF" w:rsidRDefault="004C62EF" w:rsidP="004C62EF">
      <w:pPr>
        <w:pStyle w:val="Code"/>
      </w:pPr>
      <w:r>
        <w:tab/>
      </w:r>
      <w:r>
        <w:tab/>
      </w:r>
      <w:r>
        <w:tab/>
        <w:t>hcenter(9, "Back");</w:t>
      </w:r>
    </w:p>
    <w:p w14:paraId="313B515E" w14:textId="77777777" w:rsidR="004C62EF" w:rsidRDefault="004C62EF" w:rsidP="004C62EF">
      <w:pPr>
        <w:pStyle w:val="Code"/>
      </w:pPr>
      <w:r>
        <w:t>#else</w:t>
      </w:r>
    </w:p>
    <w:p w14:paraId="4BAD3DAB" w14:textId="77777777" w:rsidR="004C62EF" w:rsidRDefault="004C62EF" w:rsidP="004C62EF">
      <w:pPr>
        <w:pStyle w:val="Code"/>
      </w:pPr>
      <w:r>
        <w:tab/>
      </w:r>
      <w:r>
        <w:tab/>
      </w:r>
      <w:r>
        <w:tab/>
        <w:t>hcenter("&gt; Back");</w:t>
      </w:r>
    </w:p>
    <w:p w14:paraId="50239DA4" w14:textId="77777777" w:rsidR="004C62EF" w:rsidRDefault="004C62EF" w:rsidP="004C62EF">
      <w:pPr>
        <w:pStyle w:val="Code"/>
      </w:pPr>
      <w:r>
        <w:t>#endif</w:t>
      </w:r>
    </w:p>
    <w:p w14:paraId="0163723A" w14:textId="77777777" w:rsidR="004C62EF" w:rsidRDefault="004C62EF" w:rsidP="004C62EF">
      <w:pPr>
        <w:pStyle w:val="Code"/>
      </w:pPr>
      <w:r>
        <w:tab/>
      </w:r>
      <w:r>
        <w:tab/>
      </w:r>
      <w:r>
        <w:tab/>
      </w:r>
    </w:p>
    <w:p w14:paraId="5F21BFC9" w14:textId="77777777" w:rsidR="004C62EF" w:rsidRDefault="004C62EF" w:rsidP="004C62EF">
      <w:pPr>
        <w:pStyle w:val="Code"/>
      </w:pPr>
      <w:r>
        <w:tab/>
      </w:r>
      <w:r>
        <w:tab/>
      </w:r>
      <w:r>
        <w:tab/>
        <w:t>consoleSizeChanged = false;</w:t>
      </w:r>
    </w:p>
    <w:p w14:paraId="2CC75C03" w14:textId="77777777" w:rsidR="004C62EF" w:rsidRDefault="004C62EF" w:rsidP="004C62EF">
      <w:pPr>
        <w:pStyle w:val="Code"/>
      </w:pPr>
      <w:r>
        <w:tab/>
      </w:r>
      <w:r>
        <w:tab/>
      </w:r>
      <w:r>
        <w:tab/>
        <w:t>renderMain = false;</w:t>
      </w:r>
    </w:p>
    <w:p w14:paraId="7721A3CC" w14:textId="77777777" w:rsidR="004C62EF" w:rsidRDefault="004C62EF" w:rsidP="004C62EF">
      <w:pPr>
        <w:pStyle w:val="Code"/>
      </w:pPr>
      <w:r>
        <w:tab/>
      </w:r>
      <w:r>
        <w:tab/>
      </w:r>
      <w:r>
        <w:tab/>
        <w:t>renderSelection = true;</w:t>
      </w:r>
    </w:p>
    <w:p w14:paraId="6095B89A" w14:textId="77777777" w:rsidR="004C62EF" w:rsidRDefault="004C62EF" w:rsidP="004C62EF">
      <w:pPr>
        <w:pStyle w:val="Code"/>
      </w:pPr>
      <w:r>
        <w:tab/>
      </w:r>
      <w:r>
        <w:tab/>
        <w:t>}</w:t>
      </w:r>
    </w:p>
    <w:p w14:paraId="6AD7D092" w14:textId="77777777" w:rsidR="004C62EF" w:rsidRDefault="004C62EF" w:rsidP="004C62EF">
      <w:pPr>
        <w:pStyle w:val="Code"/>
      </w:pPr>
      <w:r>
        <w:tab/>
      </w:r>
      <w:r>
        <w:tab/>
      </w:r>
      <w:r>
        <w:tab/>
      </w:r>
      <w:r>
        <w:tab/>
      </w:r>
      <w:r>
        <w:tab/>
      </w:r>
    </w:p>
    <w:p w14:paraId="74696F11" w14:textId="77777777" w:rsidR="004C62EF" w:rsidRDefault="004C62EF" w:rsidP="004C62EF">
      <w:pPr>
        <w:pStyle w:val="Code"/>
      </w:pPr>
      <w:r>
        <w:t>#ifdef DEBUG</w:t>
      </w:r>
    </w:p>
    <w:p w14:paraId="0BD6CD19" w14:textId="77777777" w:rsidR="004C62EF" w:rsidRDefault="004C62EF" w:rsidP="004C62EF">
      <w:pPr>
        <w:pStyle w:val="Code"/>
      </w:pPr>
      <w:r>
        <w:tab/>
      </w:r>
      <w:r>
        <w:tab/>
        <w:t>DEBUG_MAIN;</w:t>
      </w:r>
    </w:p>
    <w:p w14:paraId="4A86FD8A" w14:textId="77777777" w:rsidR="004C62EF" w:rsidRDefault="004C62EF" w:rsidP="004C62EF">
      <w:pPr>
        <w:pStyle w:val="Code"/>
      </w:pPr>
      <w:r>
        <w:t>#endif</w:t>
      </w:r>
    </w:p>
    <w:p w14:paraId="37B97F95" w14:textId="77777777" w:rsidR="004C62EF" w:rsidRDefault="004C62EF" w:rsidP="004C62EF">
      <w:pPr>
        <w:pStyle w:val="Code"/>
      </w:pPr>
      <w:r>
        <w:tab/>
      </w:r>
      <w:r>
        <w:tab/>
      </w:r>
      <w:r>
        <w:tab/>
      </w:r>
    </w:p>
    <w:p w14:paraId="626058E9" w14:textId="77777777" w:rsidR="004C62EF" w:rsidRDefault="004C62EF" w:rsidP="004C62EF">
      <w:pPr>
        <w:pStyle w:val="Code"/>
      </w:pPr>
      <w:r>
        <w:t>#ifndef DISABLE_CHANGELOG</w:t>
      </w:r>
    </w:p>
    <w:p w14:paraId="253FBE0F" w14:textId="77777777" w:rsidR="004C62EF" w:rsidRDefault="004C62EF" w:rsidP="004C62EF">
      <w:pPr>
        <w:pStyle w:val="Code"/>
      </w:pPr>
      <w:r>
        <w:tab/>
      </w:r>
      <w:r>
        <w:tab/>
        <w:t>if (renderSelection)</w:t>
      </w:r>
    </w:p>
    <w:p w14:paraId="196B1001" w14:textId="77777777" w:rsidR="004C62EF" w:rsidRDefault="004C62EF" w:rsidP="004C62EF">
      <w:pPr>
        <w:pStyle w:val="Code"/>
      </w:pPr>
      <w:r>
        <w:tab/>
      </w:r>
      <w:r>
        <w:tab/>
        <w:t>{</w:t>
      </w:r>
    </w:p>
    <w:p w14:paraId="3B51C5F0" w14:textId="77777777" w:rsidR="004C62EF" w:rsidRDefault="004C62EF" w:rsidP="004C62EF">
      <w:pPr>
        <w:pStyle w:val="Code"/>
      </w:pPr>
      <w:r>
        <w:tab/>
      </w:r>
      <w:r>
        <w:tab/>
      </w:r>
      <w:r>
        <w:tab/>
        <w:t>for (int i = -1; i &lt;= 1; i += 2)</w:t>
      </w:r>
    </w:p>
    <w:p w14:paraId="4B235E48" w14:textId="77777777" w:rsidR="004C62EF" w:rsidRDefault="004C62EF" w:rsidP="004C62EF">
      <w:pPr>
        <w:pStyle w:val="Code"/>
      </w:pPr>
      <w:r>
        <w:tab/>
      </w:r>
      <w:r>
        <w:tab/>
      </w:r>
      <w:r>
        <w:tab/>
        <w:t>{</w:t>
      </w:r>
    </w:p>
    <w:p w14:paraId="26E4BEAF" w14:textId="77777777" w:rsidR="004C62EF" w:rsidRDefault="004C62EF" w:rsidP="004C62EF">
      <w:pPr>
        <w:pStyle w:val="Code"/>
      </w:pPr>
      <w:r>
        <w:tab/>
      </w:r>
      <w:r>
        <w:tab/>
      </w:r>
      <w:r>
        <w:tab/>
      </w:r>
      <w:r>
        <w:tab/>
        <w:t>movecursor(cursorPosition.X, cursorPosition.Y + selection + i);</w:t>
      </w:r>
    </w:p>
    <w:p w14:paraId="307400D7" w14:textId="77777777" w:rsidR="004C62EF" w:rsidRDefault="004C62EF" w:rsidP="004C62EF">
      <w:pPr>
        <w:pStyle w:val="Code"/>
      </w:pPr>
      <w:r>
        <w:tab/>
      </w:r>
      <w:r>
        <w:tab/>
      </w:r>
      <w:r>
        <w:tab/>
      </w:r>
      <w:r>
        <w:tab/>
        <w:t>putchar(' ');</w:t>
      </w:r>
    </w:p>
    <w:p w14:paraId="6D50F399" w14:textId="77777777" w:rsidR="004C62EF" w:rsidRDefault="004C62EF" w:rsidP="004C62EF">
      <w:pPr>
        <w:pStyle w:val="Code"/>
      </w:pPr>
      <w:r>
        <w:tab/>
      </w:r>
      <w:r>
        <w:tab/>
      </w:r>
      <w:r>
        <w:tab/>
        <w:t>}</w:t>
      </w:r>
    </w:p>
    <w:p w14:paraId="559E16F6" w14:textId="77777777" w:rsidR="004C62EF" w:rsidRDefault="004C62EF" w:rsidP="004C62EF">
      <w:pPr>
        <w:pStyle w:val="Code"/>
      </w:pPr>
      <w:r>
        <w:tab/>
      </w:r>
      <w:r>
        <w:tab/>
      </w:r>
      <w:r>
        <w:tab/>
      </w:r>
    </w:p>
    <w:p w14:paraId="2CE3C83D" w14:textId="77777777" w:rsidR="004C62EF" w:rsidRDefault="004C62EF" w:rsidP="004C62EF">
      <w:pPr>
        <w:pStyle w:val="Code"/>
      </w:pPr>
      <w:r>
        <w:tab/>
      </w:r>
      <w:r>
        <w:tab/>
      </w:r>
      <w:r>
        <w:tab/>
        <w:t>movecursor(cursorPosition.X, cursorPosition.Y + selection);</w:t>
      </w:r>
    </w:p>
    <w:p w14:paraId="3985A314" w14:textId="77777777" w:rsidR="004C62EF" w:rsidRDefault="004C62EF" w:rsidP="004C62EF">
      <w:pPr>
        <w:pStyle w:val="Code"/>
      </w:pPr>
      <w:r>
        <w:tab/>
      </w:r>
      <w:r>
        <w:tab/>
      </w:r>
      <w:r>
        <w:tab/>
        <w:t>putchar('&gt;');</w:t>
      </w:r>
    </w:p>
    <w:p w14:paraId="56CE04B7" w14:textId="77777777" w:rsidR="004C62EF" w:rsidRDefault="004C62EF" w:rsidP="004C62EF">
      <w:pPr>
        <w:pStyle w:val="Code"/>
      </w:pPr>
      <w:r>
        <w:tab/>
      </w:r>
      <w:r>
        <w:tab/>
      </w:r>
      <w:r>
        <w:tab/>
      </w:r>
    </w:p>
    <w:p w14:paraId="3897C124" w14:textId="77777777" w:rsidR="004C62EF" w:rsidRDefault="004C62EF" w:rsidP="004C62EF">
      <w:pPr>
        <w:pStyle w:val="Code"/>
      </w:pPr>
      <w:r>
        <w:tab/>
      </w:r>
      <w:r>
        <w:tab/>
      </w:r>
      <w:r>
        <w:tab/>
        <w:t>renderSelection = false;</w:t>
      </w:r>
    </w:p>
    <w:p w14:paraId="30D941B2" w14:textId="77777777" w:rsidR="004C62EF" w:rsidRDefault="004C62EF" w:rsidP="004C62EF">
      <w:pPr>
        <w:pStyle w:val="Code"/>
      </w:pPr>
      <w:r>
        <w:tab/>
      </w:r>
      <w:r>
        <w:tab/>
        <w:t>}</w:t>
      </w:r>
    </w:p>
    <w:p w14:paraId="19BA054F" w14:textId="77777777" w:rsidR="004C62EF" w:rsidRDefault="004C62EF" w:rsidP="004C62EF">
      <w:pPr>
        <w:pStyle w:val="Code"/>
      </w:pPr>
      <w:r>
        <w:tab/>
      </w:r>
      <w:r>
        <w:tab/>
      </w:r>
    </w:p>
    <w:p w14:paraId="106A71A8" w14:textId="77777777" w:rsidR="004C62EF" w:rsidRDefault="004C62EF" w:rsidP="004C62EF">
      <w:pPr>
        <w:pStyle w:val="Code"/>
      </w:pPr>
      <w:r>
        <w:tab/>
      </w:r>
      <w:r>
        <w:tab/>
        <w:t>if (kbhit())</w:t>
      </w:r>
    </w:p>
    <w:p w14:paraId="5E96F838" w14:textId="77777777" w:rsidR="004C62EF" w:rsidRDefault="004C62EF" w:rsidP="004C62EF">
      <w:pPr>
        <w:pStyle w:val="Code"/>
      </w:pPr>
      <w:r>
        <w:tab/>
      </w:r>
      <w:r>
        <w:tab/>
        <w:t>{</w:t>
      </w:r>
    </w:p>
    <w:p w14:paraId="60BD7367" w14:textId="77777777" w:rsidR="004C62EF" w:rsidRDefault="004C62EF" w:rsidP="004C62EF">
      <w:pPr>
        <w:pStyle w:val="Code"/>
      </w:pPr>
      <w:r>
        <w:tab/>
      </w:r>
      <w:r>
        <w:tab/>
      </w:r>
      <w:r>
        <w:tab/>
        <w:t>key = getkey(getcheat(getch()));</w:t>
      </w:r>
    </w:p>
    <w:p w14:paraId="5F01284F" w14:textId="77777777" w:rsidR="004C62EF" w:rsidRDefault="004C62EF" w:rsidP="004C62EF">
      <w:pPr>
        <w:pStyle w:val="Code"/>
      </w:pPr>
      <w:r>
        <w:tab/>
      </w:r>
      <w:r>
        <w:tab/>
      </w:r>
    </w:p>
    <w:p w14:paraId="4A743C22" w14:textId="77777777" w:rsidR="004C62EF" w:rsidRDefault="004C62EF" w:rsidP="004C62EF">
      <w:pPr>
        <w:pStyle w:val="Code"/>
      </w:pPr>
      <w:r>
        <w:tab/>
      </w:r>
      <w:r>
        <w:tab/>
      </w:r>
      <w:r>
        <w:tab/>
        <w:t>if ((key == Enter &amp;&amp; selection == 2) || key == Esc)</w:t>
      </w:r>
    </w:p>
    <w:p w14:paraId="6833D198" w14:textId="77777777" w:rsidR="004C62EF" w:rsidRDefault="004C62EF" w:rsidP="004C62EF">
      <w:pPr>
        <w:pStyle w:val="Code"/>
      </w:pPr>
      <w:r>
        <w:tab/>
      </w:r>
      <w:r>
        <w:tab/>
      </w:r>
      <w:r>
        <w:tab/>
        <w:t>{</w:t>
      </w:r>
    </w:p>
    <w:p w14:paraId="26FCADFB" w14:textId="77777777" w:rsidR="004C62EF" w:rsidRDefault="004C62EF" w:rsidP="004C62EF">
      <w:pPr>
        <w:pStyle w:val="Code"/>
      </w:pPr>
      <w:r>
        <w:tab/>
      </w:r>
      <w:r>
        <w:tab/>
      </w:r>
      <w:r>
        <w:tab/>
      </w:r>
      <w:r>
        <w:tab/>
        <w:t>return;</w:t>
      </w:r>
    </w:p>
    <w:p w14:paraId="46AB3007" w14:textId="77777777" w:rsidR="004C62EF" w:rsidRDefault="004C62EF" w:rsidP="004C62EF">
      <w:pPr>
        <w:pStyle w:val="Code"/>
      </w:pPr>
      <w:r>
        <w:tab/>
      </w:r>
      <w:r>
        <w:tab/>
      </w:r>
      <w:r>
        <w:tab/>
        <w:t>}</w:t>
      </w:r>
    </w:p>
    <w:p w14:paraId="305E5F13" w14:textId="77777777" w:rsidR="004C62EF" w:rsidRDefault="004C62EF" w:rsidP="004C62EF">
      <w:pPr>
        <w:pStyle w:val="Code"/>
      </w:pPr>
      <w:r>
        <w:tab/>
      </w:r>
      <w:r>
        <w:tab/>
      </w:r>
      <w:r>
        <w:tab/>
        <w:t>else if (key == Enter)</w:t>
      </w:r>
    </w:p>
    <w:p w14:paraId="2F723046" w14:textId="77777777" w:rsidR="004C62EF" w:rsidRDefault="004C62EF" w:rsidP="004C62EF">
      <w:pPr>
        <w:pStyle w:val="Code"/>
      </w:pPr>
      <w:r>
        <w:tab/>
      </w:r>
      <w:r>
        <w:tab/>
      </w:r>
      <w:r>
        <w:tab/>
        <w:t>{</w:t>
      </w:r>
    </w:p>
    <w:p w14:paraId="4AB2B523" w14:textId="77777777" w:rsidR="004C62EF" w:rsidRDefault="004C62EF" w:rsidP="004C62EF">
      <w:pPr>
        <w:pStyle w:val="Code"/>
      </w:pPr>
      <w:r>
        <w:tab/>
      </w:r>
      <w:r>
        <w:tab/>
      </w:r>
      <w:r>
        <w:tab/>
      </w:r>
      <w:r>
        <w:tab/>
        <w:t>if (selection == 0)</w:t>
      </w:r>
    </w:p>
    <w:p w14:paraId="44DBD309" w14:textId="77777777" w:rsidR="004C62EF" w:rsidRDefault="004C62EF" w:rsidP="004C62EF">
      <w:pPr>
        <w:pStyle w:val="Code"/>
      </w:pPr>
      <w:r>
        <w:tab/>
      </w:r>
      <w:r>
        <w:tab/>
      </w:r>
      <w:r>
        <w:tab/>
      </w:r>
      <w:r>
        <w:tab/>
        <w:t>{</w:t>
      </w:r>
    </w:p>
    <w:p w14:paraId="403BD982" w14:textId="77777777" w:rsidR="004C62EF" w:rsidRDefault="004C62EF" w:rsidP="004C62EF">
      <w:pPr>
        <w:pStyle w:val="Code"/>
      </w:pPr>
      <w:r>
        <w:tab/>
      </w:r>
      <w:r>
        <w:tab/>
      </w:r>
      <w:r>
        <w:tab/>
      </w:r>
      <w:r>
        <w:tab/>
      </w:r>
      <w:r>
        <w:tab/>
        <w:t>changelog(CHANGELOG_GAME, sizeof(CHANGELOG_GAME));</w:t>
      </w:r>
    </w:p>
    <w:p w14:paraId="531436E1" w14:textId="77777777" w:rsidR="004C62EF" w:rsidRDefault="004C62EF" w:rsidP="004C62EF">
      <w:pPr>
        <w:pStyle w:val="Code"/>
      </w:pPr>
      <w:r>
        <w:tab/>
      </w:r>
      <w:r>
        <w:tab/>
      </w:r>
      <w:r>
        <w:tab/>
      </w:r>
      <w:r>
        <w:tab/>
        <w:t>}</w:t>
      </w:r>
    </w:p>
    <w:p w14:paraId="498A29BC" w14:textId="77777777" w:rsidR="004C62EF" w:rsidRDefault="004C62EF" w:rsidP="004C62EF">
      <w:pPr>
        <w:pStyle w:val="Code"/>
      </w:pPr>
      <w:r>
        <w:tab/>
      </w:r>
      <w:r>
        <w:tab/>
      </w:r>
      <w:r>
        <w:tab/>
      </w:r>
      <w:r>
        <w:tab/>
        <w:t>else //if (selection == 1)</w:t>
      </w:r>
    </w:p>
    <w:p w14:paraId="546FDC86" w14:textId="77777777" w:rsidR="004C62EF" w:rsidRDefault="004C62EF" w:rsidP="004C62EF">
      <w:pPr>
        <w:pStyle w:val="Code"/>
      </w:pPr>
      <w:r>
        <w:tab/>
      </w:r>
      <w:r>
        <w:tab/>
      </w:r>
      <w:r>
        <w:tab/>
      </w:r>
      <w:r>
        <w:tab/>
        <w:t>{</w:t>
      </w:r>
    </w:p>
    <w:p w14:paraId="626BE89A" w14:textId="77777777" w:rsidR="004C62EF" w:rsidRDefault="004C62EF" w:rsidP="004C62EF">
      <w:pPr>
        <w:pStyle w:val="Code"/>
      </w:pPr>
      <w:r>
        <w:tab/>
      </w:r>
      <w:r>
        <w:tab/>
      </w:r>
      <w:r>
        <w:tab/>
      </w:r>
      <w:r>
        <w:tab/>
      </w:r>
      <w:r>
        <w:tab/>
        <w:t>changelog(CHANGELOG_UNIGFCS, sizeof(CHANGELOG_UNIGFCS));</w:t>
      </w:r>
    </w:p>
    <w:p w14:paraId="60C759AC" w14:textId="77777777" w:rsidR="004C62EF" w:rsidRDefault="004C62EF" w:rsidP="004C62EF">
      <w:pPr>
        <w:pStyle w:val="Code"/>
      </w:pPr>
      <w:r>
        <w:tab/>
      </w:r>
      <w:r>
        <w:tab/>
      </w:r>
      <w:r>
        <w:tab/>
      </w:r>
      <w:r>
        <w:tab/>
        <w:t>}</w:t>
      </w:r>
    </w:p>
    <w:p w14:paraId="5AC813BE" w14:textId="77777777" w:rsidR="004C62EF" w:rsidRDefault="004C62EF" w:rsidP="004C62EF">
      <w:pPr>
        <w:pStyle w:val="Code"/>
      </w:pPr>
      <w:r>
        <w:tab/>
      </w:r>
      <w:r>
        <w:tab/>
      </w:r>
      <w:r>
        <w:tab/>
      </w:r>
      <w:r>
        <w:tab/>
      </w:r>
    </w:p>
    <w:p w14:paraId="48AA4E51" w14:textId="77777777" w:rsidR="004C62EF" w:rsidRDefault="004C62EF" w:rsidP="004C62EF">
      <w:pPr>
        <w:pStyle w:val="Code"/>
      </w:pPr>
      <w:r>
        <w:tab/>
      </w:r>
      <w:r>
        <w:tab/>
      </w:r>
      <w:r>
        <w:tab/>
      </w:r>
      <w:r>
        <w:tab/>
        <w:t>selection = 2;</w:t>
      </w:r>
    </w:p>
    <w:p w14:paraId="488B61A7" w14:textId="77777777" w:rsidR="004C62EF" w:rsidRDefault="004C62EF" w:rsidP="004C62EF">
      <w:pPr>
        <w:pStyle w:val="Code"/>
      </w:pPr>
      <w:r>
        <w:tab/>
      </w:r>
      <w:r>
        <w:tab/>
      </w:r>
      <w:r>
        <w:tab/>
      </w:r>
      <w:r>
        <w:tab/>
        <w:t>renderMain = true;</w:t>
      </w:r>
    </w:p>
    <w:p w14:paraId="262E108C" w14:textId="77777777" w:rsidR="004C62EF" w:rsidRDefault="004C62EF" w:rsidP="004C62EF">
      <w:pPr>
        <w:pStyle w:val="Code"/>
      </w:pPr>
      <w:r>
        <w:tab/>
      </w:r>
      <w:r>
        <w:tab/>
      </w:r>
      <w:r>
        <w:tab/>
        <w:t>}</w:t>
      </w:r>
    </w:p>
    <w:p w14:paraId="503D8C45" w14:textId="77777777" w:rsidR="004C62EF" w:rsidRDefault="004C62EF" w:rsidP="004C62EF">
      <w:pPr>
        <w:pStyle w:val="Code"/>
      </w:pPr>
      <w:r>
        <w:tab/>
      </w:r>
      <w:r>
        <w:tab/>
      </w:r>
      <w:r>
        <w:tab/>
        <w:t>else if (key == Up &amp;&amp; selection != 0)</w:t>
      </w:r>
    </w:p>
    <w:p w14:paraId="643B22DC" w14:textId="77777777" w:rsidR="004C62EF" w:rsidRDefault="004C62EF" w:rsidP="004C62EF">
      <w:pPr>
        <w:pStyle w:val="Code"/>
      </w:pPr>
      <w:r>
        <w:tab/>
      </w:r>
      <w:r>
        <w:tab/>
      </w:r>
      <w:r>
        <w:tab/>
        <w:t>{</w:t>
      </w:r>
    </w:p>
    <w:p w14:paraId="4BB52C0F" w14:textId="77777777" w:rsidR="004C62EF" w:rsidRDefault="004C62EF" w:rsidP="004C62EF">
      <w:pPr>
        <w:pStyle w:val="Code"/>
      </w:pPr>
      <w:r>
        <w:tab/>
      </w:r>
      <w:r>
        <w:tab/>
      </w:r>
      <w:r>
        <w:tab/>
      </w:r>
      <w:r>
        <w:tab/>
        <w:t>selection--;</w:t>
      </w:r>
    </w:p>
    <w:p w14:paraId="00682900" w14:textId="77777777" w:rsidR="004C62EF" w:rsidRDefault="004C62EF" w:rsidP="004C62EF">
      <w:pPr>
        <w:pStyle w:val="Code"/>
      </w:pPr>
      <w:r>
        <w:tab/>
      </w:r>
      <w:r>
        <w:tab/>
      </w:r>
      <w:r>
        <w:tab/>
      </w:r>
      <w:r>
        <w:tab/>
        <w:t>renderSelection = true;</w:t>
      </w:r>
    </w:p>
    <w:p w14:paraId="36F9878B" w14:textId="77777777" w:rsidR="004C62EF" w:rsidRDefault="004C62EF" w:rsidP="004C62EF">
      <w:pPr>
        <w:pStyle w:val="Code"/>
      </w:pPr>
      <w:r>
        <w:tab/>
      </w:r>
      <w:r>
        <w:tab/>
      </w:r>
      <w:r>
        <w:tab/>
        <w:t>}</w:t>
      </w:r>
    </w:p>
    <w:p w14:paraId="1DD1AF39" w14:textId="77777777" w:rsidR="004C62EF" w:rsidRDefault="004C62EF" w:rsidP="004C62EF">
      <w:pPr>
        <w:pStyle w:val="Code"/>
      </w:pPr>
      <w:r>
        <w:tab/>
      </w:r>
      <w:r>
        <w:tab/>
      </w:r>
      <w:r>
        <w:tab/>
        <w:t>else if (key == Down &amp;&amp; selection != 2)</w:t>
      </w:r>
    </w:p>
    <w:p w14:paraId="103BE9C3" w14:textId="77777777" w:rsidR="004C62EF" w:rsidRDefault="004C62EF" w:rsidP="004C62EF">
      <w:pPr>
        <w:pStyle w:val="Code"/>
      </w:pPr>
      <w:r>
        <w:tab/>
      </w:r>
      <w:r>
        <w:tab/>
      </w:r>
      <w:r>
        <w:tab/>
        <w:t>{</w:t>
      </w:r>
    </w:p>
    <w:p w14:paraId="65839F53" w14:textId="77777777" w:rsidR="004C62EF" w:rsidRDefault="004C62EF" w:rsidP="004C62EF">
      <w:pPr>
        <w:pStyle w:val="Code"/>
      </w:pPr>
      <w:r>
        <w:tab/>
      </w:r>
      <w:r>
        <w:tab/>
      </w:r>
      <w:r>
        <w:tab/>
      </w:r>
      <w:r>
        <w:tab/>
        <w:t>selection++;</w:t>
      </w:r>
    </w:p>
    <w:p w14:paraId="058429EB" w14:textId="77777777" w:rsidR="004C62EF" w:rsidRDefault="004C62EF" w:rsidP="004C62EF">
      <w:pPr>
        <w:pStyle w:val="Code"/>
      </w:pPr>
      <w:r>
        <w:lastRenderedPageBreak/>
        <w:tab/>
      </w:r>
      <w:r>
        <w:tab/>
      </w:r>
      <w:r>
        <w:tab/>
      </w:r>
      <w:r>
        <w:tab/>
        <w:t>renderSelection = true;</w:t>
      </w:r>
    </w:p>
    <w:p w14:paraId="3A48CC07" w14:textId="77777777" w:rsidR="004C62EF" w:rsidRDefault="004C62EF" w:rsidP="004C62EF">
      <w:pPr>
        <w:pStyle w:val="Code"/>
      </w:pPr>
      <w:r>
        <w:tab/>
      </w:r>
      <w:r>
        <w:tab/>
      </w:r>
      <w:r>
        <w:tab/>
        <w:t>}</w:t>
      </w:r>
    </w:p>
    <w:p w14:paraId="15C7F01A" w14:textId="77777777" w:rsidR="004C62EF" w:rsidRDefault="004C62EF" w:rsidP="004C62EF">
      <w:pPr>
        <w:pStyle w:val="Code"/>
      </w:pPr>
      <w:r>
        <w:tab/>
      </w:r>
      <w:r>
        <w:tab/>
        <w:t>}</w:t>
      </w:r>
    </w:p>
    <w:p w14:paraId="3252DAD4" w14:textId="77777777" w:rsidR="004C62EF" w:rsidRDefault="004C62EF" w:rsidP="004C62EF">
      <w:pPr>
        <w:pStyle w:val="Code"/>
      </w:pPr>
      <w:r>
        <w:tab/>
      </w:r>
      <w:r>
        <w:tab/>
      </w:r>
    </w:p>
    <w:p w14:paraId="2FA1D880" w14:textId="77777777" w:rsidR="004C62EF" w:rsidRDefault="004C62EF" w:rsidP="004C62EF">
      <w:pPr>
        <w:pStyle w:val="Code"/>
      </w:pPr>
      <w:r>
        <w:tab/>
      </w:r>
      <w:r>
        <w:tab/>
        <w:t>Sleep(MENU_SLEEP);</w:t>
      </w:r>
    </w:p>
    <w:p w14:paraId="6EFB6609" w14:textId="77777777" w:rsidR="004C62EF" w:rsidRDefault="004C62EF" w:rsidP="004C62EF">
      <w:pPr>
        <w:pStyle w:val="Code"/>
      </w:pPr>
      <w:r>
        <w:t>#else</w:t>
      </w:r>
    </w:p>
    <w:p w14:paraId="3D8668AC" w14:textId="77777777" w:rsidR="004C62EF" w:rsidRDefault="004C62EF" w:rsidP="004C62EF">
      <w:pPr>
        <w:pStyle w:val="Code"/>
      </w:pPr>
      <w:r>
        <w:tab/>
      </w:r>
      <w:r>
        <w:tab/>
        <w:t>if (kbhit())</w:t>
      </w:r>
    </w:p>
    <w:p w14:paraId="686A5CA2" w14:textId="77777777" w:rsidR="004C62EF" w:rsidRDefault="004C62EF" w:rsidP="004C62EF">
      <w:pPr>
        <w:pStyle w:val="Code"/>
      </w:pPr>
      <w:r>
        <w:tab/>
      </w:r>
      <w:r>
        <w:tab/>
        <w:t>{</w:t>
      </w:r>
    </w:p>
    <w:p w14:paraId="53709E00" w14:textId="77777777" w:rsidR="004C62EF" w:rsidRDefault="004C62EF" w:rsidP="004C62EF">
      <w:pPr>
        <w:pStyle w:val="Code"/>
      </w:pPr>
      <w:r>
        <w:tab/>
      </w:r>
      <w:r>
        <w:tab/>
      </w:r>
      <w:r>
        <w:tab/>
        <w:t>key = getch();</w:t>
      </w:r>
    </w:p>
    <w:p w14:paraId="226A361A" w14:textId="77777777" w:rsidR="004C62EF" w:rsidRDefault="004C62EF" w:rsidP="004C62EF">
      <w:pPr>
        <w:pStyle w:val="Code"/>
      </w:pPr>
      <w:r>
        <w:tab/>
      </w:r>
      <w:r>
        <w:tab/>
      </w:r>
    </w:p>
    <w:p w14:paraId="5FAA3D97" w14:textId="77777777" w:rsidR="004C62EF" w:rsidRDefault="004C62EF" w:rsidP="004C62EF">
      <w:pPr>
        <w:pStyle w:val="Code"/>
      </w:pPr>
      <w:r>
        <w:tab/>
      </w:r>
      <w:r>
        <w:tab/>
      </w:r>
      <w:r>
        <w:tab/>
        <w:t>if (key == Enter || key == Esc)</w:t>
      </w:r>
    </w:p>
    <w:p w14:paraId="2109A1E6" w14:textId="77777777" w:rsidR="004C62EF" w:rsidRDefault="004C62EF" w:rsidP="004C62EF">
      <w:pPr>
        <w:pStyle w:val="Code"/>
      </w:pPr>
      <w:r>
        <w:tab/>
      </w:r>
      <w:r>
        <w:tab/>
      </w:r>
      <w:r>
        <w:tab/>
        <w:t>{</w:t>
      </w:r>
    </w:p>
    <w:p w14:paraId="0994B872" w14:textId="77777777" w:rsidR="004C62EF" w:rsidRDefault="004C62EF" w:rsidP="004C62EF">
      <w:pPr>
        <w:pStyle w:val="Code"/>
      </w:pPr>
      <w:r>
        <w:tab/>
      </w:r>
      <w:r>
        <w:tab/>
      </w:r>
      <w:r>
        <w:tab/>
      </w:r>
      <w:r>
        <w:tab/>
        <w:t>return;</w:t>
      </w:r>
    </w:p>
    <w:p w14:paraId="29749042" w14:textId="77777777" w:rsidR="004C62EF" w:rsidRDefault="004C62EF" w:rsidP="004C62EF">
      <w:pPr>
        <w:pStyle w:val="Code"/>
      </w:pPr>
      <w:r>
        <w:tab/>
      </w:r>
      <w:r>
        <w:tab/>
      </w:r>
      <w:r>
        <w:tab/>
        <w:t>}</w:t>
      </w:r>
    </w:p>
    <w:p w14:paraId="77CEF935" w14:textId="77777777" w:rsidR="004C62EF" w:rsidRDefault="004C62EF" w:rsidP="004C62EF">
      <w:pPr>
        <w:pStyle w:val="Code"/>
      </w:pPr>
      <w:r>
        <w:tab/>
      </w:r>
      <w:r>
        <w:tab/>
        <w:t>}</w:t>
      </w:r>
    </w:p>
    <w:p w14:paraId="5A3B6029" w14:textId="77777777" w:rsidR="004C62EF" w:rsidRDefault="004C62EF" w:rsidP="004C62EF">
      <w:pPr>
        <w:pStyle w:val="Code"/>
      </w:pPr>
      <w:r>
        <w:tab/>
      </w:r>
      <w:r>
        <w:tab/>
      </w:r>
    </w:p>
    <w:p w14:paraId="32E4F31D" w14:textId="77777777" w:rsidR="004C62EF" w:rsidRDefault="004C62EF" w:rsidP="004C62EF">
      <w:pPr>
        <w:pStyle w:val="Code"/>
      </w:pPr>
      <w:r>
        <w:tab/>
      </w:r>
      <w:r>
        <w:tab/>
        <w:t>Sleep(MENU_SLEEP);</w:t>
      </w:r>
    </w:p>
    <w:p w14:paraId="144F80CC" w14:textId="77777777" w:rsidR="004C62EF" w:rsidRDefault="004C62EF" w:rsidP="004C62EF">
      <w:pPr>
        <w:pStyle w:val="Code"/>
      </w:pPr>
      <w:r>
        <w:t>#endif</w:t>
      </w:r>
    </w:p>
    <w:p w14:paraId="490CBCBE" w14:textId="77777777" w:rsidR="004C62EF" w:rsidRDefault="004C62EF" w:rsidP="004C62EF">
      <w:pPr>
        <w:pStyle w:val="Code"/>
      </w:pPr>
      <w:r>
        <w:tab/>
        <w:t>}</w:t>
      </w:r>
    </w:p>
    <w:p w14:paraId="08B1AC6E" w14:textId="77777777" w:rsidR="004C62EF" w:rsidRDefault="004C62EF" w:rsidP="004C62EF">
      <w:pPr>
        <w:pStyle w:val="Code"/>
      </w:pPr>
      <w:r>
        <w:t>}</w:t>
      </w:r>
    </w:p>
    <w:p w14:paraId="23309E8D" w14:textId="77777777" w:rsidR="004C62EF" w:rsidRDefault="004C62EF" w:rsidP="004C62EF">
      <w:pPr>
        <w:pStyle w:val="Code"/>
      </w:pPr>
    </w:p>
    <w:p w14:paraId="1B3F4F9B" w14:textId="77777777" w:rsidR="004C62EF" w:rsidRDefault="004C62EF" w:rsidP="004C62EF">
      <w:pPr>
        <w:pStyle w:val="Code"/>
      </w:pPr>
      <w:r>
        <w:t>#ifndef DISABLE_CHANGELOG</w:t>
      </w:r>
    </w:p>
    <w:p w14:paraId="66DDB29D" w14:textId="77777777" w:rsidR="004C62EF" w:rsidRDefault="004C62EF" w:rsidP="004C62EF">
      <w:pPr>
        <w:pStyle w:val="Code"/>
      </w:pPr>
      <w:r>
        <w:t>void changelog(const char CHANGELOG[][CHANGELOG_COLUMNS], int size)</w:t>
      </w:r>
    </w:p>
    <w:p w14:paraId="621A31E9" w14:textId="77777777" w:rsidR="004C62EF" w:rsidRDefault="004C62EF" w:rsidP="004C62EF">
      <w:pPr>
        <w:pStyle w:val="Code"/>
      </w:pPr>
      <w:r>
        <w:t>{</w:t>
      </w:r>
    </w:p>
    <w:p w14:paraId="21F9A1AC" w14:textId="77777777" w:rsidR="004C62EF" w:rsidRDefault="004C62EF" w:rsidP="004C62EF">
      <w:pPr>
        <w:pStyle w:val="Code"/>
      </w:pPr>
      <w:r>
        <w:tab/>
        <w:t>const int CENTERING = 37;</w:t>
      </w:r>
    </w:p>
    <w:p w14:paraId="00BBF7CA" w14:textId="77777777" w:rsidR="004C62EF" w:rsidRDefault="004C62EF" w:rsidP="004C62EF">
      <w:pPr>
        <w:pStyle w:val="Code"/>
      </w:pPr>
      <w:r>
        <w:tab/>
        <w:t>const int ROWS_MAX = 15;</w:t>
      </w:r>
    </w:p>
    <w:p w14:paraId="461DAB9E" w14:textId="77777777" w:rsidR="004C62EF" w:rsidRDefault="004C62EF" w:rsidP="004C62EF">
      <w:pPr>
        <w:pStyle w:val="Code"/>
      </w:pPr>
      <w:r>
        <w:tab/>
      </w:r>
    </w:p>
    <w:p w14:paraId="7B4D9ED1" w14:textId="77777777" w:rsidR="004C62EF" w:rsidRDefault="004C62EF" w:rsidP="004C62EF">
      <w:pPr>
        <w:pStyle w:val="Code"/>
      </w:pPr>
      <w:r>
        <w:tab/>
        <w:t>bool renderMain = true, renderChangelog = true;</w:t>
      </w:r>
    </w:p>
    <w:p w14:paraId="6BD2BC19" w14:textId="77777777" w:rsidR="004C62EF" w:rsidRDefault="004C62EF" w:rsidP="004C62EF">
      <w:pPr>
        <w:pStyle w:val="Code"/>
      </w:pPr>
      <w:r>
        <w:tab/>
        <w:t>char key;</w:t>
      </w:r>
    </w:p>
    <w:p w14:paraId="0E86F4CF" w14:textId="77777777" w:rsidR="004C62EF" w:rsidRDefault="004C62EF" w:rsidP="004C62EF">
      <w:pPr>
        <w:pStyle w:val="Code"/>
      </w:pPr>
      <w:r>
        <w:tab/>
        <w:t>int row = 0;</w:t>
      </w:r>
    </w:p>
    <w:p w14:paraId="6A6A6810" w14:textId="77777777" w:rsidR="004C62EF" w:rsidRDefault="004C62EF" w:rsidP="004C62EF">
      <w:pPr>
        <w:pStyle w:val="Code"/>
      </w:pPr>
      <w:r>
        <w:tab/>
        <w:t>COORD changelogPosition;</w:t>
      </w:r>
    </w:p>
    <w:p w14:paraId="0F2716DE" w14:textId="77777777" w:rsidR="004C62EF" w:rsidRDefault="004C62EF" w:rsidP="004C62EF">
      <w:pPr>
        <w:pStyle w:val="Code"/>
      </w:pPr>
      <w:r>
        <w:tab/>
      </w:r>
    </w:p>
    <w:p w14:paraId="69A4E916" w14:textId="77777777" w:rsidR="004C62EF" w:rsidRDefault="004C62EF" w:rsidP="004C62EF">
      <w:pPr>
        <w:pStyle w:val="Code"/>
      </w:pPr>
      <w:r>
        <w:tab/>
        <w:t>while (true)</w:t>
      </w:r>
    </w:p>
    <w:p w14:paraId="768ED1CC" w14:textId="77777777" w:rsidR="004C62EF" w:rsidRDefault="004C62EF" w:rsidP="004C62EF">
      <w:pPr>
        <w:pStyle w:val="Code"/>
      </w:pPr>
      <w:r>
        <w:tab/>
        <w:t>{</w:t>
      </w:r>
    </w:p>
    <w:p w14:paraId="60137306" w14:textId="77777777" w:rsidR="004C62EF" w:rsidRDefault="004C62EF" w:rsidP="004C62EF">
      <w:pPr>
        <w:pStyle w:val="Code"/>
      </w:pPr>
      <w:r>
        <w:tab/>
      </w:r>
      <w:r>
        <w:tab/>
        <w:t>if (consoleSizeChanged || renderMain)</w:t>
      </w:r>
    </w:p>
    <w:p w14:paraId="65308704" w14:textId="77777777" w:rsidR="004C62EF" w:rsidRDefault="004C62EF" w:rsidP="004C62EF">
      <w:pPr>
        <w:pStyle w:val="Code"/>
      </w:pPr>
      <w:r>
        <w:tab/>
      </w:r>
      <w:r>
        <w:tab/>
        <w:t>{</w:t>
      </w:r>
    </w:p>
    <w:p w14:paraId="11B89C7E" w14:textId="77777777" w:rsidR="004C62EF" w:rsidRDefault="004C62EF" w:rsidP="004C62EF">
      <w:pPr>
        <w:pStyle w:val="Code"/>
      </w:pPr>
      <w:r>
        <w:tab/>
      </w:r>
      <w:r>
        <w:tab/>
      </w:r>
      <w:r>
        <w:tab/>
        <w:t>cls();</w:t>
      </w:r>
    </w:p>
    <w:p w14:paraId="725840CC" w14:textId="77777777" w:rsidR="004C62EF" w:rsidRDefault="004C62EF" w:rsidP="004C62EF">
      <w:pPr>
        <w:pStyle w:val="Code"/>
      </w:pPr>
      <w:r>
        <w:tab/>
      </w:r>
      <w:r>
        <w:tab/>
      </w:r>
      <w:r>
        <w:tab/>
      </w:r>
    </w:p>
    <w:p w14:paraId="3EBAC6B3" w14:textId="77777777" w:rsidR="004C62EF" w:rsidRDefault="004C62EF" w:rsidP="004C62EF">
      <w:pPr>
        <w:pStyle w:val="Code"/>
      </w:pPr>
      <w:r>
        <w:tab/>
      </w:r>
      <w:r>
        <w:tab/>
      </w:r>
      <w:r>
        <w:tab/>
        <w:t>vcenter(ROWS_MAX + 4);</w:t>
      </w:r>
    </w:p>
    <w:p w14:paraId="1E658CC8" w14:textId="77777777" w:rsidR="004C62EF" w:rsidRDefault="004C62EF" w:rsidP="004C62EF">
      <w:pPr>
        <w:pStyle w:val="Code"/>
      </w:pPr>
      <w:r>
        <w:tab/>
      </w:r>
      <w:r>
        <w:tab/>
      </w:r>
      <w:r>
        <w:tab/>
        <w:t>hcenter(CHANGELOG == CHANGELOG_GAME ? "CHANGELOG" : "CHANGELOG (UNIGFCS.H)");</w:t>
      </w:r>
    </w:p>
    <w:p w14:paraId="38D6A0A2" w14:textId="77777777" w:rsidR="004C62EF" w:rsidRDefault="004C62EF" w:rsidP="004C62EF">
      <w:pPr>
        <w:pStyle w:val="Code"/>
      </w:pPr>
      <w:r>
        <w:tab/>
      </w:r>
      <w:r>
        <w:tab/>
      </w:r>
      <w:r>
        <w:tab/>
        <w:t>fputs("\n\n", stdout);</w:t>
      </w:r>
    </w:p>
    <w:p w14:paraId="1CDD47BC" w14:textId="77777777" w:rsidR="004C62EF" w:rsidRDefault="004C62EF" w:rsidP="004C62EF">
      <w:pPr>
        <w:pStyle w:val="Code"/>
      </w:pPr>
      <w:r>
        <w:tab/>
      </w:r>
      <w:r>
        <w:tab/>
      </w:r>
      <w:r>
        <w:tab/>
      </w:r>
    </w:p>
    <w:p w14:paraId="7015CBD0" w14:textId="77777777" w:rsidR="004C62EF" w:rsidRDefault="004C62EF" w:rsidP="004C62EF">
      <w:pPr>
        <w:pStyle w:val="Code"/>
      </w:pPr>
      <w:r>
        <w:tab/>
      </w:r>
      <w:r>
        <w:tab/>
      </w:r>
      <w:r>
        <w:tab/>
        <w:t>changelogPosition = getcursorposition();</w:t>
      </w:r>
    </w:p>
    <w:p w14:paraId="0F38E692" w14:textId="77777777" w:rsidR="004C62EF" w:rsidRDefault="004C62EF" w:rsidP="004C62EF">
      <w:pPr>
        <w:pStyle w:val="Code"/>
      </w:pPr>
      <w:r>
        <w:tab/>
      </w:r>
      <w:r>
        <w:tab/>
      </w:r>
      <w:r>
        <w:tab/>
      </w:r>
    </w:p>
    <w:p w14:paraId="14F23A32" w14:textId="77777777" w:rsidR="004C62EF" w:rsidRDefault="004C62EF" w:rsidP="004C62EF">
      <w:pPr>
        <w:pStyle w:val="Code"/>
      </w:pPr>
      <w:r>
        <w:tab/>
      </w:r>
      <w:r>
        <w:tab/>
      </w:r>
      <w:r>
        <w:tab/>
        <w:t>movecursor(0, changelogPosition.Y + ROWS_MAX + 1);</w:t>
      </w:r>
    </w:p>
    <w:p w14:paraId="2BAF4AC2" w14:textId="77777777" w:rsidR="004C62EF" w:rsidRDefault="004C62EF" w:rsidP="004C62EF">
      <w:pPr>
        <w:pStyle w:val="Code"/>
      </w:pPr>
      <w:r>
        <w:tab/>
      </w:r>
      <w:r>
        <w:tab/>
      </w:r>
      <w:r>
        <w:tab/>
        <w:t>hcenter("&gt; Back  ");</w:t>
      </w:r>
    </w:p>
    <w:p w14:paraId="7ED3CFF6" w14:textId="77777777" w:rsidR="004C62EF" w:rsidRDefault="004C62EF" w:rsidP="004C62EF">
      <w:pPr>
        <w:pStyle w:val="Code"/>
      </w:pPr>
      <w:r>
        <w:tab/>
      </w:r>
      <w:r>
        <w:tab/>
      </w:r>
      <w:r>
        <w:tab/>
      </w:r>
    </w:p>
    <w:p w14:paraId="1EDE0841" w14:textId="77777777" w:rsidR="004C62EF" w:rsidRDefault="004C62EF" w:rsidP="004C62EF">
      <w:pPr>
        <w:pStyle w:val="Code"/>
      </w:pPr>
      <w:r>
        <w:tab/>
      </w:r>
      <w:r>
        <w:tab/>
      </w:r>
      <w:r>
        <w:tab/>
        <w:t>consoleSizeChanged = false;</w:t>
      </w:r>
    </w:p>
    <w:p w14:paraId="46EF7111" w14:textId="77777777" w:rsidR="004C62EF" w:rsidRDefault="004C62EF" w:rsidP="004C62EF">
      <w:pPr>
        <w:pStyle w:val="Code"/>
      </w:pPr>
      <w:r>
        <w:tab/>
      </w:r>
      <w:r>
        <w:tab/>
      </w:r>
      <w:r>
        <w:tab/>
        <w:t>renderMain = false;</w:t>
      </w:r>
    </w:p>
    <w:p w14:paraId="6AD16FA4" w14:textId="77777777" w:rsidR="004C62EF" w:rsidRDefault="004C62EF" w:rsidP="004C62EF">
      <w:pPr>
        <w:pStyle w:val="Code"/>
      </w:pPr>
      <w:r>
        <w:tab/>
      </w:r>
      <w:r>
        <w:tab/>
      </w:r>
      <w:r>
        <w:tab/>
        <w:t>renderChangelog = true;</w:t>
      </w:r>
    </w:p>
    <w:p w14:paraId="7FB4D7F1" w14:textId="77777777" w:rsidR="004C62EF" w:rsidRDefault="004C62EF" w:rsidP="004C62EF">
      <w:pPr>
        <w:pStyle w:val="Code"/>
      </w:pPr>
      <w:r>
        <w:tab/>
      </w:r>
      <w:r>
        <w:tab/>
        <w:t>}</w:t>
      </w:r>
    </w:p>
    <w:p w14:paraId="57CD3202" w14:textId="77777777" w:rsidR="004C62EF" w:rsidRDefault="004C62EF" w:rsidP="004C62EF">
      <w:pPr>
        <w:pStyle w:val="Code"/>
      </w:pPr>
      <w:r>
        <w:tab/>
      </w:r>
      <w:r>
        <w:tab/>
      </w:r>
    </w:p>
    <w:p w14:paraId="7604617F" w14:textId="77777777" w:rsidR="004C62EF" w:rsidRDefault="004C62EF" w:rsidP="004C62EF">
      <w:pPr>
        <w:pStyle w:val="Code"/>
      </w:pPr>
      <w:r>
        <w:tab/>
      </w:r>
      <w:r>
        <w:tab/>
        <w:t>if (renderChangelog)</w:t>
      </w:r>
    </w:p>
    <w:p w14:paraId="211D3F1F" w14:textId="77777777" w:rsidR="004C62EF" w:rsidRDefault="004C62EF" w:rsidP="004C62EF">
      <w:pPr>
        <w:pStyle w:val="Code"/>
      </w:pPr>
      <w:r>
        <w:tab/>
      </w:r>
      <w:r>
        <w:tab/>
        <w:t>{</w:t>
      </w:r>
    </w:p>
    <w:p w14:paraId="7A0B5702" w14:textId="77777777" w:rsidR="004C62EF" w:rsidRDefault="004C62EF" w:rsidP="004C62EF">
      <w:pPr>
        <w:pStyle w:val="Code"/>
      </w:pPr>
      <w:r>
        <w:tab/>
      </w:r>
      <w:r>
        <w:tab/>
      </w:r>
      <w:r>
        <w:tab/>
        <w:t>movecursor(changelogPosition);</w:t>
      </w:r>
    </w:p>
    <w:p w14:paraId="2015E442" w14:textId="77777777" w:rsidR="004C62EF" w:rsidRDefault="004C62EF" w:rsidP="004C62EF">
      <w:pPr>
        <w:pStyle w:val="Code"/>
      </w:pPr>
      <w:r>
        <w:tab/>
      </w:r>
      <w:r>
        <w:tab/>
      </w:r>
      <w:r>
        <w:tab/>
      </w:r>
    </w:p>
    <w:p w14:paraId="02E28DA0" w14:textId="77777777" w:rsidR="004C62EF" w:rsidRDefault="004C62EF" w:rsidP="004C62EF">
      <w:pPr>
        <w:pStyle w:val="Code"/>
      </w:pPr>
      <w:r>
        <w:tab/>
      </w:r>
      <w:r>
        <w:tab/>
      </w:r>
      <w:r>
        <w:tab/>
        <w:t>for (int i = 0; i &lt; ROWS_MAX; i++)</w:t>
      </w:r>
    </w:p>
    <w:p w14:paraId="485FD7D7" w14:textId="77777777" w:rsidR="004C62EF" w:rsidRDefault="004C62EF" w:rsidP="004C62EF">
      <w:pPr>
        <w:pStyle w:val="Code"/>
      </w:pPr>
      <w:r>
        <w:tab/>
      </w:r>
      <w:r>
        <w:tab/>
      </w:r>
      <w:r>
        <w:tab/>
        <w:t>{</w:t>
      </w:r>
    </w:p>
    <w:p w14:paraId="1FE82D19" w14:textId="77777777" w:rsidR="004C62EF" w:rsidRDefault="004C62EF" w:rsidP="004C62EF">
      <w:pPr>
        <w:pStyle w:val="Code"/>
      </w:pPr>
      <w:r>
        <w:tab/>
      </w:r>
      <w:r>
        <w:tab/>
      </w:r>
      <w:r>
        <w:tab/>
      </w:r>
      <w:r>
        <w:tab/>
        <w:t>hcenter(CENTERING, "%s%-*s \n", (CHANGELOG[row + i][0] == '-' ? "  " : ""), CHANGELOG_COLUMNS, CHANGELOG[row + i]);</w:t>
      </w:r>
    </w:p>
    <w:p w14:paraId="2916E855" w14:textId="77777777" w:rsidR="004C62EF" w:rsidRDefault="004C62EF" w:rsidP="004C62EF">
      <w:pPr>
        <w:pStyle w:val="Code"/>
      </w:pPr>
      <w:r>
        <w:tab/>
      </w:r>
      <w:r>
        <w:tab/>
      </w:r>
      <w:r>
        <w:tab/>
        <w:t>}</w:t>
      </w:r>
    </w:p>
    <w:p w14:paraId="6EDBCCF5" w14:textId="77777777" w:rsidR="004C62EF" w:rsidRDefault="004C62EF" w:rsidP="004C62EF">
      <w:pPr>
        <w:pStyle w:val="Code"/>
      </w:pPr>
      <w:r>
        <w:tab/>
      </w:r>
      <w:r>
        <w:tab/>
      </w:r>
      <w:r>
        <w:tab/>
      </w:r>
    </w:p>
    <w:p w14:paraId="0152C92C" w14:textId="77777777" w:rsidR="004C62EF" w:rsidRDefault="004C62EF" w:rsidP="004C62EF">
      <w:pPr>
        <w:pStyle w:val="Code"/>
      </w:pPr>
      <w:r>
        <w:tab/>
      </w:r>
      <w:r>
        <w:tab/>
      </w:r>
      <w:r>
        <w:tab/>
        <w:t>renderChangelog = false;</w:t>
      </w:r>
    </w:p>
    <w:p w14:paraId="5FFC3B54" w14:textId="77777777" w:rsidR="004C62EF" w:rsidRDefault="004C62EF" w:rsidP="004C62EF">
      <w:pPr>
        <w:pStyle w:val="Code"/>
      </w:pPr>
      <w:r>
        <w:tab/>
      </w:r>
      <w:r>
        <w:tab/>
        <w:t>}</w:t>
      </w:r>
    </w:p>
    <w:p w14:paraId="6A7CF502" w14:textId="77777777" w:rsidR="004C62EF" w:rsidRDefault="004C62EF" w:rsidP="004C62EF">
      <w:pPr>
        <w:pStyle w:val="Code"/>
      </w:pPr>
      <w:r>
        <w:tab/>
      </w:r>
      <w:r>
        <w:tab/>
      </w:r>
    </w:p>
    <w:p w14:paraId="56D03DD1" w14:textId="77777777" w:rsidR="004C62EF" w:rsidRDefault="004C62EF" w:rsidP="004C62EF">
      <w:pPr>
        <w:pStyle w:val="Code"/>
      </w:pPr>
      <w:r>
        <w:t>#ifdef DEBUG</w:t>
      </w:r>
    </w:p>
    <w:p w14:paraId="0DE070F1" w14:textId="77777777" w:rsidR="004C62EF" w:rsidRDefault="004C62EF" w:rsidP="004C62EF">
      <w:pPr>
        <w:pStyle w:val="Code"/>
      </w:pPr>
      <w:r>
        <w:tab/>
      </w:r>
      <w:r>
        <w:tab/>
        <w:t>movecursor(COORD_ORIGIN);</w:t>
      </w:r>
    </w:p>
    <w:p w14:paraId="7659843F" w14:textId="77777777" w:rsidR="004C62EF" w:rsidRDefault="004C62EF" w:rsidP="004C62EF">
      <w:pPr>
        <w:pStyle w:val="Code"/>
      </w:pPr>
      <w:r>
        <w:lastRenderedPageBreak/>
        <w:tab/>
      </w:r>
      <w:r>
        <w:tab/>
        <w:t>printf("row: %2d | ", row);</w:t>
      </w:r>
    </w:p>
    <w:p w14:paraId="633355A7" w14:textId="77777777" w:rsidR="004C62EF" w:rsidRDefault="004C62EF" w:rsidP="004C62EF">
      <w:pPr>
        <w:pStyle w:val="Code"/>
      </w:pPr>
      <w:r>
        <w:tab/>
      </w:r>
      <w:r>
        <w:tab/>
        <w:t>printf("size: %d | ", size);</w:t>
      </w:r>
    </w:p>
    <w:p w14:paraId="4369CFBE" w14:textId="77777777" w:rsidR="004C62EF" w:rsidRDefault="004C62EF" w:rsidP="004C62EF">
      <w:pPr>
        <w:pStyle w:val="Code"/>
      </w:pPr>
      <w:r>
        <w:tab/>
      </w:r>
      <w:r>
        <w:tab/>
        <w:t>DEBUG_KEY(key);</w:t>
      </w:r>
    </w:p>
    <w:p w14:paraId="4D539153" w14:textId="77777777" w:rsidR="004C62EF" w:rsidRDefault="004C62EF" w:rsidP="004C62EF">
      <w:pPr>
        <w:pStyle w:val="Code"/>
      </w:pPr>
      <w:r>
        <w:tab/>
      </w:r>
      <w:r>
        <w:tab/>
        <w:t>DEBUG_CHEATS;</w:t>
      </w:r>
    </w:p>
    <w:p w14:paraId="19FB0D2C" w14:textId="77777777" w:rsidR="004C62EF" w:rsidRDefault="004C62EF" w:rsidP="004C62EF">
      <w:pPr>
        <w:pStyle w:val="Code"/>
      </w:pPr>
      <w:r>
        <w:t>#endif</w:t>
      </w:r>
    </w:p>
    <w:p w14:paraId="4F3519AA" w14:textId="77777777" w:rsidR="004C62EF" w:rsidRDefault="004C62EF" w:rsidP="004C62EF">
      <w:pPr>
        <w:pStyle w:val="Code"/>
      </w:pPr>
      <w:r>
        <w:tab/>
      </w:r>
      <w:r>
        <w:tab/>
      </w:r>
    </w:p>
    <w:p w14:paraId="43266FF1" w14:textId="77777777" w:rsidR="004C62EF" w:rsidRDefault="004C62EF" w:rsidP="004C62EF">
      <w:pPr>
        <w:pStyle w:val="Code"/>
      </w:pPr>
      <w:r>
        <w:tab/>
      </w:r>
      <w:r>
        <w:tab/>
        <w:t>if (kbhit())</w:t>
      </w:r>
    </w:p>
    <w:p w14:paraId="34A13A95" w14:textId="77777777" w:rsidR="004C62EF" w:rsidRDefault="004C62EF" w:rsidP="004C62EF">
      <w:pPr>
        <w:pStyle w:val="Code"/>
      </w:pPr>
      <w:r>
        <w:tab/>
      </w:r>
      <w:r>
        <w:tab/>
        <w:t>{</w:t>
      </w:r>
    </w:p>
    <w:p w14:paraId="28512B4A" w14:textId="77777777" w:rsidR="004C62EF" w:rsidRDefault="004C62EF" w:rsidP="004C62EF">
      <w:pPr>
        <w:pStyle w:val="Code"/>
      </w:pPr>
      <w:r>
        <w:tab/>
      </w:r>
      <w:r>
        <w:tab/>
      </w:r>
      <w:r>
        <w:tab/>
        <w:t>key = getkey(getcheat(getch()));</w:t>
      </w:r>
    </w:p>
    <w:p w14:paraId="4CF68276" w14:textId="77777777" w:rsidR="004C62EF" w:rsidRDefault="004C62EF" w:rsidP="004C62EF">
      <w:pPr>
        <w:pStyle w:val="Code"/>
      </w:pPr>
      <w:r>
        <w:tab/>
      </w:r>
      <w:r>
        <w:tab/>
      </w:r>
      <w:r>
        <w:tab/>
      </w:r>
    </w:p>
    <w:p w14:paraId="27F7B4C5" w14:textId="77777777" w:rsidR="004C62EF" w:rsidRDefault="004C62EF" w:rsidP="004C62EF">
      <w:pPr>
        <w:pStyle w:val="Code"/>
      </w:pPr>
      <w:r>
        <w:tab/>
      </w:r>
      <w:r>
        <w:tab/>
      </w:r>
      <w:r>
        <w:tab/>
        <w:t>if (key == Enter || key == Esc)</w:t>
      </w:r>
    </w:p>
    <w:p w14:paraId="64DEC37A" w14:textId="77777777" w:rsidR="004C62EF" w:rsidRDefault="004C62EF" w:rsidP="004C62EF">
      <w:pPr>
        <w:pStyle w:val="Code"/>
      </w:pPr>
      <w:r>
        <w:tab/>
      </w:r>
      <w:r>
        <w:tab/>
      </w:r>
      <w:r>
        <w:tab/>
        <w:t>{</w:t>
      </w:r>
    </w:p>
    <w:p w14:paraId="50FE1E53" w14:textId="77777777" w:rsidR="004C62EF" w:rsidRDefault="004C62EF" w:rsidP="004C62EF">
      <w:pPr>
        <w:pStyle w:val="Code"/>
      </w:pPr>
      <w:r>
        <w:tab/>
      </w:r>
      <w:r>
        <w:tab/>
      </w:r>
      <w:r>
        <w:tab/>
      </w:r>
      <w:r>
        <w:tab/>
        <w:t>return;</w:t>
      </w:r>
    </w:p>
    <w:p w14:paraId="3FDE2B6C" w14:textId="77777777" w:rsidR="004C62EF" w:rsidRDefault="004C62EF" w:rsidP="004C62EF">
      <w:pPr>
        <w:pStyle w:val="Code"/>
      </w:pPr>
      <w:r>
        <w:tab/>
      </w:r>
      <w:r>
        <w:tab/>
      </w:r>
      <w:r>
        <w:tab/>
        <w:t>}</w:t>
      </w:r>
    </w:p>
    <w:p w14:paraId="49349CD5" w14:textId="77777777" w:rsidR="004C62EF" w:rsidRDefault="004C62EF" w:rsidP="004C62EF">
      <w:pPr>
        <w:pStyle w:val="Code"/>
      </w:pPr>
      <w:r>
        <w:tab/>
      </w:r>
      <w:r>
        <w:tab/>
      </w:r>
      <w:r>
        <w:tab/>
        <w:t>else if (key == Up &amp;&amp; row != 0)</w:t>
      </w:r>
    </w:p>
    <w:p w14:paraId="027185FA" w14:textId="77777777" w:rsidR="004C62EF" w:rsidRDefault="004C62EF" w:rsidP="004C62EF">
      <w:pPr>
        <w:pStyle w:val="Code"/>
      </w:pPr>
      <w:r>
        <w:tab/>
      </w:r>
      <w:r>
        <w:tab/>
      </w:r>
      <w:r>
        <w:tab/>
        <w:t>{</w:t>
      </w:r>
    </w:p>
    <w:p w14:paraId="582D7F31" w14:textId="77777777" w:rsidR="004C62EF" w:rsidRDefault="004C62EF" w:rsidP="004C62EF">
      <w:pPr>
        <w:pStyle w:val="Code"/>
      </w:pPr>
      <w:r>
        <w:tab/>
      </w:r>
      <w:r>
        <w:tab/>
      </w:r>
      <w:r>
        <w:tab/>
      </w:r>
      <w:r>
        <w:tab/>
        <w:t>row--;</w:t>
      </w:r>
    </w:p>
    <w:p w14:paraId="64755D8F" w14:textId="77777777" w:rsidR="004C62EF" w:rsidRDefault="004C62EF" w:rsidP="004C62EF">
      <w:pPr>
        <w:pStyle w:val="Code"/>
      </w:pPr>
      <w:r>
        <w:tab/>
      </w:r>
      <w:r>
        <w:tab/>
      </w:r>
      <w:r>
        <w:tab/>
      </w:r>
      <w:r>
        <w:tab/>
        <w:t>renderChangelog = true;</w:t>
      </w:r>
    </w:p>
    <w:p w14:paraId="059310DE" w14:textId="77777777" w:rsidR="004C62EF" w:rsidRDefault="004C62EF" w:rsidP="004C62EF">
      <w:pPr>
        <w:pStyle w:val="Code"/>
      </w:pPr>
      <w:r>
        <w:tab/>
      </w:r>
      <w:r>
        <w:tab/>
      </w:r>
      <w:r>
        <w:tab/>
        <w:t>}</w:t>
      </w:r>
    </w:p>
    <w:p w14:paraId="75FAC6EC" w14:textId="77777777" w:rsidR="004C62EF" w:rsidRDefault="004C62EF" w:rsidP="004C62EF">
      <w:pPr>
        <w:pStyle w:val="Code"/>
      </w:pPr>
      <w:r>
        <w:tab/>
      </w:r>
      <w:r>
        <w:tab/>
      </w:r>
      <w:r>
        <w:tab/>
        <w:t>else if (key == Down &amp;&amp; row != (size / CHANGELOG_COLUMNS) - ROWS_MAX)</w:t>
      </w:r>
    </w:p>
    <w:p w14:paraId="30AE475E" w14:textId="77777777" w:rsidR="004C62EF" w:rsidRDefault="004C62EF" w:rsidP="004C62EF">
      <w:pPr>
        <w:pStyle w:val="Code"/>
      </w:pPr>
      <w:r>
        <w:tab/>
      </w:r>
      <w:r>
        <w:tab/>
      </w:r>
      <w:r>
        <w:tab/>
        <w:t>{</w:t>
      </w:r>
    </w:p>
    <w:p w14:paraId="28F4AFE6" w14:textId="77777777" w:rsidR="004C62EF" w:rsidRDefault="004C62EF" w:rsidP="004C62EF">
      <w:pPr>
        <w:pStyle w:val="Code"/>
      </w:pPr>
      <w:r>
        <w:tab/>
      </w:r>
      <w:r>
        <w:tab/>
      </w:r>
      <w:r>
        <w:tab/>
      </w:r>
      <w:r>
        <w:tab/>
        <w:t>row++;</w:t>
      </w:r>
    </w:p>
    <w:p w14:paraId="4E0CE0B9" w14:textId="77777777" w:rsidR="004C62EF" w:rsidRDefault="004C62EF" w:rsidP="004C62EF">
      <w:pPr>
        <w:pStyle w:val="Code"/>
      </w:pPr>
      <w:r>
        <w:tab/>
      </w:r>
      <w:r>
        <w:tab/>
      </w:r>
      <w:r>
        <w:tab/>
      </w:r>
      <w:r>
        <w:tab/>
        <w:t>renderChangelog = true;</w:t>
      </w:r>
    </w:p>
    <w:p w14:paraId="5F15EEB3" w14:textId="77777777" w:rsidR="004C62EF" w:rsidRDefault="004C62EF" w:rsidP="004C62EF">
      <w:pPr>
        <w:pStyle w:val="Code"/>
      </w:pPr>
      <w:r>
        <w:tab/>
      </w:r>
      <w:r>
        <w:tab/>
      </w:r>
      <w:r>
        <w:tab/>
        <w:t>}</w:t>
      </w:r>
    </w:p>
    <w:p w14:paraId="67732C88" w14:textId="77777777" w:rsidR="004C62EF" w:rsidRDefault="004C62EF" w:rsidP="004C62EF">
      <w:pPr>
        <w:pStyle w:val="Code"/>
      </w:pPr>
      <w:r>
        <w:tab/>
      </w:r>
      <w:r>
        <w:tab/>
        <w:t>}</w:t>
      </w:r>
    </w:p>
    <w:p w14:paraId="48803FA3" w14:textId="77777777" w:rsidR="004C62EF" w:rsidRDefault="004C62EF" w:rsidP="004C62EF">
      <w:pPr>
        <w:pStyle w:val="Code"/>
      </w:pPr>
      <w:r>
        <w:tab/>
      </w:r>
      <w:r>
        <w:tab/>
      </w:r>
    </w:p>
    <w:p w14:paraId="7B162F12" w14:textId="77777777" w:rsidR="004C62EF" w:rsidRDefault="004C62EF" w:rsidP="004C62EF">
      <w:pPr>
        <w:pStyle w:val="Code"/>
      </w:pPr>
      <w:r>
        <w:tab/>
      </w:r>
      <w:r>
        <w:tab/>
        <w:t>Sleep(MENU_SLEEP);</w:t>
      </w:r>
    </w:p>
    <w:p w14:paraId="1D18C418" w14:textId="77777777" w:rsidR="004C62EF" w:rsidRDefault="004C62EF" w:rsidP="004C62EF">
      <w:pPr>
        <w:pStyle w:val="Code"/>
      </w:pPr>
      <w:r>
        <w:tab/>
        <w:t>}</w:t>
      </w:r>
    </w:p>
    <w:p w14:paraId="5A279E9D" w14:textId="77777777" w:rsidR="004C62EF" w:rsidRDefault="004C62EF" w:rsidP="004C62EF">
      <w:pPr>
        <w:pStyle w:val="Code"/>
      </w:pPr>
      <w:r>
        <w:t>}</w:t>
      </w:r>
    </w:p>
    <w:p w14:paraId="3CFCDB55" w14:textId="77777777" w:rsidR="004C62EF" w:rsidRDefault="004C62EF" w:rsidP="004C62EF">
      <w:pPr>
        <w:pStyle w:val="Code"/>
      </w:pPr>
      <w:r>
        <w:t>#endif</w:t>
      </w:r>
    </w:p>
    <w:p w14:paraId="4B770DBE" w14:textId="77777777" w:rsidR="004C62EF" w:rsidRDefault="004C62EF" w:rsidP="004C62EF">
      <w:pPr>
        <w:pStyle w:val="Code"/>
      </w:pPr>
    </w:p>
    <w:p w14:paraId="3156FEE7" w14:textId="77777777" w:rsidR="004C62EF" w:rsidRDefault="004C62EF" w:rsidP="004C62EF">
      <w:pPr>
        <w:pStyle w:val="Code"/>
      </w:pPr>
      <w:r>
        <w:t>bool pausemenu(bool hotseat)</w:t>
      </w:r>
    </w:p>
    <w:p w14:paraId="717DA554" w14:textId="77777777" w:rsidR="004C62EF" w:rsidRDefault="004C62EF" w:rsidP="004C62EF">
      <w:pPr>
        <w:pStyle w:val="Code"/>
      </w:pPr>
      <w:r>
        <w:t>{</w:t>
      </w:r>
    </w:p>
    <w:p w14:paraId="7C3C774E" w14:textId="77777777" w:rsidR="004C62EF" w:rsidRDefault="004C62EF" w:rsidP="004C62EF">
      <w:pPr>
        <w:pStyle w:val="Code"/>
      </w:pPr>
      <w:r>
        <w:tab/>
        <w:t>const int CENTERING = 8;</w:t>
      </w:r>
    </w:p>
    <w:p w14:paraId="36B9EBD7" w14:textId="77777777" w:rsidR="004C62EF" w:rsidRDefault="004C62EF" w:rsidP="004C62EF">
      <w:pPr>
        <w:pStyle w:val="Code"/>
      </w:pPr>
      <w:r>
        <w:tab/>
      </w:r>
    </w:p>
    <w:p w14:paraId="15995E5D" w14:textId="77777777" w:rsidR="004C62EF" w:rsidRDefault="004C62EF" w:rsidP="004C62EF">
      <w:pPr>
        <w:pStyle w:val="Code"/>
      </w:pPr>
      <w:r>
        <w:tab/>
        <w:t>bool renderMain = true, renderSelection = true;</w:t>
      </w:r>
    </w:p>
    <w:p w14:paraId="37C5E5A9" w14:textId="77777777" w:rsidR="004C62EF" w:rsidRDefault="004C62EF" w:rsidP="004C62EF">
      <w:pPr>
        <w:pStyle w:val="Code"/>
      </w:pPr>
      <w:r>
        <w:tab/>
        <w:t>char key;</w:t>
      </w:r>
    </w:p>
    <w:p w14:paraId="3E084FFF" w14:textId="77777777" w:rsidR="004C62EF" w:rsidRDefault="004C62EF" w:rsidP="004C62EF">
      <w:pPr>
        <w:pStyle w:val="Code"/>
      </w:pPr>
      <w:r>
        <w:tab/>
        <w:t>int selection = 0;</w:t>
      </w:r>
    </w:p>
    <w:p w14:paraId="5FF1CE0A" w14:textId="77777777" w:rsidR="004C62EF" w:rsidRDefault="004C62EF" w:rsidP="004C62EF">
      <w:pPr>
        <w:pStyle w:val="Code"/>
      </w:pPr>
      <w:r>
        <w:tab/>
        <w:t>COORD cursorPosition;</w:t>
      </w:r>
    </w:p>
    <w:p w14:paraId="5A7A3EC2" w14:textId="77777777" w:rsidR="004C62EF" w:rsidRDefault="004C62EF" w:rsidP="004C62EF">
      <w:pPr>
        <w:pStyle w:val="Code"/>
      </w:pPr>
      <w:r>
        <w:tab/>
        <w:t>HANDLE gameBoardBuffer = CreateConsoleScreenBuffer(GENERIC_READ | GENERIC_WRITE, 0, NULL, CONSOLE_TEXTMODE_BUFFER, NULL);</w:t>
      </w:r>
    </w:p>
    <w:p w14:paraId="1EC66C40" w14:textId="77777777" w:rsidR="004C62EF" w:rsidRDefault="004C62EF" w:rsidP="004C62EF">
      <w:pPr>
        <w:pStyle w:val="Code"/>
      </w:pPr>
      <w:r>
        <w:tab/>
        <w:t>HANDLE stdOut = GetStdHandle(STD_OUTPUT_HANDLE);</w:t>
      </w:r>
    </w:p>
    <w:p w14:paraId="3D338993" w14:textId="77777777" w:rsidR="004C62EF" w:rsidRDefault="004C62EF" w:rsidP="004C62EF">
      <w:pPr>
        <w:pStyle w:val="Code"/>
      </w:pPr>
      <w:r>
        <w:tab/>
      </w:r>
    </w:p>
    <w:p w14:paraId="7D319A53" w14:textId="77777777" w:rsidR="004C62EF" w:rsidRDefault="004C62EF" w:rsidP="004C62EF">
      <w:pPr>
        <w:pStyle w:val="Code"/>
      </w:pPr>
      <w:r>
        <w:tab/>
        <w:t>copybuffer(&amp;gameBoardBuffer, &amp;stdOut);</w:t>
      </w:r>
    </w:p>
    <w:p w14:paraId="72FA5EC1" w14:textId="77777777" w:rsidR="004C62EF" w:rsidRDefault="004C62EF" w:rsidP="004C62EF">
      <w:pPr>
        <w:pStyle w:val="Code"/>
      </w:pPr>
      <w:r>
        <w:tab/>
      </w:r>
    </w:p>
    <w:p w14:paraId="0A121504" w14:textId="77777777" w:rsidR="004C62EF" w:rsidRDefault="004C62EF" w:rsidP="004C62EF">
      <w:pPr>
        <w:pStyle w:val="Code"/>
      </w:pPr>
      <w:r>
        <w:tab/>
        <w:t>while (true)</w:t>
      </w:r>
    </w:p>
    <w:p w14:paraId="72BCFA84" w14:textId="77777777" w:rsidR="004C62EF" w:rsidRDefault="004C62EF" w:rsidP="004C62EF">
      <w:pPr>
        <w:pStyle w:val="Code"/>
      </w:pPr>
      <w:r>
        <w:tab/>
        <w:t>{</w:t>
      </w:r>
    </w:p>
    <w:p w14:paraId="56E37F68" w14:textId="77777777" w:rsidR="004C62EF" w:rsidRDefault="004C62EF" w:rsidP="004C62EF">
      <w:pPr>
        <w:pStyle w:val="Code"/>
      </w:pPr>
      <w:r>
        <w:tab/>
      </w:r>
      <w:r>
        <w:tab/>
        <w:t>if (consoleSizeChanged || renderMain)</w:t>
      </w:r>
    </w:p>
    <w:p w14:paraId="709B9085" w14:textId="77777777" w:rsidR="004C62EF" w:rsidRDefault="004C62EF" w:rsidP="004C62EF">
      <w:pPr>
        <w:pStyle w:val="Code"/>
      </w:pPr>
      <w:r>
        <w:tab/>
      </w:r>
      <w:r>
        <w:tab/>
        <w:t>{</w:t>
      </w:r>
    </w:p>
    <w:p w14:paraId="1B04330F" w14:textId="77777777" w:rsidR="004C62EF" w:rsidRDefault="004C62EF" w:rsidP="004C62EF">
      <w:pPr>
        <w:pStyle w:val="Code"/>
      </w:pPr>
      <w:r>
        <w:tab/>
      </w:r>
      <w:r>
        <w:tab/>
      </w:r>
      <w:r>
        <w:tab/>
        <w:t>cls();</w:t>
      </w:r>
    </w:p>
    <w:p w14:paraId="0B2779EE" w14:textId="77777777" w:rsidR="004C62EF" w:rsidRDefault="004C62EF" w:rsidP="004C62EF">
      <w:pPr>
        <w:pStyle w:val="Code"/>
      </w:pPr>
      <w:r>
        <w:tab/>
      </w:r>
      <w:r>
        <w:tab/>
      </w:r>
      <w:r>
        <w:tab/>
      </w:r>
    </w:p>
    <w:p w14:paraId="047D4AC6" w14:textId="77777777" w:rsidR="004C62EF" w:rsidRDefault="004C62EF" w:rsidP="004C62EF">
      <w:pPr>
        <w:pStyle w:val="Code"/>
      </w:pPr>
      <w:r>
        <w:tab/>
      </w:r>
      <w:r>
        <w:tab/>
      </w:r>
      <w:r>
        <w:tab/>
        <w:t>vcenter(7);</w:t>
      </w:r>
    </w:p>
    <w:p w14:paraId="55AA40F4" w14:textId="77777777" w:rsidR="004C62EF" w:rsidRDefault="004C62EF" w:rsidP="004C62EF">
      <w:pPr>
        <w:pStyle w:val="Code"/>
      </w:pPr>
      <w:r>
        <w:tab/>
      </w:r>
      <w:r>
        <w:tab/>
      </w:r>
      <w:r>
        <w:tab/>
        <w:t>hcenter("PAUSE MENU");</w:t>
      </w:r>
    </w:p>
    <w:p w14:paraId="7F8AC53A" w14:textId="77777777" w:rsidR="004C62EF" w:rsidRDefault="004C62EF" w:rsidP="004C62EF">
      <w:pPr>
        <w:pStyle w:val="Code"/>
      </w:pPr>
      <w:r>
        <w:tab/>
      </w:r>
      <w:r>
        <w:tab/>
      </w:r>
      <w:r>
        <w:tab/>
        <w:t>fputs("\n\n", stdout);</w:t>
      </w:r>
    </w:p>
    <w:p w14:paraId="09BD3431" w14:textId="77777777" w:rsidR="004C62EF" w:rsidRDefault="004C62EF" w:rsidP="004C62EF">
      <w:pPr>
        <w:pStyle w:val="Code"/>
      </w:pPr>
      <w:r>
        <w:tab/>
      </w:r>
      <w:r>
        <w:tab/>
      </w:r>
      <w:r>
        <w:tab/>
      </w:r>
    </w:p>
    <w:p w14:paraId="3A87E17E" w14:textId="77777777" w:rsidR="004C62EF" w:rsidRDefault="004C62EF" w:rsidP="004C62EF">
      <w:pPr>
        <w:pStyle w:val="Code"/>
      </w:pPr>
      <w:r>
        <w:tab/>
      </w:r>
      <w:r>
        <w:tab/>
      </w:r>
      <w:r>
        <w:tab/>
        <w:t>cursorPosition = hcenter(CENTERING, "Resume\n");</w:t>
      </w:r>
    </w:p>
    <w:p w14:paraId="09E26044" w14:textId="77777777" w:rsidR="004C62EF" w:rsidRDefault="004C62EF" w:rsidP="004C62EF">
      <w:pPr>
        <w:pStyle w:val="Code"/>
      </w:pPr>
      <w:r>
        <w:tab/>
      </w:r>
      <w:r>
        <w:tab/>
      </w:r>
      <w:r>
        <w:tab/>
        <w:t>cursorPosition.X -= 2;</w:t>
      </w:r>
    </w:p>
    <w:p w14:paraId="4C93BABD" w14:textId="77777777" w:rsidR="004C62EF" w:rsidRDefault="004C62EF" w:rsidP="004C62EF">
      <w:pPr>
        <w:pStyle w:val="Code"/>
      </w:pPr>
      <w:r>
        <w:tab/>
      </w:r>
      <w:r>
        <w:tab/>
      </w:r>
      <w:r>
        <w:tab/>
      </w:r>
    </w:p>
    <w:p w14:paraId="5A6FBAAD" w14:textId="77777777" w:rsidR="004C62EF" w:rsidRDefault="004C62EF" w:rsidP="004C62EF">
      <w:pPr>
        <w:pStyle w:val="Code"/>
      </w:pPr>
      <w:r>
        <w:tab/>
      </w:r>
      <w:r>
        <w:tab/>
      </w:r>
      <w:r>
        <w:tab/>
        <w:t>hcenter(CENTERING, "Restart\n");</w:t>
      </w:r>
    </w:p>
    <w:p w14:paraId="0B596CC5" w14:textId="77777777" w:rsidR="004C62EF" w:rsidRDefault="004C62EF" w:rsidP="004C62EF">
      <w:pPr>
        <w:pStyle w:val="Code"/>
      </w:pPr>
      <w:r>
        <w:tab/>
      </w:r>
      <w:r>
        <w:tab/>
      </w:r>
      <w:r>
        <w:tab/>
        <w:t>hcenter(CENTERING, "Controls\n");</w:t>
      </w:r>
    </w:p>
    <w:p w14:paraId="00AE86F4" w14:textId="77777777" w:rsidR="004C62EF" w:rsidRDefault="004C62EF" w:rsidP="004C62EF">
      <w:pPr>
        <w:pStyle w:val="Code"/>
      </w:pPr>
      <w:r>
        <w:tab/>
      </w:r>
      <w:r>
        <w:tab/>
      </w:r>
      <w:r>
        <w:tab/>
        <w:t>hcenter(CENTERING, "Go to main menu\n");</w:t>
      </w:r>
    </w:p>
    <w:p w14:paraId="427BF9C2" w14:textId="77777777" w:rsidR="004C62EF" w:rsidRDefault="004C62EF" w:rsidP="004C62EF">
      <w:pPr>
        <w:pStyle w:val="Code"/>
      </w:pPr>
      <w:r>
        <w:tab/>
      </w:r>
      <w:r>
        <w:tab/>
      </w:r>
      <w:r>
        <w:tab/>
        <w:t>hcenter(CENTERING, "Quit game");</w:t>
      </w:r>
    </w:p>
    <w:p w14:paraId="29296D62" w14:textId="77777777" w:rsidR="004C62EF" w:rsidRDefault="004C62EF" w:rsidP="004C62EF">
      <w:pPr>
        <w:pStyle w:val="Code"/>
      </w:pPr>
      <w:r>
        <w:tab/>
      </w:r>
      <w:r>
        <w:tab/>
      </w:r>
      <w:r>
        <w:tab/>
      </w:r>
    </w:p>
    <w:p w14:paraId="355608BE" w14:textId="77777777" w:rsidR="004C62EF" w:rsidRDefault="004C62EF" w:rsidP="004C62EF">
      <w:pPr>
        <w:pStyle w:val="Code"/>
      </w:pPr>
      <w:r>
        <w:tab/>
      </w:r>
      <w:r>
        <w:tab/>
      </w:r>
      <w:r>
        <w:tab/>
        <w:t>consoleSizeChanged = false;</w:t>
      </w:r>
    </w:p>
    <w:p w14:paraId="409A2715" w14:textId="77777777" w:rsidR="004C62EF" w:rsidRDefault="004C62EF" w:rsidP="004C62EF">
      <w:pPr>
        <w:pStyle w:val="Code"/>
      </w:pPr>
      <w:r>
        <w:tab/>
      </w:r>
      <w:r>
        <w:tab/>
      </w:r>
      <w:r>
        <w:tab/>
        <w:t>renderMain = false;</w:t>
      </w:r>
    </w:p>
    <w:p w14:paraId="74DA2419" w14:textId="77777777" w:rsidR="004C62EF" w:rsidRDefault="004C62EF" w:rsidP="004C62EF">
      <w:pPr>
        <w:pStyle w:val="Code"/>
      </w:pPr>
      <w:r>
        <w:tab/>
      </w:r>
      <w:r>
        <w:tab/>
      </w:r>
      <w:r>
        <w:tab/>
        <w:t>renderSelection = true;</w:t>
      </w:r>
    </w:p>
    <w:p w14:paraId="6FA7BA41" w14:textId="77777777" w:rsidR="004C62EF" w:rsidRDefault="004C62EF" w:rsidP="004C62EF">
      <w:pPr>
        <w:pStyle w:val="Code"/>
      </w:pPr>
      <w:r>
        <w:tab/>
      </w:r>
      <w:r>
        <w:tab/>
        <w:t>}</w:t>
      </w:r>
    </w:p>
    <w:p w14:paraId="10A15477" w14:textId="77777777" w:rsidR="004C62EF" w:rsidRDefault="004C62EF" w:rsidP="004C62EF">
      <w:pPr>
        <w:pStyle w:val="Code"/>
      </w:pPr>
      <w:r>
        <w:tab/>
      </w:r>
      <w:r>
        <w:tab/>
      </w:r>
    </w:p>
    <w:p w14:paraId="18320EA8" w14:textId="77777777" w:rsidR="004C62EF" w:rsidRDefault="004C62EF" w:rsidP="004C62EF">
      <w:pPr>
        <w:pStyle w:val="Code"/>
      </w:pPr>
      <w:r>
        <w:lastRenderedPageBreak/>
        <w:t>#ifdef DEBUG</w:t>
      </w:r>
    </w:p>
    <w:p w14:paraId="53690A10" w14:textId="77777777" w:rsidR="004C62EF" w:rsidRDefault="004C62EF" w:rsidP="004C62EF">
      <w:pPr>
        <w:pStyle w:val="Code"/>
      </w:pPr>
      <w:r>
        <w:tab/>
      </w:r>
      <w:r>
        <w:tab/>
        <w:t>DEBUG_MAIN;</w:t>
      </w:r>
    </w:p>
    <w:p w14:paraId="7FB3E924" w14:textId="77777777" w:rsidR="004C62EF" w:rsidRDefault="004C62EF" w:rsidP="004C62EF">
      <w:pPr>
        <w:pStyle w:val="Code"/>
      </w:pPr>
      <w:r>
        <w:t>#endif</w:t>
      </w:r>
    </w:p>
    <w:p w14:paraId="34040869" w14:textId="77777777" w:rsidR="004C62EF" w:rsidRDefault="004C62EF" w:rsidP="004C62EF">
      <w:pPr>
        <w:pStyle w:val="Code"/>
      </w:pPr>
      <w:r>
        <w:tab/>
      </w:r>
      <w:r>
        <w:tab/>
      </w:r>
    </w:p>
    <w:p w14:paraId="19C36137" w14:textId="77777777" w:rsidR="004C62EF" w:rsidRDefault="004C62EF" w:rsidP="004C62EF">
      <w:pPr>
        <w:pStyle w:val="Code"/>
      </w:pPr>
      <w:r>
        <w:tab/>
      </w:r>
      <w:r>
        <w:tab/>
        <w:t>if (renderSelection)</w:t>
      </w:r>
    </w:p>
    <w:p w14:paraId="77752FE0" w14:textId="77777777" w:rsidR="004C62EF" w:rsidRDefault="004C62EF" w:rsidP="004C62EF">
      <w:pPr>
        <w:pStyle w:val="Code"/>
      </w:pPr>
      <w:r>
        <w:tab/>
      </w:r>
      <w:r>
        <w:tab/>
        <w:t>{</w:t>
      </w:r>
    </w:p>
    <w:p w14:paraId="65BAADB7" w14:textId="77777777" w:rsidR="004C62EF" w:rsidRDefault="004C62EF" w:rsidP="004C62EF">
      <w:pPr>
        <w:pStyle w:val="Code"/>
      </w:pPr>
      <w:r>
        <w:tab/>
      </w:r>
      <w:r>
        <w:tab/>
      </w:r>
      <w:r>
        <w:tab/>
        <w:t>for (int i = -1; i &lt;= 1; i += 2)</w:t>
      </w:r>
    </w:p>
    <w:p w14:paraId="45A743BC" w14:textId="77777777" w:rsidR="004C62EF" w:rsidRDefault="004C62EF" w:rsidP="004C62EF">
      <w:pPr>
        <w:pStyle w:val="Code"/>
      </w:pPr>
      <w:r>
        <w:tab/>
      </w:r>
      <w:r>
        <w:tab/>
      </w:r>
      <w:r>
        <w:tab/>
        <w:t>{</w:t>
      </w:r>
    </w:p>
    <w:p w14:paraId="3CDE5F9C" w14:textId="77777777" w:rsidR="004C62EF" w:rsidRDefault="004C62EF" w:rsidP="004C62EF">
      <w:pPr>
        <w:pStyle w:val="Code"/>
      </w:pPr>
      <w:r>
        <w:tab/>
      </w:r>
      <w:r>
        <w:tab/>
      </w:r>
      <w:r>
        <w:tab/>
      </w:r>
      <w:r>
        <w:tab/>
        <w:t>movecursor(cursorPosition.X, cursorPosition.Y + selection + i);</w:t>
      </w:r>
    </w:p>
    <w:p w14:paraId="3A06B51F" w14:textId="77777777" w:rsidR="004C62EF" w:rsidRDefault="004C62EF" w:rsidP="004C62EF">
      <w:pPr>
        <w:pStyle w:val="Code"/>
      </w:pPr>
      <w:r>
        <w:tab/>
      </w:r>
      <w:r>
        <w:tab/>
      </w:r>
      <w:r>
        <w:tab/>
      </w:r>
      <w:r>
        <w:tab/>
        <w:t>putchar(' ');</w:t>
      </w:r>
    </w:p>
    <w:p w14:paraId="2E5F2ABF" w14:textId="77777777" w:rsidR="004C62EF" w:rsidRDefault="004C62EF" w:rsidP="004C62EF">
      <w:pPr>
        <w:pStyle w:val="Code"/>
      </w:pPr>
      <w:r>
        <w:tab/>
      </w:r>
      <w:r>
        <w:tab/>
      </w:r>
      <w:r>
        <w:tab/>
        <w:t>}</w:t>
      </w:r>
    </w:p>
    <w:p w14:paraId="13F7BBFA" w14:textId="77777777" w:rsidR="004C62EF" w:rsidRDefault="004C62EF" w:rsidP="004C62EF">
      <w:pPr>
        <w:pStyle w:val="Code"/>
      </w:pPr>
      <w:r>
        <w:tab/>
      </w:r>
      <w:r>
        <w:tab/>
      </w:r>
      <w:r>
        <w:tab/>
      </w:r>
    </w:p>
    <w:p w14:paraId="21F33073" w14:textId="77777777" w:rsidR="004C62EF" w:rsidRDefault="004C62EF" w:rsidP="004C62EF">
      <w:pPr>
        <w:pStyle w:val="Code"/>
      </w:pPr>
      <w:r>
        <w:tab/>
      </w:r>
      <w:r>
        <w:tab/>
      </w:r>
      <w:r>
        <w:tab/>
        <w:t>movecursor(cursorPosition.X, cursorPosition.Y + selection);</w:t>
      </w:r>
    </w:p>
    <w:p w14:paraId="09968253" w14:textId="77777777" w:rsidR="004C62EF" w:rsidRDefault="004C62EF" w:rsidP="004C62EF">
      <w:pPr>
        <w:pStyle w:val="Code"/>
      </w:pPr>
      <w:r>
        <w:tab/>
      </w:r>
      <w:r>
        <w:tab/>
      </w:r>
      <w:r>
        <w:tab/>
        <w:t>putchar('&gt;');</w:t>
      </w:r>
    </w:p>
    <w:p w14:paraId="6E1255C2" w14:textId="77777777" w:rsidR="004C62EF" w:rsidRDefault="004C62EF" w:rsidP="004C62EF">
      <w:pPr>
        <w:pStyle w:val="Code"/>
      </w:pPr>
      <w:r>
        <w:tab/>
      </w:r>
      <w:r>
        <w:tab/>
      </w:r>
      <w:r>
        <w:tab/>
      </w:r>
    </w:p>
    <w:p w14:paraId="5070E8BD" w14:textId="77777777" w:rsidR="004C62EF" w:rsidRDefault="004C62EF" w:rsidP="004C62EF">
      <w:pPr>
        <w:pStyle w:val="Code"/>
      </w:pPr>
      <w:r>
        <w:tab/>
      </w:r>
      <w:r>
        <w:tab/>
      </w:r>
      <w:r>
        <w:tab/>
        <w:t>renderSelection = false;</w:t>
      </w:r>
    </w:p>
    <w:p w14:paraId="169D7ED8" w14:textId="77777777" w:rsidR="004C62EF" w:rsidRDefault="004C62EF" w:rsidP="004C62EF">
      <w:pPr>
        <w:pStyle w:val="Code"/>
      </w:pPr>
      <w:r>
        <w:tab/>
      </w:r>
      <w:r>
        <w:tab/>
        <w:t>}</w:t>
      </w:r>
    </w:p>
    <w:p w14:paraId="3317D253" w14:textId="77777777" w:rsidR="004C62EF" w:rsidRDefault="004C62EF" w:rsidP="004C62EF">
      <w:pPr>
        <w:pStyle w:val="Code"/>
      </w:pPr>
      <w:r>
        <w:tab/>
      </w:r>
      <w:r>
        <w:tab/>
      </w:r>
    </w:p>
    <w:p w14:paraId="33EC9A49" w14:textId="77777777" w:rsidR="004C62EF" w:rsidRDefault="004C62EF" w:rsidP="004C62EF">
      <w:pPr>
        <w:pStyle w:val="Code"/>
      </w:pPr>
      <w:r>
        <w:tab/>
      </w:r>
      <w:r>
        <w:tab/>
        <w:t>if (kbhit())</w:t>
      </w:r>
    </w:p>
    <w:p w14:paraId="16E7BE16" w14:textId="77777777" w:rsidR="004C62EF" w:rsidRDefault="004C62EF" w:rsidP="004C62EF">
      <w:pPr>
        <w:pStyle w:val="Code"/>
      </w:pPr>
      <w:r>
        <w:tab/>
      </w:r>
      <w:r>
        <w:tab/>
        <w:t>{</w:t>
      </w:r>
    </w:p>
    <w:p w14:paraId="5374041E" w14:textId="77777777" w:rsidR="004C62EF" w:rsidRDefault="004C62EF" w:rsidP="004C62EF">
      <w:pPr>
        <w:pStyle w:val="Code"/>
      </w:pPr>
      <w:r>
        <w:tab/>
      </w:r>
      <w:r>
        <w:tab/>
      </w:r>
      <w:r>
        <w:tab/>
        <w:t>key = getkey(getcheat(getch()));</w:t>
      </w:r>
    </w:p>
    <w:p w14:paraId="24CEE098" w14:textId="77777777" w:rsidR="004C62EF" w:rsidRDefault="004C62EF" w:rsidP="004C62EF">
      <w:pPr>
        <w:pStyle w:val="Code"/>
      </w:pPr>
      <w:r>
        <w:tab/>
      </w:r>
      <w:r>
        <w:tab/>
      </w:r>
      <w:r>
        <w:tab/>
      </w:r>
    </w:p>
    <w:p w14:paraId="2F8AFE10" w14:textId="77777777" w:rsidR="004C62EF" w:rsidRDefault="004C62EF" w:rsidP="004C62EF">
      <w:pPr>
        <w:pStyle w:val="Code"/>
      </w:pPr>
      <w:r>
        <w:tab/>
      </w:r>
      <w:r>
        <w:tab/>
      </w:r>
      <w:r>
        <w:tab/>
        <w:t>if ((key == Enter &amp;&amp; selection == 0) || key == Esc)</w:t>
      </w:r>
    </w:p>
    <w:p w14:paraId="0241734C" w14:textId="77777777" w:rsidR="004C62EF" w:rsidRDefault="004C62EF" w:rsidP="004C62EF">
      <w:pPr>
        <w:pStyle w:val="Code"/>
      </w:pPr>
      <w:r>
        <w:tab/>
      </w:r>
      <w:r>
        <w:tab/>
      </w:r>
      <w:r>
        <w:tab/>
        <w:t>{</w:t>
      </w:r>
    </w:p>
    <w:p w14:paraId="23F0E907" w14:textId="77777777" w:rsidR="004C62EF" w:rsidRDefault="004C62EF" w:rsidP="004C62EF">
      <w:pPr>
        <w:pStyle w:val="Code"/>
      </w:pPr>
      <w:r>
        <w:tab/>
      </w:r>
      <w:r>
        <w:tab/>
      </w:r>
      <w:r>
        <w:tab/>
      </w:r>
      <w:r>
        <w:tab/>
        <w:t>forceconsolesize();</w:t>
      </w:r>
    </w:p>
    <w:p w14:paraId="6C2870C8" w14:textId="77777777" w:rsidR="004C62EF" w:rsidRDefault="004C62EF" w:rsidP="004C62EF">
      <w:pPr>
        <w:pStyle w:val="Code"/>
      </w:pPr>
      <w:r>
        <w:tab/>
      </w:r>
      <w:r>
        <w:tab/>
      </w:r>
      <w:r>
        <w:tab/>
      </w:r>
      <w:r>
        <w:tab/>
        <w:t>copybuffer(&amp;stdOut, &amp;gameBoardBuffer);</w:t>
      </w:r>
    </w:p>
    <w:p w14:paraId="667BA52F" w14:textId="77777777" w:rsidR="004C62EF" w:rsidRDefault="004C62EF" w:rsidP="004C62EF">
      <w:pPr>
        <w:pStyle w:val="Code"/>
      </w:pPr>
      <w:r>
        <w:tab/>
      </w:r>
      <w:r>
        <w:tab/>
      </w:r>
      <w:r>
        <w:tab/>
      </w:r>
      <w:r>
        <w:tab/>
      </w:r>
    </w:p>
    <w:p w14:paraId="307CF815" w14:textId="77777777" w:rsidR="004C62EF" w:rsidRDefault="004C62EF" w:rsidP="004C62EF">
      <w:pPr>
        <w:pStyle w:val="Code"/>
      </w:pPr>
      <w:r>
        <w:tab/>
      </w:r>
      <w:r>
        <w:tab/>
      </w:r>
      <w:r>
        <w:tab/>
      </w:r>
      <w:r>
        <w:tab/>
        <w:t>return false;</w:t>
      </w:r>
    </w:p>
    <w:p w14:paraId="454608B5" w14:textId="77777777" w:rsidR="004C62EF" w:rsidRDefault="004C62EF" w:rsidP="004C62EF">
      <w:pPr>
        <w:pStyle w:val="Code"/>
      </w:pPr>
      <w:r>
        <w:tab/>
      </w:r>
      <w:r>
        <w:tab/>
      </w:r>
      <w:r>
        <w:tab/>
        <w:t>}</w:t>
      </w:r>
    </w:p>
    <w:p w14:paraId="2AC8E1BF" w14:textId="77777777" w:rsidR="004C62EF" w:rsidRDefault="004C62EF" w:rsidP="004C62EF">
      <w:pPr>
        <w:pStyle w:val="Code"/>
      </w:pPr>
      <w:r>
        <w:tab/>
      </w:r>
      <w:r>
        <w:tab/>
      </w:r>
      <w:r>
        <w:tab/>
        <w:t>else if (key == Enter)</w:t>
      </w:r>
    </w:p>
    <w:p w14:paraId="778915A1" w14:textId="77777777" w:rsidR="004C62EF" w:rsidRDefault="004C62EF" w:rsidP="004C62EF">
      <w:pPr>
        <w:pStyle w:val="Code"/>
      </w:pPr>
      <w:r>
        <w:tab/>
      </w:r>
      <w:r>
        <w:tab/>
      </w:r>
      <w:r>
        <w:tab/>
        <w:t>{</w:t>
      </w:r>
    </w:p>
    <w:p w14:paraId="610FB8FF" w14:textId="77777777" w:rsidR="004C62EF" w:rsidRDefault="004C62EF" w:rsidP="004C62EF">
      <w:pPr>
        <w:pStyle w:val="Code"/>
      </w:pPr>
      <w:r>
        <w:tab/>
      </w:r>
      <w:r>
        <w:tab/>
      </w:r>
      <w:r>
        <w:tab/>
      </w:r>
      <w:r>
        <w:tab/>
        <w:t>if (selection == 2)</w:t>
      </w:r>
    </w:p>
    <w:p w14:paraId="3339040D" w14:textId="77777777" w:rsidR="004C62EF" w:rsidRDefault="004C62EF" w:rsidP="004C62EF">
      <w:pPr>
        <w:pStyle w:val="Code"/>
      </w:pPr>
      <w:r>
        <w:tab/>
      </w:r>
      <w:r>
        <w:tab/>
      </w:r>
      <w:r>
        <w:tab/>
      </w:r>
      <w:r>
        <w:tab/>
        <w:t>{</w:t>
      </w:r>
    </w:p>
    <w:p w14:paraId="2D5D3267" w14:textId="77777777" w:rsidR="004C62EF" w:rsidRDefault="004C62EF" w:rsidP="004C62EF">
      <w:pPr>
        <w:pStyle w:val="Code"/>
      </w:pPr>
      <w:r>
        <w:tab/>
      </w:r>
      <w:r>
        <w:tab/>
      </w:r>
      <w:r>
        <w:tab/>
      </w:r>
      <w:r>
        <w:tab/>
      </w:r>
      <w:r>
        <w:tab/>
        <w:t>controls();</w:t>
      </w:r>
    </w:p>
    <w:p w14:paraId="6B635E6D" w14:textId="77777777" w:rsidR="004C62EF" w:rsidRDefault="004C62EF" w:rsidP="004C62EF">
      <w:pPr>
        <w:pStyle w:val="Code"/>
      </w:pPr>
      <w:r>
        <w:tab/>
      </w:r>
      <w:r>
        <w:tab/>
      </w:r>
      <w:r>
        <w:tab/>
      </w:r>
      <w:r>
        <w:tab/>
        <w:t>}</w:t>
      </w:r>
    </w:p>
    <w:p w14:paraId="5E2A6099" w14:textId="77777777" w:rsidR="004C62EF" w:rsidRDefault="004C62EF" w:rsidP="004C62EF">
      <w:pPr>
        <w:pStyle w:val="Code"/>
      </w:pPr>
      <w:r>
        <w:tab/>
      </w:r>
      <w:r>
        <w:tab/>
      </w:r>
      <w:r>
        <w:tab/>
      </w:r>
      <w:r>
        <w:tab/>
        <w:t>else</w:t>
      </w:r>
    </w:p>
    <w:p w14:paraId="1AC8C818" w14:textId="77777777" w:rsidR="004C62EF" w:rsidRDefault="004C62EF" w:rsidP="004C62EF">
      <w:pPr>
        <w:pStyle w:val="Code"/>
      </w:pPr>
      <w:r>
        <w:tab/>
      </w:r>
      <w:r>
        <w:tab/>
      </w:r>
      <w:r>
        <w:tab/>
      </w:r>
      <w:r>
        <w:tab/>
        <w:t>{</w:t>
      </w:r>
    </w:p>
    <w:p w14:paraId="23B0F386" w14:textId="77777777" w:rsidR="004C62EF" w:rsidRDefault="004C62EF" w:rsidP="004C62EF">
      <w:pPr>
        <w:pStyle w:val="Code"/>
      </w:pPr>
      <w:r>
        <w:tab/>
      </w:r>
      <w:r>
        <w:tab/>
      </w:r>
      <w:r>
        <w:tab/>
      </w:r>
      <w:r>
        <w:tab/>
      </w:r>
      <w:r>
        <w:tab/>
        <w:t>if (quitdialog(selection == 1 ? Restart : (selection == 3 ? Menu : Quit), true, hotseat))</w:t>
      </w:r>
    </w:p>
    <w:p w14:paraId="567B1500" w14:textId="77777777" w:rsidR="004C62EF" w:rsidRDefault="004C62EF" w:rsidP="004C62EF">
      <w:pPr>
        <w:pStyle w:val="Code"/>
      </w:pPr>
      <w:r>
        <w:tab/>
      </w:r>
      <w:r>
        <w:tab/>
      </w:r>
      <w:r>
        <w:tab/>
      </w:r>
      <w:r>
        <w:tab/>
      </w:r>
      <w:r>
        <w:tab/>
        <w:t>{</w:t>
      </w:r>
    </w:p>
    <w:p w14:paraId="4AE1791E" w14:textId="77777777" w:rsidR="004C62EF" w:rsidRDefault="004C62EF" w:rsidP="004C62EF">
      <w:pPr>
        <w:pStyle w:val="Code"/>
      </w:pPr>
      <w:r>
        <w:tab/>
      </w:r>
      <w:r>
        <w:tab/>
      </w:r>
      <w:r>
        <w:tab/>
      </w:r>
      <w:r>
        <w:tab/>
      </w:r>
      <w:r>
        <w:tab/>
      </w:r>
      <w:r>
        <w:tab/>
        <w:t>return true;</w:t>
      </w:r>
    </w:p>
    <w:p w14:paraId="46F03EC0" w14:textId="77777777" w:rsidR="004C62EF" w:rsidRDefault="004C62EF" w:rsidP="004C62EF">
      <w:pPr>
        <w:pStyle w:val="Code"/>
      </w:pPr>
      <w:r>
        <w:tab/>
      </w:r>
      <w:r>
        <w:tab/>
      </w:r>
      <w:r>
        <w:tab/>
      </w:r>
      <w:r>
        <w:tab/>
      </w:r>
      <w:r>
        <w:tab/>
        <w:t>}</w:t>
      </w:r>
    </w:p>
    <w:p w14:paraId="09A43733" w14:textId="77777777" w:rsidR="004C62EF" w:rsidRDefault="004C62EF" w:rsidP="004C62EF">
      <w:pPr>
        <w:pStyle w:val="Code"/>
      </w:pPr>
      <w:r>
        <w:tab/>
      </w:r>
      <w:r>
        <w:tab/>
      </w:r>
      <w:r>
        <w:tab/>
      </w:r>
      <w:r>
        <w:tab/>
        <w:t>}</w:t>
      </w:r>
    </w:p>
    <w:p w14:paraId="7BE66522" w14:textId="77777777" w:rsidR="004C62EF" w:rsidRDefault="004C62EF" w:rsidP="004C62EF">
      <w:pPr>
        <w:pStyle w:val="Code"/>
      </w:pPr>
      <w:r>
        <w:tab/>
      </w:r>
      <w:r>
        <w:tab/>
      </w:r>
      <w:r>
        <w:tab/>
      </w:r>
      <w:r>
        <w:tab/>
      </w:r>
    </w:p>
    <w:p w14:paraId="50C2BFBD" w14:textId="77777777" w:rsidR="004C62EF" w:rsidRDefault="004C62EF" w:rsidP="004C62EF">
      <w:pPr>
        <w:pStyle w:val="Code"/>
      </w:pPr>
      <w:r>
        <w:tab/>
      </w:r>
      <w:r>
        <w:tab/>
      </w:r>
      <w:r>
        <w:tab/>
      </w:r>
      <w:r>
        <w:tab/>
        <w:t>renderMain = true;</w:t>
      </w:r>
    </w:p>
    <w:p w14:paraId="5A428F33" w14:textId="77777777" w:rsidR="004C62EF" w:rsidRDefault="004C62EF" w:rsidP="004C62EF">
      <w:pPr>
        <w:pStyle w:val="Code"/>
      </w:pPr>
      <w:r>
        <w:tab/>
      </w:r>
      <w:r>
        <w:tab/>
      </w:r>
      <w:r>
        <w:tab/>
        <w:t>}</w:t>
      </w:r>
    </w:p>
    <w:p w14:paraId="467C73B0" w14:textId="77777777" w:rsidR="004C62EF" w:rsidRDefault="004C62EF" w:rsidP="004C62EF">
      <w:pPr>
        <w:pStyle w:val="Code"/>
      </w:pPr>
      <w:r>
        <w:tab/>
      </w:r>
      <w:r>
        <w:tab/>
      </w:r>
      <w:r>
        <w:tab/>
        <w:t>else if (key == Up &amp;&amp; selection != 0)</w:t>
      </w:r>
    </w:p>
    <w:p w14:paraId="2F6F10D0" w14:textId="77777777" w:rsidR="004C62EF" w:rsidRDefault="004C62EF" w:rsidP="004C62EF">
      <w:pPr>
        <w:pStyle w:val="Code"/>
      </w:pPr>
      <w:r>
        <w:tab/>
      </w:r>
      <w:r>
        <w:tab/>
      </w:r>
      <w:r>
        <w:tab/>
        <w:t>{</w:t>
      </w:r>
    </w:p>
    <w:p w14:paraId="52E4C84A" w14:textId="77777777" w:rsidR="004C62EF" w:rsidRDefault="004C62EF" w:rsidP="004C62EF">
      <w:pPr>
        <w:pStyle w:val="Code"/>
      </w:pPr>
      <w:r>
        <w:tab/>
      </w:r>
      <w:r>
        <w:tab/>
      </w:r>
      <w:r>
        <w:tab/>
      </w:r>
      <w:r>
        <w:tab/>
        <w:t>selection--;</w:t>
      </w:r>
    </w:p>
    <w:p w14:paraId="2DE498B9" w14:textId="77777777" w:rsidR="004C62EF" w:rsidRDefault="004C62EF" w:rsidP="004C62EF">
      <w:pPr>
        <w:pStyle w:val="Code"/>
      </w:pPr>
      <w:r>
        <w:tab/>
      </w:r>
      <w:r>
        <w:tab/>
      </w:r>
      <w:r>
        <w:tab/>
      </w:r>
      <w:r>
        <w:tab/>
        <w:t>renderSelection = true;</w:t>
      </w:r>
    </w:p>
    <w:p w14:paraId="35C3C2E1" w14:textId="77777777" w:rsidR="004C62EF" w:rsidRDefault="004C62EF" w:rsidP="004C62EF">
      <w:pPr>
        <w:pStyle w:val="Code"/>
      </w:pPr>
      <w:r>
        <w:tab/>
      </w:r>
      <w:r>
        <w:tab/>
      </w:r>
      <w:r>
        <w:tab/>
        <w:t>}</w:t>
      </w:r>
    </w:p>
    <w:p w14:paraId="32180B21" w14:textId="77777777" w:rsidR="004C62EF" w:rsidRDefault="004C62EF" w:rsidP="004C62EF">
      <w:pPr>
        <w:pStyle w:val="Code"/>
      </w:pPr>
      <w:r>
        <w:tab/>
      </w:r>
      <w:r>
        <w:tab/>
      </w:r>
      <w:r>
        <w:tab/>
        <w:t>else if (key == Down &amp;&amp; selection != 4)</w:t>
      </w:r>
    </w:p>
    <w:p w14:paraId="5F6FBF36" w14:textId="77777777" w:rsidR="004C62EF" w:rsidRDefault="004C62EF" w:rsidP="004C62EF">
      <w:pPr>
        <w:pStyle w:val="Code"/>
      </w:pPr>
      <w:r>
        <w:tab/>
      </w:r>
      <w:r>
        <w:tab/>
      </w:r>
      <w:r>
        <w:tab/>
        <w:t>{</w:t>
      </w:r>
    </w:p>
    <w:p w14:paraId="5D076CBB" w14:textId="77777777" w:rsidR="004C62EF" w:rsidRDefault="004C62EF" w:rsidP="004C62EF">
      <w:pPr>
        <w:pStyle w:val="Code"/>
      </w:pPr>
      <w:r>
        <w:tab/>
      </w:r>
      <w:r>
        <w:tab/>
      </w:r>
      <w:r>
        <w:tab/>
      </w:r>
      <w:r>
        <w:tab/>
        <w:t>selection++;</w:t>
      </w:r>
    </w:p>
    <w:p w14:paraId="00E33447" w14:textId="77777777" w:rsidR="004C62EF" w:rsidRDefault="004C62EF" w:rsidP="004C62EF">
      <w:pPr>
        <w:pStyle w:val="Code"/>
      </w:pPr>
      <w:r>
        <w:tab/>
      </w:r>
      <w:r>
        <w:tab/>
      </w:r>
      <w:r>
        <w:tab/>
      </w:r>
      <w:r>
        <w:tab/>
        <w:t>renderSelection = true;</w:t>
      </w:r>
    </w:p>
    <w:p w14:paraId="27594250" w14:textId="77777777" w:rsidR="004C62EF" w:rsidRDefault="004C62EF" w:rsidP="004C62EF">
      <w:pPr>
        <w:pStyle w:val="Code"/>
      </w:pPr>
      <w:r>
        <w:tab/>
      </w:r>
      <w:r>
        <w:tab/>
      </w:r>
      <w:r>
        <w:tab/>
        <w:t>}</w:t>
      </w:r>
    </w:p>
    <w:p w14:paraId="2651CB96" w14:textId="77777777" w:rsidR="004C62EF" w:rsidRDefault="004C62EF" w:rsidP="004C62EF">
      <w:pPr>
        <w:pStyle w:val="Code"/>
      </w:pPr>
      <w:r>
        <w:tab/>
      </w:r>
      <w:r>
        <w:tab/>
        <w:t>}</w:t>
      </w:r>
    </w:p>
    <w:p w14:paraId="2AFBF446" w14:textId="77777777" w:rsidR="004C62EF" w:rsidRDefault="004C62EF" w:rsidP="004C62EF">
      <w:pPr>
        <w:pStyle w:val="Code"/>
      </w:pPr>
      <w:r>
        <w:tab/>
      </w:r>
      <w:r>
        <w:tab/>
      </w:r>
    </w:p>
    <w:p w14:paraId="1ED6FB29" w14:textId="77777777" w:rsidR="004C62EF" w:rsidRDefault="004C62EF" w:rsidP="004C62EF">
      <w:pPr>
        <w:pStyle w:val="Code"/>
      </w:pPr>
      <w:r>
        <w:tab/>
      </w:r>
      <w:r>
        <w:tab/>
        <w:t>Sleep(MENU_SLEEP);</w:t>
      </w:r>
    </w:p>
    <w:p w14:paraId="386E07EF" w14:textId="77777777" w:rsidR="004C62EF" w:rsidRDefault="004C62EF" w:rsidP="004C62EF">
      <w:pPr>
        <w:pStyle w:val="Code"/>
      </w:pPr>
      <w:r>
        <w:tab/>
        <w:t>}</w:t>
      </w:r>
    </w:p>
    <w:p w14:paraId="70332836" w14:textId="77777777" w:rsidR="004C62EF" w:rsidRDefault="004C62EF" w:rsidP="004C62EF">
      <w:pPr>
        <w:pStyle w:val="Code"/>
      </w:pPr>
      <w:r>
        <w:t>}</w:t>
      </w:r>
    </w:p>
    <w:p w14:paraId="759A939A" w14:textId="77777777" w:rsidR="004C62EF" w:rsidRDefault="004C62EF" w:rsidP="004C62EF">
      <w:pPr>
        <w:pStyle w:val="Code"/>
      </w:pPr>
    </w:p>
    <w:p w14:paraId="461D820A" w14:textId="77777777" w:rsidR="004C62EF" w:rsidRDefault="004C62EF" w:rsidP="004C62EF">
      <w:pPr>
        <w:pStyle w:val="Code"/>
      </w:pPr>
      <w:r>
        <w:t>bool quitdialog(QUITACTION action, bool playing, bool hotseat)</w:t>
      </w:r>
    </w:p>
    <w:p w14:paraId="7512A6A7" w14:textId="77777777" w:rsidR="004C62EF" w:rsidRDefault="004C62EF" w:rsidP="004C62EF">
      <w:pPr>
        <w:pStyle w:val="Code"/>
      </w:pPr>
      <w:r>
        <w:t>{</w:t>
      </w:r>
    </w:p>
    <w:p w14:paraId="67903985" w14:textId="77777777" w:rsidR="004C62EF" w:rsidRDefault="004C62EF" w:rsidP="004C62EF">
      <w:pPr>
        <w:pStyle w:val="Code"/>
      </w:pPr>
      <w:r>
        <w:tab/>
        <w:t>bool renderMain = true, renderSelection = true;</w:t>
      </w:r>
    </w:p>
    <w:p w14:paraId="22FB900A" w14:textId="77777777" w:rsidR="004C62EF" w:rsidRDefault="004C62EF" w:rsidP="004C62EF">
      <w:pPr>
        <w:pStyle w:val="Code"/>
      </w:pPr>
      <w:r>
        <w:tab/>
        <w:t>char key;</w:t>
      </w:r>
    </w:p>
    <w:p w14:paraId="27D1989D" w14:textId="77777777" w:rsidR="004C62EF" w:rsidRDefault="004C62EF" w:rsidP="004C62EF">
      <w:pPr>
        <w:pStyle w:val="Code"/>
      </w:pPr>
      <w:r>
        <w:tab/>
        <w:t>int selection = 1;</w:t>
      </w:r>
    </w:p>
    <w:p w14:paraId="2ED895BB" w14:textId="77777777" w:rsidR="004C62EF" w:rsidRDefault="004C62EF" w:rsidP="004C62EF">
      <w:pPr>
        <w:pStyle w:val="Code"/>
      </w:pPr>
      <w:r>
        <w:tab/>
        <w:t>COORD cursorPosition;</w:t>
      </w:r>
    </w:p>
    <w:p w14:paraId="45F4E07A" w14:textId="77777777" w:rsidR="004C62EF" w:rsidRDefault="004C62EF" w:rsidP="004C62EF">
      <w:pPr>
        <w:pStyle w:val="Code"/>
      </w:pPr>
      <w:r>
        <w:lastRenderedPageBreak/>
        <w:tab/>
      </w:r>
    </w:p>
    <w:p w14:paraId="5E549557" w14:textId="77777777" w:rsidR="004C62EF" w:rsidRDefault="004C62EF" w:rsidP="004C62EF">
      <w:pPr>
        <w:pStyle w:val="Code"/>
      </w:pPr>
      <w:r>
        <w:tab/>
        <w:t>while (true)</w:t>
      </w:r>
    </w:p>
    <w:p w14:paraId="6DF20F75" w14:textId="77777777" w:rsidR="004C62EF" w:rsidRDefault="004C62EF" w:rsidP="004C62EF">
      <w:pPr>
        <w:pStyle w:val="Code"/>
      </w:pPr>
      <w:r>
        <w:tab/>
        <w:t>{</w:t>
      </w:r>
    </w:p>
    <w:p w14:paraId="7A47E812" w14:textId="77777777" w:rsidR="004C62EF" w:rsidRDefault="004C62EF" w:rsidP="004C62EF">
      <w:pPr>
        <w:pStyle w:val="Code"/>
      </w:pPr>
      <w:r>
        <w:tab/>
      </w:r>
      <w:r>
        <w:tab/>
        <w:t>if (consoleSizeChanged || renderMain)</w:t>
      </w:r>
    </w:p>
    <w:p w14:paraId="339F0263" w14:textId="77777777" w:rsidR="004C62EF" w:rsidRDefault="004C62EF" w:rsidP="004C62EF">
      <w:pPr>
        <w:pStyle w:val="Code"/>
      </w:pPr>
      <w:r>
        <w:tab/>
      </w:r>
      <w:r>
        <w:tab/>
        <w:t>{</w:t>
      </w:r>
    </w:p>
    <w:p w14:paraId="762B4F93" w14:textId="77777777" w:rsidR="004C62EF" w:rsidRDefault="004C62EF" w:rsidP="004C62EF">
      <w:pPr>
        <w:pStyle w:val="Code"/>
      </w:pPr>
      <w:r>
        <w:tab/>
      </w:r>
      <w:r>
        <w:tab/>
      </w:r>
      <w:r>
        <w:tab/>
        <w:t>cls();</w:t>
      </w:r>
    </w:p>
    <w:p w14:paraId="7698C2C5" w14:textId="77777777" w:rsidR="004C62EF" w:rsidRDefault="004C62EF" w:rsidP="004C62EF">
      <w:pPr>
        <w:pStyle w:val="Code"/>
      </w:pPr>
      <w:r>
        <w:tab/>
      </w:r>
      <w:r>
        <w:tab/>
      </w:r>
      <w:r>
        <w:tab/>
      </w:r>
    </w:p>
    <w:p w14:paraId="5D74EFE2" w14:textId="77777777" w:rsidR="004C62EF" w:rsidRDefault="004C62EF" w:rsidP="004C62EF">
      <w:pPr>
        <w:pStyle w:val="Code"/>
      </w:pPr>
      <w:r>
        <w:tab/>
      </w:r>
      <w:r>
        <w:tab/>
      </w:r>
      <w:r>
        <w:tab/>
        <w:t>vcenter(playing ? 4 : 3);</w:t>
      </w:r>
    </w:p>
    <w:p w14:paraId="6A2395BA" w14:textId="77777777" w:rsidR="004C62EF" w:rsidRDefault="004C62EF" w:rsidP="004C62EF">
      <w:pPr>
        <w:pStyle w:val="Code"/>
      </w:pPr>
      <w:r>
        <w:tab/>
      </w:r>
      <w:r>
        <w:tab/>
      </w:r>
      <w:r>
        <w:tab/>
        <w:t>hcenter(action == Restart ? "Are you sure you want to restart the game?" : (action == Menu ?  "Are you sure you want to go to main menu?" : "Are you sure you want to quit the game?"));</w:t>
      </w:r>
    </w:p>
    <w:p w14:paraId="7233FE99" w14:textId="77777777" w:rsidR="004C62EF" w:rsidRDefault="004C62EF" w:rsidP="004C62EF">
      <w:pPr>
        <w:pStyle w:val="Code"/>
      </w:pPr>
      <w:r>
        <w:tab/>
      </w:r>
      <w:r>
        <w:tab/>
      </w:r>
      <w:r>
        <w:tab/>
      </w:r>
    </w:p>
    <w:p w14:paraId="4FBB215A" w14:textId="77777777" w:rsidR="004C62EF" w:rsidRDefault="004C62EF" w:rsidP="004C62EF">
      <w:pPr>
        <w:pStyle w:val="Code"/>
      </w:pPr>
      <w:r>
        <w:tab/>
      </w:r>
      <w:r>
        <w:tab/>
      </w:r>
      <w:r>
        <w:tab/>
        <w:t>if (playing)</w:t>
      </w:r>
    </w:p>
    <w:p w14:paraId="58FB5794" w14:textId="77777777" w:rsidR="004C62EF" w:rsidRDefault="004C62EF" w:rsidP="004C62EF">
      <w:pPr>
        <w:pStyle w:val="Code"/>
      </w:pPr>
      <w:r>
        <w:tab/>
      </w:r>
      <w:r>
        <w:tab/>
      </w:r>
      <w:r>
        <w:tab/>
        <w:t>{</w:t>
      </w:r>
    </w:p>
    <w:p w14:paraId="3D5BB975" w14:textId="77777777" w:rsidR="004C62EF" w:rsidRDefault="004C62EF" w:rsidP="004C62EF">
      <w:pPr>
        <w:pStyle w:val="Code"/>
      </w:pPr>
      <w:r>
        <w:tab/>
      </w:r>
      <w:r>
        <w:tab/>
      </w:r>
      <w:r>
        <w:tab/>
      </w:r>
      <w:r>
        <w:tab/>
        <w:t>putchar('\n');</w:t>
      </w:r>
    </w:p>
    <w:p w14:paraId="02E69E8A" w14:textId="77777777" w:rsidR="004C62EF" w:rsidRDefault="004C62EF" w:rsidP="004C62EF">
      <w:pPr>
        <w:pStyle w:val="Code"/>
      </w:pPr>
      <w:r>
        <w:tab/>
      </w:r>
      <w:r>
        <w:tab/>
      </w:r>
      <w:r>
        <w:tab/>
      </w:r>
      <w:r>
        <w:tab/>
        <w:t>hcenter("Your game progress will be lost!");</w:t>
      </w:r>
    </w:p>
    <w:p w14:paraId="645CD039" w14:textId="77777777" w:rsidR="004C62EF" w:rsidRDefault="004C62EF" w:rsidP="004C62EF">
      <w:pPr>
        <w:pStyle w:val="Code"/>
      </w:pPr>
      <w:r>
        <w:tab/>
      </w:r>
      <w:r>
        <w:tab/>
      </w:r>
      <w:r>
        <w:tab/>
        <w:t>}</w:t>
      </w:r>
    </w:p>
    <w:p w14:paraId="57AD0E79" w14:textId="77777777" w:rsidR="004C62EF" w:rsidRDefault="004C62EF" w:rsidP="004C62EF">
      <w:pPr>
        <w:pStyle w:val="Code"/>
      </w:pPr>
      <w:r>
        <w:tab/>
      </w:r>
      <w:r>
        <w:tab/>
      </w:r>
      <w:r>
        <w:tab/>
      </w:r>
    </w:p>
    <w:p w14:paraId="25111ACA" w14:textId="77777777" w:rsidR="004C62EF" w:rsidRDefault="004C62EF" w:rsidP="004C62EF">
      <w:pPr>
        <w:pStyle w:val="Code"/>
      </w:pPr>
      <w:r>
        <w:tab/>
      </w:r>
      <w:r>
        <w:tab/>
      </w:r>
      <w:r>
        <w:tab/>
        <w:t>fputs("\n\n", stdout);</w:t>
      </w:r>
    </w:p>
    <w:p w14:paraId="1C3D8144" w14:textId="77777777" w:rsidR="004C62EF" w:rsidRDefault="004C62EF" w:rsidP="004C62EF">
      <w:pPr>
        <w:pStyle w:val="Code"/>
      </w:pPr>
      <w:r>
        <w:tab/>
      </w:r>
      <w:r>
        <w:tab/>
      </w:r>
      <w:r>
        <w:tab/>
      </w:r>
    </w:p>
    <w:p w14:paraId="7E94C4EC" w14:textId="77777777" w:rsidR="004C62EF" w:rsidRDefault="004C62EF" w:rsidP="004C62EF">
      <w:pPr>
        <w:pStyle w:val="Code"/>
      </w:pPr>
      <w:r>
        <w:tab/>
      </w:r>
      <w:r>
        <w:tab/>
      </w:r>
      <w:r>
        <w:tab/>
        <w:t>cursorPosition = hcenter(18, "Yes");</w:t>
      </w:r>
    </w:p>
    <w:p w14:paraId="2C538CEB" w14:textId="77777777" w:rsidR="004C62EF" w:rsidRDefault="004C62EF" w:rsidP="004C62EF">
      <w:pPr>
        <w:pStyle w:val="Code"/>
      </w:pPr>
      <w:r>
        <w:tab/>
      </w:r>
      <w:r>
        <w:tab/>
      </w:r>
      <w:r>
        <w:tab/>
        <w:t>cursorPosition.X += 14;</w:t>
      </w:r>
    </w:p>
    <w:p w14:paraId="1C51DE87" w14:textId="77777777" w:rsidR="004C62EF" w:rsidRDefault="004C62EF" w:rsidP="004C62EF">
      <w:pPr>
        <w:pStyle w:val="Code"/>
      </w:pPr>
      <w:r>
        <w:tab/>
      </w:r>
      <w:r>
        <w:tab/>
      </w:r>
      <w:r>
        <w:tab/>
      </w:r>
    </w:p>
    <w:p w14:paraId="0BD29BA4" w14:textId="77777777" w:rsidR="004C62EF" w:rsidRDefault="004C62EF" w:rsidP="004C62EF">
      <w:pPr>
        <w:pStyle w:val="Code"/>
      </w:pPr>
      <w:r>
        <w:tab/>
      </w:r>
      <w:r>
        <w:tab/>
      </w:r>
      <w:r>
        <w:tab/>
        <w:t>movecursor(cursorPosition.X + 2, cursorPosition.Y);</w:t>
      </w:r>
    </w:p>
    <w:p w14:paraId="29A997B4" w14:textId="77777777" w:rsidR="004C62EF" w:rsidRDefault="004C62EF" w:rsidP="004C62EF">
      <w:pPr>
        <w:pStyle w:val="Code"/>
      </w:pPr>
      <w:r>
        <w:tab/>
      </w:r>
      <w:r>
        <w:tab/>
      </w:r>
      <w:r>
        <w:tab/>
        <w:t>fputs("No", stdout);</w:t>
      </w:r>
    </w:p>
    <w:p w14:paraId="6A2DA5E9" w14:textId="77777777" w:rsidR="004C62EF" w:rsidRDefault="004C62EF" w:rsidP="004C62EF">
      <w:pPr>
        <w:pStyle w:val="Code"/>
      </w:pPr>
      <w:r>
        <w:tab/>
      </w:r>
      <w:r>
        <w:tab/>
      </w:r>
      <w:r>
        <w:tab/>
      </w:r>
    </w:p>
    <w:p w14:paraId="7442CD75" w14:textId="77777777" w:rsidR="004C62EF" w:rsidRDefault="004C62EF" w:rsidP="004C62EF">
      <w:pPr>
        <w:pStyle w:val="Code"/>
      </w:pPr>
      <w:r>
        <w:tab/>
      </w:r>
      <w:r>
        <w:tab/>
      </w:r>
      <w:r>
        <w:tab/>
        <w:t>consoleSizeChanged = false;</w:t>
      </w:r>
    </w:p>
    <w:p w14:paraId="41D0FE56" w14:textId="77777777" w:rsidR="004C62EF" w:rsidRDefault="004C62EF" w:rsidP="004C62EF">
      <w:pPr>
        <w:pStyle w:val="Code"/>
      </w:pPr>
      <w:r>
        <w:tab/>
      </w:r>
      <w:r>
        <w:tab/>
      </w:r>
      <w:r>
        <w:tab/>
        <w:t>renderMain = false;</w:t>
      </w:r>
    </w:p>
    <w:p w14:paraId="09B9F466" w14:textId="77777777" w:rsidR="004C62EF" w:rsidRDefault="004C62EF" w:rsidP="004C62EF">
      <w:pPr>
        <w:pStyle w:val="Code"/>
      </w:pPr>
      <w:r>
        <w:tab/>
      </w:r>
      <w:r>
        <w:tab/>
      </w:r>
      <w:r>
        <w:tab/>
        <w:t>renderSelection = true;</w:t>
      </w:r>
    </w:p>
    <w:p w14:paraId="3DE1A7A6" w14:textId="77777777" w:rsidR="004C62EF" w:rsidRDefault="004C62EF" w:rsidP="004C62EF">
      <w:pPr>
        <w:pStyle w:val="Code"/>
      </w:pPr>
      <w:r>
        <w:tab/>
      </w:r>
      <w:r>
        <w:tab/>
        <w:t>}</w:t>
      </w:r>
    </w:p>
    <w:p w14:paraId="14E966CC" w14:textId="77777777" w:rsidR="004C62EF" w:rsidRDefault="004C62EF" w:rsidP="004C62EF">
      <w:pPr>
        <w:pStyle w:val="Code"/>
      </w:pPr>
      <w:r>
        <w:tab/>
      </w:r>
      <w:r>
        <w:tab/>
      </w:r>
    </w:p>
    <w:p w14:paraId="59194B44" w14:textId="77777777" w:rsidR="004C62EF" w:rsidRDefault="004C62EF" w:rsidP="004C62EF">
      <w:pPr>
        <w:pStyle w:val="Code"/>
      </w:pPr>
      <w:r>
        <w:t>#ifdef DEBUG</w:t>
      </w:r>
    </w:p>
    <w:p w14:paraId="3A696185" w14:textId="77777777" w:rsidR="004C62EF" w:rsidRDefault="004C62EF" w:rsidP="004C62EF">
      <w:pPr>
        <w:pStyle w:val="Code"/>
      </w:pPr>
      <w:r>
        <w:tab/>
      </w:r>
      <w:r>
        <w:tab/>
        <w:t>DEBUG_MAIN;</w:t>
      </w:r>
    </w:p>
    <w:p w14:paraId="77CF01C8" w14:textId="77777777" w:rsidR="004C62EF" w:rsidRDefault="004C62EF" w:rsidP="004C62EF">
      <w:pPr>
        <w:pStyle w:val="Code"/>
      </w:pPr>
      <w:r>
        <w:t>#endif</w:t>
      </w:r>
    </w:p>
    <w:p w14:paraId="5B844705" w14:textId="77777777" w:rsidR="004C62EF" w:rsidRDefault="004C62EF" w:rsidP="004C62EF">
      <w:pPr>
        <w:pStyle w:val="Code"/>
      </w:pPr>
      <w:r>
        <w:tab/>
      </w:r>
      <w:r>
        <w:tab/>
      </w:r>
    </w:p>
    <w:p w14:paraId="7CA58446" w14:textId="77777777" w:rsidR="004C62EF" w:rsidRDefault="004C62EF" w:rsidP="004C62EF">
      <w:pPr>
        <w:pStyle w:val="Code"/>
      </w:pPr>
      <w:r>
        <w:tab/>
      </w:r>
      <w:r>
        <w:tab/>
        <w:t>if (renderSelection)</w:t>
      </w:r>
    </w:p>
    <w:p w14:paraId="74D05C20" w14:textId="77777777" w:rsidR="004C62EF" w:rsidRDefault="004C62EF" w:rsidP="004C62EF">
      <w:pPr>
        <w:pStyle w:val="Code"/>
      </w:pPr>
      <w:r>
        <w:tab/>
      </w:r>
      <w:r>
        <w:tab/>
        <w:t>{</w:t>
      </w:r>
    </w:p>
    <w:p w14:paraId="786B2AA3" w14:textId="77777777" w:rsidR="004C62EF" w:rsidRDefault="004C62EF" w:rsidP="004C62EF">
      <w:pPr>
        <w:pStyle w:val="Code"/>
      </w:pPr>
      <w:r>
        <w:tab/>
      </w:r>
      <w:r>
        <w:tab/>
      </w:r>
      <w:r>
        <w:tab/>
        <w:t>movecursor(cursorPosition.X - (selection == 1 ? 16 : 0), cursorPosition.Y);</w:t>
      </w:r>
    </w:p>
    <w:p w14:paraId="424FA886" w14:textId="77777777" w:rsidR="004C62EF" w:rsidRDefault="004C62EF" w:rsidP="004C62EF">
      <w:pPr>
        <w:pStyle w:val="Code"/>
      </w:pPr>
      <w:r>
        <w:tab/>
      </w:r>
      <w:r>
        <w:tab/>
      </w:r>
      <w:r>
        <w:tab/>
        <w:t>putchar(' ');</w:t>
      </w:r>
    </w:p>
    <w:p w14:paraId="0500F985" w14:textId="77777777" w:rsidR="004C62EF" w:rsidRDefault="004C62EF" w:rsidP="004C62EF">
      <w:pPr>
        <w:pStyle w:val="Code"/>
      </w:pPr>
      <w:r>
        <w:tab/>
      </w:r>
      <w:r>
        <w:tab/>
      </w:r>
      <w:r>
        <w:tab/>
      </w:r>
    </w:p>
    <w:p w14:paraId="117118D2" w14:textId="77777777" w:rsidR="004C62EF" w:rsidRDefault="004C62EF" w:rsidP="004C62EF">
      <w:pPr>
        <w:pStyle w:val="Code"/>
      </w:pPr>
      <w:r>
        <w:tab/>
      </w:r>
      <w:r>
        <w:tab/>
      </w:r>
      <w:r>
        <w:tab/>
        <w:t>movecursor(cursorPosition.X - (selection == 0 ? 16 : 0), cursorPosition.Y);</w:t>
      </w:r>
    </w:p>
    <w:p w14:paraId="3AD1D7ED" w14:textId="77777777" w:rsidR="004C62EF" w:rsidRDefault="004C62EF" w:rsidP="004C62EF">
      <w:pPr>
        <w:pStyle w:val="Code"/>
      </w:pPr>
      <w:r>
        <w:tab/>
      </w:r>
      <w:r>
        <w:tab/>
      </w:r>
      <w:r>
        <w:tab/>
        <w:t>putchar('&gt;');</w:t>
      </w:r>
    </w:p>
    <w:p w14:paraId="1F557C50" w14:textId="77777777" w:rsidR="004C62EF" w:rsidRDefault="004C62EF" w:rsidP="004C62EF">
      <w:pPr>
        <w:pStyle w:val="Code"/>
      </w:pPr>
      <w:r>
        <w:tab/>
      </w:r>
      <w:r>
        <w:tab/>
      </w:r>
      <w:r>
        <w:tab/>
      </w:r>
    </w:p>
    <w:p w14:paraId="2D8EBB0B" w14:textId="77777777" w:rsidR="004C62EF" w:rsidRDefault="004C62EF" w:rsidP="004C62EF">
      <w:pPr>
        <w:pStyle w:val="Code"/>
      </w:pPr>
      <w:r>
        <w:tab/>
      </w:r>
      <w:r>
        <w:tab/>
      </w:r>
      <w:r>
        <w:tab/>
        <w:t>renderSelection = false;</w:t>
      </w:r>
    </w:p>
    <w:p w14:paraId="57AA4E64" w14:textId="77777777" w:rsidR="004C62EF" w:rsidRDefault="004C62EF" w:rsidP="004C62EF">
      <w:pPr>
        <w:pStyle w:val="Code"/>
      </w:pPr>
      <w:r>
        <w:tab/>
      </w:r>
      <w:r>
        <w:tab/>
        <w:t>}</w:t>
      </w:r>
    </w:p>
    <w:p w14:paraId="3B8E316A" w14:textId="77777777" w:rsidR="004C62EF" w:rsidRDefault="004C62EF" w:rsidP="004C62EF">
      <w:pPr>
        <w:pStyle w:val="Code"/>
      </w:pPr>
      <w:r>
        <w:tab/>
      </w:r>
      <w:r>
        <w:tab/>
      </w:r>
    </w:p>
    <w:p w14:paraId="590A763D" w14:textId="77777777" w:rsidR="004C62EF" w:rsidRDefault="004C62EF" w:rsidP="004C62EF">
      <w:pPr>
        <w:pStyle w:val="Code"/>
      </w:pPr>
      <w:r>
        <w:tab/>
      </w:r>
      <w:r>
        <w:tab/>
        <w:t>if (kbhit())</w:t>
      </w:r>
    </w:p>
    <w:p w14:paraId="0166EDFC" w14:textId="77777777" w:rsidR="004C62EF" w:rsidRDefault="004C62EF" w:rsidP="004C62EF">
      <w:pPr>
        <w:pStyle w:val="Code"/>
      </w:pPr>
      <w:r>
        <w:tab/>
      </w:r>
      <w:r>
        <w:tab/>
        <w:t>{</w:t>
      </w:r>
    </w:p>
    <w:p w14:paraId="64C49EA2" w14:textId="77777777" w:rsidR="004C62EF" w:rsidRDefault="004C62EF" w:rsidP="004C62EF">
      <w:pPr>
        <w:pStyle w:val="Code"/>
      </w:pPr>
      <w:r>
        <w:tab/>
      </w:r>
      <w:r>
        <w:tab/>
      </w:r>
      <w:r>
        <w:tab/>
        <w:t>key = getkey(getcheat(getch()));</w:t>
      </w:r>
    </w:p>
    <w:p w14:paraId="66068EA2" w14:textId="77777777" w:rsidR="004C62EF" w:rsidRDefault="004C62EF" w:rsidP="004C62EF">
      <w:pPr>
        <w:pStyle w:val="Code"/>
      </w:pPr>
      <w:r>
        <w:tab/>
      </w:r>
      <w:r>
        <w:tab/>
      </w:r>
      <w:r>
        <w:tab/>
      </w:r>
    </w:p>
    <w:p w14:paraId="249AC3BB" w14:textId="77777777" w:rsidR="004C62EF" w:rsidRDefault="004C62EF" w:rsidP="004C62EF">
      <w:pPr>
        <w:pStyle w:val="Code"/>
      </w:pPr>
      <w:r>
        <w:tab/>
      </w:r>
      <w:r>
        <w:tab/>
      </w:r>
      <w:r>
        <w:tab/>
        <w:t>if ((key == Enter &amp;&amp; selection == 1) || key == Esc)</w:t>
      </w:r>
    </w:p>
    <w:p w14:paraId="60539F78" w14:textId="77777777" w:rsidR="004C62EF" w:rsidRDefault="004C62EF" w:rsidP="004C62EF">
      <w:pPr>
        <w:pStyle w:val="Code"/>
      </w:pPr>
      <w:r>
        <w:tab/>
      </w:r>
      <w:r>
        <w:tab/>
      </w:r>
      <w:r>
        <w:tab/>
        <w:t>{</w:t>
      </w:r>
    </w:p>
    <w:p w14:paraId="0319A3D3" w14:textId="77777777" w:rsidR="004C62EF" w:rsidRDefault="004C62EF" w:rsidP="004C62EF">
      <w:pPr>
        <w:pStyle w:val="Code"/>
      </w:pPr>
      <w:r>
        <w:tab/>
      </w:r>
      <w:r>
        <w:tab/>
      </w:r>
      <w:r>
        <w:tab/>
      </w:r>
      <w:r>
        <w:tab/>
        <w:t>return false;</w:t>
      </w:r>
    </w:p>
    <w:p w14:paraId="09AE9858" w14:textId="77777777" w:rsidR="004C62EF" w:rsidRDefault="004C62EF" w:rsidP="004C62EF">
      <w:pPr>
        <w:pStyle w:val="Code"/>
      </w:pPr>
      <w:r>
        <w:tab/>
      </w:r>
      <w:r>
        <w:tab/>
      </w:r>
      <w:r>
        <w:tab/>
        <w:t>}</w:t>
      </w:r>
    </w:p>
    <w:p w14:paraId="0A170E6A" w14:textId="77777777" w:rsidR="004C62EF" w:rsidRDefault="004C62EF" w:rsidP="004C62EF">
      <w:pPr>
        <w:pStyle w:val="Code"/>
      </w:pPr>
      <w:r>
        <w:tab/>
      </w:r>
      <w:r>
        <w:tab/>
      </w:r>
      <w:r>
        <w:tab/>
        <w:t>else if (key == Enter)</w:t>
      </w:r>
    </w:p>
    <w:p w14:paraId="3190A395" w14:textId="77777777" w:rsidR="004C62EF" w:rsidRDefault="004C62EF" w:rsidP="004C62EF">
      <w:pPr>
        <w:pStyle w:val="Code"/>
      </w:pPr>
      <w:r>
        <w:tab/>
      </w:r>
      <w:r>
        <w:tab/>
      </w:r>
      <w:r>
        <w:tab/>
        <w:t>{</w:t>
      </w:r>
    </w:p>
    <w:p w14:paraId="14E066B9" w14:textId="77777777" w:rsidR="004C62EF" w:rsidRDefault="004C62EF" w:rsidP="004C62EF">
      <w:pPr>
        <w:pStyle w:val="Code"/>
      </w:pPr>
      <w:r>
        <w:tab/>
      </w:r>
      <w:r>
        <w:tab/>
      </w:r>
      <w:r>
        <w:tab/>
      </w:r>
      <w:r>
        <w:tab/>
        <w:t>if (action == Restart)</w:t>
      </w:r>
    </w:p>
    <w:p w14:paraId="7FD180C0" w14:textId="77777777" w:rsidR="004C62EF" w:rsidRDefault="004C62EF" w:rsidP="004C62EF">
      <w:pPr>
        <w:pStyle w:val="Code"/>
      </w:pPr>
      <w:r>
        <w:tab/>
      </w:r>
      <w:r>
        <w:tab/>
      </w:r>
      <w:r>
        <w:tab/>
      </w:r>
      <w:r>
        <w:tab/>
        <w:t>{</w:t>
      </w:r>
    </w:p>
    <w:p w14:paraId="234532C6" w14:textId="77777777" w:rsidR="004C62EF" w:rsidRDefault="004C62EF" w:rsidP="004C62EF">
      <w:pPr>
        <w:pStyle w:val="Code"/>
      </w:pPr>
      <w:r>
        <w:tab/>
      </w:r>
      <w:r>
        <w:tab/>
      </w:r>
      <w:r>
        <w:tab/>
      </w:r>
      <w:r>
        <w:tab/>
      </w:r>
      <w:r>
        <w:tab/>
        <w:t>return difficultyselection(hotseat);</w:t>
      </w:r>
    </w:p>
    <w:p w14:paraId="30B9947F" w14:textId="77777777" w:rsidR="004C62EF" w:rsidRDefault="004C62EF" w:rsidP="004C62EF">
      <w:pPr>
        <w:pStyle w:val="Code"/>
      </w:pPr>
      <w:r>
        <w:tab/>
      </w:r>
      <w:r>
        <w:tab/>
      </w:r>
      <w:r>
        <w:tab/>
      </w:r>
      <w:r>
        <w:tab/>
        <w:t>}</w:t>
      </w:r>
    </w:p>
    <w:p w14:paraId="5A829950" w14:textId="77777777" w:rsidR="004C62EF" w:rsidRDefault="004C62EF" w:rsidP="004C62EF">
      <w:pPr>
        <w:pStyle w:val="Code"/>
      </w:pPr>
      <w:r>
        <w:tab/>
      </w:r>
      <w:r>
        <w:tab/>
      </w:r>
      <w:r>
        <w:tab/>
      </w:r>
      <w:r>
        <w:tab/>
        <w:t>else if (action == Menu)</w:t>
      </w:r>
    </w:p>
    <w:p w14:paraId="5F406F59" w14:textId="77777777" w:rsidR="004C62EF" w:rsidRDefault="004C62EF" w:rsidP="004C62EF">
      <w:pPr>
        <w:pStyle w:val="Code"/>
      </w:pPr>
      <w:r>
        <w:tab/>
      </w:r>
      <w:r>
        <w:tab/>
      </w:r>
      <w:r>
        <w:tab/>
      </w:r>
      <w:r>
        <w:tab/>
        <w:t>{</w:t>
      </w:r>
    </w:p>
    <w:p w14:paraId="45FC88A4" w14:textId="77777777" w:rsidR="004C62EF" w:rsidRDefault="004C62EF" w:rsidP="004C62EF">
      <w:pPr>
        <w:pStyle w:val="Code"/>
      </w:pPr>
      <w:r>
        <w:tab/>
      </w:r>
      <w:r>
        <w:tab/>
      </w:r>
      <w:r>
        <w:tab/>
      </w:r>
      <w:r>
        <w:tab/>
      </w:r>
      <w:r>
        <w:tab/>
        <w:t>return true;</w:t>
      </w:r>
    </w:p>
    <w:p w14:paraId="0412D738" w14:textId="77777777" w:rsidR="004C62EF" w:rsidRDefault="004C62EF" w:rsidP="004C62EF">
      <w:pPr>
        <w:pStyle w:val="Code"/>
      </w:pPr>
      <w:r>
        <w:tab/>
      </w:r>
      <w:r>
        <w:tab/>
      </w:r>
      <w:r>
        <w:tab/>
      </w:r>
      <w:r>
        <w:tab/>
        <w:t>}</w:t>
      </w:r>
    </w:p>
    <w:p w14:paraId="61D73870" w14:textId="77777777" w:rsidR="004C62EF" w:rsidRDefault="004C62EF" w:rsidP="004C62EF">
      <w:pPr>
        <w:pStyle w:val="Code"/>
      </w:pPr>
      <w:r>
        <w:tab/>
      </w:r>
      <w:r>
        <w:tab/>
      </w:r>
      <w:r>
        <w:tab/>
      </w:r>
      <w:r>
        <w:tab/>
        <w:t>else //if (action == Quit)</w:t>
      </w:r>
    </w:p>
    <w:p w14:paraId="189D0A44" w14:textId="77777777" w:rsidR="004C62EF" w:rsidRDefault="004C62EF" w:rsidP="004C62EF">
      <w:pPr>
        <w:pStyle w:val="Code"/>
      </w:pPr>
      <w:r>
        <w:tab/>
      </w:r>
      <w:r>
        <w:tab/>
      </w:r>
      <w:r>
        <w:tab/>
      </w:r>
      <w:r>
        <w:tab/>
        <w:t>{</w:t>
      </w:r>
    </w:p>
    <w:p w14:paraId="5B9F838E" w14:textId="77777777" w:rsidR="004C62EF" w:rsidRDefault="004C62EF" w:rsidP="004C62EF">
      <w:pPr>
        <w:pStyle w:val="Code"/>
      </w:pPr>
      <w:r>
        <w:tab/>
      </w:r>
      <w:r>
        <w:tab/>
      </w:r>
      <w:r>
        <w:tab/>
      </w:r>
      <w:r>
        <w:tab/>
      </w:r>
      <w:r>
        <w:tab/>
        <w:t>cls();</w:t>
      </w:r>
    </w:p>
    <w:p w14:paraId="1186C8EA" w14:textId="77777777" w:rsidR="004C62EF" w:rsidRDefault="004C62EF" w:rsidP="004C62EF">
      <w:pPr>
        <w:pStyle w:val="Code"/>
      </w:pPr>
      <w:r>
        <w:tab/>
      </w:r>
      <w:r>
        <w:tab/>
      </w:r>
      <w:r>
        <w:tab/>
      </w:r>
      <w:r>
        <w:tab/>
      </w:r>
      <w:r>
        <w:tab/>
        <w:t>exit(EXIT_SUCCESS);</w:t>
      </w:r>
    </w:p>
    <w:p w14:paraId="7AD662D1" w14:textId="77777777" w:rsidR="004C62EF" w:rsidRDefault="004C62EF" w:rsidP="004C62EF">
      <w:pPr>
        <w:pStyle w:val="Code"/>
      </w:pPr>
      <w:r>
        <w:tab/>
      </w:r>
      <w:r>
        <w:tab/>
      </w:r>
      <w:r>
        <w:tab/>
      </w:r>
      <w:r>
        <w:tab/>
        <w:t>}</w:t>
      </w:r>
    </w:p>
    <w:p w14:paraId="0D99D368" w14:textId="77777777" w:rsidR="004C62EF" w:rsidRDefault="004C62EF" w:rsidP="004C62EF">
      <w:pPr>
        <w:pStyle w:val="Code"/>
      </w:pPr>
      <w:r>
        <w:lastRenderedPageBreak/>
        <w:tab/>
      </w:r>
      <w:r>
        <w:tab/>
      </w:r>
      <w:r>
        <w:tab/>
      </w:r>
      <w:r>
        <w:tab/>
      </w:r>
    </w:p>
    <w:p w14:paraId="614FEA69" w14:textId="77777777" w:rsidR="004C62EF" w:rsidRDefault="004C62EF" w:rsidP="004C62EF">
      <w:pPr>
        <w:pStyle w:val="Code"/>
      </w:pPr>
      <w:r>
        <w:tab/>
      </w:r>
      <w:r>
        <w:tab/>
      </w:r>
      <w:r>
        <w:tab/>
      </w:r>
      <w:r>
        <w:tab/>
        <w:t>renderMain = true;</w:t>
      </w:r>
    </w:p>
    <w:p w14:paraId="51E0AFBC" w14:textId="77777777" w:rsidR="004C62EF" w:rsidRDefault="004C62EF" w:rsidP="004C62EF">
      <w:pPr>
        <w:pStyle w:val="Code"/>
      </w:pPr>
      <w:r>
        <w:tab/>
      </w:r>
      <w:r>
        <w:tab/>
      </w:r>
      <w:r>
        <w:tab/>
        <w:t>}</w:t>
      </w:r>
    </w:p>
    <w:p w14:paraId="33C2A739" w14:textId="77777777" w:rsidR="004C62EF" w:rsidRDefault="004C62EF" w:rsidP="004C62EF">
      <w:pPr>
        <w:pStyle w:val="Code"/>
      </w:pPr>
      <w:r>
        <w:tab/>
      </w:r>
      <w:r>
        <w:tab/>
      </w:r>
      <w:r>
        <w:tab/>
        <w:t>else if (key == Left &amp;&amp; selection != 0)</w:t>
      </w:r>
    </w:p>
    <w:p w14:paraId="4D960D13" w14:textId="77777777" w:rsidR="004C62EF" w:rsidRDefault="004C62EF" w:rsidP="004C62EF">
      <w:pPr>
        <w:pStyle w:val="Code"/>
      </w:pPr>
      <w:r>
        <w:tab/>
      </w:r>
      <w:r>
        <w:tab/>
      </w:r>
      <w:r>
        <w:tab/>
        <w:t>{</w:t>
      </w:r>
    </w:p>
    <w:p w14:paraId="108063CD" w14:textId="77777777" w:rsidR="004C62EF" w:rsidRDefault="004C62EF" w:rsidP="004C62EF">
      <w:pPr>
        <w:pStyle w:val="Code"/>
      </w:pPr>
      <w:r>
        <w:tab/>
      </w:r>
      <w:r>
        <w:tab/>
      </w:r>
      <w:r>
        <w:tab/>
      </w:r>
      <w:r>
        <w:tab/>
        <w:t>selection--;</w:t>
      </w:r>
    </w:p>
    <w:p w14:paraId="28817768" w14:textId="77777777" w:rsidR="004C62EF" w:rsidRDefault="004C62EF" w:rsidP="004C62EF">
      <w:pPr>
        <w:pStyle w:val="Code"/>
      </w:pPr>
      <w:r>
        <w:tab/>
      </w:r>
      <w:r>
        <w:tab/>
      </w:r>
      <w:r>
        <w:tab/>
      </w:r>
      <w:r>
        <w:tab/>
        <w:t>renderSelection = true;</w:t>
      </w:r>
    </w:p>
    <w:p w14:paraId="09CE92A6" w14:textId="77777777" w:rsidR="004C62EF" w:rsidRDefault="004C62EF" w:rsidP="004C62EF">
      <w:pPr>
        <w:pStyle w:val="Code"/>
      </w:pPr>
      <w:r>
        <w:tab/>
      </w:r>
      <w:r>
        <w:tab/>
      </w:r>
      <w:r>
        <w:tab/>
        <w:t>}</w:t>
      </w:r>
    </w:p>
    <w:p w14:paraId="54DC90D1" w14:textId="77777777" w:rsidR="004C62EF" w:rsidRDefault="004C62EF" w:rsidP="004C62EF">
      <w:pPr>
        <w:pStyle w:val="Code"/>
      </w:pPr>
      <w:r>
        <w:tab/>
      </w:r>
      <w:r>
        <w:tab/>
      </w:r>
      <w:r>
        <w:tab/>
        <w:t>else if (key == Right &amp;&amp; selection != 1)</w:t>
      </w:r>
    </w:p>
    <w:p w14:paraId="2CAC89B4" w14:textId="77777777" w:rsidR="004C62EF" w:rsidRDefault="004C62EF" w:rsidP="004C62EF">
      <w:pPr>
        <w:pStyle w:val="Code"/>
      </w:pPr>
      <w:r>
        <w:tab/>
      </w:r>
      <w:r>
        <w:tab/>
      </w:r>
      <w:r>
        <w:tab/>
        <w:t>{</w:t>
      </w:r>
    </w:p>
    <w:p w14:paraId="722B87D1" w14:textId="77777777" w:rsidR="004C62EF" w:rsidRDefault="004C62EF" w:rsidP="004C62EF">
      <w:pPr>
        <w:pStyle w:val="Code"/>
      </w:pPr>
      <w:r>
        <w:tab/>
      </w:r>
      <w:r>
        <w:tab/>
      </w:r>
      <w:r>
        <w:tab/>
      </w:r>
      <w:r>
        <w:tab/>
        <w:t>selection++;</w:t>
      </w:r>
    </w:p>
    <w:p w14:paraId="0B065D6E" w14:textId="77777777" w:rsidR="004C62EF" w:rsidRDefault="004C62EF" w:rsidP="004C62EF">
      <w:pPr>
        <w:pStyle w:val="Code"/>
      </w:pPr>
      <w:r>
        <w:tab/>
      </w:r>
      <w:r>
        <w:tab/>
      </w:r>
      <w:r>
        <w:tab/>
      </w:r>
      <w:r>
        <w:tab/>
        <w:t>renderSelection = true;</w:t>
      </w:r>
    </w:p>
    <w:p w14:paraId="0E3B0C39" w14:textId="77777777" w:rsidR="004C62EF" w:rsidRDefault="004C62EF" w:rsidP="004C62EF">
      <w:pPr>
        <w:pStyle w:val="Code"/>
      </w:pPr>
      <w:r>
        <w:tab/>
      </w:r>
      <w:r>
        <w:tab/>
      </w:r>
      <w:r>
        <w:tab/>
        <w:t>}</w:t>
      </w:r>
    </w:p>
    <w:p w14:paraId="0A509039" w14:textId="77777777" w:rsidR="004C62EF" w:rsidRDefault="004C62EF" w:rsidP="004C62EF">
      <w:pPr>
        <w:pStyle w:val="Code"/>
      </w:pPr>
      <w:r>
        <w:tab/>
      </w:r>
      <w:r>
        <w:tab/>
        <w:t>}</w:t>
      </w:r>
    </w:p>
    <w:p w14:paraId="4FB97FF2" w14:textId="77777777" w:rsidR="004C62EF" w:rsidRDefault="004C62EF" w:rsidP="004C62EF">
      <w:pPr>
        <w:pStyle w:val="Code"/>
      </w:pPr>
      <w:r>
        <w:tab/>
      </w:r>
      <w:r>
        <w:tab/>
      </w:r>
    </w:p>
    <w:p w14:paraId="1A6E4B52" w14:textId="77777777" w:rsidR="004C62EF" w:rsidRDefault="004C62EF" w:rsidP="004C62EF">
      <w:pPr>
        <w:pStyle w:val="Code"/>
      </w:pPr>
      <w:r>
        <w:tab/>
      </w:r>
      <w:r>
        <w:tab/>
        <w:t>Sleep(MENU_SLEEP);</w:t>
      </w:r>
    </w:p>
    <w:p w14:paraId="144C4B8E" w14:textId="77777777" w:rsidR="004C62EF" w:rsidRDefault="004C62EF" w:rsidP="004C62EF">
      <w:pPr>
        <w:pStyle w:val="Code"/>
      </w:pPr>
      <w:r>
        <w:tab/>
        <w:t>}</w:t>
      </w:r>
    </w:p>
    <w:p w14:paraId="4DFB33FE" w14:textId="77777777" w:rsidR="004C62EF" w:rsidRDefault="004C62EF" w:rsidP="004C62EF">
      <w:pPr>
        <w:pStyle w:val="Code"/>
      </w:pPr>
      <w:r>
        <w:t>}</w:t>
      </w:r>
    </w:p>
    <w:p w14:paraId="390673F6" w14:textId="77777777" w:rsidR="004C62EF" w:rsidRDefault="004C62EF" w:rsidP="004C62EF">
      <w:pPr>
        <w:pStyle w:val="Code"/>
      </w:pPr>
    </w:p>
    <w:p w14:paraId="479B724B" w14:textId="77777777" w:rsidR="004C62EF" w:rsidRDefault="004C62EF" w:rsidP="004C62EF">
      <w:pPr>
        <w:pStyle w:val="Code"/>
      </w:pPr>
      <w:r>
        <w:t>void showscore(bool won, int score, DIFFICULTY difficulty, const char *gameMode)</w:t>
      </w:r>
    </w:p>
    <w:p w14:paraId="317C7D7D" w14:textId="77777777" w:rsidR="004C62EF" w:rsidRDefault="004C62EF" w:rsidP="004C62EF">
      <w:pPr>
        <w:pStyle w:val="Code"/>
      </w:pPr>
      <w:r>
        <w:t>{</w:t>
      </w:r>
    </w:p>
    <w:p w14:paraId="0FE700E0" w14:textId="77777777" w:rsidR="004C62EF" w:rsidRDefault="004C62EF" w:rsidP="004C62EF">
      <w:pPr>
        <w:pStyle w:val="Code"/>
      </w:pPr>
      <w:r>
        <w:tab/>
        <w:t>const int CENTERING = 7;</w:t>
      </w:r>
    </w:p>
    <w:p w14:paraId="2C194A66" w14:textId="77777777" w:rsidR="004C62EF" w:rsidRDefault="004C62EF" w:rsidP="004C62EF">
      <w:pPr>
        <w:pStyle w:val="Code"/>
      </w:pPr>
      <w:r>
        <w:tab/>
      </w:r>
    </w:p>
    <w:p w14:paraId="6147E74C" w14:textId="77777777" w:rsidR="004C62EF" w:rsidRDefault="004C62EF" w:rsidP="004C62EF">
      <w:pPr>
        <w:pStyle w:val="Code"/>
      </w:pPr>
      <w:r>
        <w:tab/>
        <w:t>bool renderMain = true, renderSelection = true;</w:t>
      </w:r>
    </w:p>
    <w:p w14:paraId="1E8129F3" w14:textId="77777777" w:rsidR="004C62EF" w:rsidRDefault="004C62EF" w:rsidP="004C62EF">
      <w:pPr>
        <w:pStyle w:val="Code"/>
      </w:pPr>
      <w:r>
        <w:tab/>
        <w:t>char key;</w:t>
      </w:r>
    </w:p>
    <w:p w14:paraId="5C3312DC" w14:textId="77777777" w:rsidR="004C62EF" w:rsidRDefault="004C62EF" w:rsidP="004C62EF">
      <w:pPr>
        <w:pStyle w:val="Code"/>
      </w:pPr>
      <w:r>
        <w:tab/>
        <w:t>int selection = 1;</w:t>
      </w:r>
    </w:p>
    <w:p w14:paraId="2E677BFB" w14:textId="77777777" w:rsidR="004C62EF" w:rsidRDefault="004C62EF" w:rsidP="004C62EF">
      <w:pPr>
        <w:pStyle w:val="Code"/>
      </w:pPr>
      <w:r>
        <w:tab/>
        <w:t>COORD cursorPosition;</w:t>
      </w:r>
    </w:p>
    <w:p w14:paraId="530C21E7" w14:textId="77777777" w:rsidR="004C62EF" w:rsidRDefault="004C62EF" w:rsidP="004C62EF">
      <w:pPr>
        <w:pStyle w:val="Code"/>
      </w:pPr>
      <w:r>
        <w:tab/>
      </w:r>
      <w:r>
        <w:tab/>
      </w:r>
    </w:p>
    <w:p w14:paraId="137D6CF8" w14:textId="77777777" w:rsidR="004C62EF" w:rsidRDefault="004C62EF" w:rsidP="004C62EF">
      <w:pPr>
        <w:pStyle w:val="Code"/>
      </w:pPr>
      <w:r>
        <w:tab/>
        <w:t>while (true)</w:t>
      </w:r>
    </w:p>
    <w:p w14:paraId="4DCA1599" w14:textId="77777777" w:rsidR="004C62EF" w:rsidRDefault="004C62EF" w:rsidP="004C62EF">
      <w:pPr>
        <w:pStyle w:val="Code"/>
      </w:pPr>
      <w:r>
        <w:tab/>
        <w:t>{</w:t>
      </w:r>
    </w:p>
    <w:p w14:paraId="5CAB6E90" w14:textId="77777777" w:rsidR="004C62EF" w:rsidRDefault="004C62EF" w:rsidP="004C62EF">
      <w:pPr>
        <w:pStyle w:val="Code"/>
      </w:pPr>
      <w:r>
        <w:tab/>
      </w:r>
      <w:r>
        <w:tab/>
        <w:t>if (consoleSizeChanged || renderMain)</w:t>
      </w:r>
    </w:p>
    <w:p w14:paraId="37BD7E4D" w14:textId="77777777" w:rsidR="004C62EF" w:rsidRDefault="004C62EF" w:rsidP="004C62EF">
      <w:pPr>
        <w:pStyle w:val="Code"/>
      </w:pPr>
      <w:r>
        <w:tab/>
      </w:r>
      <w:r>
        <w:tab/>
        <w:t>{</w:t>
      </w:r>
    </w:p>
    <w:p w14:paraId="7BA330B4" w14:textId="77777777" w:rsidR="004C62EF" w:rsidRDefault="004C62EF" w:rsidP="004C62EF">
      <w:pPr>
        <w:pStyle w:val="Code"/>
      </w:pPr>
      <w:r>
        <w:tab/>
      </w:r>
      <w:r>
        <w:tab/>
      </w:r>
      <w:r>
        <w:tab/>
        <w:t>cls();</w:t>
      </w:r>
    </w:p>
    <w:p w14:paraId="3E905656" w14:textId="77777777" w:rsidR="004C62EF" w:rsidRDefault="004C62EF" w:rsidP="004C62EF">
      <w:pPr>
        <w:pStyle w:val="Code"/>
      </w:pPr>
      <w:r>
        <w:tab/>
      </w:r>
      <w:r>
        <w:tab/>
      </w:r>
      <w:r>
        <w:tab/>
        <w:t>vcenter(14);</w:t>
      </w:r>
    </w:p>
    <w:p w14:paraId="424CFF47" w14:textId="77777777" w:rsidR="004C62EF" w:rsidRDefault="004C62EF" w:rsidP="004C62EF">
      <w:pPr>
        <w:pStyle w:val="Code"/>
      </w:pPr>
      <w:r>
        <w:tab/>
      </w:r>
      <w:r>
        <w:tab/>
      </w:r>
      <w:r>
        <w:tab/>
      </w:r>
    </w:p>
    <w:p w14:paraId="1EEA1F10" w14:textId="77777777" w:rsidR="004C62EF" w:rsidRDefault="004C62EF" w:rsidP="004C62EF">
      <w:pPr>
        <w:pStyle w:val="Code"/>
      </w:pPr>
      <w:r>
        <w:tab/>
      </w:r>
      <w:r>
        <w:tab/>
      </w:r>
      <w:r>
        <w:tab/>
        <w:t>if (won)</w:t>
      </w:r>
    </w:p>
    <w:p w14:paraId="16B65B3E" w14:textId="77777777" w:rsidR="004C62EF" w:rsidRDefault="004C62EF" w:rsidP="004C62EF">
      <w:pPr>
        <w:pStyle w:val="Code"/>
      </w:pPr>
      <w:r>
        <w:tab/>
      </w:r>
      <w:r>
        <w:tab/>
      </w:r>
      <w:r>
        <w:tab/>
        <w:t>{</w:t>
      </w:r>
    </w:p>
    <w:p w14:paraId="6CD7165D" w14:textId="77777777" w:rsidR="004C62EF" w:rsidRDefault="004C62EF" w:rsidP="004C62EF">
      <w:pPr>
        <w:pStyle w:val="Code"/>
      </w:pPr>
      <w:r>
        <w:tab/>
      </w:r>
      <w:r>
        <w:tab/>
      </w:r>
      <w:r>
        <w:tab/>
      </w:r>
      <w:r>
        <w:tab/>
        <w:t>setforeground(Green);</w:t>
      </w:r>
    </w:p>
    <w:p w14:paraId="1281DA82" w14:textId="77777777" w:rsidR="004C62EF" w:rsidRDefault="004C62EF" w:rsidP="004C62EF">
      <w:pPr>
        <w:pStyle w:val="Code"/>
      </w:pPr>
      <w:r>
        <w:tab/>
      </w:r>
      <w:r>
        <w:tab/>
      </w:r>
      <w:r>
        <w:tab/>
      </w:r>
      <w:r>
        <w:tab/>
        <w:t>bigtext("YOU WON");</w:t>
      </w:r>
    </w:p>
    <w:p w14:paraId="1AA87649" w14:textId="77777777" w:rsidR="004C62EF" w:rsidRDefault="004C62EF" w:rsidP="004C62EF">
      <w:pPr>
        <w:pStyle w:val="Code"/>
      </w:pPr>
      <w:r>
        <w:tab/>
      </w:r>
      <w:r>
        <w:tab/>
      </w:r>
      <w:r>
        <w:tab/>
        <w:t>}</w:t>
      </w:r>
    </w:p>
    <w:p w14:paraId="4BCE85D1" w14:textId="77777777" w:rsidR="004C62EF" w:rsidRDefault="004C62EF" w:rsidP="004C62EF">
      <w:pPr>
        <w:pStyle w:val="Code"/>
      </w:pPr>
      <w:r>
        <w:tab/>
      </w:r>
      <w:r>
        <w:tab/>
      </w:r>
      <w:r>
        <w:tab/>
        <w:t>else</w:t>
      </w:r>
    </w:p>
    <w:p w14:paraId="4CF07EB6" w14:textId="77777777" w:rsidR="004C62EF" w:rsidRDefault="004C62EF" w:rsidP="004C62EF">
      <w:pPr>
        <w:pStyle w:val="Code"/>
      </w:pPr>
      <w:r>
        <w:tab/>
      </w:r>
      <w:r>
        <w:tab/>
      </w:r>
      <w:r>
        <w:tab/>
        <w:t>{</w:t>
      </w:r>
    </w:p>
    <w:p w14:paraId="4139F983" w14:textId="77777777" w:rsidR="004C62EF" w:rsidRDefault="004C62EF" w:rsidP="004C62EF">
      <w:pPr>
        <w:pStyle w:val="Code"/>
      </w:pPr>
      <w:r>
        <w:tab/>
      </w:r>
      <w:r>
        <w:tab/>
      </w:r>
      <w:r>
        <w:tab/>
      </w:r>
      <w:r>
        <w:tab/>
        <w:t>setforeground(Red);</w:t>
      </w:r>
    </w:p>
    <w:p w14:paraId="6825F7EB" w14:textId="77777777" w:rsidR="004C62EF" w:rsidRDefault="004C62EF" w:rsidP="004C62EF">
      <w:pPr>
        <w:pStyle w:val="Code"/>
      </w:pPr>
      <w:r>
        <w:tab/>
      </w:r>
      <w:r>
        <w:tab/>
      </w:r>
      <w:r>
        <w:tab/>
      </w:r>
      <w:r>
        <w:tab/>
        <w:t>bigtext("GAME OVER");</w:t>
      </w:r>
    </w:p>
    <w:p w14:paraId="13A4F0B4" w14:textId="77777777" w:rsidR="004C62EF" w:rsidRDefault="004C62EF" w:rsidP="004C62EF">
      <w:pPr>
        <w:pStyle w:val="Code"/>
      </w:pPr>
      <w:r>
        <w:tab/>
      </w:r>
      <w:r>
        <w:tab/>
      </w:r>
      <w:r>
        <w:tab/>
        <w:t>}</w:t>
      </w:r>
    </w:p>
    <w:p w14:paraId="39B2E64F" w14:textId="77777777" w:rsidR="004C62EF" w:rsidRDefault="004C62EF" w:rsidP="004C62EF">
      <w:pPr>
        <w:pStyle w:val="Code"/>
      </w:pPr>
      <w:r>
        <w:tab/>
      </w:r>
      <w:r>
        <w:tab/>
      </w:r>
      <w:r>
        <w:tab/>
      </w:r>
    </w:p>
    <w:p w14:paraId="1F3A3207" w14:textId="77777777" w:rsidR="004C62EF" w:rsidRDefault="004C62EF" w:rsidP="004C62EF">
      <w:pPr>
        <w:pStyle w:val="Code"/>
      </w:pPr>
      <w:r>
        <w:tab/>
      </w:r>
      <w:r>
        <w:tab/>
      </w:r>
      <w:r>
        <w:tab/>
        <w:t>setforeground(White);</w:t>
      </w:r>
    </w:p>
    <w:p w14:paraId="169DFB68" w14:textId="77777777" w:rsidR="004C62EF" w:rsidRDefault="004C62EF" w:rsidP="004C62EF">
      <w:pPr>
        <w:pStyle w:val="Code"/>
      </w:pPr>
      <w:r>
        <w:tab/>
      </w:r>
      <w:r>
        <w:tab/>
      </w:r>
      <w:r>
        <w:tab/>
        <w:t>printf("\n\n\n");</w:t>
      </w:r>
    </w:p>
    <w:p w14:paraId="45C2757C" w14:textId="77777777" w:rsidR="004C62EF" w:rsidRDefault="004C62EF" w:rsidP="004C62EF">
      <w:pPr>
        <w:pStyle w:val="Code"/>
      </w:pPr>
      <w:r>
        <w:tab/>
      </w:r>
      <w:r>
        <w:tab/>
      </w:r>
      <w:r>
        <w:tab/>
      </w:r>
    </w:p>
    <w:p w14:paraId="5021F26F" w14:textId="77777777" w:rsidR="004C62EF" w:rsidRDefault="004C62EF" w:rsidP="004C62EF">
      <w:pPr>
        <w:pStyle w:val="Code"/>
      </w:pPr>
      <w:r>
        <w:tab/>
      </w:r>
      <w:r>
        <w:tab/>
      </w:r>
      <w:r>
        <w:tab/>
        <w:t>hcenter(14, "Your score: %d\n\n", score);</w:t>
      </w:r>
    </w:p>
    <w:p w14:paraId="415E64BD" w14:textId="77777777" w:rsidR="004C62EF" w:rsidRDefault="004C62EF" w:rsidP="004C62EF">
      <w:pPr>
        <w:pStyle w:val="Code"/>
      </w:pPr>
      <w:r>
        <w:tab/>
      </w:r>
      <w:r>
        <w:tab/>
      </w:r>
      <w:r>
        <w:tab/>
        <w:t>hcenter(18, "Difficulty: %s\n", difficulty == Easy ? "Easy" : (difficulty == Medium ? "Medium" : (difficulty == Hard ? "Hard" : "Custom")));</w:t>
      </w:r>
    </w:p>
    <w:p w14:paraId="5D4B8D63" w14:textId="77777777" w:rsidR="004C62EF" w:rsidRDefault="004C62EF" w:rsidP="004C62EF">
      <w:pPr>
        <w:pStyle w:val="Code"/>
      </w:pPr>
      <w:r>
        <w:tab/>
      </w:r>
      <w:r>
        <w:tab/>
      </w:r>
      <w:r>
        <w:tab/>
        <w:t>hcenter(18, "Game mode: %s\n\n", gameMode);</w:t>
      </w:r>
    </w:p>
    <w:p w14:paraId="367BE9EE" w14:textId="77777777" w:rsidR="004C62EF" w:rsidRDefault="004C62EF" w:rsidP="004C62EF">
      <w:pPr>
        <w:pStyle w:val="Code"/>
      </w:pPr>
      <w:r>
        <w:tab/>
      </w:r>
      <w:r>
        <w:tab/>
      </w:r>
      <w:r>
        <w:tab/>
      </w:r>
    </w:p>
    <w:p w14:paraId="4ACA1691" w14:textId="77777777" w:rsidR="004C62EF" w:rsidRDefault="004C62EF" w:rsidP="004C62EF">
      <w:pPr>
        <w:pStyle w:val="Code"/>
      </w:pPr>
      <w:r>
        <w:tab/>
      </w:r>
      <w:r>
        <w:tab/>
      </w:r>
      <w:r>
        <w:tab/>
        <w:t>cursorPosition = hcenter(CENTERING, "Restart\n");</w:t>
      </w:r>
    </w:p>
    <w:p w14:paraId="45D0A0FA" w14:textId="77777777" w:rsidR="004C62EF" w:rsidRDefault="004C62EF" w:rsidP="004C62EF">
      <w:pPr>
        <w:pStyle w:val="Code"/>
      </w:pPr>
      <w:r>
        <w:tab/>
      </w:r>
      <w:r>
        <w:tab/>
      </w:r>
      <w:r>
        <w:tab/>
        <w:t>cursorPosition.X -= 2;</w:t>
      </w:r>
    </w:p>
    <w:p w14:paraId="6FBC6AAA" w14:textId="77777777" w:rsidR="004C62EF" w:rsidRDefault="004C62EF" w:rsidP="004C62EF">
      <w:pPr>
        <w:pStyle w:val="Code"/>
      </w:pPr>
      <w:r>
        <w:tab/>
      </w:r>
      <w:r>
        <w:tab/>
      </w:r>
      <w:r>
        <w:tab/>
      </w:r>
    </w:p>
    <w:p w14:paraId="2A54DF6A" w14:textId="77777777" w:rsidR="004C62EF" w:rsidRDefault="004C62EF" w:rsidP="004C62EF">
      <w:pPr>
        <w:pStyle w:val="Code"/>
      </w:pPr>
      <w:r>
        <w:tab/>
      </w:r>
      <w:r>
        <w:tab/>
      </w:r>
      <w:r>
        <w:tab/>
        <w:t>hcenter(CENTERING, "Back");</w:t>
      </w:r>
    </w:p>
    <w:p w14:paraId="150BAF77" w14:textId="77777777" w:rsidR="004C62EF" w:rsidRDefault="004C62EF" w:rsidP="004C62EF">
      <w:pPr>
        <w:pStyle w:val="Code"/>
      </w:pPr>
      <w:r>
        <w:tab/>
      </w:r>
      <w:r>
        <w:tab/>
      </w:r>
      <w:r>
        <w:tab/>
      </w:r>
    </w:p>
    <w:p w14:paraId="7C57266B" w14:textId="77777777" w:rsidR="004C62EF" w:rsidRDefault="004C62EF" w:rsidP="004C62EF">
      <w:pPr>
        <w:pStyle w:val="Code"/>
      </w:pPr>
      <w:r>
        <w:tab/>
      </w:r>
      <w:r>
        <w:tab/>
      </w:r>
      <w:r>
        <w:tab/>
        <w:t>consoleSizeChanged = false;</w:t>
      </w:r>
    </w:p>
    <w:p w14:paraId="3669CDEF" w14:textId="77777777" w:rsidR="004C62EF" w:rsidRDefault="004C62EF" w:rsidP="004C62EF">
      <w:pPr>
        <w:pStyle w:val="Code"/>
      </w:pPr>
      <w:r>
        <w:tab/>
      </w:r>
      <w:r>
        <w:tab/>
      </w:r>
      <w:r>
        <w:tab/>
        <w:t>renderMain = false;</w:t>
      </w:r>
    </w:p>
    <w:p w14:paraId="140E156E" w14:textId="77777777" w:rsidR="004C62EF" w:rsidRDefault="004C62EF" w:rsidP="004C62EF">
      <w:pPr>
        <w:pStyle w:val="Code"/>
      </w:pPr>
      <w:r>
        <w:tab/>
      </w:r>
      <w:r>
        <w:tab/>
      </w:r>
      <w:r>
        <w:tab/>
        <w:t>renderSelection = true;</w:t>
      </w:r>
    </w:p>
    <w:p w14:paraId="7B58DB00" w14:textId="77777777" w:rsidR="004C62EF" w:rsidRDefault="004C62EF" w:rsidP="004C62EF">
      <w:pPr>
        <w:pStyle w:val="Code"/>
      </w:pPr>
      <w:r>
        <w:tab/>
      </w:r>
      <w:r>
        <w:tab/>
        <w:t>}</w:t>
      </w:r>
    </w:p>
    <w:p w14:paraId="1AD67821" w14:textId="77777777" w:rsidR="004C62EF" w:rsidRDefault="004C62EF" w:rsidP="004C62EF">
      <w:pPr>
        <w:pStyle w:val="Code"/>
      </w:pPr>
      <w:r>
        <w:tab/>
      </w:r>
      <w:r>
        <w:tab/>
      </w:r>
    </w:p>
    <w:p w14:paraId="30CB3779" w14:textId="77777777" w:rsidR="004C62EF" w:rsidRDefault="004C62EF" w:rsidP="004C62EF">
      <w:pPr>
        <w:pStyle w:val="Code"/>
      </w:pPr>
      <w:r>
        <w:t>#ifdef DEBUG</w:t>
      </w:r>
    </w:p>
    <w:p w14:paraId="7F1BDA3F" w14:textId="77777777" w:rsidR="004C62EF" w:rsidRDefault="004C62EF" w:rsidP="004C62EF">
      <w:pPr>
        <w:pStyle w:val="Code"/>
      </w:pPr>
      <w:r>
        <w:tab/>
      </w:r>
      <w:r>
        <w:tab/>
        <w:t>DEBUG_MAIN;</w:t>
      </w:r>
    </w:p>
    <w:p w14:paraId="6A90930D" w14:textId="77777777" w:rsidR="004C62EF" w:rsidRDefault="004C62EF" w:rsidP="004C62EF">
      <w:pPr>
        <w:pStyle w:val="Code"/>
      </w:pPr>
      <w:r>
        <w:t>#endif</w:t>
      </w:r>
    </w:p>
    <w:p w14:paraId="476656C7" w14:textId="77777777" w:rsidR="004C62EF" w:rsidRDefault="004C62EF" w:rsidP="004C62EF">
      <w:pPr>
        <w:pStyle w:val="Code"/>
      </w:pPr>
      <w:r>
        <w:tab/>
      </w:r>
      <w:r>
        <w:tab/>
      </w:r>
    </w:p>
    <w:p w14:paraId="3C1BF034" w14:textId="77777777" w:rsidR="004C62EF" w:rsidRDefault="004C62EF" w:rsidP="004C62EF">
      <w:pPr>
        <w:pStyle w:val="Code"/>
      </w:pPr>
      <w:r>
        <w:lastRenderedPageBreak/>
        <w:tab/>
      </w:r>
      <w:r>
        <w:tab/>
        <w:t>if (renderSelection)</w:t>
      </w:r>
    </w:p>
    <w:p w14:paraId="16DAC18D" w14:textId="77777777" w:rsidR="004C62EF" w:rsidRDefault="004C62EF" w:rsidP="004C62EF">
      <w:pPr>
        <w:pStyle w:val="Code"/>
      </w:pPr>
      <w:r>
        <w:tab/>
      </w:r>
      <w:r>
        <w:tab/>
        <w:t>{</w:t>
      </w:r>
    </w:p>
    <w:p w14:paraId="613FFCB6" w14:textId="77777777" w:rsidR="004C62EF" w:rsidRDefault="004C62EF" w:rsidP="004C62EF">
      <w:pPr>
        <w:pStyle w:val="Code"/>
      </w:pPr>
      <w:r>
        <w:tab/>
      </w:r>
      <w:r>
        <w:tab/>
      </w:r>
      <w:r>
        <w:tab/>
        <w:t>movecursor(cursorPosition.X, cursorPosition.Y + (selection == 0 ? 1 : 0));</w:t>
      </w:r>
    </w:p>
    <w:p w14:paraId="6ECEBEB0" w14:textId="77777777" w:rsidR="004C62EF" w:rsidRDefault="004C62EF" w:rsidP="004C62EF">
      <w:pPr>
        <w:pStyle w:val="Code"/>
      </w:pPr>
      <w:r>
        <w:tab/>
      </w:r>
      <w:r>
        <w:tab/>
      </w:r>
      <w:r>
        <w:tab/>
        <w:t>putchar(' ');</w:t>
      </w:r>
    </w:p>
    <w:p w14:paraId="0C764759" w14:textId="77777777" w:rsidR="004C62EF" w:rsidRDefault="004C62EF" w:rsidP="004C62EF">
      <w:pPr>
        <w:pStyle w:val="Code"/>
      </w:pPr>
      <w:r>
        <w:tab/>
      </w:r>
      <w:r>
        <w:tab/>
      </w:r>
      <w:r>
        <w:tab/>
      </w:r>
    </w:p>
    <w:p w14:paraId="309BD9E7" w14:textId="77777777" w:rsidR="004C62EF" w:rsidRDefault="004C62EF" w:rsidP="004C62EF">
      <w:pPr>
        <w:pStyle w:val="Code"/>
      </w:pPr>
      <w:r>
        <w:tab/>
      </w:r>
      <w:r>
        <w:tab/>
      </w:r>
      <w:r>
        <w:tab/>
        <w:t>movecursor(cursorPosition.X, cursorPosition.Y + selection);</w:t>
      </w:r>
    </w:p>
    <w:p w14:paraId="66035213" w14:textId="77777777" w:rsidR="004C62EF" w:rsidRDefault="004C62EF" w:rsidP="004C62EF">
      <w:pPr>
        <w:pStyle w:val="Code"/>
      </w:pPr>
      <w:r>
        <w:tab/>
      </w:r>
      <w:r>
        <w:tab/>
      </w:r>
      <w:r>
        <w:tab/>
        <w:t>putchar('&gt;');</w:t>
      </w:r>
    </w:p>
    <w:p w14:paraId="287096F8" w14:textId="77777777" w:rsidR="004C62EF" w:rsidRDefault="004C62EF" w:rsidP="004C62EF">
      <w:pPr>
        <w:pStyle w:val="Code"/>
      </w:pPr>
      <w:r>
        <w:tab/>
      </w:r>
      <w:r>
        <w:tab/>
      </w:r>
      <w:r>
        <w:tab/>
      </w:r>
    </w:p>
    <w:p w14:paraId="025C696F" w14:textId="77777777" w:rsidR="004C62EF" w:rsidRDefault="004C62EF" w:rsidP="004C62EF">
      <w:pPr>
        <w:pStyle w:val="Code"/>
      </w:pPr>
      <w:r>
        <w:tab/>
      </w:r>
      <w:r>
        <w:tab/>
      </w:r>
      <w:r>
        <w:tab/>
        <w:t>renderSelection = false;</w:t>
      </w:r>
    </w:p>
    <w:p w14:paraId="2E4589C9" w14:textId="77777777" w:rsidR="004C62EF" w:rsidRDefault="004C62EF" w:rsidP="004C62EF">
      <w:pPr>
        <w:pStyle w:val="Code"/>
      </w:pPr>
      <w:r>
        <w:tab/>
      </w:r>
      <w:r>
        <w:tab/>
        <w:t>}</w:t>
      </w:r>
    </w:p>
    <w:p w14:paraId="3CC3C248" w14:textId="77777777" w:rsidR="004C62EF" w:rsidRDefault="004C62EF" w:rsidP="004C62EF">
      <w:pPr>
        <w:pStyle w:val="Code"/>
      </w:pPr>
      <w:r>
        <w:tab/>
      </w:r>
      <w:r>
        <w:tab/>
      </w:r>
    </w:p>
    <w:p w14:paraId="3D0121F8" w14:textId="77777777" w:rsidR="004C62EF" w:rsidRDefault="004C62EF" w:rsidP="004C62EF">
      <w:pPr>
        <w:pStyle w:val="Code"/>
      </w:pPr>
      <w:r>
        <w:tab/>
      </w:r>
      <w:r>
        <w:tab/>
        <w:t>if (kbhit())</w:t>
      </w:r>
    </w:p>
    <w:p w14:paraId="6F80EA74" w14:textId="77777777" w:rsidR="004C62EF" w:rsidRDefault="004C62EF" w:rsidP="004C62EF">
      <w:pPr>
        <w:pStyle w:val="Code"/>
      </w:pPr>
      <w:r>
        <w:tab/>
      </w:r>
      <w:r>
        <w:tab/>
        <w:t>{</w:t>
      </w:r>
    </w:p>
    <w:p w14:paraId="3FAF494B" w14:textId="77777777" w:rsidR="004C62EF" w:rsidRDefault="004C62EF" w:rsidP="004C62EF">
      <w:pPr>
        <w:pStyle w:val="Code"/>
      </w:pPr>
      <w:r>
        <w:tab/>
      </w:r>
      <w:r>
        <w:tab/>
      </w:r>
      <w:r>
        <w:tab/>
        <w:t>key = getkey(getcheat(getch()));</w:t>
      </w:r>
    </w:p>
    <w:p w14:paraId="429BA47A" w14:textId="77777777" w:rsidR="004C62EF" w:rsidRDefault="004C62EF" w:rsidP="004C62EF">
      <w:pPr>
        <w:pStyle w:val="Code"/>
      </w:pPr>
      <w:r>
        <w:tab/>
      </w:r>
      <w:r>
        <w:tab/>
      </w:r>
      <w:r>
        <w:tab/>
      </w:r>
    </w:p>
    <w:p w14:paraId="6801BB2D" w14:textId="77777777" w:rsidR="004C62EF" w:rsidRDefault="004C62EF" w:rsidP="004C62EF">
      <w:pPr>
        <w:pStyle w:val="Code"/>
      </w:pPr>
      <w:r>
        <w:tab/>
      </w:r>
      <w:r>
        <w:tab/>
      </w:r>
      <w:r>
        <w:tab/>
        <w:t>if ((key == Enter &amp;&amp; selection == 1) || key == Esc)</w:t>
      </w:r>
    </w:p>
    <w:p w14:paraId="2576ABE7" w14:textId="77777777" w:rsidR="004C62EF" w:rsidRDefault="004C62EF" w:rsidP="004C62EF">
      <w:pPr>
        <w:pStyle w:val="Code"/>
      </w:pPr>
      <w:r>
        <w:tab/>
      </w:r>
      <w:r>
        <w:tab/>
      </w:r>
      <w:r>
        <w:tab/>
        <w:t>{</w:t>
      </w:r>
    </w:p>
    <w:p w14:paraId="54AD8EBD" w14:textId="77777777" w:rsidR="004C62EF" w:rsidRDefault="004C62EF" w:rsidP="004C62EF">
      <w:pPr>
        <w:pStyle w:val="Code"/>
      </w:pPr>
      <w:r>
        <w:tab/>
      </w:r>
      <w:r>
        <w:tab/>
      </w:r>
      <w:r>
        <w:tab/>
      </w:r>
      <w:r>
        <w:tab/>
        <w:t>return;</w:t>
      </w:r>
    </w:p>
    <w:p w14:paraId="2149CFFD" w14:textId="77777777" w:rsidR="004C62EF" w:rsidRDefault="004C62EF" w:rsidP="004C62EF">
      <w:pPr>
        <w:pStyle w:val="Code"/>
      </w:pPr>
      <w:r>
        <w:tab/>
      </w:r>
      <w:r>
        <w:tab/>
      </w:r>
      <w:r>
        <w:tab/>
        <w:t>}</w:t>
      </w:r>
    </w:p>
    <w:p w14:paraId="27BCE2E5" w14:textId="77777777" w:rsidR="004C62EF" w:rsidRDefault="004C62EF" w:rsidP="004C62EF">
      <w:pPr>
        <w:pStyle w:val="Code"/>
      </w:pPr>
      <w:r>
        <w:tab/>
      </w:r>
      <w:r>
        <w:tab/>
      </w:r>
      <w:r>
        <w:tab/>
        <w:t>else if (key == Enter)</w:t>
      </w:r>
    </w:p>
    <w:p w14:paraId="145937B2" w14:textId="77777777" w:rsidR="004C62EF" w:rsidRDefault="004C62EF" w:rsidP="004C62EF">
      <w:pPr>
        <w:pStyle w:val="Code"/>
      </w:pPr>
      <w:r>
        <w:tab/>
      </w:r>
      <w:r>
        <w:tab/>
      </w:r>
      <w:r>
        <w:tab/>
        <w:t>{</w:t>
      </w:r>
    </w:p>
    <w:p w14:paraId="3DBA6C99" w14:textId="77777777" w:rsidR="004C62EF" w:rsidRDefault="004C62EF" w:rsidP="004C62EF">
      <w:pPr>
        <w:pStyle w:val="Code"/>
      </w:pPr>
      <w:r>
        <w:tab/>
      </w:r>
      <w:r>
        <w:tab/>
      </w:r>
      <w:r>
        <w:tab/>
      </w:r>
      <w:r>
        <w:tab/>
        <w:t>difficultyselection(false);</w:t>
      </w:r>
    </w:p>
    <w:p w14:paraId="33E5079E" w14:textId="77777777" w:rsidR="004C62EF" w:rsidRDefault="004C62EF" w:rsidP="004C62EF">
      <w:pPr>
        <w:pStyle w:val="Code"/>
      </w:pPr>
      <w:r>
        <w:tab/>
      </w:r>
      <w:r>
        <w:tab/>
      </w:r>
      <w:r>
        <w:tab/>
      </w:r>
      <w:r>
        <w:tab/>
        <w:t>return;</w:t>
      </w:r>
    </w:p>
    <w:p w14:paraId="746210A9" w14:textId="77777777" w:rsidR="004C62EF" w:rsidRDefault="004C62EF" w:rsidP="004C62EF">
      <w:pPr>
        <w:pStyle w:val="Code"/>
      </w:pPr>
      <w:r>
        <w:tab/>
      </w:r>
      <w:r>
        <w:tab/>
      </w:r>
      <w:r>
        <w:tab/>
        <w:t>}</w:t>
      </w:r>
    </w:p>
    <w:p w14:paraId="7126228C" w14:textId="77777777" w:rsidR="004C62EF" w:rsidRDefault="004C62EF" w:rsidP="004C62EF">
      <w:pPr>
        <w:pStyle w:val="Code"/>
      </w:pPr>
      <w:r>
        <w:tab/>
      </w:r>
      <w:r>
        <w:tab/>
      </w:r>
      <w:r>
        <w:tab/>
        <w:t>else if (key == Up &amp;&amp; selection != 0)</w:t>
      </w:r>
    </w:p>
    <w:p w14:paraId="5F083823" w14:textId="77777777" w:rsidR="004C62EF" w:rsidRDefault="004C62EF" w:rsidP="004C62EF">
      <w:pPr>
        <w:pStyle w:val="Code"/>
      </w:pPr>
      <w:r>
        <w:tab/>
      </w:r>
      <w:r>
        <w:tab/>
      </w:r>
      <w:r>
        <w:tab/>
        <w:t>{</w:t>
      </w:r>
    </w:p>
    <w:p w14:paraId="595E8A7A" w14:textId="77777777" w:rsidR="004C62EF" w:rsidRDefault="004C62EF" w:rsidP="004C62EF">
      <w:pPr>
        <w:pStyle w:val="Code"/>
      </w:pPr>
      <w:r>
        <w:tab/>
      </w:r>
      <w:r>
        <w:tab/>
      </w:r>
      <w:r>
        <w:tab/>
      </w:r>
      <w:r>
        <w:tab/>
        <w:t>selection--;</w:t>
      </w:r>
    </w:p>
    <w:p w14:paraId="1AF35C83" w14:textId="77777777" w:rsidR="004C62EF" w:rsidRDefault="004C62EF" w:rsidP="004C62EF">
      <w:pPr>
        <w:pStyle w:val="Code"/>
      </w:pPr>
      <w:r>
        <w:tab/>
      </w:r>
      <w:r>
        <w:tab/>
      </w:r>
      <w:r>
        <w:tab/>
      </w:r>
      <w:r>
        <w:tab/>
        <w:t>renderSelection = true;</w:t>
      </w:r>
    </w:p>
    <w:p w14:paraId="0530E08A" w14:textId="77777777" w:rsidR="004C62EF" w:rsidRDefault="004C62EF" w:rsidP="004C62EF">
      <w:pPr>
        <w:pStyle w:val="Code"/>
      </w:pPr>
      <w:r>
        <w:tab/>
      </w:r>
      <w:r>
        <w:tab/>
      </w:r>
      <w:r>
        <w:tab/>
        <w:t>}</w:t>
      </w:r>
    </w:p>
    <w:p w14:paraId="3F22C488" w14:textId="77777777" w:rsidR="004C62EF" w:rsidRDefault="004C62EF" w:rsidP="004C62EF">
      <w:pPr>
        <w:pStyle w:val="Code"/>
      </w:pPr>
      <w:r>
        <w:tab/>
      </w:r>
      <w:r>
        <w:tab/>
      </w:r>
      <w:r>
        <w:tab/>
        <w:t>else if (key == Down &amp;&amp; selection != 1)</w:t>
      </w:r>
    </w:p>
    <w:p w14:paraId="33DA6A4D" w14:textId="77777777" w:rsidR="004C62EF" w:rsidRDefault="004C62EF" w:rsidP="004C62EF">
      <w:pPr>
        <w:pStyle w:val="Code"/>
      </w:pPr>
      <w:r>
        <w:tab/>
      </w:r>
      <w:r>
        <w:tab/>
      </w:r>
      <w:r>
        <w:tab/>
        <w:t>{</w:t>
      </w:r>
    </w:p>
    <w:p w14:paraId="5D2CDE18" w14:textId="77777777" w:rsidR="004C62EF" w:rsidRDefault="004C62EF" w:rsidP="004C62EF">
      <w:pPr>
        <w:pStyle w:val="Code"/>
      </w:pPr>
      <w:r>
        <w:tab/>
      </w:r>
      <w:r>
        <w:tab/>
      </w:r>
      <w:r>
        <w:tab/>
      </w:r>
      <w:r>
        <w:tab/>
        <w:t>selection++;</w:t>
      </w:r>
    </w:p>
    <w:p w14:paraId="1D511B8F" w14:textId="77777777" w:rsidR="004C62EF" w:rsidRDefault="004C62EF" w:rsidP="004C62EF">
      <w:pPr>
        <w:pStyle w:val="Code"/>
      </w:pPr>
      <w:r>
        <w:tab/>
      </w:r>
      <w:r>
        <w:tab/>
      </w:r>
      <w:r>
        <w:tab/>
      </w:r>
      <w:r>
        <w:tab/>
        <w:t>renderSelection = true;</w:t>
      </w:r>
    </w:p>
    <w:p w14:paraId="4B9AF273" w14:textId="77777777" w:rsidR="004C62EF" w:rsidRDefault="004C62EF" w:rsidP="004C62EF">
      <w:pPr>
        <w:pStyle w:val="Code"/>
      </w:pPr>
      <w:r>
        <w:tab/>
      </w:r>
      <w:r>
        <w:tab/>
      </w:r>
      <w:r>
        <w:tab/>
        <w:t>}</w:t>
      </w:r>
    </w:p>
    <w:p w14:paraId="1253F3C8" w14:textId="77777777" w:rsidR="004C62EF" w:rsidRDefault="004C62EF" w:rsidP="004C62EF">
      <w:pPr>
        <w:pStyle w:val="Code"/>
      </w:pPr>
      <w:r>
        <w:tab/>
      </w:r>
      <w:r>
        <w:tab/>
        <w:t>}</w:t>
      </w:r>
    </w:p>
    <w:p w14:paraId="39BBF681" w14:textId="77777777" w:rsidR="004C62EF" w:rsidRDefault="004C62EF" w:rsidP="004C62EF">
      <w:pPr>
        <w:pStyle w:val="Code"/>
      </w:pPr>
      <w:r>
        <w:tab/>
      </w:r>
      <w:r>
        <w:tab/>
      </w:r>
    </w:p>
    <w:p w14:paraId="7AEC8B33" w14:textId="77777777" w:rsidR="004C62EF" w:rsidRDefault="004C62EF" w:rsidP="004C62EF">
      <w:pPr>
        <w:pStyle w:val="Code"/>
      </w:pPr>
      <w:r>
        <w:tab/>
      </w:r>
      <w:r>
        <w:tab/>
        <w:t>Sleep(MENU_SLEEP);</w:t>
      </w:r>
    </w:p>
    <w:p w14:paraId="5FA529A6" w14:textId="77777777" w:rsidR="004C62EF" w:rsidRDefault="004C62EF" w:rsidP="004C62EF">
      <w:pPr>
        <w:pStyle w:val="Code"/>
      </w:pPr>
      <w:r>
        <w:tab/>
        <w:t>}</w:t>
      </w:r>
    </w:p>
    <w:p w14:paraId="5E3BA489" w14:textId="77777777" w:rsidR="004C62EF" w:rsidRDefault="004C62EF" w:rsidP="004C62EF">
      <w:pPr>
        <w:pStyle w:val="Code"/>
      </w:pPr>
      <w:r>
        <w:t>}</w:t>
      </w:r>
    </w:p>
    <w:p w14:paraId="312416CE" w14:textId="77777777" w:rsidR="004C62EF" w:rsidRDefault="004C62EF" w:rsidP="004C62EF">
      <w:pPr>
        <w:pStyle w:val="Code"/>
      </w:pPr>
    </w:p>
    <w:p w14:paraId="508B9A0D" w14:textId="77777777" w:rsidR="004C62EF" w:rsidRDefault="004C62EF" w:rsidP="004C62EF">
      <w:pPr>
        <w:pStyle w:val="Code"/>
      </w:pPr>
      <w:r>
        <w:t>void showscore(bool won[2], int score[2], DIFFICULTY difficulty, const char *gameMode)</w:t>
      </w:r>
    </w:p>
    <w:p w14:paraId="16A1CDED" w14:textId="77777777" w:rsidR="004C62EF" w:rsidRDefault="004C62EF" w:rsidP="004C62EF">
      <w:pPr>
        <w:pStyle w:val="Code"/>
      </w:pPr>
      <w:r>
        <w:t>{</w:t>
      </w:r>
    </w:p>
    <w:p w14:paraId="5865B179" w14:textId="77777777" w:rsidR="004C62EF" w:rsidRDefault="004C62EF" w:rsidP="004C62EF">
      <w:pPr>
        <w:pStyle w:val="Code"/>
      </w:pPr>
      <w:r>
        <w:tab/>
        <w:t>const int CENTERING = 7;</w:t>
      </w:r>
    </w:p>
    <w:p w14:paraId="50564786" w14:textId="77777777" w:rsidR="004C62EF" w:rsidRDefault="004C62EF" w:rsidP="004C62EF">
      <w:pPr>
        <w:pStyle w:val="Code"/>
      </w:pPr>
      <w:r>
        <w:tab/>
      </w:r>
    </w:p>
    <w:p w14:paraId="1902ADFC" w14:textId="77777777" w:rsidR="004C62EF" w:rsidRDefault="004C62EF" w:rsidP="004C62EF">
      <w:pPr>
        <w:pStyle w:val="Code"/>
      </w:pPr>
      <w:r>
        <w:tab/>
        <w:t>bool renderMain = true, renderSelection = true;</w:t>
      </w:r>
    </w:p>
    <w:p w14:paraId="16D948E8" w14:textId="77777777" w:rsidR="004C62EF" w:rsidRDefault="004C62EF" w:rsidP="004C62EF">
      <w:pPr>
        <w:pStyle w:val="Code"/>
      </w:pPr>
      <w:r>
        <w:tab/>
        <w:t>char key;</w:t>
      </w:r>
    </w:p>
    <w:p w14:paraId="28CEB424" w14:textId="77777777" w:rsidR="004C62EF" w:rsidRDefault="004C62EF" w:rsidP="004C62EF">
      <w:pPr>
        <w:pStyle w:val="Code"/>
      </w:pPr>
      <w:r>
        <w:tab/>
        <w:t>int selection = 1;</w:t>
      </w:r>
    </w:p>
    <w:p w14:paraId="1CE183F9" w14:textId="77777777" w:rsidR="004C62EF" w:rsidRDefault="004C62EF" w:rsidP="004C62EF">
      <w:pPr>
        <w:pStyle w:val="Code"/>
      </w:pPr>
      <w:r>
        <w:tab/>
        <w:t>COORD cursorPosition;</w:t>
      </w:r>
    </w:p>
    <w:p w14:paraId="1290B875" w14:textId="77777777" w:rsidR="004C62EF" w:rsidRDefault="004C62EF" w:rsidP="004C62EF">
      <w:pPr>
        <w:pStyle w:val="Code"/>
      </w:pPr>
      <w:r>
        <w:tab/>
      </w:r>
      <w:r>
        <w:tab/>
      </w:r>
    </w:p>
    <w:p w14:paraId="5501218A" w14:textId="77777777" w:rsidR="004C62EF" w:rsidRDefault="004C62EF" w:rsidP="004C62EF">
      <w:pPr>
        <w:pStyle w:val="Code"/>
      </w:pPr>
      <w:r>
        <w:tab/>
        <w:t>while (true)</w:t>
      </w:r>
    </w:p>
    <w:p w14:paraId="27709E73" w14:textId="77777777" w:rsidR="004C62EF" w:rsidRDefault="004C62EF" w:rsidP="004C62EF">
      <w:pPr>
        <w:pStyle w:val="Code"/>
      </w:pPr>
      <w:r>
        <w:tab/>
        <w:t>{</w:t>
      </w:r>
    </w:p>
    <w:p w14:paraId="267B6A29" w14:textId="77777777" w:rsidR="004C62EF" w:rsidRDefault="004C62EF" w:rsidP="004C62EF">
      <w:pPr>
        <w:pStyle w:val="Code"/>
      </w:pPr>
      <w:r>
        <w:tab/>
      </w:r>
      <w:r>
        <w:tab/>
        <w:t>if (consoleSizeChanged || renderMain)</w:t>
      </w:r>
    </w:p>
    <w:p w14:paraId="67A46C33" w14:textId="77777777" w:rsidR="004C62EF" w:rsidRDefault="004C62EF" w:rsidP="004C62EF">
      <w:pPr>
        <w:pStyle w:val="Code"/>
      </w:pPr>
      <w:r>
        <w:tab/>
      </w:r>
      <w:r>
        <w:tab/>
        <w:t>{</w:t>
      </w:r>
    </w:p>
    <w:p w14:paraId="29D7E168" w14:textId="77777777" w:rsidR="004C62EF" w:rsidRDefault="004C62EF" w:rsidP="004C62EF">
      <w:pPr>
        <w:pStyle w:val="Code"/>
      </w:pPr>
      <w:r>
        <w:tab/>
      </w:r>
      <w:r>
        <w:tab/>
      </w:r>
      <w:r>
        <w:tab/>
        <w:t>cls();</w:t>
      </w:r>
    </w:p>
    <w:p w14:paraId="59EF1671" w14:textId="77777777" w:rsidR="004C62EF" w:rsidRDefault="004C62EF" w:rsidP="004C62EF">
      <w:pPr>
        <w:pStyle w:val="Code"/>
      </w:pPr>
      <w:r>
        <w:tab/>
      </w:r>
      <w:r>
        <w:tab/>
      </w:r>
      <w:r>
        <w:tab/>
        <w:t>vcenter(15);</w:t>
      </w:r>
    </w:p>
    <w:p w14:paraId="443CC7B7" w14:textId="77777777" w:rsidR="004C62EF" w:rsidRDefault="004C62EF" w:rsidP="004C62EF">
      <w:pPr>
        <w:pStyle w:val="Code"/>
      </w:pPr>
      <w:r>
        <w:tab/>
      </w:r>
      <w:r>
        <w:tab/>
      </w:r>
      <w:r>
        <w:tab/>
      </w:r>
    </w:p>
    <w:p w14:paraId="6AC68913" w14:textId="77777777" w:rsidR="004C62EF" w:rsidRDefault="004C62EF" w:rsidP="004C62EF">
      <w:pPr>
        <w:pStyle w:val="Code"/>
      </w:pPr>
      <w:r>
        <w:tab/>
      </w:r>
      <w:r>
        <w:tab/>
      </w:r>
      <w:r>
        <w:tab/>
        <w:t>if (won[0] || won[1])</w:t>
      </w:r>
    </w:p>
    <w:p w14:paraId="5D8596AF" w14:textId="77777777" w:rsidR="004C62EF" w:rsidRDefault="004C62EF" w:rsidP="004C62EF">
      <w:pPr>
        <w:pStyle w:val="Code"/>
      </w:pPr>
      <w:r>
        <w:tab/>
      </w:r>
      <w:r>
        <w:tab/>
      </w:r>
      <w:r>
        <w:tab/>
        <w:t>{</w:t>
      </w:r>
    </w:p>
    <w:p w14:paraId="68F2B048" w14:textId="77777777" w:rsidR="004C62EF" w:rsidRDefault="004C62EF" w:rsidP="004C62EF">
      <w:pPr>
        <w:pStyle w:val="Code"/>
      </w:pPr>
      <w:r>
        <w:tab/>
      </w:r>
      <w:r>
        <w:tab/>
      </w:r>
      <w:r>
        <w:tab/>
      </w:r>
      <w:r>
        <w:tab/>
        <w:t>setforeground(Green);</w:t>
      </w:r>
    </w:p>
    <w:p w14:paraId="4161ABE6" w14:textId="77777777" w:rsidR="004C62EF" w:rsidRDefault="004C62EF" w:rsidP="004C62EF">
      <w:pPr>
        <w:pStyle w:val="Code"/>
      </w:pPr>
      <w:r>
        <w:tab/>
      </w:r>
      <w:r>
        <w:tab/>
      </w:r>
      <w:r>
        <w:tab/>
      </w:r>
      <w:r>
        <w:tab/>
        <w:t>bigtext("YOU WON");</w:t>
      </w:r>
    </w:p>
    <w:p w14:paraId="5B0C660D" w14:textId="77777777" w:rsidR="004C62EF" w:rsidRDefault="004C62EF" w:rsidP="004C62EF">
      <w:pPr>
        <w:pStyle w:val="Code"/>
      </w:pPr>
      <w:r>
        <w:tab/>
      </w:r>
      <w:r>
        <w:tab/>
      </w:r>
      <w:r>
        <w:tab/>
        <w:t>}</w:t>
      </w:r>
    </w:p>
    <w:p w14:paraId="05B3F637" w14:textId="77777777" w:rsidR="004C62EF" w:rsidRDefault="004C62EF" w:rsidP="004C62EF">
      <w:pPr>
        <w:pStyle w:val="Code"/>
      </w:pPr>
      <w:r>
        <w:tab/>
      </w:r>
      <w:r>
        <w:tab/>
      </w:r>
      <w:r>
        <w:tab/>
        <w:t>else</w:t>
      </w:r>
    </w:p>
    <w:p w14:paraId="63F94843" w14:textId="77777777" w:rsidR="004C62EF" w:rsidRDefault="004C62EF" w:rsidP="004C62EF">
      <w:pPr>
        <w:pStyle w:val="Code"/>
      </w:pPr>
      <w:r>
        <w:tab/>
      </w:r>
      <w:r>
        <w:tab/>
      </w:r>
      <w:r>
        <w:tab/>
        <w:t>{</w:t>
      </w:r>
    </w:p>
    <w:p w14:paraId="6D561997" w14:textId="77777777" w:rsidR="004C62EF" w:rsidRDefault="004C62EF" w:rsidP="004C62EF">
      <w:pPr>
        <w:pStyle w:val="Code"/>
      </w:pPr>
      <w:r>
        <w:tab/>
      </w:r>
      <w:r>
        <w:tab/>
      </w:r>
      <w:r>
        <w:tab/>
      </w:r>
      <w:r>
        <w:tab/>
        <w:t>setforeground(Red);</w:t>
      </w:r>
    </w:p>
    <w:p w14:paraId="1B209B3C" w14:textId="77777777" w:rsidR="004C62EF" w:rsidRDefault="004C62EF" w:rsidP="004C62EF">
      <w:pPr>
        <w:pStyle w:val="Code"/>
      </w:pPr>
      <w:r>
        <w:tab/>
      </w:r>
      <w:r>
        <w:tab/>
      </w:r>
      <w:r>
        <w:tab/>
      </w:r>
      <w:r>
        <w:tab/>
        <w:t>bigtext("GAME OVER");</w:t>
      </w:r>
    </w:p>
    <w:p w14:paraId="4CF01D7F" w14:textId="77777777" w:rsidR="004C62EF" w:rsidRDefault="004C62EF" w:rsidP="004C62EF">
      <w:pPr>
        <w:pStyle w:val="Code"/>
      </w:pPr>
      <w:r>
        <w:tab/>
      </w:r>
      <w:r>
        <w:tab/>
      </w:r>
      <w:r>
        <w:tab/>
        <w:t>}</w:t>
      </w:r>
    </w:p>
    <w:p w14:paraId="32A85CAA" w14:textId="77777777" w:rsidR="004C62EF" w:rsidRDefault="004C62EF" w:rsidP="004C62EF">
      <w:pPr>
        <w:pStyle w:val="Code"/>
      </w:pPr>
      <w:r>
        <w:tab/>
      </w:r>
      <w:r>
        <w:tab/>
      </w:r>
      <w:r>
        <w:tab/>
      </w:r>
    </w:p>
    <w:p w14:paraId="7FF7C331" w14:textId="77777777" w:rsidR="004C62EF" w:rsidRDefault="004C62EF" w:rsidP="004C62EF">
      <w:pPr>
        <w:pStyle w:val="Code"/>
      </w:pPr>
      <w:r>
        <w:tab/>
      </w:r>
      <w:r>
        <w:tab/>
      </w:r>
      <w:r>
        <w:tab/>
        <w:t>setforeground(White);</w:t>
      </w:r>
    </w:p>
    <w:p w14:paraId="5F081C0B" w14:textId="77777777" w:rsidR="004C62EF" w:rsidRDefault="004C62EF" w:rsidP="004C62EF">
      <w:pPr>
        <w:pStyle w:val="Code"/>
      </w:pPr>
      <w:r>
        <w:lastRenderedPageBreak/>
        <w:tab/>
      </w:r>
      <w:r>
        <w:tab/>
      </w:r>
      <w:r>
        <w:tab/>
        <w:t>printf("\n\n\n");</w:t>
      </w:r>
    </w:p>
    <w:p w14:paraId="5528CBE7" w14:textId="77777777" w:rsidR="004C62EF" w:rsidRDefault="004C62EF" w:rsidP="004C62EF">
      <w:pPr>
        <w:pStyle w:val="Code"/>
      </w:pPr>
      <w:r>
        <w:tab/>
      </w:r>
      <w:r>
        <w:tab/>
      </w:r>
      <w:r>
        <w:tab/>
      </w:r>
    </w:p>
    <w:p w14:paraId="19234B11" w14:textId="77777777" w:rsidR="004C62EF" w:rsidRDefault="004C62EF" w:rsidP="004C62EF">
      <w:pPr>
        <w:pStyle w:val="Code"/>
      </w:pPr>
      <w:r>
        <w:tab/>
      </w:r>
      <w:r>
        <w:tab/>
      </w:r>
      <w:r>
        <w:tab/>
        <w:t>hcenter(27, won[0] ? "Player 1 won with score %d\n" : "Player 1 died with score %d\n", score[0]);</w:t>
      </w:r>
    </w:p>
    <w:p w14:paraId="7A037F19" w14:textId="77777777" w:rsidR="004C62EF" w:rsidRDefault="004C62EF" w:rsidP="004C62EF">
      <w:pPr>
        <w:pStyle w:val="Code"/>
      </w:pPr>
      <w:r>
        <w:tab/>
      </w:r>
      <w:r>
        <w:tab/>
      </w:r>
      <w:r>
        <w:tab/>
        <w:t>hcenter(27, won[1] ? "Player 2 won with score %d\n" : "Player 2 died with score %d\n\n", score[1]);</w:t>
      </w:r>
    </w:p>
    <w:p w14:paraId="732FDD90" w14:textId="77777777" w:rsidR="004C62EF" w:rsidRDefault="004C62EF" w:rsidP="004C62EF">
      <w:pPr>
        <w:pStyle w:val="Code"/>
      </w:pPr>
      <w:r>
        <w:tab/>
      </w:r>
      <w:r>
        <w:tab/>
      </w:r>
      <w:r>
        <w:tab/>
        <w:t>hcenter(18, "Difficulty: %s\n", difficulty == Easy ? "Easy" : (difficulty == Medium ? "Medium" : (difficulty == Hard ? "Hard" : "Custom")));</w:t>
      </w:r>
    </w:p>
    <w:p w14:paraId="0E53C458" w14:textId="77777777" w:rsidR="004C62EF" w:rsidRDefault="004C62EF" w:rsidP="004C62EF">
      <w:pPr>
        <w:pStyle w:val="Code"/>
      </w:pPr>
      <w:r>
        <w:tab/>
      </w:r>
      <w:r>
        <w:tab/>
      </w:r>
      <w:r>
        <w:tab/>
        <w:t>hcenter(18, "Game mode: %s\n\n", gameMode);</w:t>
      </w:r>
    </w:p>
    <w:p w14:paraId="3EA00E27" w14:textId="77777777" w:rsidR="004C62EF" w:rsidRDefault="004C62EF" w:rsidP="004C62EF">
      <w:pPr>
        <w:pStyle w:val="Code"/>
      </w:pPr>
      <w:r>
        <w:tab/>
      </w:r>
      <w:r>
        <w:tab/>
      </w:r>
      <w:r>
        <w:tab/>
      </w:r>
    </w:p>
    <w:p w14:paraId="1D4BD220" w14:textId="77777777" w:rsidR="004C62EF" w:rsidRDefault="004C62EF" w:rsidP="004C62EF">
      <w:pPr>
        <w:pStyle w:val="Code"/>
      </w:pPr>
      <w:r>
        <w:tab/>
      </w:r>
      <w:r>
        <w:tab/>
      </w:r>
      <w:r>
        <w:tab/>
        <w:t>cursorPosition = hcenter(CENTERING, "Restart\n");</w:t>
      </w:r>
    </w:p>
    <w:p w14:paraId="00C8D4F2" w14:textId="77777777" w:rsidR="004C62EF" w:rsidRDefault="004C62EF" w:rsidP="004C62EF">
      <w:pPr>
        <w:pStyle w:val="Code"/>
      </w:pPr>
      <w:r>
        <w:tab/>
      </w:r>
      <w:r>
        <w:tab/>
      </w:r>
      <w:r>
        <w:tab/>
        <w:t>cursorPosition.X -= 2;</w:t>
      </w:r>
    </w:p>
    <w:p w14:paraId="339DE7AF" w14:textId="77777777" w:rsidR="004C62EF" w:rsidRDefault="004C62EF" w:rsidP="004C62EF">
      <w:pPr>
        <w:pStyle w:val="Code"/>
      </w:pPr>
      <w:r>
        <w:tab/>
      </w:r>
      <w:r>
        <w:tab/>
      </w:r>
      <w:r>
        <w:tab/>
      </w:r>
    </w:p>
    <w:p w14:paraId="4BCDFF03" w14:textId="77777777" w:rsidR="004C62EF" w:rsidRDefault="004C62EF" w:rsidP="004C62EF">
      <w:pPr>
        <w:pStyle w:val="Code"/>
      </w:pPr>
      <w:r>
        <w:tab/>
      </w:r>
      <w:r>
        <w:tab/>
      </w:r>
      <w:r>
        <w:tab/>
        <w:t>hcenter(CENTERING, "Back");</w:t>
      </w:r>
    </w:p>
    <w:p w14:paraId="38BD04A6" w14:textId="77777777" w:rsidR="004C62EF" w:rsidRDefault="004C62EF" w:rsidP="004C62EF">
      <w:pPr>
        <w:pStyle w:val="Code"/>
      </w:pPr>
      <w:r>
        <w:tab/>
      </w:r>
      <w:r>
        <w:tab/>
      </w:r>
      <w:r>
        <w:tab/>
      </w:r>
    </w:p>
    <w:p w14:paraId="46681B56" w14:textId="77777777" w:rsidR="004C62EF" w:rsidRDefault="004C62EF" w:rsidP="004C62EF">
      <w:pPr>
        <w:pStyle w:val="Code"/>
      </w:pPr>
      <w:r>
        <w:tab/>
      </w:r>
      <w:r>
        <w:tab/>
      </w:r>
      <w:r>
        <w:tab/>
        <w:t>consoleSizeChanged = false;</w:t>
      </w:r>
    </w:p>
    <w:p w14:paraId="22ED9393" w14:textId="77777777" w:rsidR="004C62EF" w:rsidRDefault="004C62EF" w:rsidP="004C62EF">
      <w:pPr>
        <w:pStyle w:val="Code"/>
      </w:pPr>
      <w:r>
        <w:tab/>
      </w:r>
      <w:r>
        <w:tab/>
      </w:r>
      <w:r>
        <w:tab/>
        <w:t>renderMain = false;</w:t>
      </w:r>
    </w:p>
    <w:p w14:paraId="0F43465F" w14:textId="77777777" w:rsidR="004C62EF" w:rsidRDefault="004C62EF" w:rsidP="004C62EF">
      <w:pPr>
        <w:pStyle w:val="Code"/>
      </w:pPr>
      <w:r>
        <w:tab/>
      </w:r>
      <w:r>
        <w:tab/>
      </w:r>
      <w:r>
        <w:tab/>
        <w:t>renderSelection = true;</w:t>
      </w:r>
    </w:p>
    <w:p w14:paraId="22EF676E" w14:textId="77777777" w:rsidR="004C62EF" w:rsidRDefault="004C62EF" w:rsidP="004C62EF">
      <w:pPr>
        <w:pStyle w:val="Code"/>
      </w:pPr>
      <w:r>
        <w:tab/>
      </w:r>
      <w:r>
        <w:tab/>
        <w:t>}</w:t>
      </w:r>
    </w:p>
    <w:p w14:paraId="555FB449" w14:textId="77777777" w:rsidR="004C62EF" w:rsidRDefault="004C62EF" w:rsidP="004C62EF">
      <w:pPr>
        <w:pStyle w:val="Code"/>
      </w:pPr>
      <w:r>
        <w:tab/>
      </w:r>
      <w:r>
        <w:tab/>
      </w:r>
    </w:p>
    <w:p w14:paraId="53943FBE" w14:textId="77777777" w:rsidR="004C62EF" w:rsidRDefault="004C62EF" w:rsidP="004C62EF">
      <w:pPr>
        <w:pStyle w:val="Code"/>
      </w:pPr>
      <w:r>
        <w:t>#ifdef DEBUG</w:t>
      </w:r>
    </w:p>
    <w:p w14:paraId="795E3316" w14:textId="77777777" w:rsidR="004C62EF" w:rsidRDefault="004C62EF" w:rsidP="004C62EF">
      <w:pPr>
        <w:pStyle w:val="Code"/>
      </w:pPr>
      <w:r>
        <w:tab/>
      </w:r>
      <w:r>
        <w:tab/>
        <w:t>DEBUG_MAIN;</w:t>
      </w:r>
    </w:p>
    <w:p w14:paraId="2DDAD5BE" w14:textId="77777777" w:rsidR="004C62EF" w:rsidRDefault="004C62EF" w:rsidP="004C62EF">
      <w:pPr>
        <w:pStyle w:val="Code"/>
      </w:pPr>
      <w:r>
        <w:t>#endif</w:t>
      </w:r>
    </w:p>
    <w:p w14:paraId="3F46B284" w14:textId="77777777" w:rsidR="004C62EF" w:rsidRDefault="004C62EF" w:rsidP="004C62EF">
      <w:pPr>
        <w:pStyle w:val="Code"/>
      </w:pPr>
      <w:r>
        <w:tab/>
      </w:r>
      <w:r>
        <w:tab/>
      </w:r>
    </w:p>
    <w:p w14:paraId="163B394A" w14:textId="77777777" w:rsidR="004C62EF" w:rsidRDefault="004C62EF" w:rsidP="004C62EF">
      <w:pPr>
        <w:pStyle w:val="Code"/>
      </w:pPr>
      <w:r>
        <w:tab/>
      </w:r>
      <w:r>
        <w:tab/>
        <w:t>if (renderSelection)</w:t>
      </w:r>
    </w:p>
    <w:p w14:paraId="79117C5C" w14:textId="77777777" w:rsidR="004C62EF" w:rsidRDefault="004C62EF" w:rsidP="004C62EF">
      <w:pPr>
        <w:pStyle w:val="Code"/>
      </w:pPr>
      <w:r>
        <w:tab/>
      </w:r>
      <w:r>
        <w:tab/>
        <w:t>{</w:t>
      </w:r>
    </w:p>
    <w:p w14:paraId="2EDCC345" w14:textId="77777777" w:rsidR="004C62EF" w:rsidRDefault="004C62EF" w:rsidP="004C62EF">
      <w:pPr>
        <w:pStyle w:val="Code"/>
      </w:pPr>
      <w:r>
        <w:tab/>
      </w:r>
      <w:r>
        <w:tab/>
      </w:r>
      <w:r>
        <w:tab/>
        <w:t>movecursor(cursorPosition.X, cursorPosition.Y + (selection == 0 ? 1 : 0));</w:t>
      </w:r>
    </w:p>
    <w:p w14:paraId="663BECA1" w14:textId="77777777" w:rsidR="004C62EF" w:rsidRDefault="004C62EF" w:rsidP="004C62EF">
      <w:pPr>
        <w:pStyle w:val="Code"/>
      </w:pPr>
      <w:r>
        <w:tab/>
      </w:r>
      <w:r>
        <w:tab/>
      </w:r>
      <w:r>
        <w:tab/>
        <w:t>putchar(' ');</w:t>
      </w:r>
    </w:p>
    <w:p w14:paraId="23F1D008" w14:textId="77777777" w:rsidR="004C62EF" w:rsidRDefault="004C62EF" w:rsidP="004C62EF">
      <w:pPr>
        <w:pStyle w:val="Code"/>
      </w:pPr>
      <w:r>
        <w:tab/>
      </w:r>
      <w:r>
        <w:tab/>
      </w:r>
      <w:r>
        <w:tab/>
      </w:r>
    </w:p>
    <w:p w14:paraId="0EC679D5" w14:textId="77777777" w:rsidR="004C62EF" w:rsidRDefault="004C62EF" w:rsidP="004C62EF">
      <w:pPr>
        <w:pStyle w:val="Code"/>
      </w:pPr>
      <w:r>
        <w:tab/>
      </w:r>
      <w:r>
        <w:tab/>
      </w:r>
      <w:r>
        <w:tab/>
        <w:t>movecursor(cursorPosition.X, cursorPosition.Y + selection);</w:t>
      </w:r>
    </w:p>
    <w:p w14:paraId="6F3C9952" w14:textId="77777777" w:rsidR="004C62EF" w:rsidRDefault="004C62EF" w:rsidP="004C62EF">
      <w:pPr>
        <w:pStyle w:val="Code"/>
      </w:pPr>
      <w:r>
        <w:tab/>
      </w:r>
      <w:r>
        <w:tab/>
      </w:r>
      <w:r>
        <w:tab/>
        <w:t>putchar('&gt;');</w:t>
      </w:r>
    </w:p>
    <w:p w14:paraId="02D2E0CB" w14:textId="77777777" w:rsidR="004C62EF" w:rsidRDefault="004C62EF" w:rsidP="004C62EF">
      <w:pPr>
        <w:pStyle w:val="Code"/>
      </w:pPr>
      <w:r>
        <w:tab/>
      </w:r>
      <w:r>
        <w:tab/>
      </w:r>
      <w:r>
        <w:tab/>
      </w:r>
    </w:p>
    <w:p w14:paraId="6F0684EA" w14:textId="77777777" w:rsidR="004C62EF" w:rsidRDefault="004C62EF" w:rsidP="004C62EF">
      <w:pPr>
        <w:pStyle w:val="Code"/>
      </w:pPr>
      <w:r>
        <w:tab/>
      </w:r>
      <w:r>
        <w:tab/>
      </w:r>
      <w:r>
        <w:tab/>
        <w:t>renderSelection = false;</w:t>
      </w:r>
    </w:p>
    <w:p w14:paraId="6825F58D" w14:textId="77777777" w:rsidR="004C62EF" w:rsidRDefault="004C62EF" w:rsidP="004C62EF">
      <w:pPr>
        <w:pStyle w:val="Code"/>
      </w:pPr>
      <w:r>
        <w:tab/>
      </w:r>
      <w:r>
        <w:tab/>
        <w:t>}</w:t>
      </w:r>
    </w:p>
    <w:p w14:paraId="134A0C66" w14:textId="77777777" w:rsidR="004C62EF" w:rsidRDefault="004C62EF" w:rsidP="004C62EF">
      <w:pPr>
        <w:pStyle w:val="Code"/>
      </w:pPr>
      <w:r>
        <w:tab/>
      </w:r>
      <w:r>
        <w:tab/>
      </w:r>
    </w:p>
    <w:p w14:paraId="1ACA674B" w14:textId="77777777" w:rsidR="004C62EF" w:rsidRDefault="004C62EF" w:rsidP="004C62EF">
      <w:pPr>
        <w:pStyle w:val="Code"/>
      </w:pPr>
      <w:r>
        <w:tab/>
      </w:r>
      <w:r>
        <w:tab/>
        <w:t>if (kbhit())</w:t>
      </w:r>
    </w:p>
    <w:p w14:paraId="61E97199" w14:textId="77777777" w:rsidR="004C62EF" w:rsidRDefault="004C62EF" w:rsidP="004C62EF">
      <w:pPr>
        <w:pStyle w:val="Code"/>
      </w:pPr>
      <w:r>
        <w:tab/>
      </w:r>
      <w:r>
        <w:tab/>
        <w:t>{</w:t>
      </w:r>
    </w:p>
    <w:p w14:paraId="53B7F41D" w14:textId="77777777" w:rsidR="004C62EF" w:rsidRDefault="004C62EF" w:rsidP="004C62EF">
      <w:pPr>
        <w:pStyle w:val="Code"/>
      </w:pPr>
      <w:r>
        <w:tab/>
      </w:r>
      <w:r>
        <w:tab/>
      </w:r>
      <w:r>
        <w:tab/>
        <w:t>key = getkey(getcheat(getch()));</w:t>
      </w:r>
    </w:p>
    <w:p w14:paraId="531CEE33" w14:textId="77777777" w:rsidR="004C62EF" w:rsidRDefault="004C62EF" w:rsidP="004C62EF">
      <w:pPr>
        <w:pStyle w:val="Code"/>
      </w:pPr>
      <w:r>
        <w:tab/>
      </w:r>
      <w:r>
        <w:tab/>
      </w:r>
      <w:r>
        <w:tab/>
      </w:r>
    </w:p>
    <w:p w14:paraId="17EB096D" w14:textId="77777777" w:rsidR="004C62EF" w:rsidRDefault="004C62EF" w:rsidP="004C62EF">
      <w:pPr>
        <w:pStyle w:val="Code"/>
      </w:pPr>
      <w:r>
        <w:tab/>
      </w:r>
      <w:r>
        <w:tab/>
      </w:r>
      <w:r>
        <w:tab/>
        <w:t>if ((key == Enter &amp;&amp; selection == 1) || key == Esc)</w:t>
      </w:r>
    </w:p>
    <w:p w14:paraId="2ED5477B" w14:textId="77777777" w:rsidR="004C62EF" w:rsidRDefault="004C62EF" w:rsidP="004C62EF">
      <w:pPr>
        <w:pStyle w:val="Code"/>
      </w:pPr>
      <w:r>
        <w:tab/>
      </w:r>
      <w:r>
        <w:tab/>
      </w:r>
      <w:r>
        <w:tab/>
        <w:t>{</w:t>
      </w:r>
    </w:p>
    <w:p w14:paraId="47240BF4" w14:textId="77777777" w:rsidR="004C62EF" w:rsidRDefault="004C62EF" w:rsidP="004C62EF">
      <w:pPr>
        <w:pStyle w:val="Code"/>
      </w:pPr>
      <w:r>
        <w:tab/>
      </w:r>
      <w:r>
        <w:tab/>
      </w:r>
      <w:r>
        <w:tab/>
      </w:r>
      <w:r>
        <w:tab/>
        <w:t>return;</w:t>
      </w:r>
    </w:p>
    <w:p w14:paraId="4CEB7A6A" w14:textId="77777777" w:rsidR="004C62EF" w:rsidRDefault="004C62EF" w:rsidP="004C62EF">
      <w:pPr>
        <w:pStyle w:val="Code"/>
      </w:pPr>
      <w:r>
        <w:tab/>
      </w:r>
      <w:r>
        <w:tab/>
      </w:r>
      <w:r>
        <w:tab/>
        <w:t>}</w:t>
      </w:r>
    </w:p>
    <w:p w14:paraId="00C40822" w14:textId="77777777" w:rsidR="004C62EF" w:rsidRDefault="004C62EF" w:rsidP="004C62EF">
      <w:pPr>
        <w:pStyle w:val="Code"/>
      </w:pPr>
      <w:r>
        <w:tab/>
      </w:r>
      <w:r>
        <w:tab/>
      </w:r>
      <w:r>
        <w:tab/>
        <w:t>else if (key == Enter)</w:t>
      </w:r>
    </w:p>
    <w:p w14:paraId="7B78A8BC" w14:textId="77777777" w:rsidR="004C62EF" w:rsidRDefault="004C62EF" w:rsidP="004C62EF">
      <w:pPr>
        <w:pStyle w:val="Code"/>
      </w:pPr>
      <w:r>
        <w:tab/>
      </w:r>
      <w:r>
        <w:tab/>
      </w:r>
      <w:r>
        <w:tab/>
        <w:t>{</w:t>
      </w:r>
    </w:p>
    <w:p w14:paraId="5EEE30D4" w14:textId="77777777" w:rsidR="004C62EF" w:rsidRDefault="004C62EF" w:rsidP="004C62EF">
      <w:pPr>
        <w:pStyle w:val="Code"/>
      </w:pPr>
      <w:r>
        <w:tab/>
      </w:r>
      <w:r>
        <w:tab/>
      </w:r>
      <w:r>
        <w:tab/>
      </w:r>
      <w:r>
        <w:tab/>
        <w:t>difficultyselection(true);</w:t>
      </w:r>
    </w:p>
    <w:p w14:paraId="72D4160C" w14:textId="77777777" w:rsidR="004C62EF" w:rsidRDefault="004C62EF" w:rsidP="004C62EF">
      <w:pPr>
        <w:pStyle w:val="Code"/>
      </w:pPr>
      <w:r>
        <w:tab/>
      </w:r>
      <w:r>
        <w:tab/>
      </w:r>
      <w:r>
        <w:tab/>
      </w:r>
      <w:r>
        <w:tab/>
        <w:t>return;</w:t>
      </w:r>
    </w:p>
    <w:p w14:paraId="4D5EACD1" w14:textId="77777777" w:rsidR="004C62EF" w:rsidRDefault="004C62EF" w:rsidP="004C62EF">
      <w:pPr>
        <w:pStyle w:val="Code"/>
      </w:pPr>
      <w:r>
        <w:tab/>
      </w:r>
      <w:r>
        <w:tab/>
      </w:r>
      <w:r>
        <w:tab/>
        <w:t>}</w:t>
      </w:r>
    </w:p>
    <w:p w14:paraId="44189B7A" w14:textId="77777777" w:rsidR="004C62EF" w:rsidRDefault="004C62EF" w:rsidP="004C62EF">
      <w:pPr>
        <w:pStyle w:val="Code"/>
      </w:pPr>
      <w:r>
        <w:tab/>
      </w:r>
      <w:r>
        <w:tab/>
      </w:r>
      <w:r>
        <w:tab/>
        <w:t>else if (key == Up &amp;&amp; selection != 0)</w:t>
      </w:r>
    </w:p>
    <w:p w14:paraId="7F117115" w14:textId="77777777" w:rsidR="004C62EF" w:rsidRDefault="004C62EF" w:rsidP="004C62EF">
      <w:pPr>
        <w:pStyle w:val="Code"/>
      </w:pPr>
      <w:r>
        <w:tab/>
      </w:r>
      <w:r>
        <w:tab/>
      </w:r>
      <w:r>
        <w:tab/>
        <w:t>{</w:t>
      </w:r>
    </w:p>
    <w:p w14:paraId="5B2C23B2" w14:textId="77777777" w:rsidR="004C62EF" w:rsidRDefault="004C62EF" w:rsidP="004C62EF">
      <w:pPr>
        <w:pStyle w:val="Code"/>
      </w:pPr>
      <w:r>
        <w:tab/>
      </w:r>
      <w:r>
        <w:tab/>
      </w:r>
      <w:r>
        <w:tab/>
      </w:r>
      <w:r>
        <w:tab/>
        <w:t>selection--;</w:t>
      </w:r>
    </w:p>
    <w:p w14:paraId="47624140" w14:textId="77777777" w:rsidR="004C62EF" w:rsidRDefault="004C62EF" w:rsidP="004C62EF">
      <w:pPr>
        <w:pStyle w:val="Code"/>
      </w:pPr>
      <w:r>
        <w:tab/>
      </w:r>
      <w:r>
        <w:tab/>
      </w:r>
      <w:r>
        <w:tab/>
      </w:r>
      <w:r>
        <w:tab/>
        <w:t>renderSelection = true;</w:t>
      </w:r>
    </w:p>
    <w:p w14:paraId="1F6E0912" w14:textId="77777777" w:rsidR="004C62EF" w:rsidRDefault="004C62EF" w:rsidP="004C62EF">
      <w:pPr>
        <w:pStyle w:val="Code"/>
      </w:pPr>
      <w:r>
        <w:tab/>
      </w:r>
      <w:r>
        <w:tab/>
      </w:r>
      <w:r>
        <w:tab/>
        <w:t>}</w:t>
      </w:r>
    </w:p>
    <w:p w14:paraId="5B5EC2B1" w14:textId="77777777" w:rsidR="004C62EF" w:rsidRDefault="004C62EF" w:rsidP="004C62EF">
      <w:pPr>
        <w:pStyle w:val="Code"/>
      </w:pPr>
      <w:r>
        <w:tab/>
      </w:r>
      <w:r>
        <w:tab/>
      </w:r>
      <w:r>
        <w:tab/>
        <w:t>else if (key == Down &amp;&amp; selection != 1)</w:t>
      </w:r>
    </w:p>
    <w:p w14:paraId="5D5FE142" w14:textId="77777777" w:rsidR="004C62EF" w:rsidRDefault="004C62EF" w:rsidP="004C62EF">
      <w:pPr>
        <w:pStyle w:val="Code"/>
      </w:pPr>
      <w:r>
        <w:tab/>
      </w:r>
      <w:r>
        <w:tab/>
      </w:r>
      <w:r>
        <w:tab/>
        <w:t>{</w:t>
      </w:r>
    </w:p>
    <w:p w14:paraId="42517C77" w14:textId="77777777" w:rsidR="004C62EF" w:rsidRDefault="004C62EF" w:rsidP="004C62EF">
      <w:pPr>
        <w:pStyle w:val="Code"/>
      </w:pPr>
      <w:r>
        <w:tab/>
      </w:r>
      <w:r>
        <w:tab/>
      </w:r>
      <w:r>
        <w:tab/>
      </w:r>
      <w:r>
        <w:tab/>
        <w:t>selection++;</w:t>
      </w:r>
    </w:p>
    <w:p w14:paraId="4B20B2C1" w14:textId="77777777" w:rsidR="004C62EF" w:rsidRDefault="004C62EF" w:rsidP="004C62EF">
      <w:pPr>
        <w:pStyle w:val="Code"/>
      </w:pPr>
      <w:r>
        <w:tab/>
      </w:r>
      <w:r>
        <w:tab/>
      </w:r>
      <w:r>
        <w:tab/>
      </w:r>
      <w:r>
        <w:tab/>
        <w:t>renderSelection = true;</w:t>
      </w:r>
    </w:p>
    <w:p w14:paraId="40766191" w14:textId="77777777" w:rsidR="004C62EF" w:rsidRDefault="004C62EF" w:rsidP="004C62EF">
      <w:pPr>
        <w:pStyle w:val="Code"/>
      </w:pPr>
      <w:r>
        <w:tab/>
      </w:r>
      <w:r>
        <w:tab/>
      </w:r>
      <w:r>
        <w:tab/>
        <w:t>}</w:t>
      </w:r>
    </w:p>
    <w:p w14:paraId="1889CE25" w14:textId="77777777" w:rsidR="004C62EF" w:rsidRDefault="004C62EF" w:rsidP="004C62EF">
      <w:pPr>
        <w:pStyle w:val="Code"/>
      </w:pPr>
      <w:r>
        <w:tab/>
      </w:r>
      <w:r>
        <w:tab/>
        <w:t>}</w:t>
      </w:r>
    </w:p>
    <w:p w14:paraId="79B62C71" w14:textId="77777777" w:rsidR="004C62EF" w:rsidRDefault="004C62EF" w:rsidP="004C62EF">
      <w:pPr>
        <w:pStyle w:val="Code"/>
      </w:pPr>
      <w:r>
        <w:tab/>
      </w:r>
      <w:r>
        <w:tab/>
      </w:r>
    </w:p>
    <w:p w14:paraId="5CD3E46F" w14:textId="77777777" w:rsidR="004C62EF" w:rsidRDefault="004C62EF" w:rsidP="004C62EF">
      <w:pPr>
        <w:pStyle w:val="Code"/>
      </w:pPr>
      <w:r>
        <w:tab/>
      </w:r>
      <w:r>
        <w:tab/>
        <w:t>Sleep(MENU_SLEEP);</w:t>
      </w:r>
    </w:p>
    <w:p w14:paraId="47EF5A0E" w14:textId="77777777" w:rsidR="004C62EF" w:rsidRDefault="004C62EF" w:rsidP="004C62EF">
      <w:pPr>
        <w:pStyle w:val="Code"/>
      </w:pPr>
      <w:r>
        <w:tab/>
        <w:t>}</w:t>
      </w:r>
    </w:p>
    <w:p w14:paraId="445E9BDC" w14:textId="77777777" w:rsidR="004C62EF" w:rsidRDefault="004C62EF" w:rsidP="004C62EF">
      <w:pPr>
        <w:pStyle w:val="Code"/>
      </w:pPr>
      <w:r>
        <w:t>}</w:t>
      </w:r>
    </w:p>
    <w:p w14:paraId="7C8E196A" w14:textId="77777777" w:rsidR="004C62EF" w:rsidRDefault="004C62EF" w:rsidP="004C62EF">
      <w:pPr>
        <w:pStyle w:val="Code"/>
      </w:pPr>
    </w:p>
    <w:p w14:paraId="7271F72F" w14:textId="77777777" w:rsidR="004C62EF" w:rsidRDefault="004C62EF" w:rsidP="004C62EF">
      <w:pPr>
        <w:pStyle w:val="Code"/>
      </w:pPr>
      <w:r>
        <w:t>void timer(bool isColored)</w:t>
      </w:r>
    </w:p>
    <w:p w14:paraId="1924B3B2" w14:textId="77777777" w:rsidR="004C62EF" w:rsidRDefault="004C62EF" w:rsidP="004C62EF">
      <w:pPr>
        <w:pStyle w:val="Code"/>
      </w:pPr>
      <w:r>
        <w:t>{</w:t>
      </w:r>
    </w:p>
    <w:p w14:paraId="300E839D" w14:textId="77777777" w:rsidR="004C62EF" w:rsidRDefault="004C62EF" w:rsidP="004C62EF">
      <w:pPr>
        <w:pStyle w:val="Code"/>
      </w:pPr>
      <w:r>
        <w:tab/>
        <w:t>const int SLEEP = 1100;</w:t>
      </w:r>
    </w:p>
    <w:p w14:paraId="37DBF09B" w14:textId="77777777" w:rsidR="004C62EF" w:rsidRDefault="004C62EF" w:rsidP="004C62EF">
      <w:pPr>
        <w:pStyle w:val="Code"/>
      </w:pPr>
      <w:r>
        <w:tab/>
        <w:t>cls();</w:t>
      </w:r>
    </w:p>
    <w:p w14:paraId="0BAA4A98" w14:textId="77777777" w:rsidR="004C62EF" w:rsidRDefault="004C62EF" w:rsidP="004C62EF">
      <w:pPr>
        <w:pStyle w:val="Code"/>
      </w:pPr>
      <w:r>
        <w:lastRenderedPageBreak/>
        <w:tab/>
      </w:r>
    </w:p>
    <w:p w14:paraId="1EFC6C5B" w14:textId="77777777" w:rsidR="004C62EF" w:rsidRDefault="004C62EF" w:rsidP="004C62EF">
      <w:pPr>
        <w:pStyle w:val="Code"/>
      </w:pPr>
      <w:r>
        <w:tab/>
        <w:t>if (isColored)</w:t>
      </w:r>
    </w:p>
    <w:p w14:paraId="54D5AF4E" w14:textId="77777777" w:rsidR="004C62EF" w:rsidRDefault="004C62EF" w:rsidP="004C62EF">
      <w:pPr>
        <w:pStyle w:val="Code"/>
      </w:pPr>
      <w:r>
        <w:tab/>
        <w:t>{</w:t>
      </w:r>
    </w:p>
    <w:p w14:paraId="24B331C8" w14:textId="77777777" w:rsidR="004C62EF" w:rsidRDefault="004C62EF" w:rsidP="004C62EF">
      <w:pPr>
        <w:pStyle w:val="Code"/>
      </w:pPr>
      <w:r>
        <w:tab/>
      </w:r>
      <w:r>
        <w:tab/>
        <w:t>setforeground(Red);</w:t>
      </w:r>
    </w:p>
    <w:p w14:paraId="09899575" w14:textId="77777777" w:rsidR="004C62EF" w:rsidRDefault="004C62EF" w:rsidP="004C62EF">
      <w:pPr>
        <w:pStyle w:val="Code"/>
      </w:pPr>
      <w:r>
        <w:tab/>
        <w:t>}</w:t>
      </w:r>
    </w:p>
    <w:p w14:paraId="7E376E22" w14:textId="77777777" w:rsidR="004C62EF" w:rsidRDefault="004C62EF" w:rsidP="004C62EF">
      <w:pPr>
        <w:pStyle w:val="Code"/>
      </w:pPr>
      <w:r>
        <w:tab/>
      </w:r>
    </w:p>
    <w:p w14:paraId="2F891D3E" w14:textId="77777777" w:rsidR="004C62EF" w:rsidRDefault="004C62EF" w:rsidP="004C62EF">
      <w:pPr>
        <w:pStyle w:val="Code"/>
      </w:pPr>
      <w:r>
        <w:tab/>
        <w:t>vcenter(5);</w:t>
      </w:r>
    </w:p>
    <w:p w14:paraId="3A3395FC" w14:textId="77777777" w:rsidR="004C62EF" w:rsidRDefault="004C62EF" w:rsidP="004C62EF">
      <w:pPr>
        <w:pStyle w:val="Code"/>
      </w:pPr>
      <w:r>
        <w:tab/>
        <w:t>bigtext("3");</w:t>
      </w:r>
    </w:p>
    <w:p w14:paraId="680DC2CE" w14:textId="77777777" w:rsidR="004C62EF" w:rsidRDefault="004C62EF" w:rsidP="004C62EF">
      <w:pPr>
        <w:pStyle w:val="Code"/>
      </w:pPr>
      <w:r>
        <w:tab/>
        <w:t>Sleep(SLEEP);</w:t>
      </w:r>
    </w:p>
    <w:p w14:paraId="72F74601" w14:textId="77777777" w:rsidR="004C62EF" w:rsidRDefault="004C62EF" w:rsidP="004C62EF">
      <w:pPr>
        <w:pStyle w:val="Code"/>
      </w:pPr>
      <w:r>
        <w:tab/>
        <w:t>cls();</w:t>
      </w:r>
    </w:p>
    <w:p w14:paraId="13458728" w14:textId="77777777" w:rsidR="004C62EF" w:rsidRDefault="004C62EF" w:rsidP="004C62EF">
      <w:pPr>
        <w:pStyle w:val="Code"/>
      </w:pPr>
      <w:r>
        <w:tab/>
      </w:r>
    </w:p>
    <w:p w14:paraId="6D5EC77F" w14:textId="77777777" w:rsidR="004C62EF" w:rsidRDefault="004C62EF" w:rsidP="004C62EF">
      <w:pPr>
        <w:pStyle w:val="Code"/>
      </w:pPr>
      <w:r>
        <w:tab/>
        <w:t>if (isColored)</w:t>
      </w:r>
    </w:p>
    <w:p w14:paraId="6818354A" w14:textId="77777777" w:rsidR="004C62EF" w:rsidRDefault="004C62EF" w:rsidP="004C62EF">
      <w:pPr>
        <w:pStyle w:val="Code"/>
      </w:pPr>
      <w:r>
        <w:tab/>
        <w:t>{</w:t>
      </w:r>
    </w:p>
    <w:p w14:paraId="03C1564A" w14:textId="77777777" w:rsidR="004C62EF" w:rsidRDefault="004C62EF" w:rsidP="004C62EF">
      <w:pPr>
        <w:pStyle w:val="Code"/>
      </w:pPr>
      <w:r>
        <w:tab/>
      </w:r>
      <w:r>
        <w:tab/>
        <w:t>setforeground(Yellow);</w:t>
      </w:r>
    </w:p>
    <w:p w14:paraId="2B1818C5" w14:textId="77777777" w:rsidR="004C62EF" w:rsidRDefault="004C62EF" w:rsidP="004C62EF">
      <w:pPr>
        <w:pStyle w:val="Code"/>
      </w:pPr>
      <w:r>
        <w:tab/>
        <w:t>}</w:t>
      </w:r>
    </w:p>
    <w:p w14:paraId="567B06C5" w14:textId="77777777" w:rsidR="004C62EF" w:rsidRDefault="004C62EF" w:rsidP="004C62EF">
      <w:pPr>
        <w:pStyle w:val="Code"/>
      </w:pPr>
      <w:r>
        <w:tab/>
      </w:r>
    </w:p>
    <w:p w14:paraId="48BF9F2A" w14:textId="77777777" w:rsidR="004C62EF" w:rsidRDefault="004C62EF" w:rsidP="004C62EF">
      <w:pPr>
        <w:pStyle w:val="Code"/>
      </w:pPr>
      <w:r>
        <w:tab/>
        <w:t>vcenter(5);</w:t>
      </w:r>
    </w:p>
    <w:p w14:paraId="7A49E1CD" w14:textId="77777777" w:rsidR="004C62EF" w:rsidRDefault="004C62EF" w:rsidP="004C62EF">
      <w:pPr>
        <w:pStyle w:val="Code"/>
      </w:pPr>
      <w:r>
        <w:tab/>
        <w:t>bigtext("2");</w:t>
      </w:r>
    </w:p>
    <w:p w14:paraId="7F68639D" w14:textId="77777777" w:rsidR="004C62EF" w:rsidRDefault="004C62EF" w:rsidP="004C62EF">
      <w:pPr>
        <w:pStyle w:val="Code"/>
      </w:pPr>
      <w:r>
        <w:tab/>
        <w:t>Sleep(SLEEP);</w:t>
      </w:r>
    </w:p>
    <w:p w14:paraId="62C27ED6" w14:textId="77777777" w:rsidR="004C62EF" w:rsidRDefault="004C62EF" w:rsidP="004C62EF">
      <w:pPr>
        <w:pStyle w:val="Code"/>
      </w:pPr>
      <w:r>
        <w:tab/>
        <w:t>cls();</w:t>
      </w:r>
    </w:p>
    <w:p w14:paraId="5A88BADF" w14:textId="77777777" w:rsidR="004C62EF" w:rsidRDefault="004C62EF" w:rsidP="004C62EF">
      <w:pPr>
        <w:pStyle w:val="Code"/>
      </w:pPr>
      <w:r>
        <w:tab/>
      </w:r>
    </w:p>
    <w:p w14:paraId="4A75E2C4" w14:textId="77777777" w:rsidR="004C62EF" w:rsidRDefault="004C62EF" w:rsidP="004C62EF">
      <w:pPr>
        <w:pStyle w:val="Code"/>
      </w:pPr>
      <w:r>
        <w:tab/>
        <w:t>if (isColored)</w:t>
      </w:r>
    </w:p>
    <w:p w14:paraId="2789464E" w14:textId="77777777" w:rsidR="004C62EF" w:rsidRDefault="004C62EF" w:rsidP="004C62EF">
      <w:pPr>
        <w:pStyle w:val="Code"/>
      </w:pPr>
      <w:r>
        <w:tab/>
        <w:t>{</w:t>
      </w:r>
    </w:p>
    <w:p w14:paraId="585AF4A7" w14:textId="77777777" w:rsidR="004C62EF" w:rsidRDefault="004C62EF" w:rsidP="004C62EF">
      <w:pPr>
        <w:pStyle w:val="Code"/>
      </w:pPr>
      <w:r>
        <w:tab/>
      </w:r>
      <w:r>
        <w:tab/>
        <w:t>setforeground(Green);</w:t>
      </w:r>
    </w:p>
    <w:p w14:paraId="34688E19" w14:textId="77777777" w:rsidR="004C62EF" w:rsidRDefault="004C62EF" w:rsidP="004C62EF">
      <w:pPr>
        <w:pStyle w:val="Code"/>
      </w:pPr>
      <w:r>
        <w:tab/>
        <w:t>}</w:t>
      </w:r>
    </w:p>
    <w:p w14:paraId="2A203059" w14:textId="77777777" w:rsidR="004C62EF" w:rsidRDefault="004C62EF" w:rsidP="004C62EF">
      <w:pPr>
        <w:pStyle w:val="Code"/>
      </w:pPr>
      <w:r>
        <w:tab/>
      </w:r>
    </w:p>
    <w:p w14:paraId="2FEB82F3" w14:textId="77777777" w:rsidR="004C62EF" w:rsidRDefault="004C62EF" w:rsidP="004C62EF">
      <w:pPr>
        <w:pStyle w:val="Code"/>
      </w:pPr>
      <w:r>
        <w:tab/>
        <w:t>vcenter(5);</w:t>
      </w:r>
    </w:p>
    <w:p w14:paraId="790B7C17" w14:textId="77777777" w:rsidR="004C62EF" w:rsidRDefault="004C62EF" w:rsidP="004C62EF">
      <w:pPr>
        <w:pStyle w:val="Code"/>
      </w:pPr>
      <w:r>
        <w:tab/>
        <w:t>bigtext("1");</w:t>
      </w:r>
    </w:p>
    <w:p w14:paraId="48A47A10" w14:textId="77777777" w:rsidR="004C62EF" w:rsidRDefault="004C62EF" w:rsidP="004C62EF">
      <w:pPr>
        <w:pStyle w:val="Code"/>
      </w:pPr>
      <w:r>
        <w:tab/>
        <w:t>Sleep(SLEEP);</w:t>
      </w:r>
    </w:p>
    <w:p w14:paraId="68EB8D74" w14:textId="77777777" w:rsidR="004C62EF" w:rsidRDefault="004C62EF" w:rsidP="004C62EF">
      <w:pPr>
        <w:pStyle w:val="Code"/>
      </w:pPr>
      <w:r>
        <w:tab/>
        <w:t>cls();</w:t>
      </w:r>
    </w:p>
    <w:p w14:paraId="2F9E8C95" w14:textId="77777777" w:rsidR="004C62EF" w:rsidRDefault="004C62EF" w:rsidP="004C62EF">
      <w:pPr>
        <w:pStyle w:val="Code"/>
      </w:pPr>
      <w:r>
        <w:tab/>
      </w:r>
    </w:p>
    <w:p w14:paraId="70840A1D" w14:textId="77777777" w:rsidR="004C62EF" w:rsidRDefault="004C62EF" w:rsidP="004C62EF">
      <w:pPr>
        <w:pStyle w:val="Code"/>
      </w:pPr>
      <w:r>
        <w:tab/>
        <w:t>vcenter(5);</w:t>
      </w:r>
    </w:p>
    <w:p w14:paraId="14850083" w14:textId="77777777" w:rsidR="004C62EF" w:rsidRDefault="004C62EF" w:rsidP="004C62EF">
      <w:pPr>
        <w:pStyle w:val="Code"/>
      </w:pPr>
      <w:r>
        <w:tab/>
        <w:t>bigtext("GO!");</w:t>
      </w:r>
    </w:p>
    <w:p w14:paraId="4D714C60" w14:textId="77777777" w:rsidR="004C62EF" w:rsidRDefault="004C62EF" w:rsidP="004C62EF">
      <w:pPr>
        <w:pStyle w:val="Code"/>
      </w:pPr>
      <w:r>
        <w:tab/>
        <w:t>Sleep(SLEEP);</w:t>
      </w:r>
    </w:p>
    <w:p w14:paraId="0E8BCDDA" w14:textId="77777777" w:rsidR="004C62EF" w:rsidRDefault="004C62EF" w:rsidP="004C62EF">
      <w:pPr>
        <w:pStyle w:val="Code"/>
      </w:pPr>
      <w:r>
        <w:tab/>
      </w:r>
    </w:p>
    <w:p w14:paraId="2464E8E8" w14:textId="77777777" w:rsidR="004C62EF" w:rsidRDefault="004C62EF" w:rsidP="004C62EF">
      <w:pPr>
        <w:pStyle w:val="Code"/>
      </w:pPr>
      <w:r>
        <w:tab/>
        <w:t>setforeground(White);</w:t>
      </w:r>
    </w:p>
    <w:p w14:paraId="4E47D569" w14:textId="77777777" w:rsidR="004C62EF" w:rsidRDefault="004C62EF" w:rsidP="004C62EF">
      <w:pPr>
        <w:pStyle w:val="Code"/>
      </w:pPr>
      <w:r>
        <w:t>}</w:t>
      </w:r>
    </w:p>
    <w:p w14:paraId="34D301C6" w14:textId="77777777" w:rsidR="004C62EF" w:rsidRDefault="004C62EF" w:rsidP="004C62EF">
      <w:pPr>
        <w:pStyle w:val="Code"/>
      </w:pPr>
    </w:p>
    <w:p w14:paraId="1DF7E099" w14:textId="77777777" w:rsidR="004C62EF" w:rsidRDefault="004C62EF" w:rsidP="004C62EF">
      <w:pPr>
        <w:pStyle w:val="Code"/>
      </w:pPr>
      <w:r>
        <w:t>void bigtext(const char *text)</w:t>
      </w:r>
    </w:p>
    <w:p w14:paraId="497014FD" w14:textId="77777777" w:rsidR="004C62EF" w:rsidRDefault="004C62EF" w:rsidP="004C62EF">
      <w:pPr>
        <w:pStyle w:val="Code"/>
      </w:pPr>
      <w:r>
        <w:t>{</w:t>
      </w:r>
    </w:p>
    <w:p w14:paraId="6BE20BB8" w14:textId="77777777" w:rsidR="004C62EF" w:rsidRDefault="004C62EF" w:rsidP="004C62EF">
      <w:pPr>
        <w:pStyle w:val="Code"/>
      </w:pPr>
      <w:r>
        <w:tab/>
        <w:t>// centering is assigned to 4 because of four spaces on left and on right side</w:t>
      </w:r>
    </w:p>
    <w:p w14:paraId="59E87B91" w14:textId="77777777" w:rsidR="004C62EF" w:rsidRDefault="004C62EF" w:rsidP="004C62EF">
      <w:pPr>
        <w:pStyle w:val="Code"/>
      </w:pPr>
      <w:r>
        <w:tab/>
        <w:t>// strlen(text) - 1 = count of spaces between each letters</w:t>
      </w:r>
    </w:p>
    <w:p w14:paraId="46D94EE7" w14:textId="77777777" w:rsidR="004C62EF" w:rsidRDefault="004C62EF" w:rsidP="004C62EF">
      <w:pPr>
        <w:pStyle w:val="Code"/>
      </w:pPr>
      <w:r>
        <w:tab/>
        <w:t>// int centering = 4 + strlen(text) - 1;</w:t>
      </w:r>
    </w:p>
    <w:p w14:paraId="19B4DCF8" w14:textId="77777777" w:rsidR="004C62EF" w:rsidRDefault="004C62EF" w:rsidP="004C62EF">
      <w:pPr>
        <w:pStyle w:val="Code"/>
      </w:pPr>
      <w:r>
        <w:tab/>
        <w:t>int centering = 3 + strlen(text);</w:t>
      </w:r>
    </w:p>
    <w:p w14:paraId="4A8DE2E5" w14:textId="77777777" w:rsidR="004C62EF" w:rsidRDefault="004C62EF" w:rsidP="004C62EF">
      <w:pPr>
        <w:pStyle w:val="Code"/>
      </w:pPr>
      <w:r>
        <w:tab/>
        <w:t>char str[strlen(text)];</w:t>
      </w:r>
    </w:p>
    <w:p w14:paraId="40464C00" w14:textId="77777777" w:rsidR="004C62EF" w:rsidRDefault="004C62EF" w:rsidP="004C62EF">
      <w:pPr>
        <w:pStyle w:val="Code"/>
      </w:pPr>
      <w:r>
        <w:tab/>
      </w:r>
    </w:p>
    <w:p w14:paraId="63DE698D" w14:textId="77777777" w:rsidR="004C62EF" w:rsidRDefault="004C62EF" w:rsidP="004C62EF">
      <w:pPr>
        <w:pStyle w:val="Code"/>
      </w:pPr>
      <w:r>
        <w:tab/>
        <w:t>strcpy(str, text);</w:t>
      </w:r>
    </w:p>
    <w:p w14:paraId="66841FFC" w14:textId="77777777" w:rsidR="004C62EF" w:rsidRDefault="004C62EF" w:rsidP="004C62EF">
      <w:pPr>
        <w:pStyle w:val="Code"/>
      </w:pPr>
      <w:r>
        <w:tab/>
      </w:r>
    </w:p>
    <w:p w14:paraId="75CBF79C" w14:textId="77777777" w:rsidR="004C62EF" w:rsidRDefault="004C62EF" w:rsidP="004C62EF">
      <w:pPr>
        <w:pStyle w:val="Code"/>
      </w:pPr>
      <w:r>
        <w:tab/>
        <w:t>// Rewrite str as uppercase and set centering</w:t>
      </w:r>
    </w:p>
    <w:p w14:paraId="2CE71F8C" w14:textId="77777777" w:rsidR="004C62EF" w:rsidRDefault="004C62EF" w:rsidP="004C62EF">
      <w:pPr>
        <w:pStyle w:val="Code"/>
      </w:pPr>
      <w:r>
        <w:tab/>
        <w:t>for (int i = 0; i &lt; strlen(str); i++)</w:t>
      </w:r>
    </w:p>
    <w:p w14:paraId="39B20BB6" w14:textId="77777777" w:rsidR="004C62EF" w:rsidRDefault="004C62EF" w:rsidP="004C62EF">
      <w:pPr>
        <w:pStyle w:val="Code"/>
      </w:pPr>
      <w:r>
        <w:tab/>
        <w:t>{</w:t>
      </w:r>
    </w:p>
    <w:p w14:paraId="7E781463" w14:textId="77777777" w:rsidR="004C62EF" w:rsidRDefault="004C62EF" w:rsidP="004C62EF">
      <w:pPr>
        <w:pStyle w:val="Code"/>
      </w:pPr>
      <w:r>
        <w:tab/>
      </w:r>
      <w:r>
        <w:tab/>
        <w:t>str[i] = toupper(str[i]);</w:t>
      </w:r>
    </w:p>
    <w:p w14:paraId="5FB320E9" w14:textId="77777777" w:rsidR="004C62EF" w:rsidRDefault="004C62EF" w:rsidP="004C62EF">
      <w:pPr>
        <w:pStyle w:val="Code"/>
      </w:pPr>
      <w:r>
        <w:tab/>
      </w:r>
      <w:r>
        <w:tab/>
      </w:r>
    </w:p>
    <w:p w14:paraId="760269BA" w14:textId="77777777" w:rsidR="004C62EF" w:rsidRDefault="004C62EF" w:rsidP="004C62EF">
      <w:pPr>
        <w:pStyle w:val="Code"/>
      </w:pPr>
      <w:r>
        <w:tab/>
      </w:r>
      <w:r>
        <w:tab/>
        <w:t>if (str[i] == 'M' || str[i] == 'N' || str[i] == 'Q' || str[i] == 'T' || str[i] == 'W' || str[i] == 'X' || str[i] == 'Y')</w:t>
      </w:r>
    </w:p>
    <w:p w14:paraId="559EF1AA" w14:textId="77777777" w:rsidR="004C62EF" w:rsidRDefault="004C62EF" w:rsidP="004C62EF">
      <w:pPr>
        <w:pStyle w:val="Code"/>
      </w:pPr>
      <w:r>
        <w:tab/>
      </w:r>
      <w:r>
        <w:tab/>
        <w:t>{</w:t>
      </w:r>
    </w:p>
    <w:p w14:paraId="4DA9F294" w14:textId="77777777" w:rsidR="004C62EF" w:rsidRDefault="004C62EF" w:rsidP="004C62EF">
      <w:pPr>
        <w:pStyle w:val="Code"/>
      </w:pPr>
      <w:r>
        <w:tab/>
      </w:r>
      <w:r>
        <w:tab/>
      </w:r>
      <w:r>
        <w:tab/>
        <w:t>centering += 8;</w:t>
      </w:r>
    </w:p>
    <w:p w14:paraId="0BCC0038" w14:textId="77777777" w:rsidR="004C62EF" w:rsidRDefault="004C62EF" w:rsidP="004C62EF">
      <w:pPr>
        <w:pStyle w:val="Code"/>
      </w:pPr>
      <w:r>
        <w:tab/>
      </w:r>
      <w:r>
        <w:tab/>
        <w:t>}</w:t>
      </w:r>
    </w:p>
    <w:p w14:paraId="2C311FC3" w14:textId="77777777" w:rsidR="004C62EF" w:rsidRDefault="004C62EF" w:rsidP="004C62EF">
      <w:pPr>
        <w:pStyle w:val="Code"/>
      </w:pPr>
      <w:r>
        <w:tab/>
      </w:r>
      <w:r>
        <w:tab/>
        <w:t>else if (str[i] == 'V' || str[i] == '0' || (str[i] &gt;= '2' &amp;&amp; str[i] &lt;= '9'))</w:t>
      </w:r>
    </w:p>
    <w:p w14:paraId="739C5740" w14:textId="77777777" w:rsidR="004C62EF" w:rsidRDefault="004C62EF" w:rsidP="004C62EF">
      <w:pPr>
        <w:pStyle w:val="Code"/>
      </w:pPr>
      <w:r>
        <w:tab/>
      </w:r>
      <w:r>
        <w:tab/>
        <w:t>{</w:t>
      </w:r>
    </w:p>
    <w:p w14:paraId="4FCC232B" w14:textId="77777777" w:rsidR="004C62EF" w:rsidRDefault="004C62EF" w:rsidP="004C62EF">
      <w:pPr>
        <w:pStyle w:val="Code"/>
      </w:pPr>
      <w:r>
        <w:tab/>
      </w:r>
      <w:r>
        <w:tab/>
      </w:r>
      <w:r>
        <w:tab/>
        <w:t>centering += 6;</w:t>
      </w:r>
    </w:p>
    <w:p w14:paraId="656DF845" w14:textId="77777777" w:rsidR="004C62EF" w:rsidRDefault="004C62EF" w:rsidP="004C62EF">
      <w:pPr>
        <w:pStyle w:val="Code"/>
      </w:pPr>
      <w:r>
        <w:tab/>
      </w:r>
      <w:r>
        <w:tab/>
        <w:t>}</w:t>
      </w:r>
    </w:p>
    <w:p w14:paraId="46DA4C21" w14:textId="77777777" w:rsidR="004C62EF" w:rsidRDefault="004C62EF" w:rsidP="004C62EF">
      <w:pPr>
        <w:pStyle w:val="Code"/>
      </w:pPr>
      <w:r>
        <w:tab/>
      </w:r>
      <w:r>
        <w:tab/>
        <w:t>else if (str[i] == '1')</w:t>
      </w:r>
    </w:p>
    <w:p w14:paraId="3FA75864" w14:textId="77777777" w:rsidR="004C62EF" w:rsidRDefault="004C62EF" w:rsidP="004C62EF">
      <w:pPr>
        <w:pStyle w:val="Code"/>
      </w:pPr>
      <w:r>
        <w:tab/>
      </w:r>
      <w:r>
        <w:tab/>
        <w:t>{</w:t>
      </w:r>
    </w:p>
    <w:p w14:paraId="11F6DC55" w14:textId="77777777" w:rsidR="004C62EF" w:rsidRDefault="004C62EF" w:rsidP="004C62EF">
      <w:pPr>
        <w:pStyle w:val="Code"/>
      </w:pPr>
      <w:r>
        <w:tab/>
      </w:r>
      <w:r>
        <w:tab/>
      </w:r>
      <w:r>
        <w:tab/>
        <w:t>centering += 4;</w:t>
      </w:r>
    </w:p>
    <w:p w14:paraId="466F60DA" w14:textId="77777777" w:rsidR="004C62EF" w:rsidRDefault="004C62EF" w:rsidP="004C62EF">
      <w:pPr>
        <w:pStyle w:val="Code"/>
      </w:pPr>
      <w:r>
        <w:tab/>
      </w:r>
      <w:r>
        <w:tab/>
        <w:t>}</w:t>
      </w:r>
    </w:p>
    <w:p w14:paraId="39E358F9" w14:textId="77777777" w:rsidR="004C62EF" w:rsidRDefault="004C62EF" w:rsidP="004C62EF">
      <w:pPr>
        <w:pStyle w:val="Code"/>
      </w:pPr>
      <w:r>
        <w:tab/>
      </w:r>
      <w:r>
        <w:tab/>
        <w:t>else if (str[i] == 'I' || str[i] == ' ')</w:t>
      </w:r>
    </w:p>
    <w:p w14:paraId="61D910C3" w14:textId="77777777" w:rsidR="004C62EF" w:rsidRDefault="004C62EF" w:rsidP="004C62EF">
      <w:pPr>
        <w:pStyle w:val="Code"/>
      </w:pPr>
      <w:r>
        <w:tab/>
      </w:r>
      <w:r>
        <w:tab/>
        <w:t>{</w:t>
      </w:r>
    </w:p>
    <w:p w14:paraId="5F64ED8B" w14:textId="77777777" w:rsidR="004C62EF" w:rsidRDefault="004C62EF" w:rsidP="004C62EF">
      <w:pPr>
        <w:pStyle w:val="Code"/>
      </w:pPr>
      <w:r>
        <w:lastRenderedPageBreak/>
        <w:tab/>
      </w:r>
      <w:r>
        <w:tab/>
      </w:r>
      <w:r>
        <w:tab/>
        <w:t>centering += 2;</w:t>
      </w:r>
    </w:p>
    <w:p w14:paraId="3DF9CC22" w14:textId="77777777" w:rsidR="004C62EF" w:rsidRDefault="004C62EF" w:rsidP="004C62EF">
      <w:pPr>
        <w:pStyle w:val="Code"/>
      </w:pPr>
      <w:r>
        <w:tab/>
      </w:r>
      <w:r>
        <w:tab/>
        <w:t>}</w:t>
      </w:r>
    </w:p>
    <w:p w14:paraId="3318F7A3" w14:textId="77777777" w:rsidR="004C62EF" w:rsidRDefault="004C62EF" w:rsidP="004C62EF">
      <w:pPr>
        <w:pStyle w:val="Code"/>
      </w:pPr>
      <w:r>
        <w:tab/>
      </w:r>
      <w:r>
        <w:tab/>
        <w:t>else if (str[i] == '!')</w:t>
      </w:r>
    </w:p>
    <w:p w14:paraId="5FE10666" w14:textId="77777777" w:rsidR="004C62EF" w:rsidRDefault="004C62EF" w:rsidP="004C62EF">
      <w:pPr>
        <w:pStyle w:val="Code"/>
      </w:pPr>
      <w:r>
        <w:tab/>
      </w:r>
      <w:r>
        <w:tab/>
        <w:t>{</w:t>
      </w:r>
    </w:p>
    <w:p w14:paraId="56BF5D41" w14:textId="77777777" w:rsidR="004C62EF" w:rsidRDefault="004C62EF" w:rsidP="004C62EF">
      <w:pPr>
        <w:pStyle w:val="Code"/>
      </w:pPr>
      <w:r>
        <w:tab/>
      </w:r>
      <w:r>
        <w:tab/>
      </w:r>
      <w:r>
        <w:tab/>
        <w:t>centering++;</w:t>
      </w:r>
    </w:p>
    <w:p w14:paraId="06697D87" w14:textId="77777777" w:rsidR="004C62EF" w:rsidRDefault="004C62EF" w:rsidP="004C62EF">
      <w:pPr>
        <w:pStyle w:val="Code"/>
      </w:pPr>
      <w:r>
        <w:tab/>
      </w:r>
      <w:r>
        <w:tab/>
        <w:t>}</w:t>
      </w:r>
    </w:p>
    <w:p w14:paraId="180161A3" w14:textId="77777777" w:rsidR="004C62EF" w:rsidRDefault="004C62EF" w:rsidP="004C62EF">
      <w:pPr>
        <w:pStyle w:val="Code"/>
      </w:pPr>
      <w:r>
        <w:tab/>
      </w:r>
      <w:r>
        <w:tab/>
        <w:t>else</w:t>
      </w:r>
    </w:p>
    <w:p w14:paraId="080B6988" w14:textId="77777777" w:rsidR="004C62EF" w:rsidRDefault="004C62EF" w:rsidP="004C62EF">
      <w:pPr>
        <w:pStyle w:val="Code"/>
      </w:pPr>
      <w:r>
        <w:tab/>
      </w:r>
      <w:r>
        <w:tab/>
        <w:t>{</w:t>
      </w:r>
    </w:p>
    <w:p w14:paraId="38DC4C8A" w14:textId="77777777" w:rsidR="004C62EF" w:rsidRDefault="004C62EF" w:rsidP="004C62EF">
      <w:pPr>
        <w:pStyle w:val="Code"/>
      </w:pPr>
      <w:r>
        <w:tab/>
      </w:r>
      <w:r>
        <w:tab/>
      </w:r>
      <w:r>
        <w:tab/>
        <w:t>centering += 7;</w:t>
      </w:r>
    </w:p>
    <w:p w14:paraId="76712491" w14:textId="77777777" w:rsidR="004C62EF" w:rsidRDefault="004C62EF" w:rsidP="004C62EF">
      <w:pPr>
        <w:pStyle w:val="Code"/>
      </w:pPr>
      <w:r>
        <w:tab/>
      </w:r>
      <w:r>
        <w:tab/>
        <w:t>}</w:t>
      </w:r>
    </w:p>
    <w:p w14:paraId="6D94D818" w14:textId="77777777" w:rsidR="004C62EF" w:rsidRDefault="004C62EF" w:rsidP="004C62EF">
      <w:pPr>
        <w:pStyle w:val="Code"/>
      </w:pPr>
      <w:r>
        <w:tab/>
        <w:t>}</w:t>
      </w:r>
    </w:p>
    <w:p w14:paraId="0232EFA8" w14:textId="77777777" w:rsidR="004C62EF" w:rsidRDefault="004C62EF" w:rsidP="004C62EF">
      <w:pPr>
        <w:pStyle w:val="Code"/>
      </w:pPr>
      <w:r>
        <w:tab/>
      </w:r>
    </w:p>
    <w:p w14:paraId="7720B8E6" w14:textId="77777777" w:rsidR="004C62EF" w:rsidRDefault="004C62EF" w:rsidP="004C62EF">
      <w:pPr>
        <w:pStyle w:val="Code"/>
      </w:pPr>
      <w:r>
        <w:tab/>
        <w:t>for (int i = 0; i &lt; 5; i++)</w:t>
      </w:r>
    </w:p>
    <w:p w14:paraId="3D624A97" w14:textId="77777777" w:rsidR="004C62EF" w:rsidRDefault="004C62EF" w:rsidP="004C62EF">
      <w:pPr>
        <w:pStyle w:val="Code"/>
      </w:pPr>
      <w:r>
        <w:tab/>
        <w:t>{</w:t>
      </w:r>
    </w:p>
    <w:p w14:paraId="7ED45725" w14:textId="77777777" w:rsidR="004C62EF" w:rsidRDefault="004C62EF" w:rsidP="004C62EF">
      <w:pPr>
        <w:pStyle w:val="Code"/>
      </w:pPr>
      <w:r>
        <w:tab/>
      </w:r>
      <w:r>
        <w:tab/>
        <w:t>hcenter(centering);</w:t>
      </w:r>
    </w:p>
    <w:p w14:paraId="332033E8" w14:textId="77777777" w:rsidR="004C62EF" w:rsidRDefault="004C62EF" w:rsidP="004C62EF">
      <w:pPr>
        <w:pStyle w:val="Code"/>
      </w:pPr>
      <w:r>
        <w:tab/>
      </w:r>
      <w:r>
        <w:tab/>
      </w:r>
    </w:p>
    <w:p w14:paraId="757422B8" w14:textId="77777777" w:rsidR="004C62EF" w:rsidRDefault="004C62EF" w:rsidP="004C62EF">
      <w:pPr>
        <w:pStyle w:val="Code"/>
      </w:pPr>
      <w:r>
        <w:tab/>
      </w:r>
      <w:r>
        <w:tab/>
        <w:t>for (int j = 4; j &gt; i; j--)</w:t>
      </w:r>
    </w:p>
    <w:p w14:paraId="0364EC13" w14:textId="77777777" w:rsidR="004C62EF" w:rsidRDefault="004C62EF" w:rsidP="004C62EF">
      <w:pPr>
        <w:pStyle w:val="Code"/>
      </w:pPr>
      <w:r>
        <w:tab/>
      </w:r>
      <w:r>
        <w:tab/>
        <w:t>{</w:t>
      </w:r>
    </w:p>
    <w:p w14:paraId="51C158DD" w14:textId="77777777" w:rsidR="004C62EF" w:rsidRDefault="004C62EF" w:rsidP="004C62EF">
      <w:pPr>
        <w:pStyle w:val="Code"/>
      </w:pPr>
      <w:r>
        <w:tab/>
      </w:r>
      <w:r>
        <w:tab/>
      </w:r>
      <w:r>
        <w:tab/>
        <w:t>putchar(' ');</w:t>
      </w:r>
    </w:p>
    <w:p w14:paraId="017AE676" w14:textId="77777777" w:rsidR="004C62EF" w:rsidRDefault="004C62EF" w:rsidP="004C62EF">
      <w:pPr>
        <w:pStyle w:val="Code"/>
      </w:pPr>
      <w:r>
        <w:tab/>
      </w:r>
      <w:r>
        <w:tab/>
        <w:t>}</w:t>
      </w:r>
    </w:p>
    <w:p w14:paraId="62E7FDFA" w14:textId="77777777" w:rsidR="004C62EF" w:rsidRDefault="004C62EF" w:rsidP="004C62EF">
      <w:pPr>
        <w:pStyle w:val="Code"/>
      </w:pPr>
      <w:r>
        <w:tab/>
      </w:r>
      <w:r>
        <w:tab/>
      </w:r>
    </w:p>
    <w:p w14:paraId="79075A1A" w14:textId="77777777" w:rsidR="004C62EF" w:rsidRDefault="004C62EF" w:rsidP="004C62EF">
      <w:pPr>
        <w:pStyle w:val="Code"/>
      </w:pPr>
      <w:r>
        <w:tab/>
      </w:r>
      <w:r>
        <w:tab/>
        <w:t>for (int j = 0; j &lt; strlen(str); j++)</w:t>
      </w:r>
    </w:p>
    <w:p w14:paraId="2A188D89" w14:textId="77777777" w:rsidR="004C62EF" w:rsidRDefault="004C62EF" w:rsidP="004C62EF">
      <w:pPr>
        <w:pStyle w:val="Code"/>
      </w:pPr>
      <w:r>
        <w:tab/>
      </w:r>
      <w:r>
        <w:tab/>
        <w:t>{</w:t>
      </w:r>
    </w:p>
    <w:p w14:paraId="0AFA7E70" w14:textId="77777777" w:rsidR="004C62EF" w:rsidRDefault="004C62EF" w:rsidP="004C62EF">
      <w:pPr>
        <w:pStyle w:val="Code"/>
      </w:pPr>
      <w:r>
        <w:tab/>
      </w:r>
      <w:r>
        <w:tab/>
      </w:r>
      <w:r>
        <w:tab/>
        <w:t>switch(str[j])</w:t>
      </w:r>
    </w:p>
    <w:p w14:paraId="46D154F8" w14:textId="77777777" w:rsidR="004C62EF" w:rsidRDefault="004C62EF" w:rsidP="004C62EF">
      <w:pPr>
        <w:pStyle w:val="Code"/>
      </w:pPr>
      <w:r>
        <w:tab/>
      </w:r>
      <w:r>
        <w:tab/>
      </w:r>
      <w:r>
        <w:tab/>
        <w:t>{</w:t>
      </w:r>
    </w:p>
    <w:p w14:paraId="67B59677" w14:textId="77777777" w:rsidR="004C62EF" w:rsidRDefault="004C62EF" w:rsidP="004C62EF">
      <w:pPr>
        <w:pStyle w:val="Code"/>
      </w:pPr>
      <w:r>
        <w:tab/>
      </w:r>
      <w:r>
        <w:tab/>
      </w:r>
      <w:r>
        <w:tab/>
      </w:r>
      <w:r>
        <w:tab/>
        <w:t>case ' ':</w:t>
      </w:r>
    </w:p>
    <w:p w14:paraId="3C5A5468" w14:textId="77777777" w:rsidR="004C62EF" w:rsidRDefault="004C62EF" w:rsidP="004C62EF">
      <w:pPr>
        <w:pStyle w:val="Code"/>
      </w:pPr>
      <w:r>
        <w:tab/>
      </w:r>
      <w:r>
        <w:tab/>
      </w:r>
      <w:r>
        <w:tab/>
      </w:r>
      <w:r>
        <w:tab/>
      </w:r>
      <w:r>
        <w:tab/>
        <w:t>fputs("  ", stdout);</w:t>
      </w:r>
    </w:p>
    <w:p w14:paraId="7064F950" w14:textId="77777777" w:rsidR="004C62EF" w:rsidRDefault="004C62EF" w:rsidP="004C62EF">
      <w:pPr>
        <w:pStyle w:val="Code"/>
      </w:pPr>
      <w:r>
        <w:tab/>
      </w:r>
      <w:r>
        <w:tab/>
      </w:r>
      <w:r>
        <w:tab/>
      </w:r>
      <w:r>
        <w:tab/>
      </w:r>
      <w:r>
        <w:tab/>
        <w:t>break;</w:t>
      </w:r>
    </w:p>
    <w:p w14:paraId="6CBD629A" w14:textId="77777777" w:rsidR="004C62EF" w:rsidRDefault="004C62EF" w:rsidP="004C62EF">
      <w:pPr>
        <w:pStyle w:val="Code"/>
      </w:pPr>
      <w:r>
        <w:tab/>
      </w:r>
      <w:r>
        <w:tab/>
      </w:r>
      <w:r>
        <w:tab/>
      </w:r>
      <w:r>
        <w:tab/>
      </w:r>
      <w:r>
        <w:tab/>
      </w:r>
    </w:p>
    <w:p w14:paraId="387CA78E" w14:textId="77777777" w:rsidR="004C62EF" w:rsidRDefault="004C62EF" w:rsidP="004C62EF">
      <w:pPr>
        <w:pStyle w:val="Code"/>
      </w:pPr>
      <w:r>
        <w:tab/>
      </w:r>
      <w:r>
        <w:tab/>
      </w:r>
      <w:r>
        <w:tab/>
      </w:r>
      <w:r>
        <w:tab/>
        <w:t>case 'A':</w:t>
      </w:r>
    </w:p>
    <w:p w14:paraId="2134C4EF" w14:textId="77777777" w:rsidR="004C62EF" w:rsidRDefault="004C62EF" w:rsidP="004C62EF">
      <w:pPr>
        <w:pStyle w:val="Code"/>
      </w:pPr>
      <w:r>
        <w:tab/>
      </w:r>
      <w:r>
        <w:tab/>
      </w:r>
      <w:r>
        <w:tab/>
      </w:r>
      <w:r>
        <w:tab/>
      </w:r>
      <w:r>
        <w:tab/>
        <w:t>if (i == 0 || i == 2)</w:t>
      </w:r>
    </w:p>
    <w:p w14:paraId="0073D035" w14:textId="77777777" w:rsidR="004C62EF" w:rsidRDefault="004C62EF" w:rsidP="004C62EF">
      <w:pPr>
        <w:pStyle w:val="Code"/>
      </w:pPr>
      <w:r>
        <w:tab/>
      </w:r>
      <w:r>
        <w:tab/>
      </w:r>
      <w:r>
        <w:tab/>
      </w:r>
      <w:r>
        <w:tab/>
      </w:r>
      <w:r>
        <w:tab/>
        <w:t>{</w:t>
      </w:r>
    </w:p>
    <w:p w14:paraId="76072A63" w14:textId="77777777" w:rsidR="004C62EF" w:rsidRDefault="004C62EF" w:rsidP="004C62EF">
      <w:pPr>
        <w:pStyle w:val="Code"/>
      </w:pPr>
      <w:r>
        <w:tab/>
      </w:r>
      <w:r>
        <w:tab/>
      </w:r>
      <w:r>
        <w:tab/>
      </w:r>
      <w:r>
        <w:tab/>
      </w:r>
      <w:r>
        <w:tab/>
      </w:r>
      <w:r>
        <w:tab/>
        <w:t>fputs("///////", stdout);</w:t>
      </w:r>
    </w:p>
    <w:p w14:paraId="0BF20D75" w14:textId="77777777" w:rsidR="004C62EF" w:rsidRDefault="004C62EF" w:rsidP="004C62EF">
      <w:pPr>
        <w:pStyle w:val="Code"/>
      </w:pPr>
      <w:r>
        <w:tab/>
      </w:r>
      <w:r>
        <w:tab/>
      </w:r>
      <w:r>
        <w:tab/>
      </w:r>
      <w:r>
        <w:tab/>
      </w:r>
      <w:r>
        <w:tab/>
        <w:t>}</w:t>
      </w:r>
    </w:p>
    <w:p w14:paraId="5FFAF953" w14:textId="77777777" w:rsidR="004C62EF" w:rsidRDefault="004C62EF" w:rsidP="004C62EF">
      <w:pPr>
        <w:pStyle w:val="Code"/>
      </w:pPr>
      <w:r>
        <w:tab/>
      </w:r>
      <w:r>
        <w:tab/>
      </w:r>
      <w:r>
        <w:tab/>
      </w:r>
      <w:r>
        <w:tab/>
      </w:r>
      <w:r>
        <w:tab/>
        <w:t>else</w:t>
      </w:r>
    </w:p>
    <w:p w14:paraId="3A3BCB5B" w14:textId="77777777" w:rsidR="004C62EF" w:rsidRDefault="004C62EF" w:rsidP="004C62EF">
      <w:pPr>
        <w:pStyle w:val="Code"/>
      </w:pPr>
      <w:r>
        <w:tab/>
      </w:r>
      <w:r>
        <w:tab/>
      </w:r>
      <w:r>
        <w:tab/>
      </w:r>
      <w:r>
        <w:tab/>
      </w:r>
      <w:r>
        <w:tab/>
        <w:t>{</w:t>
      </w:r>
    </w:p>
    <w:p w14:paraId="22F5329C" w14:textId="77777777" w:rsidR="004C62EF" w:rsidRDefault="004C62EF" w:rsidP="004C62EF">
      <w:pPr>
        <w:pStyle w:val="Code"/>
      </w:pPr>
      <w:r>
        <w:tab/>
      </w:r>
      <w:r>
        <w:tab/>
      </w:r>
      <w:r>
        <w:tab/>
      </w:r>
      <w:r>
        <w:tab/>
      </w:r>
      <w:r>
        <w:tab/>
      </w:r>
      <w:r>
        <w:tab/>
        <w:t>fputs("//   //", stdout);</w:t>
      </w:r>
    </w:p>
    <w:p w14:paraId="33A34844" w14:textId="77777777" w:rsidR="004C62EF" w:rsidRDefault="004C62EF" w:rsidP="004C62EF">
      <w:pPr>
        <w:pStyle w:val="Code"/>
      </w:pPr>
      <w:r>
        <w:tab/>
      </w:r>
      <w:r>
        <w:tab/>
      </w:r>
      <w:r>
        <w:tab/>
      </w:r>
      <w:r>
        <w:tab/>
      </w:r>
      <w:r>
        <w:tab/>
        <w:t>}</w:t>
      </w:r>
    </w:p>
    <w:p w14:paraId="1A181805" w14:textId="77777777" w:rsidR="004C62EF" w:rsidRDefault="004C62EF" w:rsidP="004C62EF">
      <w:pPr>
        <w:pStyle w:val="Code"/>
      </w:pPr>
      <w:r>
        <w:tab/>
      </w:r>
      <w:r>
        <w:tab/>
      </w:r>
      <w:r>
        <w:tab/>
      </w:r>
      <w:r>
        <w:tab/>
      </w:r>
      <w:r>
        <w:tab/>
      </w:r>
    </w:p>
    <w:p w14:paraId="295E3DF3" w14:textId="77777777" w:rsidR="004C62EF" w:rsidRDefault="004C62EF" w:rsidP="004C62EF">
      <w:pPr>
        <w:pStyle w:val="Code"/>
      </w:pPr>
      <w:r>
        <w:tab/>
      </w:r>
      <w:r>
        <w:tab/>
      </w:r>
      <w:r>
        <w:tab/>
      </w:r>
      <w:r>
        <w:tab/>
      </w:r>
      <w:r>
        <w:tab/>
        <w:t>break;</w:t>
      </w:r>
    </w:p>
    <w:p w14:paraId="1F7B6DB8" w14:textId="77777777" w:rsidR="004C62EF" w:rsidRDefault="004C62EF" w:rsidP="004C62EF">
      <w:pPr>
        <w:pStyle w:val="Code"/>
      </w:pPr>
      <w:r>
        <w:tab/>
      </w:r>
      <w:r>
        <w:tab/>
      </w:r>
      <w:r>
        <w:tab/>
      </w:r>
      <w:r>
        <w:tab/>
      </w:r>
      <w:r>
        <w:tab/>
      </w:r>
    </w:p>
    <w:p w14:paraId="5D2CE889" w14:textId="77777777" w:rsidR="004C62EF" w:rsidRDefault="004C62EF" w:rsidP="004C62EF">
      <w:pPr>
        <w:pStyle w:val="Code"/>
      </w:pPr>
      <w:r>
        <w:tab/>
      </w:r>
      <w:r>
        <w:tab/>
      </w:r>
      <w:r>
        <w:tab/>
      </w:r>
      <w:r>
        <w:tab/>
        <w:t>case 'B':</w:t>
      </w:r>
    </w:p>
    <w:p w14:paraId="1EE1AE8E" w14:textId="77777777" w:rsidR="004C62EF" w:rsidRDefault="004C62EF" w:rsidP="004C62EF">
      <w:pPr>
        <w:pStyle w:val="Code"/>
      </w:pPr>
      <w:r>
        <w:tab/>
      </w:r>
      <w:r>
        <w:tab/>
      </w:r>
      <w:r>
        <w:tab/>
      </w:r>
      <w:r>
        <w:tab/>
      </w:r>
      <w:r>
        <w:tab/>
        <w:t>if (i == 1 || i == 3)</w:t>
      </w:r>
    </w:p>
    <w:p w14:paraId="52F24ECF" w14:textId="77777777" w:rsidR="004C62EF" w:rsidRDefault="004C62EF" w:rsidP="004C62EF">
      <w:pPr>
        <w:pStyle w:val="Code"/>
      </w:pPr>
      <w:r>
        <w:tab/>
      </w:r>
      <w:r>
        <w:tab/>
      </w:r>
      <w:r>
        <w:tab/>
      </w:r>
      <w:r>
        <w:tab/>
      </w:r>
      <w:r>
        <w:tab/>
        <w:t>{</w:t>
      </w:r>
    </w:p>
    <w:p w14:paraId="34C63125" w14:textId="77777777" w:rsidR="004C62EF" w:rsidRDefault="004C62EF" w:rsidP="004C62EF">
      <w:pPr>
        <w:pStyle w:val="Code"/>
      </w:pPr>
      <w:r>
        <w:tab/>
      </w:r>
      <w:r>
        <w:tab/>
      </w:r>
      <w:r>
        <w:tab/>
      </w:r>
      <w:r>
        <w:tab/>
      </w:r>
      <w:r>
        <w:tab/>
      </w:r>
      <w:r>
        <w:tab/>
        <w:t>fputs("//   //", stdout);</w:t>
      </w:r>
    </w:p>
    <w:p w14:paraId="32581908" w14:textId="77777777" w:rsidR="004C62EF" w:rsidRDefault="004C62EF" w:rsidP="004C62EF">
      <w:pPr>
        <w:pStyle w:val="Code"/>
      </w:pPr>
      <w:r>
        <w:tab/>
      </w:r>
      <w:r>
        <w:tab/>
      </w:r>
      <w:r>
        <w:tab/>
      </w:r>
      <w:r>
        <w:tab/>
      </w:r>
      <w:r>
        <w:tab/>
        <w:t>}</w:t>
      </w:r>
    </w:p>
    <w:p w14:paraId="78C51168" w14:textId="77777777" w:rsidR="004C62EF" w:rsidRDefault="004C62EF" w:rsidP="004C62EF">
      <w:pPr>
        <w:pStyle w:val="Code"/>
      </w:pPr>
      <w:r>
        <w:tab/>
      </w:r>
      <w:r>
        <w:tab/>
      </w:r>
      <w:r>
        <w:tab/>
      </w:r>
      <w:r>
        <w:tab/>
      </w:r>
      <w:r>
        <w:tab/>
        <w:t>else</w:t>
      </w:r>
    </w:p>
    <w:p w14:paraId="3B39CA41" w14:textId="77777777" w:rsidR="004C62EF" w:rsidRDefault="004C62EF" w:rsidP="004C62EF">
      <w:pPr>
        <w:pStyle w:val="Code"/>
      </w:pPr>
      <w:r>
        <w:tab/>
      </w:r>
      <w:r>
        <w:tab/>
      </w:r>
      <w:r>
        <w:tab/>
      </w:r>
      <w:r>
        <w:tab/>
      </w:r>
      <w:r>
        <w:tab/>
        <w:t>{</w:t>
      </w:r>
    </w:p>
    <w:p w14:paraId="3310E2AD" w14:textId="77777777" w:rsidR="004C62EF" w:rsidRDefault="004C62EF" w:rsidP="004C62EF">
      <w:pPr>
        <w:pStyle w:val="Code"/>
      </w:pPr>
      <w:r>
        <w:tab/>
      </w:r>
      <w:r>
        <w:tab/>
      </w:r>
      <w:r>
        <w:tab/>
      </w:r>
      <w:r>
        <w:tab/>
      </w:r>
      <w:r>
        <w:tab/>
      </w:r>
      <w:r>
        <w:tab/>
        <w:t>fputs("////// ", stdout);</w:t>
      </w:r>
    </w:p>
    <w:p w14:paraId="29D4D021" w14:textId="77777777" w:rsidR="004C62EF" w:rsidRDefault="004C62EF" w:rsidP="004C62EF">
      <w:pPr>
        <w:pStyle w:val="Code"/>
      </w:pPr>
      <w:r>
        <w:tab/>
      </w:r>
      <w:r>
        <w:tab/>
      </w:r>
      <w:r>
        <w:tab/>
      </w:r>
      <w:r>
        <w:tab/>
      </w:r>
      <w:r>
        <w:tab/>
        <w:t>}</w:t>
      </w:r>
    </w:p>
    <w:p w14:paraId="64414E30" w14:textId="77777777" w:rsidR="004C62EF" w:rsidRDefault="004C62EF" w:rsidP="004C62EF">
      <w:pPr>
        <w:pStyle w:val="Code"/>
      </w:pPr>
      <w:r>
        <w:tab/>
      </w:r>
      <w:r>
        <w:tab/>
      </w:r>
      <w:r>
        <w:tab/>
      </w:r>
      <w:r>
        <w:tab/>
      </w:r>
      <w:r>
        <w:tab/>
      </w:r>
    </w:p>
    <w:p w14:paraId="38617D3A" w14:textId="77777777" w:rsidR="004C62EF" w:rsidRDefault="004C62EF" w:rsidP="004C62EF">
      <w:pPr>
        <w:pStyle w:val="Code"/>
      </w:pPr>
      <w:r>
        <w:tab/>
      </w:r>
      <w:r>
        <w:tab/>
      </w:r>
      <w:r>
        <w:tab/>
      </w:r>
      <w:r>
        <w:tab/>
      </w:r>
      <w:r>
        <w:tab/>
        <w:t>break;</w:t>
      </w:r>
    </w:p>
    <w:p w14:paraId="0F0DE23B" w14:textId="77777777" w:rsidR="004C62EF" w:rsidRDefault="004C62EF" w:rsidP="004C62EF">
      <w:pPr>
        <w:pStyle w:val="Code"/>
      </w:pPr>
      <w:r>
        <w:tab/>
      </w:r>
      <w:r>
        <w:tab/>
      </w:r>
      <w:r>
        <w:tab/>
      </w:r>
      <w:r>
        <w:tab/>
      </w:r>
      <w:r>
        <w:tab/>
      </w:r>
    </w:p>
    <w:p w14:paraId="22ACA1D7" w14:textId="77777777" w:rsidR="004C62EF" w:rsidRDefault="004C62EF" w:rsidP="004C62EF">
      <w:pPr>
        <w:pStyle w:val="Code"/>
      </w:pPr>
      <w:r>
        <w:tab/>
      </w:r>
      <w:r>
        <w:tab/>
      </w:r>
      <w:r>
        <w:tab/>
      </w:r>
      <w:r>
        <w:tab/>
        <w:t>case 'C':</w:t>
      </w:r>
    </w:p>
    <w:p w14:paraId="53C9759E" w14:textId="77777777" w:rsidR="004C62EF" w:rsidRDefault="004C62EF" w:rsidP="004C62EF">
      <w:pPr>
        <w:pStyle w:val="Code"/>
      </w:pPr>
      <w:r>
        <w:tab/>
      </w:r>
      <w:r>
        <w:tab/>
      </w:r>
      <w:r>
        <w:tab/>
      </w:r>
      <w:r>
        <w:tab/>
      </w:r>
      <w:r>
        <w:tab/>
        <w:t>if (i == 0 || i == 4)</w:t>
      </w:r>
    </w:p>
    <w:p w14:paraId="72B2174C" w14:textId="77777777" w:rsidR="004C62EF" w:rsidRDefault="004C62EF" w:rsidP="004C62EF">
      <w:pPr>
        <w:pStyle w:val="Code"/>
      </w:pPr>
      <w:r>
        <w:tab/>
      </w:r>
      <w:r>
        <w:tab/>
      </w:r>
      <w:r>
        <w:tab/>
      </w:r>
      <w:r>
        <w:tab/>
      </w:r>
      <w:r>
        <w:tab/>
        <w:t>{</w:t>
      </w:r>
    </w:p>
    <w:p w14:paraId="3534A3D7" w14:textId="77777777" w:rsidR="004C62EF" w:rsidRDefault="004C62EF" w:rsidP="004C62EF">
      <w:pPr>
        <w:pStyle w:val="Code"/>
      </w:pPr>
      <w:r>
        <w:tab/>
      </w:r>
      <w:r>
        <w:tab/>
      </w:r>
      <w:r>
        <w:tab/>
      </w:r>
      <w:r>
        <w:tab/>
      </w:r>
      <w:r>
        <w:tab/>
      </w:r>
      <w:r>
        <w:tab/>
        <w:t>fputs("///////", stdout);</w:t>
      </w:r>
    </w:p>
    <w:p w14:paraId="3F7E31DE" w14:textId="77777777" w:rsidR="004C62EF" w:rsidRDefault="004C62EF" w:rsidP="004C62EF">
      <w:pPr>
        <w:pStyle w:val="Code"/>
      </w:pPr>
      <w:r>
        <w:tab/>
      </w:r>
      <w:r>
        <w:tab/>
      </w:r>
      <w:r>
        <w:tab/>
      </w:r>
      <w:r>
        <w:tab/>
      </w:r>
      <w:r>
        <w:tab/>
        <w:t>}</w:t>
      </w:r>
    </w:p>
    <w:p w14:paraId="674BE56B" w14:textId="77777777" w:rsidR="004C62EF" w:rsidRDefault="004C62EF" w:rsidP="004C62EF">
      <w:pPr>
        <w:pStyle w:val="Code"/>
      </w:pPr>
      <w:r>
        <w:tab/>
      </w:r>
      <w:r>
        <w:tab/>
      </w:r>
      <w:r>
        <w:tab/>
      </w:r>
      <w:r>
        <w:tab/>
      </w:r>
      <w:r>
        <w:tab/>
        <w:t>else</w:t>
      </w:r>
    </w:p>
    <w:p w14:paraId="65AD168E" w14:textId="77777777" w:rsidR="004C62EF" w:rsidRDefault="004C62EF" w:rsidP="004C62EF">
      <w:pPr>
        <w:pStyle w:val="Code"/>
      </w:pPr>
      <w:r>
        <w:tab/>
      </w:r>
      <w:r>
        <w:tab/>
      </w:r>
      <w:r>
        <w:tab/>
      </w:r>
      <w:r>
        <w:tab/>
      </w:r>
      <w:r>
        <w:tab/>
        <w:t>{</w:t>
      </w:r>
    </w:p>
    <w:p w14:paraId="3C4739E0" w14:textId="77777777" w:rsidR="004C62EF" w:rsidRDefault="004C62EF" w:rsidP="004C62EF">
      <w:pPr>
        <w:pStyle w:val="Code"/>
      </w:pPr>
      <w:r>
        <w:tab/>
      </w:r>
      <w:r>
        <w:tab/>
      </w:r>
      <w:r>
        <w:tab/>
      </w:r>
      <w:r>
        <w:tab/>
      </w:r>
      <w:r>
        <w:tab/>
      </w:r>
      <w:r>
        <w:tab/>
        <w:t>fputs("//     ", stdout);</w:t>
      </w:r>
    </w:p>
    <w:p w14:paraId="13841C9F" w14:textId="77777777" w:rsidR="004C62EF" w:rsidRDefault="004C62EF" w:rsidP="004C62EF">
      <w:pPr>
        <w:pStyle w:val="Code"/>
      </w:pPr>
      <w:r>
        <w:tab/>
      </w:r>
      <w:r>
        <w:tab/>
      </w:r>
      <w:r>
        <w:tab/>
      </w:r>
      <w:r>
        <w:tab/>
      </w:r>
      <w:r>
        <w:tab/>
        <w:t>}</w:t>
      </w:r>
    </w:p>
    <w:p w14:paraId="4E4AB5DC" w14:textId="77777777" w:rsidR="004C62EF" w:rsidRDefault="004C62EF" w:rsidP="004C62EF">
      <w:pPr>
        <w:pStyle w:val="Code"/>
      </w:pPr>
      <w:r>
        <w:tab/>
      </w:r>
      <w:r>
        <w:tab/>
      </w:r>
      <w:r>
        <w:tab/>
      </w:r>
      <w:r>
        <w:tab/>
      </w:r>
      <w:r>
        <w:tab/>
      </w:r>
    </w:p>
    <w:p w14:paraId="232F984F" w14:textId="77777777" w:rsidR="004C62EF" w:rsidRDefault="004C62EF" w:rsidP="004C62EF">
      <w:pPr>
        <w:pStyle w:val="Code"/>
      </w:pPr>
      <w:r>
        <w:tab/>
      </w:r>
      <w:r>
        <w:tab/>
      </w:r>
      <w:r>
        <w:tab/>
      </w:r>
      <w:r>
        <w:tab/>
      </w:r>
      <w:r>
        <w:tab/>
        <w:t>break;</w:t>
      </w:r>
    </w:p>
    <w:p w14:paraId="73F2CAF0" w14:textId="77777777" w:rsidR="004C62EF" w:rsidRDefault="004C62EF" w:rsidP="004C62EF">
      <w:pPr>
        <w:pStyle w:val="Code"/>
      </w:pPr>
      <w:r>
        <w:tab/>
      </w:r>
      <w:r>
        <w:tab/>
      </w:r>
      <w:r>
        <w:tab/>
      </w:r>
      <w:r>
        <w:tab/>
      </w:r>
      <w:r>
        <w:tab/>
      </w:r>
    </w:p>
    <w:p w14:paraId="44605AE3" w14:textId="77777777" w:rsidR="004C62EF" w:rsidRDefault="004C62EF" w:rsidP="004C62EF">
      <w:pPr>
        <w:pStyle w:val="Code"/>
      </w:pPr>
      <w:r>
        <w:tab/>
      </w:r>
      <w:r>
        <w:tab/>
      </w:r>
      <w:r>
        <w:tab/>
      </w:r>
      <w:r>
        <w:tab/>
        <w:t>case 'D':</w:t>
      </w:r>
    </w:p>
    <w:p w14:paraId="3F8BA07D" w14:textId="77777777" w:rsidR="004C62EF" w:rsidRDefault="004C62EF" w:rsidP="004C62EF">
      <w:pPr>
        <w:pStyle w:val="Code"/>
      </w:pPr>
      <w:r>
        <w:tab/>
      </w:r>
      <w:r>
        <w:tab/>
      </w:r>
      <w:r>
        <w:tab/>
      </w:r>
      <w:r>
        <w:tab/>
      </w:r>
      <w:r>
        <w:tab/>
        <w:t>if (i == 0 || i == 4)</w:t>
      </w:r>
    </w:p>
    <w:p w14:paraId="6A98B612" w14:textId="77777777" w:rsidR="004C62EF" w:rsidRDefault="004C62EF" w:rsidP="004C62EF">
      <w:pPr>
        <w:pStyle w:val="Code"/>
      </w:pPr>
      <w:r>
        <w:tab/>
      </w:r>
      <w:r>
        <w:tab/>
      </w:r>
      <w:r>
        <w:tab/>
      </w:r>
      <w:r>
        <w:tab/>
      </w:r>
      <w:r>
        <w:tab/>
        <w:t>{</w:t>
      </w:r>
    </w:p>
    <w:p w14:paraId="7F8DC87F" w14:textId="77777777" w:rsidR="004C62EF" w:rsidRDefault="004C62EF" w:rsidP="004C62EF">
      <w:pPr>
        <w:pStyle w:val="Code"/>
      </w:pPr>
      <w:r>
        <w:lastRenderedPageBreak/>
        <w:tab/>
      </w:r>
      <w:r>
        <w:tab/>
      </w:r>
      <w:r>
        <w:tab/>
      </w:r>
      <w:r>
        <w:tab/>
      </w:r>
      <w:r>
        <w:tab/>
      </w:r>
      <w:r>
        <w:tab/>
        <w:t>fputs("////// ", stdout);</w:t>
      </w:r>
    </w:p>
    <w:p w14:paraId="7D51A8EB" w14:textId="77777777" w:rsidR="004C62EF" w:rsidRDefault="004C62EF" w:rsidP="004C62EF">
      <w:pPr>
        <w:pStyle w:val="Code"/>
      </w:pPr>
      <w:r>
        <w:tab/>
      </w:r>
      <w:r>
        <w:tab/>
      </w:r>
      <w:r>
        <w:tab/>
      </w:r>
      <w:r>
        <w:tab/>
      </w:r>
      <w:r>
        <w:tab/>
        <w:t>}</w:t>
      </w:r>
    </w:p>
    <w:p w14:paraId="40CA3815" w14:textId="77777777" w:rsidR="004C62EF" w:rsidRDefault="004C62EF" w:rsidP="004C62EF">
      <w:pPr>
        <w:pStyle w:val="Code"/>
      </w:pPr>
      <w:r>
        <w:tab/>
      </w:r>
      <w:r>
        <w:tab/>
      </w:r>
      <w:r>
        <w:tab/>
      </w:r>
      <w:r>
        <w:tab/>
      </w:r>
      <w:r>
        <w:tab/>
        <w:t>else</w:t>
      </w:r>
    </w:p>
    <w:p w14:paraId="28D64915" w14:textId="77777777" w:rsidR="004C62EF" w:rsidRDefault="004C62EF" w:rsidP="004C62EF">
      <w:pPr>
        <w:pStyle w:val="Code"/>
      </w:pPr>
      <w:r>
        <w:tab/>
      </w:r>
      <w:r>
        <w:tab/>
      </w:r>
      <w:r>
        <w:tab/>
      </w:r>
      <w:r>
        <w:tab/>
      </w:r>
      <w:r>
        <w:tab/>
        <w:t>{</w:t>
      </w:r>
    </w:p>
    <w:p w14:paraId="3FBE8119" w14:textId="77777777" w:rsidR="004C62EF" w:rsidRDefault="004C62EF" w:rsidP="004C62EF">
      <w:pPr>
        <w:pStyle w:val="Code"/>
      </w:pPr>
      <w:r>
        <w:tab/>
      </w:r>
      <w:r>
        <w:tab/>
      </w:r>
      <w:r>
        <w:tab/>
      </w:r>
      <w:r>
        <w:tab/>
      </w:r>
      <w:r>
        <w:tab/>
      </w:r>
      <w:r>
        <w:tab/>
        <w:t>fputs("//   //", stdout);</w:t>
      </w:r>
    </w:p>
    <w:p w14:paraId="0A6B6717" w14:textId="77777777" w:rsidR="004C62EF" w:rsidRDefault="004C62EF" w:rsidP="004C62EF">
      <w:pPr>
        <w:pStyle w:val="Code"/>
      </w:pPr>
      <w:r>
        <w:tab/>
      </w:r>
      <w:r>
        <w:tab/>
      </w:r>
      <w:r>
        <w:tab/>
      </w:r>
      <w:r>
        <w:tab/>
      </w:r>
      <w:r>
        <w:tab/>
        <w:t>}</w:t>
      </w:r>
    </w:p>
    <w:p w14:paraId="555E8A03" w14:textId="77777777" w:rsidR="004C62EF" w:rsidRDefault="004C62EF" w:rsidP="004C62EF">
      <w:pPr>
        <w:pStyle w:val="Code"/>
      </w:pPr>
      <w:r>
        <w:tab/>
      </w:r>
      <w:r>
        <w:tab/>
      </w:r>
      <w:r>
        <w:tab/>
      </w:r>
      <w:r>
        <w:tab/>
      </w:r>
      <w:r>
        <w:tab/>
      </w:r>
    </w:p>
    <w:p w14:paraId="26E178D2" w14:textId="77777777" w:rsidR="004C62EF" w:rsidRDefault="004C62EF" w:rsidP="004C62EF">
      <w:pPr>
        <w:pStyle w:val="Code"/>
      </w:pPr>
      <w:r>
        <w:tab/>
      </w:r>
      <w:r>
        <w:tab/>
      </w:r>
      <w:r>
        <w:tab/>
      </w:r>
      <w:r>
        <w:tab/>
      </w:r>
      <w:r>
        <w:tab/>
        <w:t>break;</w:t>
      </w:r>
    </w:p>
    <w:p w14:paraId="32E4E110" w14:textId="77777777" w:rsidR="004C62EF" w:rsidRDefault="004C62EF" w:rsidP="004C62EF">
      <w:pPr>
        <w:pStyle w:val="Code"/>
      </w:pPr>
      <w:r>
        <w:tab/>
      </w:r>
      <w:r>
        <w:tab/>
      </w:r>
      <w:r>
        <w:tab/>
      </w:r>
      <w:r>
        <w:tab/>
      </w:r>
      <w:r>
        <w:tab/>
      </w:r>
    </w:p>
    <w:p w14:paraId="119AF550" w14:textId="77777777" w:rsidR="004C62EF" w:rsidRDefault="004C62EF" w:rsidP="004C62EF">
      <w:pPr>
        <w:pStyle w:val="Code"/>
      </w:pPr>
      <w:r>
        <w:tab/>
      </w:r>
      <w:r>
        <w:tab/>
      </w:r>
      <w:r>
        <w:tab/>
      </w:r>
      <w:r>
        <w:tab/>
        <w:t>case 'E':</w:t>
      </w:r>
    </w:p>
    <w:p w14:paraId="00C1B105" w14:textId="77777777" w:rsidR="004C62EF" w:rsidRDefault="004C62EF" w:rsidP="004C62EF">
      <w:pPr>
        <w:pStyle w:val="Code"/>
      </w:pPr>
      <w:r>
        <w:tab/>
      </w:r>
      <w:r>
        <w:tab/>
      </w:r>
      <w:r>
        <w:tab/>
      </w:r>
      <w:r>
        <w:tab/>
      </w:r>
      <w:r>
        <w:tab/>
        <w:t>if (i == 0 || i == 4)</w:t>
      </w:r>
    </w:p>
    <w:p w14:paraId="21B0ADB6" w14:textId="77777777" w:rsidR="004C62EF" w:rsidRDefault="004C62EF" w:rsidP="004C62EF">
      <w:pPr>
        <w:pStyle w:val="Code"/>
      </w:pPr>
      <w:r>
        <w:tab/>
      </w:r>
      <w:r>
        <w:tab/>
      </w:r>
      <w:r>
        <w:tab/>
      </w:r>
      <w:r>
        <w:tab/>
      </w:r>
      <w:r>
        <w:tab/>
        <w:t>{</w:t>
      </w:r>
    </w:p>
    <w:p w14:paraId="1204EEFF" w14:textId="77777777" w:rsidR="004C62EF" w:rsidRDefault="004C62EF" w:rsidP="004C62EF">
      <w:pPr>
        <w:pStyle w:val="Code"/>
      </w:pPr>
      <w:r>
        <w:tab/>
      </w:r>
      <w:r>
        <w:tab/>
      </w:r>
      <w:r>
        <w:tab/>
      </w:r>
      <w:r>
        <w:tab/>
      </w:r>
      <w:r>
        <w:tab/>
      </w:r>
      <w:r>
        <w:tab/>
        <w:t>fputs("///////", stdout);</w:t>
      </w:r>
    </w:p>
    <w:p w14:paraId="62515D60" w14:textId="77777777" w:rsidR="004C62EF" w:rsidRDefault="004C62EF" w:rsidP="004C62EF">
      <w:pPr>
        <w:pStyle w:val="Code"/>
      </w:pPr>
      <w:r>
        <w:tab/>
      </w:r>
      <w:r>
        <w:tab/>
      </w:r>
      <w:r>
        <w:tab/>
      </w:r>
      <w:r>
        <w:tab/>
      </w:r>
      <w:r>
        <w:tab/>
        <w:t>}</w:t>
      </w:r>
    </w:p>
    <w:p w14:paraId="66781EED" w14:textId="77777777" w:rsidR="004C62EF" w:rsidRDefault="004C62EF" w:rsidP="004C62EF">
      <w:pPr>
        <w:pStyle w:val="Code"/>
      </w:pPr>
      <w:r>
        <w:tab/>
      </w:r>
      <w:r>
        <w:tab/>
      </w:r>
      <w:r>
        <w:tab/>
      </w:r>
      <w:r>
        <w:tab/>
      </w:r>
      <w:r>
        <w:tab/>
        <w:t>else if (i == 2)</w:t>
      </w:r>
    </w:p>
    <w:p w14:paraId="29475399" w14:textId="77777777" w:rsidR="004C62EF" w:rsidRDefault="004C62EF" w:rsidP="004C62EF">
      <w:pPr>
        <w:pStyle w:val="Code"/>
      </w:pPr>
      <w:r>
        <w:tab/>
      </w:r>
      <w:r>
        <w:tab/>
      </w:r>
      <w:r>
        <w:tab/>
      </w:r>
      <w:r>
        <w:tab/>
      </w:r>
      <w:r>
        <w:tab/>
        <w:t>{</w:t>
      </w:r>
    </w:p>
    <w:p w14:paraId="305EE4D5" w14:textId="77777777" w:rsidR="004C62EF" w:rsidRDefault="004C62EF" w:rsidP="004C62EF">
      <w:pPr>
        <w:pStyle w:val="Code"/>
      </w:pPr>
      <w:r>
        <w:tab/>
      </w:r>
      <w:r>
        <w:tab/>
      </w:r>
      <w:r>
        <w:tab/>
      </w:r>
      <w:r>
        <w:tab/>
      </w:r>
      <w:r>
        <w:tab/>
      </w:r>
      <w:r>
        <w:tab/>
        <w:t>fputs("/////  ", stdout);</w:t>
      </w:r>
    </w:p>
    <w:p w14:paraId="437D8776" w14:textId="77777777" w:rsidR="004C62EF" w:rsidRDefault="004C62EF" w:rsidP="004C62EF">
      <w:pPr>
        <w:pStyle w:val="Code"/>
      </w:pPr>
      <w:r>
        <w:tab/>
      </w:r>
      <w:r>
        <w:tab/>
      </w:r>
      <w:r>
        <w:tab/>
      </w:r>
      <w:r>
        <w:tab/>
      </w:r>
      <w:r>
        <w:tab/>
        <w:t>}</w:t>
      </w:r>
    </w:p>
    <w:p w14:paraId="41C289AB" w14:textId="77777777" w:rsidR="004C62EF" w:rsidRDefault="004C62EF" w:rsidP="004C62EF">
      <w:pPr>
        <w:pStyle w:val="Code"/>
      </w:pPr>
      <w:r>
        <w:tab/>
      </w:r>
      <w:r>
        <w:tab/>
      </w:r>
      <w:r>
        <w:tab/>
      </w:r>
      <w:r>
        <w:tab/>
      </w:r>
      <w:r>
        <w:tab/>
        <w:t>else</w:t>
      </w:r>
    </w:p>
    <w:p w14:paraId="5F2829C1" w14:textId="77777777" w:rsidR="004C62EF" w:rsidRDefault="004C62EF" w:rsidP="004C62EF">
      <w:pPr>
        <w:pStyle w:val="Code"/>
      </w:pPr>
      <w:r>
        <w:tab/>
      </w:r>
      <w:r>
        <w:tab/>
      </w:r>
      <w:r>
        <w:tab/>
      </w:r>
      <w:r>
        <w:tab/>
      </w:r>
      <w:r>
        <w:tab/>
        <w:t>{</w:t>
      </w:r>
    </w:p>
    <w:p w14:paraId="22D6B9A4" w14:textId="77777777" w:rsidR="004C62EF" w:rsidRDefault="004C62EF" w:rsidP="004C62EF">
      <w:pPr>
        <w:pStyle w:val="Code"/>
      </w:pPr>
      <w:r>
        <w:tab/>
      </w:r>
      <w:r>
        <w:tab/>
      </w:r>
      <w:r>
        <w:tab/>
      </w:r>
      <w:r>
        <w:tab/>
      </w:r>
      <w:r>
        <w:tab/>
      </w:r>
      <w:r>
        <w:tab/>
        <w:t>fputs("//     ", stdout);</w:t>
      </w:r>
    </w:p>
    <w:p w14:paraId="229C8AF7" w14:textId="77777777" w:rsidR="004C62EF" w:rsidRDefault="004C62EF" w:rsidP="004C62EF">
      <w:pPr>
        <w:pStyle w:val="Code"/>
      </w:pPr>
      <w:r>
        <w:tab/>
      </w:r>
      <w:r>
        <w:tab/>
      </w:r>
      <w:r>
        <w:tab/>
      </w:r>
      <w:r>
        <w:tab/>
      </w:r>
      <w:r>
        <w:tab/>
        <w:t>}</w:t>
      </w:r>
    </w:p>
    <w:p w14:paraId="6A8BFD05" w14:textId="77777777" w:rsidR="004C62EF" w:rsidRDefault="004C62EF" w:rsidP="004C62EF">
      <w:pPr>
        <w:pStyle w:val="Code"/>
      </w:pPr>
      <w:r>
        <w:tab/>
      </w:r>
      <w:r>
        <w:tab/>
      </w:r>
      <w:r>
        <w:tab/>
      </w:r>
      <w:r>
        <w:tab/>
      </w:r>
      <w:r>
        <w:tab/>
      </w:r>
    </w:p>
    <w:p w14:paraId="17769A1C" w14:textId="77777777" w:rsidR="004C62EF" w:rsidRDefault="004C62EF" w:rsidP="004C62EF">
      <w:pPr>
        <w:pStyle w:val="Code"/>
      </w:pPr>
      <w:r>
        <w:tab/>
      </w:r>
      <w:r>
        <w:tab/>
      </w:r>
      <w:r>
        <w:tab/>
      </w:r>
      <w:r>
        <w:tab/>
      </w:r>
      <w:r>
        <w:tab/>
        <w:t>break;</w:t>
      </w:r>
    </w:p>
    <w:p w14:paraId="3C02F03A" w14:textId="77777777" w:rsidR="004C62EF" w:rsidRDefault="004C62EF" w:rsidP="004C62EF">
      <w:pPr>
        <w:pStyle w:val="Code"/>
      </w:pPr>
      <w:r>
        <w:tab/>
      </w:r>
      <w:r>
        <w:tab/>
      </w:r>
      <w:r>
        <w:tab/>
      </w:r>
      <w:r>
        <w:tab/>
      </w:r>
      <w:r>
        <w:tab/>
      </w:r>
    </w:p>
    <w:p w14:paraId="57C6A28E" w14:textId="77777777" w:rsidR="004C62EF" w:rsidRDefault="004C62EF" w:rsidP="004C62EF">
      <w:pPr>
        <w:pStyle w:val="Code"/>
      </w:pPr>
      <w:r>
        <w:tab/>
      </w:r>
      <w:r>
        <w:tab/>
      </w:r>
      <w:r>
        <w:tab/>
      </w:r>
      <w:r>
        <w:tab/>
        <w:t>case 'F':</w:t>
      </w:r>
    </w:p>
    <w:p w14:paraId="7A571858" w14:textId="77777777" w:rsidR="004C62EF" w:rsidRDefault="004C62EF" w:rsidP="004C62EF">
      <w:pPr>
        <w:pStyle w:val="Code"/>
      </w:pPr>
      <w:r>
        <w:tab/>
      </w:r>
      <w:r>
        <w:tab/>
      </w:r>
      <w:r>
        <w:tab/>
      </w:r>
      <w:r>
        <w:tab/>
      </w:r>
      <w:r>
        <w:tab/>
        <w:t>if (i == 0)</w:t>
      </w:r>
    </w:p>
    <w:p w14:paraId="7A4DE459" w14:textId="77777777" w:rsidR="004C62EF" w:rsidRDefault="004C62EF" w:rsidP="004C62EF">
      <w:pPr>
        <w:pStyle w:val="Code"/>
      </w:pPr>
      <w:r>
        <w:tab/>
      </w:r>
      <w:r>
        <w:tab/>
      </w:r>
      <w:r>
        <w:tab/>
      </w:r>
      <w:r>
        <w:tab/>
      </w:r>
      <w:r>
        <w:tab/>
        <w:t>{</w:t>
      </w:r>
    </w:p>
    <w:p w14:paraId="193E1841" w14:textId="77777777" w:rsidR="004C62EF" w:rsidRDefault="004C62EF" w:rsidP="004C62EF">
      <w:pPr>
        <w:pStyle w:val="Code"/>
      </w:pPr>
      <w:r>
        <w:tab/>
      </w:r>
      <w:r>
        <w:tab/>
      </w:r>
      <w:r>
        <w:tab/>
      </w:r>
      <w:r>
        <w:tab/>
      </w:r>
      <w:r>
        <w:tab/>
      </w:r>
      <w:r>
        <w:tab/>
        <w:t>fputs("///////", stdout);</w:t>
      </w:r>
    </w:p>
    <w:p w14:paraId="7E353B11" w14:textId="77777777" w:rsidR="004C62EF" w:rsidRDefault="004C62EF" w:rsidP="004C62EF">
      <w:pPr>
        <w:pStyle w:val="Code"/>
      </w:pPr>
      <w:r>
        <w:tab/>
      </w:r>
      <w:r>
        <w:tab/>
      </w:r>
      <w:r>
        <w:tab/>
      </w:r>
      <w:r>
        <w:tab/>
      </w:r>
      <w:r>
        <w:tab/>
        <w:t>}</w:t>
      </w:r>
    </w:p>
    <w:p w14:paraId="5B2809FD" w14:textId="77777777" w:rsidR="004C62EF" w:rsidRDefault="004C62EF" w:rsidP="004C62EF">
      <w:pPr>
        <w:pStyle w:val="Code"/>
      </w:pPr>
      <w:r>
        <w:tab/>
      </w:r>
      <w:r>
        <w:tab/>
      </w:r>
      <w:r>
        <w:tab/>
      </w:r>
      <w:r>
        <w:tab/>
      </w:r>
      <w:r>
        <w:tab/>
        <w:t>else if (i == 2)</w:t>
      </w:r>
    </w:p>
    <w:p w14:paraId="2A1410D8" w14:textId="77777777" w:rsidR="004C62EF" w:rsidRDefault="004C62EF" w:rsidP="004C62EF">
      <w:pPr>
        <w:pStyle w:val="Code"/>
      </w:pPr>
      <w:r>
        <w:tab/>
      </w:r>
      <w:r>
        <w:tab/>
      </w:r>
      <w:r>
        <w:tab/>
      </w:r>
      <w:r>
        <w:tab/>
      </w:r>
      <w:r>
        <w:tab/>
        <w:t>{</w:t>
      </w:r>
    </w:p>
    <w:p w14:paraId="5ED6F174" w14:textId="77777777" w:rsidR="004C62EF" w:rsidRDefault="004C62EF" w:rsidP="004C62EF">
      <w:pPr>
        <w:pStyle w:val="Code"/>
      </w:pPr>
      <w:r>
        <w:tab/>
      </w:r>
      <w:r>
        <w:tab/>
      </w:r>
      <w:r>
        <w:tab/>
      </w:r>
      <w:r>
        <w:tab/>
      </w:r>
      <w:r>
        <w:tab/>
      </w:r>
      <w:r>
        <w:tab/>
        <w:t>fputs("/////  ", stdout);</w:t>
      </w:r>
    </w:p>
    <w:p w14:paraId="76F9D7D0" w14:textId="77777777" w:rsidR="004C62EF" w:rsidRDefault="004C62EF" w:rsidP="004C62EF">
      <w:pPr>
        <w:pStyle w:val="Code"/>
      </w:pPr>
      <w:r>
        <w:tab/>
      </w:r>
      <w:r>
        <w:tab/>
      </w:r>
      <w:r>
        <w:tab/>
      </w:r>
      <w:r>
        <w:tab/>
      </w:r>
      <w:r>
        <w:tab/>
        <w:t>}</w:t>
      </w:r>
    </w:p>
    <w:p w14:paraId="69D93D3F" w14:textId="77777777" w:rsidR="004C62EF" w:rsidRDefault="004C62EF" w:rsidP="004C62EF">
      <w:pPr>
        <w:pStyle w:val="Code"/>
      </w:pPr>
      <w:r>
        <w:tab/>
      </w:r>
      <w:r>
        <w:tab/>
      </w:r>
      <w:r>
        <w:tab/>
      </w:r>
      <w:r>
        <w:tab/>
      </w:r>
      <w:r>
        <w:tab/>
        <w:t>else</w:t>
      </w:r>
    </w:p>
    <w:p w14:paraId="4E0F8F4C" w14:textId="77777777" w:rsidR="004C62EF" w:rsidRDefault="004C62EF" w:rsidP="004C62EF">
      <w:pPr>
        <w:pStyle w:val="Code"/>
      </w:pPr>
      <w:r>
        <w:tab/>
      </w:r>
      <w:r>
        <w:tab/>
      </w:r>
      <w:r>
        <w:tab/>
      </w:r>
      <w:r>
        <w:tab/>
      </w:r>
      <w:r>
        <w:tab/>
        <w:t>{</w:t>
      </w:r>
    </w:p>
    <w:p w14:paraId="45F948A6" w14:textId="77777777" w:rsidR="004C62EF" w:rsidRDefault="004C62EF" w:rsidP="004C62EF">
      <w:pPr>
        <w:pStyle w:val="Code"/>
      </w:pPr>
      <w:r>
        <w:tab/>
      </w:r>
      <w:r>
        <w:tab/>
      </w:r>
      <w:r>
        <w:tab/>
      </w:r>
      <w:r>
        <w:tab/>
      </w:r>
      <w:r>
        <w:tab/>
      </w:r>
      <w:r>
        <w:tab/>
        <w:t>fputs("//     ", stdout);</w:t>
      </w:r>
    </w:p>
    <w:p w14:paraId="0764F3AE" w14:textId="77777777" w:rsidR="004C62EF" w:rsidRDefault="004C62EF" w:rsidP="004C62EF">
      <w:pPr>
        <w:pStyle w:val="Code"/>
      </w:pPr>
      <w:r>
        <w:tab/>
      </w:r>
      <w:r>
        <w:tab/>
      </w:r>
      <w:r>
        <w:tab/>
      </w:r>
      <w:r>
        <w:tab/>
      </w:r>
      <w:r>
        <w:tab/>
        <w:t>}</w:t>
      </w:r>
    </w:p>
    <w:p w14:paraId="46E518DA" w14:textId="77777777" w:rsidR="004C62EF" w:rsidRDefault="004C62EF" w:rsidP="004C62EF">
      <w:pPr>
        <w:pStyle w:val="Code"/>
      </w:pPr>
      <w:r>
        <w:tab/>
      </w:r>
      <w:r>
        <w:tab/>
      </w:r>
      <w:r>
        <w:tab/>
      </w:r>
      <w:r>
        <w:tab/>
      </w:r>
      <w:r>
        <w:tab/>
      </w:r>
    </w:p>
    <w:p w14:paraId="5DF73757" w14:textId="77777777" w:rsidR="004C62EF" w:rsidRDefault="004C62EF" w:rsidP="004C62EF">
      <w:pPr>
        <w:pStyle w:val="Code"/>
      </w:pPr>
      <w:r>
        <w:tab/>
      </w:r>
      <w:r>
        <w:tab/>
      </w:r>
      <w:r>
        <w:tab/>
      </w:r>
      <w:r>
        <w:tab/>
      </w:r>
      <w:r>
        <w:tab/>
        <w:t>break;</w:t>
      </w:r>
    </w:p>
    <w:p w14:paraId="7012DDC4" w14:textId="77777777" w:rsidR="004C62EF" w:rsidRDefault="004C62EF" w:rsidP="004C62EF">
      <w:pPr>
        <w:pStyle w:val="Code"/>
      </w:pPr>
      <w:r>
        <w:tab/>
      </w:r>
      <w:r>
        <w:tab/>
      </w:r>
      <w:r>
        <w:tab/>
      </w:r>
      <w:r>
        <w:tab/>
      </w:r>
      <w:r>
        <w:tab/>
      </w:r>
    </w:p>
    <w:p w14:paraId="1ED2AE41" w14:textId="77777777" w:rsidR="004C62EF" w:rsidRDefault="004C62EF" w:rsidP="004C62EF">
      <w:pPr>
        <w:pStyle w:val="Code"/>
      </w:pPr>
      <w:r>
        <w:tab/>
      </w:r>
      <w:r>
        <w:tab/>
      </w:r>
      <w:r>
        <w:tab/>
      </w:r>
      <w:r>
        <w:tab/>
        <w:t>case 'G':</w:t>
      </w:r>
    </w:p>
    <w:p w14:paraId="1373A572" w14:textId="77777777" w:rsidR="004C62EF" w:rsidRDefault="004C62EF" w:rsidP="004C62EF">
      <w:pPr>
        <w:pStyle w:val="Code"/>
      </w:pPr>
      <w:r>
        <w:tab/>
      </w:r>
      <w:r>
        <w:tab/>
      </w:r>
      <w:r>
        <w:tab/>
      </w:r>
      <w:r>
        <w:tab/>
      </w:r>
      <w:r>
        <w:tab/>
        <w:t>if (i == 1)</w:t>
      </w:r>
    </w:p>
    <w:p w14:paraId="569EB1DF" w14:textId="77777777" w:rsidR="004C62EF" w:rsidRDefault="004C62EF" w:rsidP="004C62EF">
      <w:pPr>
        <w:pStyle w:val="Code"/>
      </w:pPr>
      <w:r>
        <w:tab/>
      </w:r>
      <w:r>
        <w:tab/>
      </w:r>
      <w:r>
        <w:tab/>
      </w:r>
      <w:r>
        <w:tab/>
      </w:r>
      <w:r>
        <w:tab/>
        <w:t>{</w:t>
      </w:r>
    </w:p>
    <w:p w14:paraId="211A9F57" w14:textId="77777777" w:rsidR="004C62EF" w:rsidRDefault="004C62EF" w:rsidP="004C62EF">
      <w:pPr>
        <w:pStyle w:val="Code"/>
      </w:pPr>
      <w:r>
        <w:tab/>
      </w:r>
      <w:r>
        <w:tab/>
      </w:r>
      <w:r>
        <w:tab/>
      </w:r>
      <w:r>
        <w:tab/>
      </w:r>
      <w:r>
        <w:tab/>
      </w:r>
      <w:r>
        <w:tab/>
        <w:t>fputs("//     ", stdout);</w:t>
      </w:r>
    </w:p>
    <w:p w14:paraId="155F9297" w14:textId="77777777" w:rsidR="004C62EF" w:rsidRDefault="004C62EF" w:rsidP="004C62EF">
      <w:pPr>
        <w:pStyle w:val="Code"/>
      </w:pPr>
      <w:r>
        <w:tab/>
      </w:r>
      <w:r>
        <w:tab/>
      </w:r>
      <w:r>
        <w:tab/>
      </w:r>
      <w:r>
        <w:tab/>
      </w:r>
      <w:r>
        <w:tab/>
        <w:t>}</w:t>
      </w:r>
    </w:p>
    <w:p w14:paraId="0E87775C" w14:textId="77777777" w:rsidR="004C62EF" w:rsidRDefault="004C62EF" w:rsidP="004C62EF">
      <w:pPr>
        <w:pStyle w:val="Code"/>
      </w:pPr>
      <w:r>
        <w:tab/>
      </w:r>
      <w:r>
        <w:tab/>
      </w:r>
      <w:r>
        <w:tab/>
      </w:r>
      <w:r>
        <w:tab/>
      </w:r>
      <w:r>
        <w:tab/>
        <w:t>else if (i == 2)</w:t>
      </w:r>
    </w:p>
    <w:p w14:paraId="7DFAC95A" w14:textId="77777777" w:rsidR="004C62EF" w:rsidRDefault="004C62EF" w:rsidP="004C62EF">
      <w:pPr>
        <w:pStyle w:val="Code"/>
      </w:pPr>
      <w:r>
        <w:tab/>
      </w:r>
      <w:r>
        <w:tab/>
      </w:r>
      <w:r>
        <w:tab/>
      </w:r>
      <w:r>
        <w:tab/>
      </w:r>
      <w:r>
        <w:tab/>
        <w:t>{</w:t>
      </w:r>
    </w:p>
    <w:p w14:paraId="190B8619" w14:textId="77777777" w:rsidR="004C62EF" w:rsidRDefault="004C62EF" w:rsidP="004C62EF">
      <w:pPr>
        <w:pStyle w:val="Code"/>
      </w:pPr>
      <w:r>
        <w:tab/>
      </w:r>
      <w:r>
        <w:tab/>
      </w:r>
      <w:r>
        <w:tab/>
      </w:r>
      <w:r>
        <w:tab/>
      </w:r>
      <w:r>
        <w:tab/>
      </w:r>
      <w:r>
        <w:tab/>
        <w:t>fputs("// ////", stdout);</w:t>
      </w:r>
    </w:p>
    <w:p w14:paraId="6A241F0F" w14:textId="77777777" w:rsidR="004C62EF" w:rsidRDefault="004C62EF" w:rsidP="004C62EF">
      <w:pPr>
        <w:pStyle w:val="Code"/>
      </w:pPr>
      <w:r>
        <w:tab/>
      </w:r>
      <w:r>
        <w:tab/>
      </w:r>
      <w:r>
        <w:tab/>
      </w:r>
      <w:r>
        <w:tab/>
      </w:r>
      <w:r>
        <w:tab/>
        <w:t>}</w:t>
      </w:r>
    </w:p>
    <w:p w14:paraId="06C86236" w14:textId="77777777" w:rsidR="004C62EF" w:rsidRDefault="004C62EF" w:rsidP="004C62EF">
      <w:pPr>
        <w:pStyle w:val="Code"/>
      </w:pPr>
      <w:r>
        <w:tab/>
      </w:r>
      <w:r>
        <w:tab/>
      </w:r>
      <w:r>
        <w:tab/>
      </w:r>
      <w:r>
        <w:tab/>
      </w:r>
      <w:r>
        <w:tab/>
        <w:t>else if (i == 3)</w:t>
      </w:r>
    </w:p>
    <w:p w14:paraId="506C6A56" w14:textId="77777777" w:rsidR="004C62EF" w:rsidRDefault="004C62EF" w:rsidP="004C62EF">
      <w:pPr>
        <w:pStyle w:val="Code"/>
      </w:pPr>
      <w:r>
        <w:tab/>
      </w:r>
      <w:r>
        <w:tab/>
      </w:r>
      <w:r>
        <w:tab/>
      </w:r>
      <w:r>
        <w:tab/>
      </w:r>
      <w:r>
        <w:tab/>
        <w:t>{</w:t>
      </w:r>
    </w:p>
    <w:p w14:paraId="6A385256" w14:textId="77777777" w:rsidR="004C62EF" w:rsidRDefault="004C62EF" w:rsidP="004C62EF">
      <w:pPr>
        <w:pStyle w:val="Code"/>
      </w:pPr>
      <w:r>
        <w:tab/>
      </w:r>
      <w:r>
        <w:tab/>
      </w:r>
      <w:r>
        <w:tab/>
      </w:r>
      <w:r>
        <w:tab/>
      </w:r>
      <w:r>
        <w:tab/>
      </w:r>
      <w:r>
        <w:tab/>
        <w:t>fputs("//   //", stdout);</w:t>
      </w:r>
    </w:p>
    <w:p w14:paraId="0DBB9911" w14:textId="77777777" w:rsidR="004C62EF" w:rsidRDefault="004C62EF" w:rsidP="004C62EF">
      <w:pPr>
        <w:pStyle w:val="Code"/>
      </w:pPr>
      <w:r>
        <w:tab/>
      </w:r>
      <w:r>
        <w:tab/>
      </w:r>
      <w:r>
        <w:tab/>
      </w:r>
      <w:r>
        <w:tab/>
      </w:r>
      <w:r>
        <w:tab/>
        <w:t>}</w:t>
      </w:r>
    </w:p>
    <w:p w14:paraId="70EBE343" w14:textId="77777777" w:rsidR="004C62EF" w:rsidRDefault="004C62EF" w:rsidP="004C62EF">
      <w:pPr>
        <w:pStyle w:val="Code"/>
      </w:pPr>
      <w:r>
        <w:tab/>
      </w:r>
      <w:r>
        <w:tab/>
      </w:r>
      <w:r>
        <w:tab/>
      </w:r>
      <w:r>
        <w:tab/>
      </w:r>
      <w:r>
        <w:tab/>
        <w:t>else</w:t>
      </w:r>
    </w:p>
    <w:p w14:paraId="247A6320" w14:textId="77777777" w:rsidR="004C62EF" w:rsidRDefault="004C62EF" w:rsidP="004C62EF">
      <w:pPr>
        <w:pStyle w:val="Code"/>
      </w:pPr>
      <w:r>
        <w:tab/>
      </w:r>
      <w:r>
        <w:tab/>
      </w:r>
      <w:r>
        <w:tab/>
      </w:r>
      <w:r>
        <w:tab/>
      </w:r>
      <w:r>
        <w:tab/>
        <w:t>{</w:t>
      </w:r>
    </w:p>
    <w:p w14:paraId="063977C1" w14:textId="77777777" w:rsidR="004C62EF" w:rsidRDefault="004C62EF" w:rsidP="004C62EF">
      <w:pPr>
        <w:pStyle w:val="Code"/>
      </w:pPr>
      <w:r>
        <w:tab/>
      </w:r>
      <w:r>
        <w:tab/>
      </w:r>
      <w:r>
        <w:tab/>
      </w:r>
      <w:r>
        <w:tab/>
      </w:r>
      <w:r>
        <w:tab/>
      </w:r>
      <w:r>
        <w:tab/>
        <w:t>fputs("///////", stdout);</w:t>
      </w:r>
    </w:p>
    <w:p w14:paraId="65B3D245" w14:textId="77777777" w:rsidR="004C62EF" w:rsidRDefault="004C62EF" w:rsidP="004C62EF">
      <w:pPr>
        <w:pStyle w:val="Code"/>
      </w:pPr>
      <w:r>
        <w:tab/>
      </w:r>
      <w:r>
        <w:tab/>
      </w:r>
      <w:r>
        <w:tab/>
      </w:r>
      <w:r>
        <w:tab/>
      </w:r>
      <w:r>
        <w:tab/>
        <w:t>}</w:t>
      </w:r>
    </w:p>
    <w:p w14:paraId="3E9692E2" w14:textId="77777777" w:rsidR="004C62EF" w:rsidRDefault="004C62EF" w:rsidP="004C62EF">
      <w:pPr>
        <w:pStyle w:val="Code"/>
      </w:pPr>
      <w:r>
        <w:tab/>
      </w:r>
      <w:r>
        <w:tab/>
      </w:r>
      <w:r>
        <w:tab/>
      </w:r>
      <w:r>
        <w:tab/>
      </w:r>
      <w:r>
        <w:tab/>
      </w:r>
    </w:p>
    <w:p w14:paraId="318DBE92" w14:textId="77777777" w:rsidR="004C62EF" w:rsidRDefault="004C62EF" w:rsidP="004C62EF">
      <w:pPr>
        <w:pStyle w:val="Code"/>
      </w:pPr>
      <w:r>
        <w:tab/>
      </w:r>
      <w:r>
        <w:tab/>
      </w:r>
      <w:r>
        <w:tab/>
      </w:r>
      <w:r>
        <w:tab/>
      </w:r>
      <w:r>
        <w:tab/>
        <w:t>break;</w:t>
      </w:r>
    </w:p>
    <w:p w14:paraId="25D4B20B" w14:textId="77777777" w:rsidR="004C62EF" w:rsidRDefault="004C62EF" w:rsidP="004C62EF">
      <w:pPr>
        <w:pStyle w:val="Code"/>
      </w:pPr>
      <w:r>
        <w:tab/>
      </w:r>
      <w:r>
        <w:tab/>
      </w:r>
      <w:r>
        <w:tab/>
      </w:r>
      <w:r>
        <w:tab/>
      </w:r>
      <w:r>
        <w:tab/>
      </w:r>
    </w:p>
    <w:p w14:paraId="6BBF2304" w14:textId="77777777" w:rsidR="004C62EF" w:rsidRDefault="004C62EF" w:rsidP="004C62EF">
      <w:pPr>
        <w:pStyle w:val="Code"/>
      </w:pPr>
      <w:r>
        <w:tab/>
      </w:r>
      <w:r>
        <w:tab/>
      </w:r>
      <w:r>
        <w:tab/>
      </w:r>
      <w:r>
        <w:tab/>
        <w:t>case 'H':</w:t>
      </w:r>
    </w:p>
    <w:p w14:paraId="1EAF342F" w14:textId="77777777" w:rsidR="004C62EF" w:rsidRDefault="004C62EF" w:rsidP="004C62EF">
      <w:pPr>
        <w:pStyle w:val="Code"/>
      </w:pPr>
      <w:r>
        <w:tab/>
      </w:r>
      <w:r>
        <w:tab/>
      </w:r>
      <w:r>
        <w:tab/>
      </w:r>
      <w:r>
        <w:tab/>
      </w:r>
      <w:r>
        <w:tab/>
        <w:t>if (i != 2)</w:t>
      </w:r>
    </w:p>
    <w:p w14:paraId="4271BFEC" w14:textId="77777777" w:rsidR="004C62EF" w:rsidRDefault="004C62EF" w:rsidP="004C62EF">
      <w:pPr>
        <w:pStyle w:val="Code"/>
      </w:pPr>
      <w:r>
        <w:tab/>
      </w:r>
      <w:r>
        <w:tab/>
      </w:r>
      <w:r>
        <w:tab/>
      </w:r>
      <w:r>
        <w:tab/>
      </w:r>
      <w:r>
        <w:tab/>
        <w:t>{</w:t>
      </w:r>
    </w:p>
    <w:p w14:paraId="20DC9A33" w14:textId="77777777" w:rsidR="004C62EF" w:rsidRDefault="004C62EF" w:rsidP="004C62EF">
      <w:pPr>
        <w:pStyle w:val="Code"/>
      </w:pPr>
      <w:r>
        <w:tab/>
      </w:r>
      <w:r>
        <w:tab/>
      </w:r>
      <w:r>
        <w:tab/>
      </w:r>
      <w:r>
        <w:tab/>
      </w:r>
      <w:r>
        <w:tab/>
      </w:r>
      <w:r>
        <w:tab/>
        <w:t>fputs("//   //", stdout);</w:t>
      </w:r>
    </w:p>
    <w:p w14:paraId="4A146BB8" w14:textId="77777777" w:rsidR="004C62EF" w:rsidRDefault="004C62EF" w:rsidP="004C62EF">
      <w:pPr>
        <w:pStyle w:val="Code"/>
      </w:pPr>
      <w:r>
        <w:tab/>
      </w:r>
      <w:r>
        <w:tab/>
      </w:r>
      <w:r>
        <w:tab/>
      </w:r>
      <w:r>
        <w:tab/>
      </w:r>
      <w:r>
        <w:tab/>
        <w:t>}</w:t>
      </w:r>
    </w:p>
    <w:p w14:paraId="0C755FD8" w14:textId="77777777" w:rsidR="004C62EF" w:rsidRDefault="004C62EF" w:rsidP="004C62EF">
      <w:pPr>
        <w:pStyle w:val="Code"/>
      </w:pPr>
      <w:r>
        <w:tab/>
      </w:r>
      <w:r>
        <w:tab/>
      </w:r>
      <w:r>
        <w:tab/>
      </w:r>
      <w:r>
        <w:tab/>
      </w:r>
      <w:r>
        <w:tab/>
        <w:t>else</w:t>
      </w:r>
    </w:p>
    <w:p w14:paraId="0DEA8776" w14:textId="77777777" w:rsidR="004C62EF" w:rsidRDefault="004C62EF" w:rsidP="004C62EF">
      <w:pPr>
        <w:pStyle w:val="Code"/>
      </w:pPr>
      <w:r>
        <w:tab/>
      </w:r>
      <w:r>
        <w:tab/>
      </w:r>
      <w:r>
        <w:tab/>
      </w:r>
      <w:r>
        <w:tab/>
      </w:r>
      <w:r>
        <w:tab/>
        <w:t>{</w:t>
      </w:r>
    </w:p>
    <w:p w14:paraId="795B70DD" w14:textId="77777777" w:rsidR="004C62EF" w:rsidRDefault="004C62EF" w:rsidP="004C62EF">
      <w:pPr>
        <w:pStyle w:val="Code"/>
      </w:pPr>
      <w:r>
        <w:lastRenderedPageBreak/>
        <w:tab/>
      </w:r>
      <w:r>
        <w:tab/>
      </w:r>
      <w:r>
        <w:tab/>
      </w:r>
      <w:r>
        <w:tab/>
      </w:r>
      <w:r>
        <w:tab/>
      </w:r>
      <w:r>
        <w:tab/>
        <w:t>fputs("///////", stdout);</w:t>
      </w:r>
    </w:p>
    <w:p w14:paraId="4405B490" w14:textId="77777777" w:rsidR="004C62EF" w:rsidRDefault="004C62EF" w:rsidP="004C62EF">
      <w:pPr>
        <w:pStyle w:val="Code"/>
      </w:pPr>
      <w:r>
        <w:tab/>
      </w:r>
      <w:r>
        <w:tab/>
      </w:r>
      <w:r>
        <w:tab/>
      </w:r>
      <w:r>
        <w:tab/>
      </w:r>
      <w:r>
        <w:tab/>
        <w:t>}</w:t>
      </w:r>
    </w:p>
    <w:p w14:paraId="29ECCFE8" w14:textId="77777777" w:rsidR="004C62EF" w:rsidRDefault="004C62EF" w:rsidP="004C62EF">
      <w:pPr>
        <w:pStyle w:val="Code"/>
      </w:pPr>
      <w:r>
        <w:tab/>
      </w:r>
      <w:r>
        <w:tab/>
      </w:r>
      <w:r>
        <w:tab/>
      </w:r>
      <w:r>
        <w:tab/>
      </w:r>
      <w:r>
        <w:tab/>
      </w:r>
    </w:p>
    <w:p w14:paraId="7CF0B7B7" w14:textId="77777777" w:rsidR="004C62EF" w:rsidRDefault="004C62EF" w:rsidP="004C62EF">
      <w:pPr>
        <w:pStyle w:val="Code"/>
      </w:pPr>
      <w:r>
        <w:tab/>
      </w:r>
      <w:r>
        <w:tab/>
      </w:r>
      <w:r>
        <w:tab/>
      </w:r>
      <w:r>
        <w:tab/>
      </w:r>
      <w:r>
        <w:tab/>
        <w:t>break;</w:t>
      </w:r>
    </w:p>
    <w:p w14:paraId="39C4EFC7" w14:textId="77777777" w:rsidR="004C62EF" w:rsidRDefault="004C62EF" w:rsidP="004C62EF">
      <w:pPr>
        <w:pStyle w:val="Code"/>
      </w:pPr>
      <w:r>
        <w:tab/>
      </w:r>
      <w:r>
        <w:tab/>
      </w:r>
      <w:r>
        <w:tab/>
      </w:r>
      <w:r>
        <w:tab/>
      </w:r>
      <w:r>
        <w:tab/>
      </w:r>
    </w:p>
    <w:p w14:paraId="532F685A" w14:textId="77777777" w:rsidR="004C62EF" w:rsidRDefault="004C62EF" w:rsidP="004C62EF">
      <w:pPr>
        <w:pStyle w:val="Code"/>
      </w:pPr>
      <w:r>
        <w:tab/>
      </w:r>
      <w:r>
        <w:tab/>
      </w:r>
      <w:r>
        <w:tab/>
      </w:r>
      <w:r>
        <w:tab/>
        <w:t>case 'I':</w:t>
      </w:r>
    </w:p>
    <w:p w14:paraId="5CC33456" w14:textId="77777777" w:rsidR="004C62EF" w:rsidRDefault="004C62EF" w:rsidP="004C62EF">
      <w:pPr>
        <w:pStyle w:val="Code"/>
      </w:pPr>
      <w:r>
        <w:tab/>
      </w:r>
      <w:r>
        <w:tab/>
      </w:r>
      <w:r>
        <w:tab/>
      </w:r>
      <w:r>
        <w:tab/>
      </w:r>
      <w:r>
        <w:tab/>
        <w:t>fputs("//", stdout);</w:t>
      </w:r>
    </w:p>
    <w:p w14:paraId="47BBB9CF" w14:textId="77777777" w:rsidR="004C62EF" w:rsidRDefault="004C62EF" w:rsidP="004C62EF">
      <w:pPr>
        <w:pStyle w:val="Code"/>
      </w:pPr>
      <w:r>
        <w:tab/>
      </w:r>
      <w:r>
        <w:tab/>
      </w:r>
      <w:r>
        <w:tab/>
      </w:r>
      <w:r>
        <w:tab/>
      </w:r>
      <w:r>
        <w:tab/>
        <w:t>break;</w:t>
      </w:r>
    </w:p>
    <w:p w14:paraId="07D409A1" w14:textId="77777777" w:rsidR="004C62EF" w:rsidRDefault="004C62EF" w:rsidP="004C62EF">
      <w:pPr>
        <w:pStyle w:val="Code"/>
      </w:pPr>
      <w:r>
        <w:tab/>
      </w:r>
      <w:r>
        <w:tab/>
      </w:r>
      <w:r>
        <w:tab/>
      </w:r>
      <w:r>
        <w:tab/>
      </w:r>
      <w:r>
        <w:tab/>
      </w:r>
    </w:p>
    <w:p w14:paraId="6C820747" w14:textId="77777777" w:rsidR="004C62EF" w:rsidRDefault="004C62EF" w:rsidP="004C62EF">
      <w:pPr>
        <w:pStyle w:val="Code"/>
      </w:pPr>
      <w:r>
        <w:tab/>
      </w:r>
      <w:r>
        <w:tab/>
      </w:r>
      <w:r>
        <w:tab/>
      </w:r>
      <w:r>
        <w:tab/>
        <w:t>case 'J':</w:t>
      </w:r>
    </w:p>
    <w:p w14:paraId="535E2BEC" w14:textId="77777777" w:rsidR="004C62EF" w:rsidRDefault="004C62EF" w:rsidP="004C62EF">
      <w:pPr>
        <w:pStyle w:val="Code"/>
      </w:pPr>
      <w:r>
        <w:tab/>
      </w:r>
      <w:r>
        <w:tab/>
      </w:r>
      <w:r>
        <w:tab/>
      </w:r>
      <w:r>
        <w:tab/>
      </w:r>
      <w:r>
        <w:tab/>
        <w:t>if (i &lt; 3)</w:t>
      </w:r>
    </w:p>
    <w:p w14:paraId="5EC7E3C2" w14:textId="77777777" w:rsidR="004C62EF" w:rsidRDefault="004C62EF" w:rsidP="004C62EF">
      <w:pPr>
        <w:pStyle w:val="Code"/>
      </w:pPr>
      <w:r>
        <w:tab/>
      </w:r>
      <w:r>
        <w:tab/>
      </w:r>
      <w:r>
        <w:tab/>
      </w:r>
      <w:r>
        <w:tab/>
      </w:r>
      <w:r>
        <w:tab/>
        <w:t>{</w:t>
      </w:r>
    </w:p>
    <w:p w14:paraId="35798050" w14:textId="77777777" w:rsidR="004C62EF" w:rsidRDefault="004C62EF" w:rsidP="004C62EF">
      <w:pPr>
        <w:pStyle w:val="Code"/>
      </w:pPr>
      <w:r>
        <w:tab/>
      </w:r>
      <w:r>
        <w:tab/>
      </w:r>
      <w:r>
        <w:tab/>
      </w:r>
      <w:r>
        <w:tab/>
      </w:r>
      <w:r>
        <w:tab/>
      </w:r>
      <w:r>
        <w:tab/>
        <w:t>fputs("     //", stdout);</w:t>
      </w:r>
    </w:p>
    <w:p w14:paraId="113C5A0D" w14:textId="77777777" w:rsidR="004C62EF" w:rsidRDefault="004C62EF" w:rsidP="004C62EF">
      <w:pPr>
        <w:pStyle w:val="Code"/>
      </w:pPr>
      <w:r>
        <w:tab/>
      </w:r>
      <w:r>
        <w:tab/>
      </w:r>
      <w:r>
        <w:tab/>
      </w:r>
      <w:r>
        <w:tab/>
      </w:r>
      <w:r>
        <w:tab/>
        <w:t>}</w:t>
      </w:r>
    </w:p>
    <w:p w14:paraId="53576828" w14:textId="77777777" w:rsidR="004C62EF" w:rsidRDefault="004C62EF" w:rsidP="004C62EF">
      <w:pPr>
        <w:pStyle w:val="Code"/>
      </w:pPr>
      <w:r>
        <w:tab/>
      </w:r>
      <w:r>
        <w:tab/>
      </w:r>
      <w:r>
        <w:tab/>
      </w:r>
      <w:r>
        <w:tab/>
      </w:r>
      <w:r>
        <w:tab/>
        <w:t>else if (i == 3)</w:t>
      </w:r>
    </w:p>
    <w:p w14:paraId="5B43B2A7" w14:textId="77777777" w:rsidR="004C62EF" w:rsidRDefault="004C62EF" w:rsidP="004C62EF">
      <w:pPr>
        <w:pStyle w:val="Code"/>
      </w:pPr>
      <w:r>
        <w:tab/>
      </w:r>
      <w:r>
        <w:tab/>
      </w:r>
      <w:r>
        <w:tab/>
      </w:r>
      <w:r>
        <w:tab/>
      </w:r>
      <w:r>
        <w:tab/>
        <w:t>{</w:t>
      </w:r>
    </w:p>
    <w:p w14:paraId="4F298EA1" w14:textId="77777777" w:rsidR="004C62EF" w:rsidRDefault="004C62EF" w:rsidP="004C62EF">
      <w:pPr>
        <w:pStyle w:val="Code"/>
      </w:pPr>
      <w:r>
        <w:tab/>
      </w:r>
      <w:r>
        <w:tab/>
      </w:r>
      <w:r>
        <w:tab/>
      </w:r>
      <w:r>
        <w:tab/>
      </w:r>
      <w:r>
        <w:tab/>
      </w:r>
      <w:r>
        <w:tab/>
        <w:t>fputs("//   //", stdout);</w:t>
      </w:r>
    </w:p>
    <w:p w14:paraId="085187CA" w14:textId="77777777" w:rsidR="004C62EF" w:rsidRDefault="004C62EF" w:rsidP="004C62EF">
      <w:pPr>
        <w:pStyle w:val="Code"/>
      </w:pPr>
      <w:r>
        <w:tab/>
      </w:r>
      <w:r>
        <w:tab/>
      </w:r>
      <w:r>
        <w:tab/>
      </w:r>
      <w:r>
        <w:tab/>
      </w:r>
      <w:r>
        <w:tab/>
        <w:t>}</w:t>
      </w:r>
    </w:p>
    <w:p w14:paraId="3AD306EE" w14:textId="77777777" w:rsidR="004C62EF" w:rsidRDefault="004C62EF" w:rsidP="004C62EF">
      <w:pPr>
        <w:pStyle w:val="Code"/>
      </w:pPr>
      <w:r>
        <w:tab/>
      </w:r>
      <w:r>
        <w:tab/>
      </w:r>
      <w:r>
        <w:tab/>
      </w:r>
      <w:r>
        <w:tab/>
      </w:r>
      <w:r>
        <w:tab/>
        <w:t>else</w:t>
      </w:r>
    </w:p>
    <w:p w14:paraId="4CBDBB4A" w14:textId="77777777" w:rsidR="004C62EF" w:rsidRDefault="004C62EF" w:rsidP="004C62EF">
      <w:pPr>
        <w:pStyle w:val="Code"/>
      </w:pPr>
      <w:r>
        <w:tab/>
      </w:r>
      <w:r>
        <w:tab/>
      </w:r>
      <w:r>
        <w:tab/>
      </w:r>
      <w:r>
        <w:tab/>
      </w:r>
      <w:r>
        <w:tab/>
        <w:t>{</w:t>
      </w:r>
    </w:p>
    <w:p w14:paraId="25C6F621" w14:textId="77777777" w:rsidR="004C62EF" w:rsidRDefault="004C62EF" w:rsidP="004C62EF">
      <w:pPr>
        <w:pStyle w:val="Code"/>
      </w:pPr>
      <w:r>
        <w:tab/>
      </w:r>
      <w:r>
        <w:tab/>
      </w:r>
      <w:r>
        <w:tab/>
      </w:r>
      <w:r>
        <w:tab/>
      </w:r>
      <w:r>
        <w:tab/>
      </w:r>
      <w:r>
        <w:tab/>
        <w:t>fputs("///////", stdout);</w:t>
      </w:r>
    </w:p>
    <w:p w14:paraId="5CDD0736" w14:textId="77777777" w:rsidR="004C62EF" w:rsidRDefault="004C62EF" w:rsidP="004C62EF">
      <w:pPr>
        <w:pStyle w:val="Code"/>
      </w:pPr>
      <w:r>
        <w:tab/>
      </w:r>
      <w:r>
        <w:tab/>
      </w:r>
      <w:r>
        <w:tab/>
      </w:r>
      <w:r>
        <w:tab/>
      </w:r>
      <w:r>
        <w:tab/>
        <w:t>}</w:t>
      </w:r>
    </w:p>
    <w:p w14:paraId="266A7770" w14:textId="77777777" w:rsidR="004C62EF" w:rsidRDefault="004C62EF" w:rsidP="004C62EF">
      <w:pPr>
        <w:pStyle w:val="Code"/>
      </w:pPr>
      <w:r>
        <w:tab/>
      </w:r>
      <w:r>
        <w:tab/>
      </w:r>
      <w:r>
        <w:tab/>
      </w:r>
      <w:r>
        <w:tab/>
      </w:r>
      <w:r>
        <w:tab/>
      </w:r>
    </w:p>
    <w:p w14:paraId="5D74CED7" w14:textId="77777777" w:rsidR="004C62EF" w:rsidRDefault="004C62EF" w:rsidP="004C62EF">
      <w:pPr>
        <w:pStyle w:val="Code"/>
      </w:pPr>
      <w:r>
        <w:tab/>
      </w:r>
      <w:r>
        <w:tab/>
      </w:r>
      <w:r>
        <w:tab/>
      </w:r>
      <w:r>
        <w:tab/>
      </w:r>
      <w:r>
        <w:tab/>
        <w:t>break;</w:t>
      </w:r>
    </w:p>
    <w:p w14:paraId="652FEF10" w14:textId="77777777" w:rsidR="004C62EF" w:rsidRDefault="004C62EF" w:rsidP="004C62EF">
      <w:pPr>
        <w:pStyle w:val="Code"/>
      </w:pPr>
      <w:r>
        <w:tab/>
      </w:r>
      <w:r>
        <w:tab/>
      </w:r>
      <w:r>
        <w:tab/>
      </w:r>
      <w:r>
        <w:tab/>
      </w:r>
      <w:r>
        <w:tab/>
      </w:r>
    </w:p>
    <w:p w14:paraId="7AF3144C" w14:textId="77777777" w:rsidR="004C62EF" w:rsidRDefault="004C62EF" w:rsidP="004C62EF">
      <w:pPr>
        <w:pStyle w:val="Code"/>
      </w:pPr>
      <w:r>
        <w:tab/>
      </w:r>
      <w:r>
        <w:tab/>
      </w:r>
      <w:r>
        <w:tab/>
      </w:r>
      <w:r>
        <w:tab/>
        <w:t>case 'K':</w:t>
      </w:r>
    </w:p>
    <w:p w14:paraId="5A5E9F7E" w14:textId="77777777" w:rsidR="004C62EF" w:rsidRDefault="004C62EF" w:rsidP="004C62EF">
      <w:pPr>
        <w:pStyle w:val="Code"/>
      </w:pPr>
      <w:r>
        <w:tab/>
      </w:r>
      <w:r>
        <w:tab/>
      </w:r>
      <w:r>
        <w:tab/>
      </w:r>
      <w:r>
        <w:tab/>
      </w:r>
      <w:r>
        <w:tab/>
        <w:t>if (i == 0 || i == 4)</w:t>
      </w:r>
    </w:p>
    <w:p w14:paraId="7B199696" w14:textId="77777777" w:rsidR="004C62EF" w:rsidRDefault="004C62EF" w:rsidP="004C62EF">
      <w:pPr>
        <w:pStyle w:val="Code"/>
      </w:pPr>
      <w:r>
        <w:tab/>
      </w:r>
      <w:r>
        <w:tab/>
      </w:r>
      <w:r>
        <w:tab/>
      </w:r>
      <w:r>
        <w:tab/>
      </w:r>
      <w:r>
        <w:tab/>
        <w:t>{</w:t>
      </w:r>
    </w:p>
    <w:p w14:paraId="1FB2F553" w14:textId="77777777" w:rsidR="004C62EF" w:rsidRDefault="004C62EF" w:rsidP="004C62EF">
      <w:pPr>
        <w:pStyle w:val="Code"/>
      </w:pPr>
      <w:r>
        <w:tab/>
      </w:r>
      <w:r>
        <w:tab/>
      </w:r>
      <w:r>
        <w:tab/>
      </w:r>
      <w:r>
        <w:tab/>
      </w:r>
      <w:r>
        <w:tab/>
      </w:r>
      <w:r>
        <w:tab/>
        <w:t>fputs("//   //", stdout);</w:t>
      </w:r>
    </w:p>
    <w:p w14:paraId="2F7A3C4F" w14:textId="77777777" w:rsidR="004C62EF" w:rsidRDefault="004C62EF" w:rsidP="004C62EF">
      <w:pPr>
        <w:pStyle w:val="Code"/>
      </w:pPr>
      <w:r>
        <w:tab/>
      </w:r>
      <w:r>
        <w:tab/>
      </w:r>
      <w:r>
        <w:tab/>
      </w:r>
      <w:r>
        <w:tab/>
      </w:r>
      <w:r>
        <w:tab/>
        <w:t>}</w:t>
      </w:r>
    </w:p>
    <w:p w14:paraId="7F685D4A" w14:textId="77777777" w:rsidR="004C62EF" w:rsidRDefault="004C62EF" w:rsidP="004C62EF">
      <w:pPr>
        <w:pStyle w:val="Code"/>
      </w:pPr>
      <w:r>
        <w:tab/>
      </w:r>
      <w:r>
        <w:tab/>
      </w:r>
      <w:r>
        <w:tab/>
      </w:r>
      <w:r>
        <w:tab/>
      </w:r>
      <w:r>
        <w:tab/>
        <w:t>else if (i == 2)</w:t>
      </w:r>
    </w:p>
    <w:p w14:paraId="61CFE1BB" w14:textId="77777777" w:rsidR="004C62EF" w:rsidRDefault="004C62EF" w:rsidP="004C62EF">
      <w:pPr>
        <w:pStyle w:val="Code"/>
      </w:pPr>
      <w:r>
        <w:tab/>
      </w:r>
      <w:r>
        <w:tab/>
      </w:r>
      <w:r>
        <w:tab/>
      </w:r>
      <w:r>
        <w:tab/>
      </w:r>
      <w:r>
        <w:tab/>
        <w:t>{</w:t>
      </w:r>
    </w:p>
    <w:p w14:paraId="7F13BAE4" w14:textId="77777777" w:rsidR="004C62EF" w:rsidRDefault="004C62EF" w:rsidP="004C62EF">
      <w:pPr>
        <w:pStyle w:val="Code"/>
      </w:pPr>
      <w:r>
        <w:tab/>
      </w:r>
      <w:r>
        <w:tab/>
      </w:r>
      <w:r>
        <w:tab/>
      </w:r>
      <w:r>
        <w:tab/>
      </w:r>
      <w:r>
        <w:tab/>
      </w:r>
      <w:r>
        <w:tab/>
        <w:t>fputs("///    ", stdout);</w:t>
      </w:r>
    </w:p>
    <w:p w14:paraId="32F5B59D" w14:textId="77777777" w:rsidR="004C62EF" w:rsidRDefault="004C62EF" w:rsidP="004C62EF">
      <w:pPr>
        <w:pStyle w:val="Code"/>
      </w:pPr>
      <w:r>
        <w:tab/>
      </w:r>
      <w:r>
        <w:tab/>
      </w:r>
      <w:r>
        <w:tab/>
      </w:r>
      <w:r>
        <w:tab/>
      </w:r>
      <w:r>
        <w:tab/>
        <w:t>}</w:t>
      </w:r>
    </w:p>
    <w:p w14:paraId="17451A62" w14:textId="77777777" w:rsidR="004C62EF" w:rsidRDefault="004C62EF" w:rsidP="004C62EF">
      <w:pPr>
        <w:pStyle w:val="Code"/>
      </w:pPr>
      <w:r>
        <w:tab/>
      </w:r>
      <w:r>
        <w:tab/>
      </w:r>
      <w:r>
        <w:tab/>
      </w:r>
      <w:r>
        <w:tab/>
      </w:r>
      <w:r>
        <w:tab/>
        <w:t>else</w:t>
      </w:r>
    </w:p>
    <w:p w14:paraId="5111ECFB" w14:textId="77777777" w:rsidR="004C62EF" w:rsidRDefault="004C62EF" w:rsidP="004C62EF">
      <w:pPr>
        <w:pStyle w:val="Code"/>
      </w:pPr>
      <w:r>
        <w:tab/>
      </w:r>
      <w:r>
        <w:tab/>
      </w:r>
      <w:r>
        <w:tab/>
      </w:r>
      <w:r>
        <w:tab/>
      </w:r>
      <w:r>
        <w:tab/>
        <w:t>{</w:t>
      </w:r>
    </w:p>
    <w:p w14:paraId="37BD28AF" w14:textId="77777777" w:rsidR="004C62EF" w:rsidRDefault="004C62EF" w:rsidP="004C62EF">
      <w:pPr>
        <w:pStyle w:val="Code"/>
      </w:pPr>
      <w:r>
        <w:tab/>
      </w:r>
      <w:r>
        <w:tab/>
      </w:r>
      <w:r>
        <w:tab/>
      </w:r>
      <w:r>
        <w:tab/>
      </w:r>
      <w:r>
        <w:tab/>
      </w:r>
      <w:r>
        <w:tab/>
        <w:t>fputs("// //  ", stdout);</w:t>
      </w:r>
    </w:p>
    <w:p w14:paraId="6ECE90B2" w14:textId="77777777" w:rsidR="004C62EF" w:rsidRDefault="004C62EF" w:rsidP="004C62EF">
      <w:pPr>
        <w:pStyle w:val="Code"/>
      </w:pPr>
      <w:r>
        <w:tab/>
      </w:r>
      <w:r>
        <w:tab/>
      </w:r>
      <w:r>
        <w:tab/>
      </w:r>
      <w:r>
        <w:tab/>
      </w:r>
      <w:r>
        <w:tab/>
        <w:t>}</w:t>
      </w:r>
    </w:p>
    <w:p w14:paraId="0591F5AD" w14:textId="77777777" w:rsidR="004C62EF" w:rsidRDefault="004C62EF" w:rsidP="004C62EF">
      <w:pPr>
        <w:pStyle w:val="Code"/>
      </w:pPr>
      <w:r>
        <w:tab/>
      </w:r>
      <w:r>
        <w:tab/>
      </w:r>
      <w:r>
        <w:tab/>
      </w:r>
      <w:r>
        <w:tab/>
      </w:r>
      <w:r>
        <w:tab/>
      </w:r>
    </w:p>
    <w:p w14:paraId="4B8AAECF" w14:textId="77777777" w:rsidR="004C62EF" w:rsidRDefault="004C62EF" w:rsidP="004C62EF">
      <w:pPr>
        <w:pStyle w:val="Code"/>
      </w:pPr>
      <w:r>
        <w:tab/>
      </w:r>
      <w:r>
        <w:tab/>
      </w:r>
      <w:r>
        <w:tab/>
      </w:r>
      <w:r>
        <w:tab/>
      </w:r>
      <w:r>
        <w:tab/>
        <w:t>break;</w:t>
      </w:r>
    </w:p>
    <w:p w14:paraId="2261278C" w14:textId="77777777" w:rsidR="004C62EF" w:rsidRDefault="004C62EF" w:rsidP="004C62EF">
      <w:pPr>
        <w:pStyle w:val="Code"/>
      </w:pPr>
      <w:r>
        <w:tab/>
      </w:r>
      <w:r>
        <w:tab/>
      </w:r>
      <w:r>
        <w:tab/>
      </w:r>
      <w:r>
        <w:tab/>
      </w:r>
      <w:r>
        <w:tab/>
      </w:r>
    </w:p>
    <w:p w14:paraId="0436F25D" w14:textId="77777777" w:rsidR="004C62EF" w:rsidRDefault="004C62EF" w:rsidP="004C62EF">
      <w:pPr>
        <w:pStyle w:val="Code"/>
      </w:pPr>
      <w:r>
        <w:tab/>
      </w:r>
      <w:r>
        <w:tab/>
      </w:r>
      <w:r>
        <w:tab/>
      </w:r>
      <w:r>
        <w:tab/>
        <w:t>case 'L':</w:t>
      </w:r>
    </w:p>
    <w:p w14:paraId="4AFC9EB8" w14:textId="77777777" w:rsidR="004C62EF" w:rsidRDefault="004C62EF" w:rsidP="004C62EF">
      <w:pPr>
        <w:pStyle w:val="Code"/>
      </w:pPr>
      <w:r>
        <w:tab/>
      </w:r>
      <w:r>
        <w:tab/>
      </w:r>
      <w:r>
        <w:tab/>
      </w:r>
      <w:r>
        <w:tab/>
      </w:r>
      <w:r>
        <w:tab/>
        <w:t>if (i &lt; 4)</w:t>
      </w:r>
    </w:p>
    <w:p w14:paraId="5861D6E1" w14:textId="77777777" w:rsidR="004C62EF" w:rsidRDefault="004C62EF" w:rsidP="004C62EF">
      <w:pPr>
        <w:pStyle w:val="Code"/>
      </w:pPr>
      <w:r>
        <w:tab/>
      </w:r>
      <w:r>
        <w:tab/>
      </w:r>
      <w:r>
        <w:tab/>
      </w:r>
      <w:r>
        <w:tab/>
      </w:r>
      <w:r>
        <w:tab/>
        <w:t>{</w:t>
      </w:r>
    </w:p>
    <w:p w14:paraId="3C7D4E01" w14:textId="77777777" w:rsidR="004C62EF" w:rsidRDefault="004C62EF" w:rsidP="004C62EF">
      <w:pPr>
        <w:pStyle w:val="Code"/>
      </w:pPr>
      <w:r>
        <w:tab/>
      </w:r>
      <w:r>
        <w:tab/>
      </w:r>
      <w:r>
        <w:tab/>
      </w:r>
      <w:r>
        <w:tab/>
      </w:r>
      <w:r>
        <w:tab/>
      </w:r>
      <w:r>
        <w:tab/>
        <w:t>fputs("//     ", stdout);</w:t>
      </w:r>
    </w:p>
    <w:p w14:paraId="2E265528" w14:textId="77777777" w:rsidR="004C62EF" w:rsidRDefault="004C62EF" w:rsidP="004C62EF">
      <w:pPr>
        <w:pStyle w:val="Code"/>
      </w:pPr>
      <w:r>
        <w:tab/>
      </w:r>
      <w:r>
        <w:tab/>
      </w:r>
      <w:r>
        <w:tab/>
      </w:r>
      <w:r>
        <w:tab/>
      </w:r>
      <w:r>
        <w:tab/>
        <w:t>}</w:t>
      </w:r>
    </w:p>
    <w:p w14:paraId="0F9D9C60" w14:textId="77777777" w:rsidR="004C62EF" w:rsidRDefault="004C62EF" w:rsidP="004C62EF">
      <w:pPr>
        <w:pStyle w:val="Code"/>
      </w:pPr>
      <w:r>
        <w:tab/>
      </w:r>
      <w:r>
        <w:tab/>
      </w:r>
      <w:r>
        <w:tab/>
      </w:r>
      <w:r>
        <w:tab/>
      </w:r>
      <w:r>
        <w:tab/>
        <w:t>else</w:t>
      </w:r>
    </w:p>
    <w:p w14:paraId="2C84D53C" w14:textId="77777777" w:rsidR="004C62EF" w:rsidRDefault="004C62EF" w:rsidP="004C62EF">
      <w:pPr>
        <w:pStyle w:val="Code"/>
      </w:pPr>
      <w:r>
        <w:tab/>
      </w:r>
      <w:r>
        <w:tab/>
      </w:r>
      <w:r>
        <w:tab/>
      </w:r>
      <w:r>
        <w:tab/>
      </w:r>
      <w:r>
        <w:tab/>
        <w:t>{</w:t>
      </w:r>
    </w:p>
    <w:p w14:paraId="7EF527C6" w14:textId="77777777" w:rsidR="004C62EF" w:rsidRDefault="004C62EF" w:rsidP="004C62EF">
      <w:pPr>
        <w:pStyle w:val="Code"/>
      </w:pPr>
      <w:r>
        <w:tab/>
      </w:r>
      <w:r>
        <w:tab/>
      </w:r>
      <w:r>
        <w:tab/>
      </w:r>
      <w:r>
        <w:tab/>
      </w:r>
      <w:r>
        <w:tab/>
      </w:r>
      <w:r>
        <w:tab/>
        <w:t>fputs("///////", stdout);</w:t>
      </w:r>
    </w:p>
    <w:p w14:paraId="1E03D3FD" w14:textId="77777777" w:rsidR="004C62EF" w:rsidRDefault="004C62EF" w:rsidP="004C62EF">
      <w:pPr>
        <w:pStyle w:val="Code"/>
      </w:pPr>
      <w:r>
        <w:tab/>
      </w:r>
      <w:r>
        <w:tab/>
      </w:r>
      <w:r>
        <w:tab/>
      </w:r>
      <w:r>
        <w:tab/>
      </w:r>
      <w:r>
        <w:tab/>
        <w:t>}</w:t>
      </w:r>
    </w:p>
    <w:p w14:paraId="13E84A88" w14:textId="77777777" w:rsidR="004C62EF" w:rsidRDefault="004C62EF" w:rsidP="004C62EF">
      <w:pPr>
        <w:pStyle w:val="Code"/>
      </w:pPr>
      <w:r>
        <w:tab/>
      </w:r>
      <w:r>
        <w:tab/>
      </w:r>
      <w:r>
        <w:tab/>
      </w:r>
      <w:r>
        <w:tab/>
      </w:r>
      <w:r>
        <w:tab/>
      </w:r>
    </w:p>
    <w:p w14:paraId="51801108" w14:textId="77777777" w:rsidR="004C62EF" w:rsidRDefault="004C62EF" w:rsidP="004C62EF">
      <w:pPr>
        <w:pStyle w:val="Code"/>
      </w:pPr>
      <w:r>
        <w:tab/>
      </w:r>
      <w:r>
        <w:tab/>
      </w:r>
      <w:r>
        <w:tab/>
      </w:r>
      <w:r>
        <w:tab/>
      </w:r>
      <w:r>
        <w:tab/>
        <w:t>break;</w:t>
      </w:r>
    </w:p>
    <w:p w14:paraId="391A40A4" w14:textId="77777777" w:rsidR="004C62EF" w:rsidRDefault="004C62EF" w:rsidP="004C62EF">
      <w:pPr>
        <w:pStyle w:val="Code"/>
      </w:pPr>
      <w:r>
        <w:tab/>
      </w:r>
      <w:r>
        <w:tab/>
      </w:r>
      <w:r>
        <w:tab/>
      </w:r>
      <w:r>
        <w:tab/>
      </w:r>
      <w:r>
        <w:tab/>
      </w:r>
    </w:p>
    <w:p w14:paraId="3F2E9A29" w14:textId="77777777" w:rsidR="004C62EF" w:rsidRDefault="004C62EF" w:rsidP="004C62EF">
      <w:pPr>
        <w:pStyle w:val="Code"/>
      </w:pPr>
      <w:r>
        <w:tab/>
      </w:r>
      <w:r>
        <w:tab/>
      </w:r>
      <w:r>
        <w:tab/>
      </w:r>
      <w:r>
        <w:tab/>
        <w:t>case 'M':</w:t>
      </w:r>
    </w:p>
    <w:p w14:paraId="79DCF4C7" w14:textId="77777777" w:rsidR="004C62EF" w:rsidRDefault="004C62EF" w:rsidP="004C62EF">
      <w:pPr>
        <w:pStyle w:val="Code"/>
      </w:pPr>
      <w:r>
        <w:tab/>
      </w:r>
      <w:r>
        <w:tab/>
      </w:r>
      <w:r>
        <w:tab/>
      </w:r>
      <w:r>
        <w:tab/>
      </w:r>
      <w:r>
        <w:tab/>
        <w:t>if (i == 1)</w:t>
      </w:r>
    </w:p>
    <w:p w14:paraId="2CA766FD" w14:textId="77777777" w:rsidR="004C62EF" w:rsidRDefault="004C62EF" w:rsidP="004C62EF">
      <w:pPr>
        <w:pStyle w:val="Code"/>
      </w:pPr>
      <w:r>
        <w:tab/>
      </w:r>
      <w:r>
        <w:tab/>
      </w:r>
      <w:r>
        <w:tab/>
      </w:r>
      <w:r>
        <w:tab/>
      </w:r>
      <w:r>
        <w:tab/>
        <w:t>{</w:t>
      </w:r>
    </w:p>
    <w:p w14:paraId="2D26B295" w14:textId="77777777" w:rsidR="004C62EF" w:rsidRDefault="004C62EF" w:rsidP="004C62EF">
      <w:pPr>
        <w:pStyle w:val="Code"/>
      </w:pPr>
      <w:r>
        <w:tab/>
      </w:r>
      <w:r>
        <w:tab/>
      </w:r>
      <w:r>
        <w:tab/>
      </w:r>
      <w:r>
        <w:tab/>
      </w:r>
      <w:r>
        <w:tab/>
      </w:r>
      <w:r>
        <w:tab/>
        <w:t>fputs("///  ///", stdout);</w:t>
      </w:r>
    </w:p>
    <w:p w14:paraId="409DBA39" w14:textId="77777777" w:rsidR="004C62EF" w:rsidRDefault="004C62EF" w:rsidP="004C62EF">
      <w:pPr>
        <w:pStyle w:val="Code"/>
      </w:pPr>
      <w:r>
        <w:tab/>
      </w:r>
      <w:r>
        <w:tab/>
      </w:r>
      <w:r>
        <w:tab/>
      </w:r>
      <w:r>
        <w:tab/>
      </w:r>
      <w:r>
        <w:tab/>
        <w:t>}</w:t>
      </w:r>
    </w:p>
    <w:p w14:paraId="7DFDEA1B" w14:textId="77777777" w:rsidR="004C62EF" w:rsidRDefault="004C62EF" w:rsidP="004C62EF">
      <w:pPr>
        <w:pStyle w:val="Code"/>
      </w:pPr>
      <w:r>
        <w:tab/>
      </w:r>
      <w:r>
        <w:tab/>
      </w:r>
      <w:r>
        <w:tab/>
      </w:r>
      <w:r>
        <w:tab/>
      </w:r>
      <w:r>
        <w:tab/>
        <w:t>else if (i == 2)</w:t>
      </w:r>
    </w:p>
    <w:p w14:paraId="110B0001" w14:textId="77777777" w:rsidR="004C62EF" w:rsidRDefault="004C62EF" w:rsidP="004C62EF">
      <w:pPr>
        <w:pStyle w:val="Code"/>
      </w:pPr>
      <w:r>
        <w:tab/>
      </w:r>
      <w:r>
        <w:tab/>
      </w:r>
      <w:r>
        <w:tab/>
      </w:r>
      <w:r>
        <w:tab/>
      </w:r>
      <w:r>
        <w:tab/>
        <w:t>{</w:t>
      </w:r>
    </w:p>
    <w:p w14:paraId="6E0BD2F1" w14:textId="77777777" w:rsidR="004C62EF" w:rsidRDefault="004C62EF" w:rsidP="004C62EF">
      <w:pPr>
        <w:pStyle w:val="Code"/>
      </w:pPr>
      <w:r>
        <w:tab/>
      </w:r>
      <w:r>
        <w:tab/>
      </w:r>
      <w:r>
        <w:tab/>
      </w:r>
      <w:r>
        <w:tab/>
      </w:r>
      <w:r>
        <w:tab/>
      </w:r>
      <w:r>
        <w:tab/>
        <w:t>fputs("// // //", stdout);</w:t>
      </w:r>
    </w:p>
    <w:p w14:paraId="56A86AAD" w14:textId="77777777" w:rsidR="004C62EF" w:rsidRDefault="004C62EF" w:rsidP="004C62EF">
      <w:pPr>
        <w:pStyle w:val="Code"/>
      </w:pPr>
      <w:r>
        <w:tab/>
      </w:r>
      <w:r>
        <w:tab/>
      </w:r>
      <w:r>
        <w:tab/>
      </w:r>
      <w:r>
        <w:tab/>
      </w:r>
      <w:r>
        <w:tab/>
        <w:t>}</w:t>
      </w:r>
    </w:p>
    <w:p w14:paraId="161143E5" w14:textId="77777777" w:rsidR="004C62EF" w:rsidRDefault="004C62EF" w:rsidP="004C62EF">
      <w:pPr>
        <w:pStyle w:val="Code"/>
      </w:pPr>
      <w:r>
        <w:tab/>
      </w:r>
      <w:r>
        <w:tab/>
      </w:r>
      <w:r>
        <w:tab/>
      </w:r>
      <w:r>
        <w:tab/>
      </w:r>
      <w:r>
        <w:tab/>
        <w:t>else</w:t>
      </w:r>
    </w:p>
    <w:p w14:paraId="2F6661E3" w14:textId="77777777" w:rsidR="004C62EF" w:rsidRDefault="004C62EF" w:rsidP="004C62EF">
      <w:pPr>
        <w:pStyle w:val="Code"/>
      </w:pPr>
      <w:r>
        <w:tab/>
      </w:r>
      <w:r>
        <w:tab/>
      </w:r>
      <w:r>
        <w:tab/>
      </w:r>
      <w:r>
        <w:tab/>
      </w:r>
      <w:r>
        <w:tab/>
        <w:t>{</w:t>
      </w:r>
    </w:p>
    <w:p w14:paraId="05C61610" w14:textId="77777777" w:rsidR="004C62EF" w:rsidRDefault="004C62EF" w:rsidP="004C62EF">
      <w:pPr>
        <w:pStyle w:val="Code"/>
      </w:pPr>
      <w:r>
        <w:tab/>
      </w:r>
      <w:r>
        <w:tab/>
      </w:r>
      <w:r>
        <w:tab/>
      </w:r>
      <w:r>
        <w:tab/>
      </w:r>
      <w:r>
        <w:tab/>
      </w:r>
      <w:r>
        <w:tab/>
        <w:t>fputs("//    //", stdout);</w:t>
      </w:r>
    </w:p>
    <w:p w14:paraId="1B491A10" w14:textId="77777777" w:rsidR="004C62EF" w:rsidRDefault="004C62EF" w:rsidP="004C62EF">
      <w:pPr>
        <w:pStyle w:val="Code"/>
      </w:pPr>
      <w:r>
        <w:tab/>
      </w:r>
      <w:r>
        <w:tab/>
      </w:r>
      <w:r>
        <w:tab/>
      </w:r>
      <w:r>
        <w:tab/>
      </w:r>
      <w:r>
        <w:tab/>
        <w:t>}</w:t>
      </w:r>
    </w:p>
    <w:p w14:paraId="5E799EC5" w14:textId="77777777" w:rsidR="004C62EF" w:rsidRDefault="004C62EF" w:rsidP="004C62EF">
      <w:pPr>
        <w:pStyle w:val="Code"/>
      </w:pPr>
      <w:r>
        <w:tab/>
      </w:r>
      <w:r>
        <w:tab/>
      </w:r>
      <w:r>
        <w:tab/>
      </w:r>
      <w:r>
        <w:tab/>
      </w:r>
      <w:r>
        <w:tab/>
      </w:r>
    </w:p>
    <w:p w14:paraId="7ACCC5ED" w14:textId="77777777" w:rsidR="004C62EF" w:rsidRDefault="004C62EF" w:rsidP="004C62EF">
      <w:pPr>
        <w:pStyle w:val="Code"/>
      </w:pPr>
      <w:r>
        <w:tab/>
      </w:r>
      <w:r>
        <w:tab/>
      </w:r>
      <w:r>
        <w:tab/>
      </w:r>
      <w:r>
        <w:tab/>
      </w:r>
      <w:r>
        <w:tab/>
        <w:t>break;</w:t>
      </w:r>
    </w:p>
    <w:p w14:paraId="1CD2178D" w14:textId="77777777" w:rsidR="004C62EF" w:rsidRDefault="004C62EF" w:rsidP="004C62EF">
      <w:pPr>
        <w:pStyle w:val="Code"/>
      </w:pPr>
      <w:r>
        <w:lastRenderedPageBreak/>
        <w:tab/>
      </w:r>
      <w:r>
        <w:tab/>
      </w:r>
      <w:r>
        <w:tab/>
      </w:r>
      <w:r>
        <w:tab/>
      </w:r>
      <w:r>
        <w:tab/>
      </w:r>
    </w:p>
    <w:p w14:paraId="42DE38D7" w14:textId="77777777" w:rsidR="004C62EF" w:rsidRDefault="004C62EF" w:rsidP="004C62EF">
      <w:pPr>
        <w:pStyle w:val="Code"/>
      </w:pPr>
      <w:r>
        <w:tab/>
      </w:r>
      <w:r>
        <w:tab/>
      </w:r>
      <w:r>
        <w:tab/>
      </w:r>
      <w:r>
        <w:tab/>
        <w:t>case 'N':</w:t>
      </w:r>
    </w:p>
    <w:p w14:paraId="623767EB" w14:textId="77777777" w:rsidR="004C62EF" w:rsidRDefault="004C62EF" w:rsidP="004C62EF">
      <w:pPr>
        <w:pStyle w:val="Code"/>
      </w:pPr>
      <w:r>
        <w:tab/>
      </w:r>
      <w:r>
        <w:tab/>
      </w:r>
      <w:r>
        <w:tab/>
      </w:r>
      <w:r>
        <w:tab/>
      </w:r>
      <w:r>
        <w:tab/>
        <w:t>if (i == 1)</w:t>
      </w:r>
    </w:p>
    <w:p w14:paraId="029A9E15" w14:textId="77777777" w:rsidR="004C62EF" w:rsidRDefault="004C62EF" w:rsidP="004C62EF">
      <w:pPr>
        <w:pStyle w:val="Code"/>
      </w:pPr>
      <w:r>
        <w:tab/>
      </w:r>
      <w:r>
        <w:tab/>
      </w:r>
      <w:r>
        <w:tab/>
      </w:r>
      <w:r>
        <w:tab/>
      </w:r>
      <w:r>
        <w:tab/>
        <w:t>{</w:t>
      </w:r>
    </w:p>
    <w:p w14:paraId="00AF3AD7" w14:textId="77777777" w:rsidR="004C62EF" w:rsidRDefault="004C62EF" w:rsidP="004C62EF">
      <w:pPr>
        <w:pStyle w:val="Code"/>
      </w:pPr>
      <w:r>
        <w:tab/>
      </w:r>
      <w:r>
        <w:tab/>
      </w:r>
      <w:r>
        <w:tab/>
      </w:r>
      <w:r>
        <w:tab/>
      </w:r>
      <w:r>
        <w:tab/>
      </w:r>
      <w:r>
        <w:tab/>
        <w:t>fputs("///   //", stdout);</w:t>
      </w:r>
    </w:p>
    <w:p w14:paraId="5D70E7DA" w14:textId="77777777" w:rsidR="004C62EF" w:rsidRDefault="004C62EF" w:rsidP="004C62EF">
      <w:pPr>
        <w:pStyle w:val="Code"/>
      </w:pPr>
      <w:r>
        <w:tab/>
      </w:r>
      <w:r>
        <w:tab/>
      </w:r>
      <w:r>
        <w:tab/>
      </w:r>
      <w:r>
        <w:tab/>
      </w:r>
      <w:r>
        <w:tab/>
        <w:t>}</w:t>
      </w:r>
    </w:p>
    <w:p w14:paraId="4F7B8B4D" w14:textId="77777777" w:rsidR="004C62EF" w:rsidRDefault="004C62EF" w:rsidP="004C62EF">
      <w:pPr>
        <w:pStyle w:val="Code"/>
      </w:pPr>
      <w:r>
        <w:tab/>
      </w:r>
      <w:r>
        <w:tab/>
      </w:r>
      <w:r>
        <w:tab/>
      </w:r>
      <w:r>
        <w:tab/>
      </w:r>
      <w:r>
        <w:tab/>
        <w:t>else if (i == 2)</w:t>
      </w:r>
    </w:p>
    <w:p w14:paraId="519BF265" w14:textId="77777777" w:rsidR="004C62EF" w:rsidRDefault="004C62EF" w:rsidP="004C62EF">
      <w:pPr>
        <w:pStyle w:val="Code"/>
      </w:pPr>
      <w:r>
        <w:tab/>
      </w:r>
      <w:r>
        <w:tab/>
      </w:r>
      <w:r>
        <w:tab/>
      </w:r>
      <w:r>
        <w:tab/>
      </w:r>
      <w:r>
        <w:tab/>
        <w:t>{</w:t>
      </w:r>
    </w:p>
    <w:p w14:paraId="66AEFC55" w14:textId="77777777" w:rsidR="004C62EF" w:rsidRDefault="004C62EF" w:rsidP="004C62EF">
      <w:pPr>
        <w:pStyle w:val="Code"/>
      </w:pPr>
      <w:r>
        <w:tab/>
      </w:r>
      <w:r>
        <w:tab/>
      </w:r>
      <w:r>
        <w:tab/>
      </w:r>
      <w:r>
        <w:tab/>
      </w:r>
      <w:r>
        <w:tab/>
      </w:r>
      <w:r>
        <w:tab/>
        <w:t>fputs("// // //", stdout);</w:t>
      </w:r>
    </w:p>
    <w:p w14:paraId="62133B71" w14:textId="77777777" w:rsidR="004C62EF" w:rsidRDefault="004C62EF" w:rsidP="004C62EF">
      <w:pPr>
        <w:pStyle w:val="Code"/>
      </w:pPr>
      <w:r>
        <w:tab/>
      </w:r>
      <w:r>
        <w:tab/>
      </w:r>
      <w:r>
        <w:tab/>
      </w:r>
      <w:r>
        <w:tab/>
      </w:r>
      <w:r>
        <w:tab/>
        <w:t>}</w:t>
      </w:r>
    </w:p>
    <w:p w14:paraId="16DC53D7" w14:textId="77777777" w:rsidR="004C62EF" w:rsidRDefault="004C62EF" w:rsidP="004C62EF">
      <w:pPr>
        <w:pStyle w:val="Code"/>
      </w:pPr>
      <w:r>
        <w:tab/>
      </w:r>
      <w:r>
        <w:tab/>
      </w:r>
      <w:r>
        <w:tab/>
      </w:r>
      <w:r>
        <w:tab/>
      </w:r>
      <w:r>
        <w:tab/>
        <w:t>else if (i == 3)</w:t>
      </w:r>
    </w:p>
    <w:p w14:paraId="1D892744" w14:textId="77777777" w:rsidR="004C62EF" w:rsidRDefault="004C62EF" w:rsidP="004C62EF">
      <w:pPr>
        <w:pStyle w:val="Code"/>
      </w:pPr>
      <w:r>
        <w:tab/>
      </w:r>
      <w:r>
        <w:tab/>
      </w:r>
      <w:r>
        <w:tab/>
      </w:r>
      <w:r>
        <w:tab/>
      </w:r>
      <w:r>
        <w:tab/>
        <w:t>{</w:t>
      </w:r>
    </w:p>
    <w:p w14:paraId="31B40C1C" w14:textId="77777777" w:rsidR="004C62EF" w:rsidRDefault="004C62EF" w:rsidP="004C62EF">
      <w:pPr>
        <w:pStyle w:val="Code"/>
      </w:pPr>
      <w:r>
        <w:tab/>
      </w:r>
      <w:r>
        <w:tab/>
      </w:r>
      <w:r>
        <w:tab/>
      </w:r>
      <w:r>
        <w:tab/>
      </w:r>
      <w:r>
        <w:tab/>
      </w:r>
      <w:r>
        <w:tab/>
        <w:t>fputs("//   ///", stdout);</w:t>
      </w:r>
    </w:p>
    <w:p w14:paraId="63414EAF" w14:textId="77777777" w:rsidR="004C62EF" w:rsidRDefault="004C62EF" w:rsidP="004C62EF">
      <w:pPr>
        <w:pStyle w:val="Code"/>
      </w:pPr>
      <w:r>
        <w:tab/>
      </w:r>
      <w:r>
        <w:tab/>
      </w:r>
      <w:r>
        <w:tab/>
      </w:r>
      <w:r>
        <w:tab/>
      </w:r>
      <w:r>
        <w:tab/>
        <w:t>}</w:t>
      </w:r>
    </w:p>
    <w:p w14:paraId="5B747879" w14:textId="77777777" w:rsidR="004C62EF" w:rsidRDefault="004C62EF" w:rsidP="004C62EF">
      <w:pPr>
        <w:pStyle w:val="Code"/>
      </w:pPr>
      <w:r>
        <w:tab/>
      </w:r>
      <w:r>
        <w:tab/>
      </w:r>
      <w:r>
        <w:tab/>
      </w:r>
      <w:r>
        <w:tab/>
      </w:r>
      <w:r>
        <w:tab/>
        <w:t>else</w:t>
      </w:r>
    </w:p>
    <w:p w14:paraId="1E3E9F30" w14:textId="77777777" w:rsidR="004C62EF" w:rsidRDefault="004C62EF" w:rsidP="004C62EF">
      <w:pPr>
        <w:pStyle w:val="Code"/>
      </w:pPr>
      <w:r>
        <w:tab/>
      </w:r>
      <w:r>
        <w:tab/>
      </w:r>
      <w:r>
        <w:tab/>
      </w:r>
      <w:r>
        <w:tab/>
      </w:r>
      <w:r>
        <w:tab/>
        <w:t>{</w:t>
      </w:r>
    </w:p>
    <w:p w14:paraId="636DB71F" w14:textId="77777777" w:rsidR="004C62EF" w:rsidRDefault="004C62EF" w:rsidP="004C62EF">
      <w:pPr>
        <w:pStyle w:val="Code"/>
      </w:pPr>
      <w:r>
        <w:tab/>
      </w:r>
      <w:r>
        <w:tab/>
      </w:r>
      <w:r>
        <w:tab/>
      </w:r>
      <w:r>
        <w:tab/>
      </w:r>
      <w:r>
        <w:tab/>
      </w:r>
      <w:r>
        <w:tab/>
        <w:t>fputs("//    //", stdout);</w:t>
      </w:r>
    </w:p>
    <w:p w14:paraId="0317136E" w14:textId="77777777" w:rsidR="004C62EF" w:rsidRDefault="004C62EF" w:rsidP="004C62EF">
      <w:pPr>
        <w:pStyle w:val="Code"/>
      </w:pPr>
      <w:r>
        <w:tab/>
      </w:r>
      <w:r>
        <w:tab/>
      </w:r>
      <w:r>
        <w:tab/>
      </w:r>
      <w:r>
        <w:tab/>
      </w:r>
      <w:r>
        <w:tab/>
        <w:t>}</w:t>
      </w:r>
    </w:p>
    <w:p w14:paraId="27511D68" w14:textId="77777777" w:rsidR="004C62EF" w:rsidRDefault="004C62EF" w:rsidP="004C62EF">
      <w:pPr>
        <w:pStyle w:val="Code"/>
      </w:pPr>
      <w:r>
        <w:tab/>
      </w:r>
      <w:r>
        <w:tab/>
      </w:r>
      <w:r>
        <w:tab/>
      </w:r>
      <w:r>
        <w:tab/>
      </w:r>
      <w:r>
        <w:tab/>
      </w:r>
    </w:p>
    <w:p w14:paraId="6DE1EC55" w14:textId="77777777" w:rsidR="004C62EF" w:rsidRDefault="004C62EF" w:rsidP="004C62EF">
      <w:pPr>
        <w:pStyle w:val="Code"/>
      </w:pPr>
      <w:r>
        <w:tab/>
      </w:r>
      <w:r>
        <w:tab/>
      </w:r>
      <w:r>
        <w:tab/>
      </w:r>
      <w:r>
        <w:tab/>
      </w:r>
      <w:r>
        <w:tab/>
        <w:t>break;</w:t>
      </w:r>
    </w:p>
    <w:p w14:paraId="0F3469A6" w14:textId="77777777" w:rsidR="004C62EF" w:rsidRDefault="004C62EF" w:rsidP="004C62EF">
      <w:pPr>
        <w:pStyle w:val="Code"/>
      </w:pPr>
      <w:r>
        <w:tab/>
      </w:r>
      <w:r>
        <w:tab/>
      </w:r>
      <w:r>
        <w:tab/>
      </w:r>
      <w:r>
        <w:tab/>
      </w:r>
      <w:r>
        <w:tab/>
      </w:r>
    </w:p>
    <w:p w14:paraId="68C5C704" w14:textId="77777777" w:rsidR="004C62EF" w:rsidRDefault="004C62EF" w:rsidP="004C62EF">
      <w:pPr>
        <w:pStyle w:val="Code"/>
      </w:pPr>
      <w:r>
        <w:tab/>
      </w:r>
      <w:r>
        <w:tab/>
      </w:r>
      <w:r>
        <w:tab/>
      </w:r>
      <w:r>
        <w:tab/>
        <w:t>case 'O':</w:t>
      </w:r>
    </w:p>
    <w:p w14:paraId="0670C9C3" w14:textId="77777777" w:rsidR="004C62EF" w:rsidRDefault="004C62EF" w:rsidP="004C62EF">
      <w:pPr>
        <w:pStyle w:val="Code"/>
      </w:pPr>
      <w:r>
        <w:tab/>
      </w:r>
      <w:r>
        <w:tab/>
      </w:r>
      <w:r>
        <w:tab/>
      </w:r>
      <w:r>
        <w:tab/>
      </w:r>
      <w:r>
        <w:tab/>
        <w:t>if (i == 0 || i == 4)</w:t>
      </w:r>
    </w:p>
    <w:p w14:paraId="2FF8E122" w14:textId="77777777" w:rsidR="004C62EF" w:rsidRDefault="004C62EF" w:rsidP="004C62EF">
      <w:pPr>
        <w:pStyle w:val="Code"/>
      </w:pPr>
      <w:r>
        <w:tab/>
      </w:r>
      <w:r>
        <w:tab/>
      </w:r>
      <w:r>
        <w:tab/>
      </w:r>
      <w:r>
        <w:tab/>
      </w:r>
      <w:r>
        <w:tab/>
        <w:t>{</w:t>
      </w:r>
    </w:p>
    <w:p w14:paraId="79E19E07" w14:textId="77777777" w:rsidR="004C62EF" w:rsidRDefault="004C62EF" w:rsidP="004C62EF">
      <w:pPr>
        <w:pStyle w:val="Code"/>
      </w:pPr>
      <w:r>
        <w:tab/>
      </w:r>
      <w:r>
        <w:tab/>
      </w:r>
      <w:r>
        <w:tab/>
      </w:r>
      <w:r>
        <w:tab/>
      </w:r>
      <w:r>
        <w:tab/>
      </w:r>
      <w:r>
        <w:tab/>
        <w:t>fputs("///////", stdout);</w:t>
      </w:r>
    </w:p>
    <w:p w14:paraId="5F787A16" w14:textId="77777777" w:rsidR="004C62EF" w:rsidRDefault="004C62EF" w:rsidP="004C62EF">
      <w:pPr>
        <w:pStyle w:val="Code"/>
      </w:pPr>
      <w:r>
        <w:tab/>
      </w:r>
      <w:r>
        <w:tab/>
      </w:r>
      <w:r>
        <w:tab/>
      </w:r>
      <w:r>
        <w:tab/>
      </w:r>
      <w:r>
        <w:tab/>
        <w:t>}</w:t>
      </w:r>
    </w:p>
    <w:p w14:paraId="2BF08E76" w14:textId="77777777" w:rsidR="004C62EF" w:rsidRDefault="004C62EF" w:rsidP="004C62EF">
      <w:pPr>
        <w:pStyle w:val="Code"/>
      </w:pPr>
      <w:r>
        <w:tab/>
      </w:r>
      <w:r>
        <w:tab/>
      </w:r>
      <w:r>
        <w:tab/>
      </w:r>
      <w:r>
        <w:tab/>
      </w:r>
      <w:r>
        <w:tab/>
        <w:t>else</w:t>
      </w:r>
    </w:p>
    <w:p w14:paraId="469610FF" w14:textId="77777777" w:rsidR="004C62EF" w:rsidRDefault="004C62EF" w:rsidP="004C62EF">
      <w:pPr>
        <w:pStyle w:val="Code"/>
      </w:pPr>
      <w:r>
        <w:tab/>
      </w:r>
      <w:r>
        <w:tab/>
      </w:r>
      <w:r>
        <w:tab/>
      </w:r>
      <w:r>
        <w:tab/>
      </w:r>
      <w:r>
        <w:tab/>
        <w:t>{</w:t>
      </w:r>
    </w:p>
    <w:p w14:paraId="0616CF19" w14:textId="77777777" w:rsidR="004C62EF" w:rsidRDefault="004C62EF" w:rsidP="004C62EF">
      <w:pPr>
        <w:pStyle w:val="Code"/>
      </w:pPr>
      <w:r>
        <w:tab/>
      </w:r>
      <w:r>
        <w:tab/>
      </w:r>
      <w:r>
        <w:tab/>
      </w:r>
      <w:r>
        <w:tab/>
      </w:r>
      <w:r>
        <w:tab/>
      </w:r>
      <w:r>
        <w:tab/>
        <w:t>fputs("//   //", stdout);</w:t>
      </w:r>
    </w:p>
    <w:p w14:paraId="341397FF" w14:textId="77777777" w:rsidR="004C62EF" w:rsidRDefault="004C62EF" w:rsidP="004C62EF">
      <w:pPr>
        <w:pStyle w:val="Code"/>
      </w:pPr>
      <w:r>
        <w:tab/>
      </w:r>
      <w:r>
        <w:tab/>
      </w:r>
      <w:r>
        <w:tab/>
      </w:r>
      <w:r>
        <w:tab/>
      </w:r>
      <w:r>
        <w:tab/>
        <w:t>}</w:t>
      </w:r>
    </w:p>
    <w:p w14:paraId="6EBAE807" w14:textId="77777777" w:rsidR="004C62EF" w:rsidRDefault="004C62EF" w:rsidP="004C62EF">
      <w:pPr>
        <w:pStyle w:val="Code"/>
      </w:pPr>
      <w:r>
        <w:tab/>
      </w:r>
      <w:r>
        <w:tab/>
      </w:r>
      <w:r>
        <w:tab/>
      </w:r>
      <w:r>
        <w:tab/>
      </w:r>
      <w:r>
        <w:tab/>
      </w:r>
    </w:p>
    <w:p w14:paraId="13643EF2" w14:textId="77777777" w:rsidR="004C62EF" w:rsidRDefault="004C62EF" w:rsidP="004C62EF">
      <w:pPr>
        <w:pStyle w:val="Code"/>
      </w:pPr>
      <w:r>
        <w:tab/>
      </w:r>
      <w:r>
        <w:tab/>
      </w:r>
      <w:r>
        <w:tab/>
      </w:r>
      <w:r>
        <w:tab/>
      </w:r>
      <w:r>
        <w:tab/>
        <w:t>break;</w:t>
      </w:r>
    </w:p>
    <w:p w14:paraId="07CF7AB2" w14:textId="77777777" w:rsidR="004C62EF" w:rsidRDefault="004C62EF" w:rsidP="004C62EF">
      <w:pPr>
        <w:pStyle w:val="Code"/>
      </w:pPr>
      <w:r>
        <w:tab/>
      </w:r>
      <w:r>
        <w:tab/>
      </w:r>
      <w:r>
        <w:tab/>
      </w:r>
      <w:r>
        <w:tab/>
      </w:r>
      <w:r>
        <w:tab/>
      </w:r>
    </w:p>
    <w:p w14:paraId="3DA2BBA8" w14:textId="77777777" w:rsidR="004C62EF" w:rsidRDefault="004C62EF" w:rsidP="004C62EF">
      <w:pPr>
        <w:pStyle w:val="Code"/>
      </w:pPr>
      <w:r>
        <w:tab/>
      </w:r>
      <w:r>
        <w:tab/>
      </w:r>
      <w:r>
        <w:tab/>
      </w:r>
      <w:r>
        <w:tab/>
        <w:t>case 'P':</w:t>
      </w:r>
    </w:p>
    <w:p w14:paraId="2705F054" w14:textId="77777777" w:rsidR="004C62EF" w:rsidRDefault="004C62EF" w:rsidP="004C62EF">
      <w:pPr>
        <w:pStyle w:val="Code"/>
      </w:pPr>
      <w:r>
        <w:tab/>
      </w:r>
      <w:r>
        <w:tab/>
      </w:r>
      <w:r>
        <w:tab/>
      </w:r>
      <w:r>
        <w:tab/>
      </w:r>
      <w:r>
        <w:tab/>
        <w:t>if (i == 0 || i == 2)</w:t>
      </w:r>
    </w:p>
    <w:p w14:paraId="29E18741" w14:textId="77777777" w:rsidR="004C62EF" w:rsidRDefault="004C62EF" w:rsidP="004C62EF">
      <w:pPr>
        <w:pStyle w:val="Code"/>
      </w:pPr>
      <w:r>
        <w:tab/>
      </w:r>
      <w:r>
        <w:tab/>
      </w:r>
      <w:r>
        <w:tab/>
      </w:r>
      <w:r>
        <w:tab/>
      </w:r>
      <w:r>
        <w:tab/>
        <w:t>{</w:t>
      </w:r>
    </w:p>
    <w:p w14:paraId="4C0EA00E" w14:textId="77777777" w:rsidR="004C62EF" w:rsidRDefault="004C62EF" w:rsidP="004C62EF">
      <w:pPr>
        <w:pStyle w:val="Code"/>
      </w:pPr>
      <w:r>
        <w:tab/>
      </w:r>
      <w:r>
        <w:tab/>
      </w:r>
      <w:r>
        <w:tab/>
      </w:r>
      <w:r>
        <w:tab/>
      </w:r>
      <w:r>
        <w:tab/>
      </w:r>
      <w:r>
        <w:tab/>
        <w:t>fputs("///////", stdout);</w:t>
      </w:r>
    </w:p>
    <w:p w14:paraId="681F11F3" w14:textId="77777777" w:rsidR="004C62EF" w:rsidRDefault="004C62EF" w:rsidP="004C62EF">
      <w:pPr>
        <w:pStyle w:val="Code"/>
      </w:pPr>
      <w:r>
        <w:tab/>
      </w:r>
      <w:r>
        <w:tab/>
      </w:r>
      <w:r>
        <w:tab/>
      </w:r>
      <w:r>
        <w:tab/>
      </w:r>
      <w:r>
        <w:tab/>
        <w:t>}</w:t>
      </w:r>
    </w:p>
    <w:p w14:paraId="0B008174" w14:textId="77777777" w:rsidR="004C62EF" w:rsidRDefault="004C62EF" w:rsidP="004C62EF">
      <w:pPr>
        <w:pStyle w:val="Code"/>
      </w:pPr>
      <w:r>
        <w:tab/>
      </w:r>
      <w:r>
        <w:tab/>
      </w:r>
      <w:r>
        <w:tab/>
      </w:r>
      <w:r>
        <w:tab/>
      </w:r>
      <w:r>
        <w:tab/>
        <w:t>else if (i == 1)</w:t>
      </w:r>
    </w:p>
    <w:p w14:paraId="2D730161" w14:textId="77777777" w:rsidR="004C62EF" w:rsidRDefault="004C62EF" w:rsidP="004C62EF">
      <w:pPr>
        <w:pStyle w:val="Code"/>
      </w:pPr>
      <w:r>
        <w:tab/>
      </w:r>
      <w:r>
        <w:tab/>
      </w:r>
      <w:r>
        <w:tab/>
      </w:r>
      <w:r>
        <w:tab/>
      </w:r>
      <w:r>
        <w:tab/>
        <w:t>{</w:t>
      </w:r>
    </w:p>
    <w:p w14:paraId="3008AF98" w14:textId="77777777" w:rsidR="004C62EF" w:rsidRDefault="004C62EF" w:rsidP="004C62EF">
      <w:pPr>
        <w:pStyle w:val="Code"/>
      </w:pPr>
      <w:r>
        <w:tab/>
      </w:r>
      <w:r>
        <w:tab/>
      </w:r>
      <w:r>
        <w:tab/>
      </w:r>
      <w:r>
        <w:tab/>
      </w:r>
      <w:r>
        <w:tab/>
      </w:r>
      <w:r>
        <w:tab/>
        <w:t>fputs("//   //", stdout);</w:t>
      </w:r>
    </w:p>
    <w:p w14:paraId="58452D63" w14:textId="77777777" w:rsidR="004C62EF" w:rsidRDefault="004C62EF" w:rsidP="004C62EF">
      <w:pPr>
        <w:pStyle w:val="Code"/>
      </w:pPr>
      <w:r>
        <w:tab/>
      </w:r>
      <w:r>
        <w:tab/>
      </w:r>
      <w:r>
        <w:tab/>
      </w:r>
      <w:r>
        <w:tab/>
      </w:r>
      <w:r>
        <w:tab/>
        <w:t>}</w:t>
      </w:r>
    </w:p>
    <w:p w14:paraId="70EB20A1" w14:textId="77777777" w:rsidR="004C62EF" w:rsidRDefault="004C62EF" w:rsidP="004C62EF">
      <w:pPr>
        <w:pStyle w:val="Code"/>
      </w:pPr>
      <w:r>
        <w:tab/>
      </w:r>
      <w:r>
        <w:tab/>
      </w:r>
      <w:r>
        <w:tab/>
      </w:r>
      <w:r>
        <w:tab/>
      </w:r>
      <w:r>
        <w:tab/>
        <w:t>else</w:t>
      </w:r>
    </w:p>
    <w:p w14:paraId="074FAF63" w14:textId="77777777" w:rsidR="004C62EF" w:rsidRDefault="004C62EF" w:rsidP="004C62EF">
      <w:pPr>
        <w:pStyle w:val="Code"/>
      </w:pPr>
      <w:r>
        <w:tab/>
      </w:r>
      <w:r>
        <w:tab/>
      </w:r>
      <w:r>
        <w:tab/>
      </w:r>
      <w:r>
        <w:tab/>
      </w:r>
      <w:r>
        <w:tab/>
        <w:t>{</w:t>
      </w:r>
    </w:p>
    <w:p w14:paraId="170815DA" w14:textId="77777777" w:rsidR="004C62EF" w:rsidRDefault="004C62EF" w:rsidP="004C62EF">
      <w:pPr>
        <w:pStyle w:val="Code"/>
      </w:pPr>
      <w:r>
        <w:tab/>
      </w:r>
      <w:r>
        <w:tab/>
      </w:r>
      <w:r>
        <w:tab/>
      </w:r>
      <w:r>
        <w:tab/>
      </w:r>
      <w:r>
        <w:tab/>
      </w:r>
      <w:r>
        <w:tab/>
        <w:t>fputs("//     ", stdout);</w:t>
      </w:r>
    </w:p>
    <w:p w14:paraId="2C3AF81B" w14:textId="77777777" w:rsidR="004C62EF" w:rsidRDefault="004C62EF" w:rsidP="004C62EF">
      <w:pPr>
        <w:pStyle w:val="Code"/>
      </w:pPr>
      <w:r>
        <w:tab/>
      </w:r>
      <w:r>
        <w:tab/>
      </w:r>
      <w:r>
        <w:tab/>
      </w:r>
      <w:r>
        <w:tab/>
      </w:r>
      <w:r>
        <w:tab/>
        <w:t>}</w:t>
      </w:r>
    </w:p>
    <w:p w14:paraId="6D4CE837" w14:textId="77777777" w:rsidR="004C62EF" w:rsidRDefault="004C62EF" w:rsidP="004C62EF">
      <w:pPr>
        <w:pStyle w:val="Code"/>
      </w:pPr>
      <w:r>
        <w:tab/>
      </w:r>
      <w:r>
        <w:tab/>
      </w:r>
      <w:r>
        <w:tab/>
      </w:r>
      <w:r>
        <w:tab/>
      </w:r>
      <w:r>
        <w:tab/>
      </w:r>
    </w:p>
    <w:p w14:paraId="3A757FF7" w14:textId="77777777" w:rsidR="004C62EF" w:rsidRDefault="004C62EF" w:rsidP="004C62EF">
      <w:pPr>
        <w:pStyle w:val="Code"/>
      </w:pPr>
      <w:r>
        <w:tab/>
      </w:r>
      <w:r>
        <w:tab/>
      </w:r>
      <w:r>
        <w:tab/>
      </w:r>
      <w:r>
        <w:tab/>
      </w:r>
      <w:r>
        <w:tab/>
        <w:t>break;</w:t>
      </w:r>
    </w:p>
    <w:p w14:paraId="48BAF57B" w14:textId="77777777" w:rsidR="004C62EF" w:rsidRDefault="004C62EF" w:rsidP="004C62EF">
      <w:pPr>
        <w:pStyle w:val="Code"/>
      </w:pPr>
      <w:r>
        <w:tab/>
      </w:r>
      <w:r>
        <w:tab/>
      </w:r>
      <w:r>
        <w:tab/>
      </w:r>
      <w:r>
        <w:tab/>
      </w:r>
      <w:r>
        <w:tab/>
      </w:r>
    </w:p>
    <w:p w14:paraId="476845DA" w14:textId="77777777" w:rsidR="004C62EF" w:rsidRDefault="004C62EF" w:rsidP="004C62EF">
      <w:pPr>
        <w:pStyle w:val="Code"/>
      </w:pPr>
      <w:r>
        <w:tab/>
      </w:r>
      <w:r>
        <w:tab/>
      </w:r>
      <w:r>
        <w:tab/>
      </w:r>
      <w:r>
        <w:tab/>
        <w:t>case 'Q':</w:t>
      </w:r>
    </w:p>
    <w:p w14:paraId="064C91B1" w14:textId="77777777" w:rsidR="004C62EF" w:rsidRDefault="004C62EF" w:rsidP="004C62EF">
      <w:pPr>
        <w:pStyle w:val="Code"/>
      </w:pPr>
      <w:r>
        <w:tab/>
      </w:r>
      <w:r>
        <w:tab/>
      </w:r>
      <w:r>
        <w:tab/>
      </w:r>
      <w:r>
        <w:tab/>
      </w:r>
      <w:r>
        <w:tab/>
        <w:t>if (i == 0)</w:t>
      </w:r>
    </w:p>
    <w:p w14:paraId="427DF071" w14:textId="77777777" w:rsidR="004C62EF" w:rsidRDefault="004C62EF" w:rsidP="004C62EF">
      <w:pPr>
        <w:pStyle w:val="Code"/>
      </w:pPr>
      <w:r>
        <w:tab/>
      </w:r>
      <w:r>
        <w:tab/>
      </w:r>
      <w:r>
        <w:tab/>
      </w:r>
      <w:r>
        <w:tab/>
      </w:r>
      <w:r>
        <w:tab/>
        <w:t>{</w:t>
      </w:r>
    </w:p>
    <w:p w14:paraId="747E0147" w14:textId="77777777" w:rsidR="004C62EF" w:rsidRDefault="004C62EF" w:rsidP="004C62EF">
      <w:pPr>
        <w:pStyle w:val="Code"/>
      </w:pPr>
      <w:r>
        <w:tab/>
      </w:r>
      <w:r>
        <w:tab/>
      </w:r>
      <w:r>
        <w:tab/>
      </w:r>
      <w:r>
        <w:tab/>
      </w:r>
      <w:r>
        <w:tab/>
      </w:r>
      <w:r>
        <w:tab/>
        <w:t>fputs("/////// ", stdout);</w:t>
      </w:r>
    </w:p>
    <w:p w14:paraId="21040605" w14:textId="77777777" w:rsidR="004C62EF" w:rsidRDefault="004C62EF" w:rsidP="004C62EF">
      <w:pPr>
        <w:pStyle w:val="Code"/>
      </w:pPr>
      <w:r>
        <w:tab/>
      </w:r>
      <w:r>
        <w:tab/>
      </w:r>
      <w:r>
        <w:tab/>
      </w:r>
      <w:r>
        <w:tab/>
      </w:r>
      <w:r>
        <w:tab/>
        <w:t>}</w:t>
      </w:r>
    </w:p>
    <w:p w14:paraId="32679FCB" w14:textId="77777777" w:rsidR="004C62EF" w:rsidRDefault="004C62EF" w:rsidP="004C62EF">
      <w:pPr>
        <w:pStyle w:val="Code"/>
      </w:pPr>
      <w:r>
        <w:tab/>
      </w:r>
      <w:r>
        <w:tab/>
      </w:r>
      <w:r>
        <w:tab/>
      </w:r>
      <w:r>
        <w:tab/>
      </w:r>
      <w:r>
        <w:tab/>
        <w:t>else if (i == 3)</w:t>
      </w:r>
    </w:p>
    <w:p w14:paraId="4C6A0E81" w14:textId="77777777" w:rsidR="004C62EF" w:rsidRDefault="004C62EF" w:rsidP="004C62EF">
      <w:pPr>
        <w:pStyle w:val="Code"/>
      </w:pPr>
      <w:r>
        <w:tab/>
      </w:r>
      <w:r>
        <w:tab/>
      </w:r>
      <w:r>
        <w:tab/>
      </w:r>
      <w:r>
        <w:tab/>
      </w:r>
      <w:r>
        <w:tab/>
        <w:t>{</w:t>
      </w:r>
    </w:p>
    <w:p w14:paraId="1BBB49F3" w14:textId="77777777" w:rsidR="004C62EF" w:rsidRDefault="004C62EF" w:rsidP="004C62EF">
      <w:pPr>
        <w:pStyle w:val="Code"/>
      </w:pPr>
      <w:r>
        <w:tab/>
      </w:r>
      <w:r>
        <w:tab/>
      </w:r>
      <w:r>
        <w:tab/>
      </w:r>
      <w:r>
        <w:tab/>
      </w:r>
      <w:r>
        <w:tab/>
      </w:r>
      <w:r>
        <w:tab/>
        <w:t>fputs("//  /// ", stdout);</w:t>
      </w:r>
    </w:p>
    <w:p w14:paraId="7B10B602" w14:textId="77777777" w:rsidR="004C62EF" w:rsidRDefault="004C62EF" w:rsidP="004C62EF">
      <w:pPr>
        <w:pStyle w:val="Code"/>
      </w:pPr>
      <w:r>
        <w:tab/>
      </w:r>
      <w:r>
        <w:tab/>
      </w:r>
      <w:r>
        <w:tab/>
      </w:r>
      <w:r>
        <w:tab/>
      </w:r>
      <w:r>
        <w:tab/>
        <w:t>}</w:t>
      </w:r>
    </w:p>
    <w:p w14:paraId="4B23568C" w14:textId="77777777" w:rsidR="004C62EF" w:rsidRDefault="004C62EF" w:rsidP="004C62EF">
      <w:pPr>
        <w:pStyle w:val="Code"/>
      </w:pPr>
      <w:r>
        <w:tab/>
      </w:r>
      <w:r>
        <w:tab/>
      </w:r>
      <w:r>
        <w:tab/>
      </w:r>
      <w:r>
        <w:tab/>
      </w:r>
      <w:r>
        <w:tab/>
        <w:t>else if (i == 4)</w:t>
      </w:r>
    </w:p>
    <w:p w14:paraId="25BC2163" w14:textId="77777777" w:rsidR="004C62EF" w:rsidRDefault="004C62EF" w:rsidP="004C62EF">
      <w:pPr>
        <w:pStyle w:val="Code"/>
      </w:pPr>
      <w:r>
        <w:tab/>
      </w:r>
      <w:r>
        <w:tab/>
      </w:r>
      <w:r>
        <w:tab/>
      </w:r>
      <w:r>
        <w:tab/>
      </w:r>
      <w:r>
        <w:tab/>
        <w:t>{</w:t>
      </w:r>
    </w:p>
    <w:p w14:paraId="3D59955A" w14:textId="77777777" w:rsidR="004C62EF" w:rsidRDefault="004C62EF" w:rsidP="004C62EF">
      <w:pPr>
        <w:pStyle w:val="Code"/>
      </w:pPr>
      <w:r>
        <w:tab/>
      </w:r>
      <w:r>
        <w:tab/>
      </w:r>
      <w:r>
        <w:tab/>
      </w:r>
      <w:r>
        <w:tab/>
      </w:r>
      <w:r>
        <w:tab/>
      </w:r>
      <w:r>
        <w:tab/>
        <w:t>fputs("////////", stdout);</w:t>
      </w:r>
    </w:p>
    <w:p w14:paraId="30C374FD" w14:textId="77777777" w:rsidR="004C62EF" w:rsidRDefault="004C62EF" w:rsidP="004C62EF">
      <w:pPr>
        <w:pStyle w:val="Code"/>
      </w:pPr>
      <w:r>
        <w:tab/>
      </w:r>
      <w:r>
        <w:tab/>
      </w:r>
      <w:r>
        <w:tab/>
      </w:r>
      <w:r>
        <w:tab/>
      </w:r>
      <w:r>
        <w:tab/>
        <w:t>}</w:t>
      </w:r>
    </w:p>
    <w:p w14:paraId="556BD8D6" w14:textId="77777777" w:rsidR="004C62EF" w:rsidRDefault="004C62EF" w:rsidP="004C62EF">
      <w:pPr>
        <w:pStyle w:val="Code"/>
      </w:pPr>
      <w:r>
        <w:tab/>
      </w:r>
      <w:r>
        <w:tab/>
      </w:r>
      <w:r>
        <w:tab/>
      </w:r>
      <w:r>
        <w:tab/>
      </w:r>
      <w:r>
        <w:tab/>
        <w:t>else</w:t>
      </w:r>
    </w:p>
    <w:p w14:paraId="256A7C29" w14:textId="77777777" w:rsidR="004C62EF" w:rsidRDefault="004C62EF" w:rsidP="004C62EF">
      <w:pPr>
        <w:pStyle w:val="Code"/>
      </w:pPr>
      <w:r>
        <w:tab/>
      </w:r>
      <w:r>
        <w:tab/>
      </w:r>
      <w:r>
        <w:tab/>
      </w:r>
      <w:r>
        <w:tab/>
      </w:r>
      <w:r>
        <w:tab/>
        <w:t>{</w:t>
      </w:r>
    </w:p>
    <w:p w14:paraId="0129F263" w14:textId="77777777" w:rsidR="004C62EF" w:rsidRDefault="004C62EF" w:rsidP="004C62EF">
      <w:pPr>
        <w:pStyle w:val="Code"/>
      </w:pPr>
      <w:r>
        <w:tab/>
      </w:r>
      <w:r>
        <w:tab/>
      </w:r>
      <w:r>
        <w:tab/>
      </w:r>
      <w:r>
        <w:tab/>
      </w:r>
      <w:r>
        <w:tab/>
      </w:r>
      <w:r>
        <w:tab/>
        <w:t>fputs("//   // ", stdout);</w:t>
      </w:r>
    </w:p>
    <w:p w14:paraId="41446A00" w14:textId="77777777" w:rsidR="004C62EF" w:rsidRDefault="004C62EF" w:rsidP="004C62EF">
      <w:pPr>
        <w:pStyle w:val="Code"/>
      </w:pPr>
      <w:r>
        <w:tab/>
      </w:r>
      <w:r>
        <w:tab/>
      </w:r>
      <w:r>
        <w:tab/>
      </w:r>
      <w:r>
        <w:tab/>
      </w:r>
      <w:r>
        <w:tab/>
        <w:t>}</w:t>
      </w:r>
    </w:p>
    <w:p w14:paraId="78A35804" w14:textId="77777777" w:rsidR="004C62EF" w:rsidRDefault="004C62EF" w:rsidP="004C62EF">
      <w:pPr>
        <w:pStyle w:val="Code"/>
      </w:pPr>
      <w:r>
        <w:tab/>
      </w:r>
      <w:r>
        <w:tab/>
      </w:r>
      <w:r>
        <w:tab/>
      </w:r>
      <w:r>
        <w:tab/>
      </w:r>
      <w:r>
        <w:tab/>
      </w:r>
    </w:p>
    <w:p w14:paraId="2D748AD7" w14:textId="77777777" w:rsidR="004C62EF" w:rsidRDefault="004C62EF" w:rsidP="004C62EF">
      <w:pPr>
        <w:pStyle w:val="Code"/>
      </w:pPr>
      <w:r>
        <w:tab/>
      </w:r>
      <w:r>
        <w:tab/>
      </w:r>
      <w:r>
        <w:tab/>
      </w:r>
      <w:r>
        <w:tab/>
      </w:r>
      <w:r>
        <w:tab/>
        <w:t>break;</w:t>
      </w:r>
    </w:p>
    <w:p w14:paraId="6AFF1778" w14:textId="77777777" w:rsidR="004C62EF" w:rsidRDefault="004C62EF" w:rsidP="004C62EF">
      <w:pPr>
        <w:pStyle w:val="Code"/>
      </w:pPr>
      <w:r>
        <w:lastRenderedPageBreak/>
        <w:tab/>
      </w:r>
      <w:r>
        <w:tab/>
      </w:r>
      <w:r>
        <w:tab/>
      </w:r>
      <w:r>
        <w:tab/>
      </w:r>
      <w:r>
        <w:tab/>
      </w:r>
    </w:p>
    <w:p w14:paraId="57344DBB" w14:textId="77777777" w:rsidR="004C62EF" w:rsidRDefault="004C62EF" w:rsidP="004C62EF">
      <w:pPr>
        <w:pStyle w:val="Code"/>
      </w:pPr>
      <w:r>
        <w:tab/>
      </w:r>
      <w:r>
        <w:tab/>
      </w:r>
      <w:r>
        <w:tab/>
      </w:r>
      <w:r>
        <w:tab/>
        <w:t>case 'R':</w:t>
      </w:r>
    </w:p>
    <w:p w14:paraId="0C96D195" w14:textId="77777777" w:rsidR="004C62EF" w:rsidRDefault="004C62EF" w:rsidP="004C62EF">
      <w:pPr>
        <w:pStyle w:val="Code"/>
      </w:pPr>
      <w:r>
        <w:tab/>
      </w:r>
      <w:r>
        <w:tab/>
      </w:r>
      <w:r>
        <w:tab/>
      </w:r>
      <w:r>
        <w:tab/>
      </w:r>
      <w:r>
        <w:tab/>
        <w:t>if (i == 0)</w:t>
      </w:r>
    </w:p>
    <w:p w14:paraId="10F30205" w14:textId="77777777" w:rsidR="004C62EF" w:rsidRDefault="004C62EF" w:rsidP="004C62EF">
      <w:pPr>
        <w:pStyle w:val="Code"/>
      </w:pPr>
      <w:r>
        <w:tab/>
      </w:r>
      <w:r>
        <w:tab/>
      </w:r>
      <w:r>
        <w:tab/>
      </w:r>
      <w:r>
        <w:tab/>
      </w:r>
      <w:r>
        <w:tab/>
        <w:t>{</w:t>
      </w:r>
    </w:p>
    <w:p w14:paraId="55A138D5" w14:textId="77777777" w:rsidR="004C62EF" w:rsidRDefault="004C62EF" w:rsidP="004C62EF">
      <w:pPr>
        <w:pStyle w:val="Code"/>
      </w:pPr>
      <w:r>
        <w:tab/>
      </w:r>
      <w:r>
        <w:tab/>
      </w:r>
      <w:r>
        <w:tab/>
      </w:r>
      <w:r>
        <w:tab/>
      </w:r>
      <w:r>
        <w:tab/>
      </w:r>
      <w:r>
        <w:tab/>
        <w:t>fputs("///////", stdout);</w:t>
      </w:r>
    </w:p>
    <w:p w14:paraId="250E1401" w14:textId="77777777" w:rsidR="004C62EF" w:rsidRDefault="004C62EF" w:rsidP="004C62EF">
      <w:pPr>
        <w:pStyle w:val="Code"/>
      </w:pPr>
      <w:r>
        <w:tab/>
      </w:r>
      <w:r>
        <w:tab/>
      </w:r>
      <w:r>
        <w:tab/>
      </w:r>
      <w:r>
        <w:tab/>
      </w:r>
      <w:r>
        <w:tab/>
        <w:t>}</w:t>
      </w:r>
    </w:p>
    <w:p w14:paraId="28222EED" w14:textId="77777777" w:rsidR="004C62EF" w:rsidRDefault="004C62EF" w:rsidP="004C62EF">
      <w:pPr>
        <w:pStyle w:val="Code"/>
      </w:pPr>
      <w:r>
        <w:tab/>
      </w:r>
      <w:r>
        <w:tab/>
      </w:r>
      <w:r>
        <w:tab/>
      </w:r>
      <w:r>
        <w:tab/>
      </w:r>
      <w:r>
        <w:tab/>
        <w:t>else if (i == 2)</w:t>
      </w:r>
    </w:p>
    <w:p w14:paraId="426EF54B" w14:textId="77777777" w:rsidR="004C62EF" w:rsidRDefault="004C62EF" w:rsidP="004C62EF">
      <w:pPr>
        <w:pStyle w:val="Code"/>
      </w:pPr>
      <w:r>
        <w:tab/>
      </w:r>
      <w:r>
        <w:tab/>
      </w:r>
      <w:r>
        <w:tab/>
      </w:r>
      <w:r>
        <w:tab/>
      </w:r>
      <w:r>
        <w:tab/>
        <w:t>{</w:t>
      </w:r>
    </w:p>
    <w:p w14:paraId="35C504C1" w14:textId="77777777" w:rsidR="004C62EF" w:rsidRDefault="004C62EF" w:rsidP="004C62EF">
      <w:pPr>
        <w:pStyle w:val="Code"/>
      </w:pPr>
      <w:r>
        <w:tab/>
      </w:r>
      <w:r>
        <w:tab/>
      </w:r>
      <w:r>
        <w:tab/>
      </w:r>
      <w:r>
        <w:tab/>
      </w:r>
      <w:r>
        <w:tab/>
      </w:r>
      <w:r>
        <w:tab/>
        <w:t>fputs("////// ", stdout);</w:t>
      </w:r>
    </w:p>
    <w:p w14:paraId="62543707" w14:textId="77777777" w:rsidR="004C62EF" w:rsidRDefault="004C62EF" w:rsidP="004C62EF">
      <w:pPr>
        <w:pStyle w:val="Code"/>
      </w:pPr>
      <w:r>
        <w:tab/>
      </w:r>
      <w:r>
        <w:tab/>
      </w:r>
      <w:r>
        <w:tab/>
      </w:r>
      <w:r>
        <w:tab/>
      </w:r>
      <w:r>
        <w:tab/>
        <w:t>}</w:t>
      </w:r>
    </w:p>
    <w:p w14:paraId="53CFFC5B" w14:textId="77777777" w:rsidR="004C62EF" w:rsidRDefault="004C62EF" w:rsidP="004C62EF">
      <w:pPr>
        <w:pStyle w:val="Code"/>
      </w:pPr>
      <w:r>
        <w:tab/>
      </w:r>
      <w:r>
        <w:tab/>
      </w:r>
      <w:r>
        <w:tab/>
      </w:r>
      <w:r>
        <w:tab/>
      </w:r>
      <w:r>
        <w:tab/>
        <w:t>else</w:t>
      </w:r>
    </w:p>
    <w:p w14:paraId="6D110FB7" w14:textId="77777777" w:rsidR="004C62EF" w:rsidRDefault="004C62EF" w:rsidP="004C62EF">
      <w:pPr>
        <w:pStyle w:val="Code"/>
      </w:pPr>
      <w:r>
        <w:tab/>
      </w:r>
      <w:r>
        <w:tab/>
      </w:r>
      <w:r>
        <w:tab/>
      </w:r>
      <w:r>
        <w:tab/>
      </w:r>
      <w:r>
        <w:tab/>
        <w:t>{</w:t>
      </w:r>
    </w:p>
    <w:p w14:paraId="4294C575" w14:textId="77777777" w:rsidR="004C62EF" w:rsidRDefault="004C62EF" w:rsidP="004C62EF">
      <w:pPr>
        <w:pStyle w:val="Code"/>
      </w:pPr>
      <w:r>
        <w:tab/>
      </w:r>
      <w:r>
        <w:tab/>
      </w:r>
      <w:r>
        <w:tab/>
      </w:r>
      <w:r>
        <w:tab/>
      </w:r>
      <w:r>
        <w:tab/>
      </w:r>
      <w:r>
        <w:tab/>
        <w:t>fputs("//   //", stdout);</w:t>
      </w:r>
    </w:p>
    <w:p w14:paraId="6067FB95" w14:textId="77777777" w:rsidR="004C62EF" w:rsidRDefault="004C62EF" w:rsidP="004C62EF">
      <w:pPr>
        <w:pStyle w:val="Code"/>
      </w:pPr>
      <w:r>
        <w:tab/>
      </w:r>
      <w:r>
        <w:tab/>
      </w:r>
      <w:r>
        <w:tab/>
      </w:r>
      <w:r>
        <w:tab/>
      </w:r>
      <w:r>
        <w:tab/>
        <w:t>}</w:t>
      </w:r>
    </w:p>
    <w:p w14:paraId="102B7A6B" w14:textId="77777777" w:rsidR="004C62EF" w:rsidRDefault="004C62EF" w:rsidP="004C62EF">
      <w:pPr>
        <w:pStyle w:val="Code"/>
      </w:pPr>
      <w:r>
        <w:tab/>
      </w:r>
      <w:r>
        <w:tab/>
      </w:r>
      <w:r>
        <w:tab/>
      </w:r>
      <w:r>
        <w:tab/>
      </w:r>
      <w:r>
        <w:tab/>
      </w:r>
    </w:p>
    <w:p w14:paraId="6F0414F0" w14:textId="77777777" w:rsidR="004C62EF" w:rsidRDefault="004C62EF" w:rsidP="004C62EF">
      <w:pPr>
        <w:pStyle w:val="Code"/>
      </w:pPr>
      <w:r>
        <w:tab/>
      </w:r>
      <w:r>
        <w:tab/>
      </w:r>
      <w:r>
        <w:tab/>
      </w:r>
      <w:r>
        <w:tab/>
      </w:r>
      <w:r>
        <w:tab/>
        <w:t>break;</w:t>
      </w:r>
    </w:p>
    <w:p w14:paraId="0AA432A0" w14:textId="77777777" w:rsidR="004C62EF" w:rsidRDefault="004C62EF" w:rsidP="004C62EF">
      <w:pPr>
        <w:pStyle w:val="Code"/>
      </w:pPr>
      <w:r>
        <w:tab/>
      </w:r>
      <w:r>
        <w:tab/>
      </w:r>
      <w:r>
        <w:tab/>
      </w:r>
      <w:r>
        <w:tab/>
      </w:r>
      <w:r>
        <w:tab/>
      </w:r>
    </w:p>
    <w:p w14:paraId="5836EC48" w14:textId="77777777" w:rsidR="004C62EF" w:rsidRDefault="004C62EF" w:rsidP="004C62EF">
      <w:pPr>
        <w:pStyle w:val="Code"/>
      </w:pPr>
      <w:r>
        <w:tab/>
      </w:r>
      <w:r>
        <w:tab/>
      </w:r>
      <w:r>
        <w:tab/>
      </w:r>
      <w:r>
        <w:tab/>
        <w:t>case 'S':</w:t>
      </w:r>
    </w:p>
    <w:p w14:paraId="4E135CEC" w14:textId="77777777" w:rsidR="004C62EF" w:rsidRDefault="004C62EF" w:rsidP="004C62EF">
      <w:pPr>
        <w:pStyle w:val="Code"/>
      </w:pPr>
      <w:r>
        <w:tab/>
      </w:r>
      <w:r>
        <w:tab/>
      </w:r>
      <w:r>
        <w:tab/>
      </w:r>
      <w:r>
        <w:tab/>
      </w:r>
      <w:r>
        <w:tab/>
        <w:t>if (i == 1)</w:t>
      </w:r>
    </w:p>
    <w:p w14:paraId="57E0B09C" w14:textId="77777777" w:rsidR="004C62EF" w:rsidRDefault="004C62EF" w:rsidP="004C62EF">
      <w:pPr>
        <w:pStyle w:val="Code"/>
      </w:pPr>
      <w:r>
        <w:tab/>
      </w:r>
      <w:r>
        <w:tab/>
      </w:r>
      <w:r>
        <w:tab/>
      </w:r>
      <w:r>
        <w:tab/>
      </w:r>
      <w:r>
        <w:tab/>
        <w:t>{</w:t>
      </w:r>
    </w:p>
    <w:p w14:paraId="61E43992" w14:textId="77777777" w:rsidR="004C62EF" w:rsidRDefault="004C62EF" w:rsidP="004C62EF">
      <w:pPr>
        <w:pStyle w:val="Code"/>
      </w:pPr>
      <w:r>
        <w:tab/>
      </w:r>
      <w:r>
        <w:tab/>
      </w:r>
      <w:r>
        <w:tab/>
      </w:r>
      <w:r>
        <w:tab/>
      </w:r>
      <w:r>
        <w:tab/>
      </w:r>
      <w:r>
        <w:tab/>
        <w:t>fputs("//     ", stdout);</w:t>
      </w:r>
    </w:p>
    <w:p w14:paraId="0B817B45" w14:textId="77777777" w:rsidR="004C62EF" w:rsidRDefault="004C62EF" w:rsidP="004C62EF">
      <w:pPr>
        <w:pStyle w:val="Code"/>
      </w:pPr>
      <w:r>
        <w:tab/>
      </w:r>
      <w:r>
        <w:tab/>
      </w:r>
      <w:r>
        <w:tab/>
      </w:r>
      <w:r>
        <w:tab/>
      </w:r>
      <w:r>
        <w:tab/>
        <w:t>}</w:t>
      </w:r>
    </w:p>
    <w:p w14:paraId="0162C8C2" w14:textId="77777777" w:rsidR="004C62EF" w:rsidRDefault="004C62EF" w:rsidP="004C62EF">
      <w:pPr>
        <w:pStyle w:val="Code"/>
      </w:pPr>
      <w:r>
        <w:tab/>
      </w:r>
      <w:r>
        <w:tab/>
      </w:r>
      <w:r>
        <w:tab/>
      </w:r>
      <w:r>
        <w:tab/>
      </w:r>
      <w:r>
        <w:tab/>
        <w:t>else if (i == 3)</w:t>
      </w:r>
    </w:p>
    <w:p w14:paraId="45BC60EA" w14:textId="77777777" w:rsidR="004C62EF" w:rsidRDefault="004C62EF" w:rsidP="004C62EF">
      <w:pPr>
        <w:pStyle w:val="Code"/>
      </w:pPr>
      <w:r>
        <w:tab/>
      </w:r>
      <w:r>
        <w:tab/>
      </w:r>
      <w:r>
        <w:tab/>
      </w:r>
      <w:r>
        <w:tab/>
      </w:r>
      <w:r>
        <w:tab/>
        <w:t>{</w:t>
      </w:r>
    </w:p>
    <w:p w14:paraId="66DED1D0" w14:textId="77777777" w:rsidR="004C62EF" w:rsidRDefault="004C62EF" w:rsidP="004C62EF">
      <w:pPr>
        <w:pStyle w:val="Code"/>
      </w:pPr>
      <w:r>
        <w:tab/>
      </w:r>
      <w:r>
        <w:tab/>
      </w:r>
      <w:r>
        <w:tab/>
      </w:r>
      <w:r>
        <w:tab/>
      </w:r>
      <w:r>
        <w:tab/>
      </w:r>
      <w:r>
        <w:tab/>
        <w:t>fputs("     //", stdout);</w:t>
      </w:r>
    </w:p>
    <w:p w14:paraId="0D2417F2" w14:textId="77777777" w:rsidR="004C62EF" w:rsidRDefault="004C62EF" w:rsidP="004C62EF">
      <w:pPr>
        <w:pStyle w:val="Code"/>
      </w:pPr>
      <w:r>
        <w:tab/>
      </w:r>
      <w:r>
        <w:tab/>
      </w:r>
      <w:r>
        <w:tab/>
      </w:r>
      <w:r>
        <w:tab/>
      </w:r>
      <w:r>
        <w:tab/>
        <w:t>}</w:t>
      </w:r>
    </w:p>
    <w:p w14:paraId="3CB74A4C" w14:textId="77777777" w:rsidR="004C62EF" w:rsidRDefault="004C62EF" w:rsidP="004C62EF">
      <w:pPr>
        <w:pStyle w:val="Code"/>
      </w:pPr>
      <w:r>
        <w:tab/>
      </w:r>
      <w:r>
        <w:tab/>
      </w:r>
      <w:r>
        <w:tab/>
      </w:r>
      <w:r>
        <w:tab/>
      </w:r>
      <w:r>
        <w:tab/>
        <w:t>else</w:t>
      </w:r>
    </w:p>
    <w:p w14:paraId="5EAA25F7" w14:textId="77777777" w:rsidR="004C62EF" w:rsidRDefault="004C62EF" w:rsidP="004C62EF">
      <w:pPr>
        <w:pStyle w:val="Code"/>
      </w:pPr>
      <w:r>
        <w:tab/>
      </w:r>
      <w:r>
        <w:tab/>
      </w:r>
      <w:r>
        <w:tab/>
      </w:r>
      <w:r>
        <w:tab/>
      </w:r>
      <w:r>
        <w:tab/>
        <w:t>{</w:t>
      </w:r>
    </w:p>
    <w:p w14:paraId="407F6533" w14:textId="77777777" w:rsidR="004C62EF" w:rsidRDefault="004C62EF" w:rsidP="004C62EF">
      <w:pPr>
        <w:pStyle w:val="Code"/>
      </w:pPr>
      <w:r>
        <w:tab/>
      </w:r>
      <w:r>
        <w:tab/>
      </w:r>
      <w:r>
        <w:tab/>
      </w:r>
      <w:r>
        <w:tab/>
      </w:r>
      <w:r>
        <w:tab/>
      </w:r>
      <w:r>
        <w:tab/>
        <w:t>fputs("///////", stdout);</w:t>
      </w:r>
    </w:p>
    <w:p w14:paraId="725A21A7" w14:textId="77777777" w:rsidR="004C62EF" w:rsidRDefault="004C62EF" w:rsidP="004C62EF">
      <w:pPr>
        <w:pStyle w:val="Code"/>
      </w:pPr>
      <w:r>
        <w:tab/>
      </w:r>
      <w:r>
        <w:tab/>
      </w:r>
      <w:r>
        <w:tab/>
      </w:r>
      <w:r>
        <w:tab/>
      </w:r>
      <w:r>
        <w:tab/>
        <w:t>}</w:t>
      </w:r>
    </w:p>
    <w:p w14:paraId="06C9F27E" w14:textId="77777777" w:rsidR="004C62EF" w:rsidRDefault="004C62EF" w:rsidP="004C62EF">
      <w:pPr>
        <w:pStyle w:val="Code"/>
      </w:pPr>
      <w:r>
        <w:tab/>
      </w:r>
      <w:r>
        <w:tab/>
      </w:r>
      <w:r>
        <w:tab/>
      </w:r>
      <w:r>
        <w:tab/>
      </w:r>
      <w:r>
        <w:tab/>
      </w:r>
    </w:p>
    <w:p w14:paraId="0C6871C4" w14:textId="77777777" w:rsidR="004C62EF" w:rsidRDefault="004C62EF" w:rsidP="004C62EF">
      <w:pPr>
        <w:pStyle w:val="Code"/>
      </w:pPr>
      <w:r>
        <w:tab/>
      </w:r>
      <w:r>
        <w:tab/>
      </w:r>
      <w:r>
        <w:tab/>
      </w:r>
      <w:r>
        <w:tab/>
      </w:r>
      <w:r>
        <w:tab/>
        <w:t>break;</w:t>
      </w:r>
    </w:p>
    <w:p w14:paraId="1DE12334" w14:textId="77777777" w:rsidR="004C62EF" w:rsidRDefault="004C62EF" w:rsidP="004C62EF">
      <w:pPr>
        <w:pStyle w:val="Code"/>
      </w:pPr>
      <w:r>
        <w:tab/>
      </w:r>
      <w:r>
        <w:tab/>
      </w:r>
      <w:r>
        <w:tab/>
      </w:r>
      <w:r>
        <w:tab/>
      </w:r>
      <w:r>
        <w:tab/>
      </w:r>
    </w:p>
    <w:p w14:paraId="611041CE" w14:textId="77777777" w:rsidR="004C62EF" w:rsidRDefault="004C62EF" w:rsidP="004C62EF">
      <w:pPr>
        <w:pStyle w:val="Code"/>
      </w:pPr>
      <w:r>
        <w:tab/>
      </w:r>
      <w:r>
        <w:tab/>
      </w:r>
      <w:r>
        <w:tab/>
      </w:r>
      <w:r>
        <w:tab/>
        <w:t>case 'T':</w:t>
      </w:r>
    </w:p>
    <w:p w14:paraId="47B9535A" w14:textId="77777777" w:rsidR="004C62EF" w:rsidRDefault="004C62EF" w:rsidP="004C62EF">
      <w:pPr>
        <w:pStyle w:val="Code"/>
      </w:pPr>
      <w:r>
        <w:tab/>
      </w:r>
      <w:r>
        <w:tab/>
      </w:r>
      <w:r>
        <w:tab/>
      </w:r>
      <w:r>
        <w:tab/>
      </w:r>
      <w:r>
        <w:tab/>
        <w:t>if (i != 0)</w:t>
      </w:r>
    </w:p>
    <w:p w14:paraId="2BBF8388" w14:textId="77777777" w:rsidR="004C62EF" w:rsidRDefault="004C62EF" w:rsidP="004C62EF">
      <w:pPr>
        <w:pStyle w:val="Code"/>
      </w:pPr>
      <w:r>
        <w:tab/>
      </w:r>
      <w:r>
        <w:tab/>
      </w:r>
      <w:r>
        <w:tab/>
      </w:r>
      <w:r>
        <w:tab/>
      </w:r>
      <w:r>
        <w:tab/>
        <w:t>{</w:t>
      </w:r>
    </w:p>
    <w:p w14:paraId="6D25B818" w14:textId="77777777" w:rsidR="004C62EF" w:rsidRDefault="004C62EF" w:rsidP="004C62EF">
      <w:pPr>
        <w:pStyle w:val="Code"/>
      </w:pPr>
      <w:r>
        <w:tab/>
      </w:r>
      <w:r>
        <w:tab/>
      </w:r>
      <w:r>
        <w:tab/>
      </w:r>
      <w:r>
        <w:tab/>
      </w:r>
      <w:r>
        <w:tab/>
      </w:r>
      <w:r>
        <w:tab/>
        <w:t>fputs("   //   ", stdout);</w:t>
      </w:r>
    </w:p>
    <w:p w14:paraId="5B1459B1" w14:textId="77777777" w:rsidR="004C62EF" w:rsidRDefault="004C62EF" w:rsidP="004C62EF">
      <w:pPr>
        <w:pStyle w:val="Code"/>
      </w:pPr>
      <w:r>
        <w:tab/>
      </w:r>
      <w:r>
        <w:tab/>
      </w:r>
      <w:r>
        <w:tab/>
      </w:r>
      <w:r>
        <w:tab/>
      </w:r>
      <w:r>
        <w:tab/>
        <w:t>}</w:t>
      </w:r>
    </w:p>
    <w:p w14:paraId="36C1C793" w14:textId="77777777" w:rsidR="004C62EF" w:rsidRDefault="004C62EF" w:rsidP="004C62EF">
      <w:pPr>
        <w:pStyle w:val="Code"/>
      </w:pPr>
      <w:r>
        <w:tab/>
      </w:r>
      <w:r>
        <w:tab/>
      </w:r>
      <w:r>
        <w:tab/>
      </w:r>
      <w:r>
        <w:tab/>
      </w:r>
      <w:r>
        <w:tab/>
        <w:t>else</w:t>
      </w:r>
    </w:p>
    <w:p w14:paraId="431217F0" w14:textId="77777777" w:rsidR="004C62EF" w:rsidRDefault="004C62EF" w:rsidP="004C62EF">
      <w:pPr>
        <w:pStyle w:val="Code"/>
      </w:pPr>
      <w:r>
        <w:tab/>
      </w:r>
      <w:r>
        <w:tab/>
      </w:r>
      <w:r>
        <w:tab/>
      </w:r>
      <w:r>
        <w:tab/>
      </w:r>
      <w:r>
        <w:tab/>
        <w:t>{</w:t>
      </w:r>
    </w:p>
    <w:p w14:paraId="282D1B3F" w14:textId="77777777" w:rsidR="004C62EF" w:rsidRDefault="004C62EF" w:rsidP="004C62EF">
      <w:pPr>
        <w:pStyle w:val="Code"/>
      </w:pPr>
      <w:r>
        <w:tab/>
      </w:r>
      <w:r>
        <w:tab/>
      </w:r>
      <w:r>
        <w:tab/>
      </w:r>
      <w:r>
        <w:tab/>
      </w:r>
      <w:r>
        <w:tab/>
      </w:r>
      <w:r>
        <w:tab/>
        <w:t>fputs("////////", stdout);</w:t>
      </w:r>
    </w:p>
    <w:p w14:paraId="657AF72F" w14:textId="77777777" w:rsidR="004C62EF" w:rsidRDefault="004C62EF" w:rsidP="004C62EF">
      <w:pPr>
        <w:pStyle w:val="Code"/>
      </w:pPr>
      <w:r>
        <w:tab/>
      </w:r>
      <w:r>
        <w:tab/>
      </w:r>
      <w:r>
        <w:tab/>
      </w:r>
      <w:r>
        <w:tab/>
      </w:r>
      <w:r>
        <w:tab/>
        <w:t>}</w:t>
      </w:r>
    </w:p>
    <w:p w14:paraId="3969A1DD" w14:textId="77777777" w:rsidR="004C62EF" w:rsidRDefault="004C62EF" w:rsidP="004C62EF">
      <w:pPr>
        <w:pStyle w:val="Code"/>
      </w:pPr>
      <w:r>
        <w:tab/>
      </w:r>
      <w:r>
        <w:tab/>
      </w:r>
      <w:r>
        <w:tab/>
      </w:r>
      <w:r>
        <w:tab/>
      </w:r>
      <w:r>
        <w:tab/>
      </w:r>
    </w:p>
    <w:p w14:paraId="24736252" w14:textId="77777777" w:rsidR="004C62EF" w:rsidRDefault="004C62EF" w:rsidP="004C62EF">
      <w:pPr>
        <w:pStyle w:val="Code"/>
      </w:pPr>
      <w:r>
        <w:tab/>
      </w:r>
      <w:r>
        <w:tab/>
      </w:r>
      <w:r>
        <w:tab/>
      </w:r>
      <w:r>
        <w:tab/>
      </w:r>
      <w:r>
        <w:tab/>
        <w:t>break;</w:t>
      </w:r>
    </w:p>
    <w:p w14:paraId="798F9EC1" w14:textId="77777777" w:rsidR="004C62EF" w:rsidRDefault="004C62EF" w:rsidP="004C62EF">
      <w:pPr>
        <w:pStyle w:val="Code"/>
      </w:pPr>
      <w:r>
        <w:tab/>
      </w:r>
      <w:r>
        <w:tab/>
      </w:r>
      <w:r>
        <w:tab/>
      </w:r>
      <w:r>
        <w:tab/>
      </w:r>
      <w:r>
        <w:tab/>
      </w:r>
    </w:p>
    <w:p w14:paraId="15CA5072" w14:textId="77777777" w:rsidR="004C62EF" w:rsidRDefault="004C62EF" w:rsidP="004C62EF">
      <w:pPr>
        <w:pStyle w:val="Code"/>
      </w:pPr>
      <w:r>
        <w:tab/>
      </w:r>
      <w:r>
        <w:tab/>
      </w:r>
      <w:r>
        <w:tab/>
      </w:r>
      <w:r>
        <w:tab/>
        <w:t>case 'U':</w:t>
      </w:r>
    </w:p>
    <w:p w14:paraId="0D7CE27C" w14:textId="77777777" w:rsidR="004C62EF" w:rsidRDefault="004C62EF" w:rsidP="004C62EF">
      <w:pPr>
        <w:pStyle w:val="Code"/>
      </w:pPr>
      <w:r>
        <w:tab/>
      </w:r>
      <w:r>
        <w:tab/>
      </w:r>
      <w:r>
        <w:tab/>
      </w:r>
      <w:r>
        <w:tab/>
      </w:r>
      <w:r>
        <w:tab/>
        <w:t>if (i != 4)</w:t>
      </w:r>
    </w:p>
    <w:p w14:paraId="0B0963F3" w14:textId="77777777" w:rsidR="004C62EF" w:rsidRDefault="004C62EF" w:rsidP="004C62EF">
      <w:pPr>
        <w:pStyle w:val="Code"/>
      </w:pPr>
      <w:r>
        <w:tab/>
      </w:r>
      <w:r>
        <w:tab/>
      </w:r>
      <w:r>
        <w:tab/>
      </w:r>
      <w:r>
        <w:tab/>
      </w:r>
      <w:r>
        <w:tab/>
        <w:t>{</w:t>
      </w:r>
    </w:p>
    <w:p w14:paraId="024C1DE6" w14:textId="77777777" w:rsidR="004C62EF" w:rsidRDefault="004C62EF" w:rsidP="004C62EF">
      <w:pPr>
        <w:pStyle w:val="Code"/>
      </w:pPr>
      <w:r>
        <w:tab/>
      </w:r>
      <w:r>
        <w:tab/>
      </w:r>
      <w:r>
        <w:tab/>
      </w:r>
      <w:r>
        <w:tab/>
      </w:r>
      <w:r>
        <w:tab/>
      </w:r>
      <w:r>
        <w:tab/>
        <w:t>fputs("//   //", stdout);</w:t>
      </w:r>
    </w:p>
    <w:p w14:paraId="3D23B202" w14:textId="77777777" w:rsidR="004C62EF" w:rsidRDefault="004C62EF" w:rsidP="004C62EF">
      <w:pPr>
        <w:pStyle w:val="Code"/>
      </w:pPr>
      <w:r>
        <w:tab/>
      </w:r>
      <w:r>
        <w:tab/>
      </w:r>
      <w:r>
        <w:tab/>
      </w:r>
      <w:r>
        <w:tab/>
      </w:r>
      <w:r>
        <w:tab/>
        <w:t>}</w:t>
      </w:r>
    </w:p>
    <w:p w14:paraId="1D70CC13" w14:textId="77777777" w:rsidR="004C62EF" w:rsidRDefault="004C62EF" w:rsidP="004C62EF">
      <w:pPr>
        <w:pStyle w:val="Code"/>
      </w:pPr>
      <w:r>
        <w:tab/>
      </w:r>
      <w:r>
        <w:tab/>
      </w:r>
      <w:r>
        <w:tab/>
      </w:r>
      <w:r>
        <w:tab/>
      </w:r>
      <w:r>
        <w:tab/>
        <w:t>else</w:t>
      </w:r>
    </w:p>
    <w:p w14:paraId="0B51BB1D" w14:textId="77777777" w:rsidR="004C62EF" w:rsidRDefault="004C62EF" w:rsidP="004C62EF">
      <w:pPr>
        <w:pStyle w:val="Code"/>
      </w:pPr>
      <w:r>
        <w:tab/>
      </w:r>
      <w:r>
        <w:tab/>
      </w:r>
      <w:r>
        <w:tab/>
      </w:r>
      <w:r>
        <w:tab/>
      </w:r>
      <w:r>
        <w:tab/>
        <w:t>{</w:t>
      </w:r>
    </w:p>
    <w:p w14:paraId="59840294" w14:textId="77777777" w:rsidR="004C62EF" w:rsidRDefault="004C62EF" w:rsidP="004C62EF">
      <w:pPr>
        <w:pStyle w:val="Code"/>
      </w:pPr>
      <w:r>
        <w:tab/>
      </w:r>
      <w:r>
        <w:tab/>
      </w:r>
      <w:r>
        <w:tab/>
      </w:r>
      <w:r>
        <w:tab/>
      </w:r>
      <w:r>
        <w:tab/>
      </w:r>
      <w:r>
        <w:tab/>
        <w:t>fputs("///////", stdout);</w:t>
      </w:r>
    </w:p>
    <w:p w14:paraId="3863C6B3" w14:textId="77777777" w:rsidR="004C62EF" w:rsidRDefault="004C62EF" w:rsidP="004C62EF">
      <w:pPr>
        <w:pStyle w:val="Code"/>
      </w:pPr>
      <w:r>
        <w:tab/>
      </w:r>
      <w:r>
        <w:tab/>
      </w:r>
      <w:r>
        <w:tab/>
      </w:r>
      <w:r>
        <w:tab/>
      </w:r>
      <w:r>
        <w:tab/>
        <w:t>}</w:t>
      </w:r>
    </w:p>
    <w:p w14:paraId="66CAA02F" w14:textId="77777777" w:rsidR="004C62EF" w:rsidRDefault="004C62EF" w:rsidP="004C62EF">
      <w:pPr>
        <w:pStyle w:val="Code"/>
      </w:pPr>
      <w:r>
        <w:tab/>
      </w:r>
      <w:r>
        <w:tab/>
      </w:r>
      <w:r>
        <w:tab/>
      </w:r>
      <w:r>
        <w:tab/>
      </w:r>
      <w:r>
        <w:tab/>
      </w:r>
    </w:p>
    <w:p w14:paraId="06701F24" w14:textId="77777777" w:rsidR="004C62EF" w:rsidRDefault="004C62EF" w:rsidP="004C62EF">
      <w:pPr>
        <w:pStyle w:val="Code"/>
      </w:pPr>
      <w:r>
        <w:tab/>
      </w:r>
      <w:r>
        <w:tab/>
      </w:r>
      <w:r>
        <w:tab/>
      </w:r>
      <w:r>
        <w:tab/>
      </w:r>
      <w:r>
        <w:tab/>
        <w:t>break;</w:t>
      </w:r>
    </w:p>
    <w:p w14:paraId="1667696B" w14:textId="77777777" w:rsidR="004C62EF" w:rsidRDefault="004C62EF" w:rsidP="004C62EF">
      <w:pPr>
        <w:pStyle w:val="Code"/>
      </w:pPr>
      <w:r>
        <w:tab/>
      </w:r>
      <w:r>
        <w:tab/>
      </w:r>
      <w:r>
        <w:tab/>
      </w:r>
      <w:r>
        <w:tab/>
      </w:r>
      <w:r>
        <w:tab/>
      </w:r>
    </w:p>
    <w:p w14:paraId="1843F056" w14:textId="77777777" w:rsidR="004C62EF" w:rsidRDefault="004C62EF" w:rsidP="004C62EF">
      <w:pPr>
        <w:pStyle w:val="Code"/>
      </w:pPr>
      <w:r>
        <w:tab/>
      </w:r>
      <w:r>
        <w:tab/>
      </w:r>
      <w:r>
        <w:tab/>
      </w:r>
      <w:r>
        <w:tab/>
        <w:t>case 'V':</w:t>
      </w:r>
    </w:p>
    <w:p w14:paraId="0167CB25" w14:textId="77777777" w:rsidR="004C62EF" w:rsidRDefault="004C62EF" w:rsidP="004C62EF">
      <w:pPr>
        <w:pStyle w:val="Code"/>
      </w:pPr>
      <w:r>
        <w:tab/>
      </w:r>
      <w:r>
        <w:tab/>
      </w:r>
      <w:r>
        <w:tab/>
      </w:r>
      <w:r>
        <w:tab/>
      </w:r>
      <w:r>
        <w:tab/>
        <w:t>if (i != 4)</w:t>
      </w:r>
    </w:p>
    <w:p w14:paraId="05E8EAE4" w14:textId="77777777" w:rsidR="004C62EF" w:rsidRDefault="004C62EF" w:rsidP="004C62EF">
      <w:pPr>
        <w:pStyle w:val="Code"/>
      </w:pPr>
      <w:r>
        <w:tab/>
      </w:r>
      <w:r>
        <w:tab/>
      </w:r>
      <w:r>
        <w:tab/>
      </w:r>
      <w:r>
        <w:tab/>
      </w:r>
      <w:r>
        <w:tab/>
        <w:t>{</w:t>
      </w:r>
    </w:p>
    <w:p w14:paraId="5387D2E4" w14:textId="77777777" w:rsidR="004C62EF" w:rsidRDefault="004C62EF" w:rsidP="004C62EF">
      <w:pPr>
        <w:pStyle w:val="Code"/>
      </w:pPr>
      <w:r>
        <w:tab/>
      </w:r>
      <w:r>
        <w:tab/>
      </w:r>
      <w:r>
        <w:tab/>
      </w:r>
      <w:r>
        <w:tab/>
      </w:r>
      <w:r>
        <w:tab/>
      </w:r>
      <w:r>
        <w:tab/>
        <w:t>fputs("//  //", stdout);</w:t>
      </w:r>
    </w:p>
    <w:p w14:paraId="1CB264A8" w14:textId="77777777" w:rsidR="004C62EF" w:rsidRDefault="004C62EF" w:rsidP="004C62EF">
      <w:pPr>
        <w:pStyle w:val="Code"/>
      </w:pPr>
      <w:r>
        <w:tab/>
      </w:r>
      <w:r>
        <w:tab/>
      </w:r>
      <w:r>
        <w:tab/>
      </w:r>
      <w:r>
        <w:tab/>
      </w:r>
      <w:r>
        <w:tab/>
        <w:t>}</w:t>
      </w:r>
    </w:p>
    <w:p w14:paraId="02CC43DF" w14:textId="77777777" w:rsidR="004C62EF" w:rsidRDefault="004C62EF" w:rsidP="004C62EF">
      <w:pPr>
        <w:pStyle w:val="Code"/>
      </w:pPr>
      <w:r>
        <w:tab/>
      </w:r>
      <w:r>
        <w:tab/>
      </w:r>
      <w:r>
        <w:tab/>
      </w:r>
      <w:r>
        <w:tab/>
      </w:r>
      <w:r>
        <w:tab/>
        <w:t>else</w:t>
      </w:r>
    </w:p>
    <w:p w14:paraId="71547662" w14:textId="77777777" w:rsidR="004C62EF" w:rsidRDefault="004C62EF" w:rsidP="004C62EF">
      <w:pPr>
        <w:pStyle w:val="Code"/>
      </w:pPr>
      <w:r>
        <w:tab/>
      </w:r>
      <w:r>
        <w:tab/>
      </w:r>
      <w:r>
        <w:tab/>
      </w:r>
      <w:r>
        <w:tab/>
      </w:r>
      <w:r>
        <w:tab/>
        <w:t>{</w:t>
      </w:r>
    </w:p>
    <w:p w14:paraId="504E8C88" w14:textId="77777777" w:rsidR="004C62EF" w:rsidRDefault="004C62EF" w:rsidP="004C62EF">
      <w:pPr>
        <w:pStyle w:val="Code"/>
      </w:pPr>
      <w:r>
        <w:tab/>
      </w:r>
      <w:r>
        <w:tab/>
      </w:r>
      <w:r>
        <w:tab/>
      </w:r>
      <w:r>
        <w:tab/>
      </w:r>
      <w:r>
        <w:tab/>
      </w:r>
      <w:r>
        <w:tab/>
        <w:t>fputs("  //  ", stdout);</w:t>
      </w:r>
    </w:p>
    <w:p w14:paraId="707222C8" w14:textId="77777777" w:rsidR="004C62EF" w:rsidRDefault="004C62EF" w:rsidP="004C62EF">
      <w:pPr>
        <w:pStyle w:val="Code"/>
      </w:pPr>
      <w:r>
        <w:tab/>
      </w:r>
      <w:r>
        <w:tab/>
      </w:r>
      <w:r>
        <w:tab/>
      </w:r>
      <w:r>
        <w:tab/>
      </w:r>
      <w:r>
        <w:tab/>
        <w:t>}</w:t>
      </w:r>
    </w:p>
    <w:p w14:paraId="65AD49A4" w14:textId="77777777" w:rsidR="004C62EF" w:rsidRDefault="004C62EF" w:rsidP="004C62EF">
      <w:pPr>
        <w:pStyle w:val="Code"/>
      </w:pPr>
      <w:r>
        <w:tab/>
      </w:r>
      <w:r>
        <w:tab/>
      </w:r>
      <w:r>
        <w:tab/>
      </w:r>
      <w:r>
        <w:tab/>
      </w:r>
      <w:r>
        <w:tab/>
      </w:r>
    </w:p>
    <w:p w14:paraId="43EF0380" w14:textId="77777777" w:rsidR="004C62EF" w:rsidRDefault="004C62EF" w:rsidP="004C62EF">
      <w:pPr>
        <w:pStyle w:val="Code"/>
      </w:pPr>
      <w:r>
        <w:tab/>
      </w:r>
      <w:r>
        <w:tab/>
      </w:r>
      <w:r>
        <w:tab/>
      </w:r>
      <w:r>
        <w:tab/>
      </w:r>
      <w:r>
        <w:tab/>
        <w:t>break;</w:t>
      </w:r>
    </w:p>
    <w:p w14:paraId="4366270F" w14:textId="77777777" w:rsidR="004C62EF" w:rsidRDefault="004C62EF" w:rsidP="004C62EF">
      <w:pPr>
        <w:pStyle w:val="Code"/>
      </w:pPr>
      <w:r>
        <w:lastRenderedPageBreak/>
        <w:tab/>
      </w:r>
      <w:r>
        <w:tab/>
      </w:r>
      <w:r>
        <w:tab/>
      </w:r>
      <w:r>
        <w:tab/>
      </w:r>
      <w:r>
        <w:tab/>
      </w:r>
    </w:p>
    <w:p w14:paraId="40F530F5" w14:textId="77777777" w:rsidR="004C62EF" w:rsidRDefault="004C62EF" w:rsidP="004C62EF">
      <w:pPr>
        <w:pStyle w:val="Code"/>
      </w:pPr>
      <w:r>
        <w:tab/>
      </w:r>
      <w:r>
        <w:tab/>
      </w:r>
      <w:r>
        <w:tab/>
      </w:r>
      <w:r>
        <w:tab/>
        <w:t>case 'W':</w:t>
      </w:r>
    </w:p>
    <w:p w14:paraId="1963FDEC" w14:textId="77777777" w:rsidR="004C62EF" w:rsidRDefault="004C62EF" w:rsidP="004C62EF">
      <w:pPr>
        <w:pStyle w:val="Code"/>
      </w:pPr>
      <w:r>
        <w:tab/>
      </w:r>
      <w:r>
        <w:tab/>
      </w:r>
      <w:r>
        <w:tab/>
      </w:r>
      <w:r>
        <w:tab/>
      </w:r>
      <w:r>
        <w:tab/>
        <w:t>if (i == 0)</w:t>
      </w:r>
    </w:p>
    <w:p w14:paraId="2C111530" w14:textId="77777777" w:rsidR="004C62EF" w:rsidRDefault="004C62EF" w:rsidP="004C62EF">
      <w:pPr>
        <w:pStyle w:val="Code"/>
      </w:pPr>
      <w:r>
        <w:tab/>
      </w:r>
      <w:r>
        <w:tab/>
      </w:r>
      <w:r>
        <w:tab/>
      </w:r>
      <w:r>
        <w:tab/>
      </w:r>
      <w:r>
        <w:tab/>
        <w:t>{</w:t>
      </w:r>
    </w:p>
    <w:p w14:paraId="26668CBC" w14:textId="77777777" w:rsidR="004C62EF" w:rsidRDefault="004C62EF" w:rsidP="004C62EF">
      <w:pPr>
        <w:pStyle w:val="Code"/>
      </w:pPr>
      <w:r>
        <w:tab/>
      </w:r>
      <w:r>
        <w:tab/>
      </w:r>
      <w:r>
        <w:tab/>
      </w:r>
      <w:r>
        <w:tab/>
      </w:r>
      <w:r>
        <w:tab/>
      </w:r>
      <w:r>
        <w:tab/>
        <w:t>fputs("//    //", stdout);</w:t>
      </w:r>
    </w:p>
    <w:p w14:paraId="4731C7E9" w14:textId="77777777" w:rsidR="004C62EF" w:rsidRDefault="004C62EF" w:rsidP="004C62EF">
      <w:pPr>
        <w:pStyle w:val="Code"/>
      </w:pPr>
      <w:r>
        <w:tab/>
      </w:r>
      <w:r>
        <w:tab/>
      </w:r>
      <w:r>
        <w:tab/>
      </w:r>
      <w:r>
        <w:tab/>
      </w:r>
      <w:r>
        <w:tab/>
        <w:t>}</w:t>
      </w:r>
    </w:p>
    <w:p w14:paraId="5BCF17A6" w14:textId="77777777" w:rsidR="004C62EF" w:rsidRDefault="004C62EF" w:rsidP="004C62EF">
      <w:pPr>
        <w:pStyle w:val="Code"/>
      </w:pPr>
      <w:r>
        <w:tab/>
      </w:r>
      <w:r>
        <w:tab/>
      </w:r>
      <w:r>
        <w:tab/>
      </w:r>
      <w:r>
        <w:tab/>
      </w:r>
      <w:r>
        <w:tab/>
        <w:t>else if (i == 4)</w:t>
      </w:r>
    </w:p>
    <w:p w14:paraId="32CB2BA0" w14:textId="77777777" w:rsidR="004C62EF" w:rsidRDefault="004C62EF" w:rsidP="004C62EF">
      <w:pPr>
        <w:pStyle w:val="Code"/>
      </w:pPr>
      <w:r>
        <w:tab/>
      </w:r>
      <w:r>
        <w:tab/>
      </w:r>
      <w:r>
        <w:tab/>
      </w:r>
      <w:r>
        <w:tab/>
      </w:r>
      <w:r>
        <w:tab/>
        <w:t>{</w:t>
      </w:r>
    </w:p>
    <w:p w14:paraId="37555751" w14:textId="77777777" w:rsidR="004C62EF" w:rsidRDefault="004C62EF" w:rsidP="004C62EF">
      <w:pPr>
        <w:pStyle w:val="Code"/>
      </w:pPr>
      <w:r>
        <w:tab/>
      </w:r>
      <w:r>
        <w:tab/>
      </w:r>
      <w:r>
        <w:tab/>
      </w:r>
      <w:r>
        <w:tab/>
      </w:r>
      <w:r>
        <w:tab/>
      </w:r>
      <w:r>
        <w:tab/>
        <w:t>fputs(" //  // ", stdout);</w:t>
      </w:r>
    </w:p>
    <w:p w14:paraId="60038F1F" w14:textId="77777777" w:rsidR="004C62EF" w:rsidRDefault="004C62EF" w:rsidP="004C62EF">
      <w:pPr>
        <w:pStyle w:val="Code"/>
      </w:pPr>
      <w:r>
        <w:tab/>
      </w:r>
      <w:r>
        <w:tab/>
      </w:r>
      <w:r>
        <w:tab/>
      </w:r>
      <w:r>
        <w:tab/>
      </w:r>
      <w:r>
        <w:tab/>
        <w:t>}</w:t>
      </w:r>
    </w:p>
    <w:p w14:paraId="03968A28" w14:textId="77777777" w:rsidR="004C62EF" w:rsidRDefault="004C62EF" w:rsidP="004C62EF">
      <w:pPr>
        <w:pStyle w:val="Code"/>
      </w:pPr>
      <w:r>
        <w:tab/>
      </w:r>
      <w:r>
        <w:tab/>
      </w:r>
      <w:r>
        <w:tab/>
      </w:r>
      <w:r>
        <w:tab/>
      </w:r>
      <w:r>
        <w:tab/>
        <w:t>else</w:t>
      </w:r>
    </w:p>
    <w:p w14:paraId="413ED79B" w14:textId="77777777" w:rsidR="004C62EF" w:rsidRDefault="004C62EF" w:rsidP="004C62EF">
      <w:pPr>
        <w:pStyle w:val="Code"/>
      </w:pPr>
      <w:r>
        <w:tab/>
      </w:r>
      <w:r>
        <w:tab/>
      </w:r>
      <w:r>
        <w:tab/>
      </w:r>
      <w:r>
        <w:tab/>
      </w:r>
      <w:r>
        <w:tab/>
        <w:t>{</w:t>
      </w:r>
    </w:p>
    <w:p w14:paraId="22E21C31" w14:textId="77777777" w:rsidR="004C62EF" w:rsidRDefault="004C62EF" w:rsidP="004C62EF">
      <w:pPr>
        <w:pStyle w:val="Code"/>
      </w:pPr>
      <w:r>
        <w:tab/>
      </w:r>
      <w:r>
        <w:tab/>
      </w:r>
      <w:r>
        <w:tab/>
      </w:r>
      <w:r>
        <w:tab/>
      </w:r>
      <w:r>
        <w:tab/>
      </w:r>
      <w:r>
        <w:tab/>
        <w:t>fputs("// // //", stdout);</w:t>
      </w:r>
    </w:p>
    <w:p w14:paraId="57605732" w14:textId="77777777" w:rsidR="004C62EF" w:rsidRDefault="004C62EF" w:rsidP="004C62EF">
      <w:pPr>
        <w:pStyle w:val="Code"/>
      </w:pPr>
      <w:r>
        <w:tab/>
      </w:r>
      <w:r>
        <w:tab/>
      </w:r>
      <w:r>
        <w:tab/>
      </w:r>
      <w:r>
        <w:tab/>
      </w:r>
      <w:r>
        <w:tab/>
        <w:t>}</w:t>
      </w:r>
    </w:p>
    <w:p w14:paraId="25FDF960" w14:textId="77777777" w:rsidR="004C62EF" w:rsidRDefault="004C62EF" w:rsidP="004C62EF">
      <w:pPr>
        <w:pStyle w:val="Code"/>
      </w:pPr>
      <w:r>
        <w:tab/>
      </w:r>
      <w:r>
        <w:tab/>
      </w:r>
      <w:r>
        <w:tab/>
      </w:r>
      <w:r>
        <w:tab/>
      </w:r>
      <w:r>
        <w:tab/>
      </w:r>
    </w:p>
    <w:p w14:paraId="1B54940C" w14:textId="77777777" w:rsidR="004C62EF" w:rsidRDefault="004C62EF" w:rsidP="004C62EF">
      <w:pPr>
        <w:pStyle w:val="Code"/>
      </w:pPr>
      <w:r>
        <w:tab/>
      </w:r>
      <w:r>
        <w:tab/>
      </w:r>
      <w:r>
        <w:tab/>
      </w:r>
      <w:r>
        <w:tab/>
      </w:r>
      <w:r>
        <w:tab/>
        <w:t>break;</w:t>
      </w:r>
    </w:p>
    <w:p w14:paraId="16C03E5E" w14:textId="77777777" w:rsidR="004C62EF" w:rsidRDefault="004C62EF" w:rsidP="004C62EF">
      <w:pPr>
        <w:pStyle w:val="Code"/>
      </w:pPr>
      <w:r>
        <w:tab/>
      </w:r>
      <w:r>
        <w:tab/>
      </w:r>
      <w:r>
        <w:tab/>
      </w:r>
      <w:r>
        <w:tab/>
      </w:r>
      <w:r>
        <w:tab/>
      </w:r>
    </w:p>
    <w:p w14:paraId="682563DA" w14:textId="77777777" w:rsidR="004C62EF" w:rsidRDefault="004C62EF" w:rsidP="004C62EF">
      <w:pPr>
        <w:pStyle w:val="Code"/>
      </w:pPr>
      <w:r>
        <w:tab/>
      </w:r>
      <w:r>
        <w:tab/>
      </w:r>
      <w:r>
        <w:tab/>
      </w:r>
      <w:r>
        <w:tab/>
        <w:t>case 'X':</w:t>
      </w:r>
    </w:p>
    <w:p w14:paraId="7D749BE0" w14:textId="77777777" w:rsidR="004C62EF" w:rsidRDefault="004C62EF" w:rsidP="004C62EF">
      <w:pPr>
        <w:pStyle w:val="Code"/>
      </w:pPr>
      <w:r>
        <w:tab/>
      </w:r>
      <w:r>
        <w:tab/>
      </w:r>
      <w:r>
        <w:tab/>
      </w:r>
      <w:r>
        <w:tab/>
      </w:r>
      <w:r>
        <w:tab/>
        <w:t>if (i == 0 || i == 4)</w:t>
      </w:r>
    </w:p>
    <w:p w14:paraId="7D8CDFF9" w14:textId="77777777" w:rsidR="004C62EF" w:rsidRDefault="004C62EF" w:rsidP="004C62EF">
      <w:pPr>
        <w:pStyle w:val="Code"/>
      </w:pPr>
      <w:r>
        <w:tab/>
      </w:r>
      <w:r>
        <w:tab/>
      </w:r>
      <w:r>
        <w:tab/>
      </w:r>
      <w:r>
        <w:tab/>
      </w:r>
      <w:r>
        <w:tab/>
        <w:t>{</w:t>
      </w:r>
    </w:p>
    <w:p w14:paraId="2079608D" w14:textId="77777777" w:rsidR="004C62EF" w:rsidRDefault="004C62EF" w:rsidP="004C62EF">
      <w:pPr>
        <w:pStyle w:val="Code"/>
      </w:pPr>
      <w:r>
        <w:tab/>
      </w:r>
      <w:r>
        <w:tab/>
      </w:r>
      <w:r>
        <w:tab/>
      </w:r>
      <w:r>
        <w:tab/>
      </w:r>
      <w:r>
        <w:tab/>
      </w:r>
      <w:r>
        <w:tab/>
        <w:t>fputs("//    //", stdout);</w:t>
      </w:r>
    </w:p>
    <w:p w14:paraId="6B79B5E5" w14:textId="77777777" w:rsidR="004C62EF" w:rsidRDefault="004C62EF" w:rsidP="004C62EF">
      <w:pPr>
        <w:pStyle w:val="Code"/>
      </w:pPr>
      <w:r>
        <w:tab/>
      </w:r>
      <w:r>
        <w:tab/>
      </w:r>
      <w:r>
        <w:tab/>
      </w:r>
      <w:r>
        <w:tab/>
      </w:r>
      <w:r>
        <w:tab/>
        <w:t>}</w:t>
      </w:r>
    </w:p>
    <w:p w14:paraId="374406A1" w14:textId="77777777" w:rsidR="004C62EF" w:rsidRDefault="004C62EF" w:rsidP="004C62EF">
      <w:pPr>
        <w:pStyle w:val="Code"/>
      </w:pPr>
      <w:r>
        <w:tab/>
      </w:r>
      <w:r>
        <w:tab/>
      </w:r>
      <w:r>
        <w:tab/>
      </w:r>
      <w:r>
        <w:tab/>
      </w:r>
      <w:r>
        <w:tab/>
        <w:t>else if (i == 2)</w:t>
      </w:r>
    </w:p>
    <w:p w14:paraId="47BF32D1" w14:textId="77777777" w:rsidR="004C62EF" w:rsidRDefault="004C62EF" w:rsidP="004C62EF">
      <w:pPr>
        <w:pStyle w:val="Code"/>
      </w:pPr>
      <w:r>
        <w:tab/>
      </w:r>
      <w:r>
        <w:tab/>
      </w:r>
      <w:r>
        <w:tab/>
      </w:r>
      <w:r>
        <w:tab/>
      </w:r>
      <w:r>
        <w:tab/>
        <w:t>{</w:t>
      </w:r>
    </w:p>
    <w:p w14:paraId="0D0D5E16" w14:textId="77777777" w:rsidR="004C62EF" w:rsidRDefault="004C62EF" w:rsidP="004C62EF">
      <w:pPr>
        <w:pStyle w:val="Code"/>
      </w:pPr>
      <w:r>
        <w:tab/>
      </w:r>
      <w:r>
        <w:tab/>
      </w:r>
      <w:r>
        <w:tab/>
      </w:r>
      <w:r>
        <w:tab/>
      </w:r>
      <w:r>
        <w:tab/>
      </w:r>
      <w:r>
        <w:tab/>
        <w:t>fputs("   //   ", stdout);</w:t>
      </w:r>
    </w:p>
    <w:p w14:paraId="54DF2385" w14:textId="77777777" w:rsidR="004C62EF" w:rsidRDefault="004C62EF" w:rsidP="004C62EF">
      <w:pPr>
        <w:pStyle w:val="Code"/>
      </w:pPr>
      <w:r>
        <w:tab/>
      </w:r>
      <w:r>
        <w:tab/>
      </w:r>
      <w:r>
        <w:tab/>
      </w:r>
      <w:r>
        <w:tab/>
      </w:r>
      <w:r>
        <w:tab/>
        <w:t>}</w:t>
      </w:r>
    </w:p>
    <w:p w14:paraId="0F6281A2" w14:textId="77777777" w:rsidR="004C62EF" w:rsidRDefault="004C62EF" w:rsidP="004C62EF">
      <w:pPr>
        <w:pStyle w:val="Code"/>
      </w:pPr>
      <w:r>
        <w:tab/>
      </w:r>
      <w:r>
        <w:tab/>
      </w:r>
      <w:r>
        <w:tab/>
      </w:r>
      <w:r>
        <w:tab/>
      </w:r>
      <w:r>
        <w:tab/>
        <w:t>else</w:t>
      </w:r>
    </w:p>
    <w:p w14:paraId="5113CEEF" w14:textId="77777777" w:rsidR="004C62EF" w:rsidRDefault="004C62EF" w:rsidP="004C62EF">
      <w:pPr>
        <w:pStyle w:val="Code"/>
      </w:pPr>
      <w:r>
        <w:tab/>
      </w:r>
      <w:r>
        <w:tab/>
      </w:r>
      <w:r>
        <w:tab/>
      </w:r>
      <w:r>
        <w:tab/>
      </w:r>
      <w:r>
        <w:tab/>
        <w:t>{</w:t>
      </w:r>
    </w:p>
    <w:p w14:paraId="7FF691AB" w14:textId="77777777" w:rsidR="004C62EF" w:rsidRDefault="004C62EF" w:rsidP="004C62EF">
      <w:pPr>
        <w:pStyle w:val="Code"/>
      </w:pPr>
      <w:r>
        <w:tab/>
      </w:r>
      <w:r>
        <w:tab/>
      </w:r>
      <w:r>
        <w:tab/>
      </w:r>
      <w:r>
        <w:tab/>
      </w:r>
      <w:r>
        <w:tab/>
      </w:r>
      <w:r>
        <w:tab/>
        <w:t>fputs(" //  // ", stdout);</w:t>
      </w:r>
    </w:p>
    <w:p w14:paraId="313F4E13" w14:textId="77777777" w:rsidR="004C62EF" w:rsidRDefault="004C62EF" w:rsidP="004C62EF">
      <w:pPr>
        <w:pStyle w:val="Code"/>
      </w:pPr>
      <w:r>
        <w:tab/>
      </w:r>
      <w:r>
        <w:tab/>
      </w:r>
      <w:r>
        <w:tab/>
      </w:r>
      <w:r>
        <w:tab/>
      </w:r>
      <w:r>
        <w:tab/>
        <w:t>}</w:t>
      </w:r>
    </w:p>
    <w:p w14:paraId="64A2F99B" w14:textId="77777777" w:rsidR="004C62EF" w:rsidRDefault="004C62EF" w:rsidP="004C62EF">
      <w:pPr>
        <w:pStyle w:val="Code"/>
      </w:pPr>
      <w:r>
        <w:tab/>
      </w:r>
      <w:r>
        <w:tab/>
      </w:r>
      <w:r>
        <w:tab/>
      </w:r>
      <w:r>
        <w:tab/>
      </w:r>
      <w:r>
        <w:tab/>
      </w:r>
    </w:p>
    <w:p w14:paraId="5B4E8CD1" w14:textId="77777777" w:rsidR="004C62EF" w:rsidRDefault="004C62EF" w:rsidP="004C62EF">
      <w:pPr>
        <w:pStyle w:val="Code"/>
      </w:pPr>
      <w:r>
        <w:tab/>
      </w:r>
      <w:r>
        <w:tab/>
      </w:r>
      <w:r>
        <w:tab/>
      </w:r>
      <w:r>
        <w:tab/>
      </w:r>
      <w:r>
        <w:tab/>
        <w:t>break;</w:t>
      </w:r>
    </w:p>
    <w:p w14:paraId="6F7D2223" w14:textId="77777777" w:rsidR="004C62EF" w:rsidRDefault="004C62EF" w:rsidP="004C62EF">
      <w:pPr>
        <w:pStyle w:val="Code"/>
      </w:pPr>
      <w:r>
        <w:tab/>
      </w:r>
      <w:r>
        <w:tab/>
      </w:r>
      <w:r>
        <w:tab/>
      </w:r>
      <w:r>
        <w:tab/>
      </w:r>
      <w:r>
        <w:tab/>
      </w:r>
    </w:p>
    <w:p w14:paraId="2E938E5B" w14:textId="77777777" w:rsidR="004C62EF" w:rsidRDefault="004C62EF" w:rsidP="004C62EF">
      <w:pPr>
        <w:pStyle w:val="Code"/>
      </w:pPr>
      <w:r>
        <w:tab/>
      </w:r>
      <w:r>
        <w:tab/>
      </w:r>
      <w:r>
        <w:tab/>
      </w:r>
      <w:r>
        <w:tab/>
        <w:t>case 'Y':</w:t>
      </w:r>
    </w:p>
    <w:p w14:paraId="6DC8F36D" w14:textId="77777777" w:rsidR="004C62EF" w:rsidRDefault="004C62EF" w:rsidP="004C62EF">
      <w:pPr>
        <w:pStyle w:val="Code"/>
      </w:pPr>
      <w:r>
        <w:tab/>
      </w:r>
      <w:r>
        <w:tab/>
      </w:r>
      <w:r>
        <w:tab/>
      </w:r>
      <w:r>
        <w:tab/>
      </w:r>
      <w:r>
        <w:tab/>
        <w:t>if (i == 0)</w:t>
      </w:r>
    </w:p>
    <w:p w14:paraId="512F898B" w14:textId="77777777" w:rsidR="004C62EF" w:rsidRDefault="004C62EF" w:rsidP="004C62EF">
      <w:pPr>
        <w:pStyle w:val="Code"/>
      </w:pPr>
      <w:r>
        <w:tab/>
      </w:r>
      <w:r>
        <w:tab/>
      </w:r>
      <w:r>
        <w:tab/>
      </w:r>
      <w:r>
        <w:tab/>
      </w:r>
      <w:r>
        <w:tab/>
        <w:t>{</w:t>
      </w:r>
    </w:p>
    <w:p w14:paraId="27BC7788" w14:textId="77777777" w:rsidR="004C62EF" w:rsidRDefault="004C62EF" w:rsidP="004C62EF">
      <w:pPr>
        <w:pStyle w:val="Code"/>
      </w:pPr>
      <w:r>
        <w:tab/>
      </w:r>
      <w:r>
        <w:tab/>
      </w:r>
      <w:r>
        <w:tab/>
      </w:r>
      <w:r>
        <w:tab/>
      </w:r>
      <w:r>
        <w:tab/>
      </w:r>
      <w:r>
        <w:tab/>
        <w:t>fputs("//    //", stdout);</w:t>
      </w:r>
    </w:p>
    <w:p w14:paraId="044274AD" w14:textId="77777777" w:rsidR="004C62EF" w:rsidRDefault="004C62EF" w:rsidP="004C62EF">
      <w:pPr>
        <w:pStyle w:val="Code"/>
      </w:pPr>
      <w:r>
        <w:tab/>
      </w:r>
      <w:r>
        <w:tab/>
      </w:r>
      <w:r>
        <w:tab/>
      </w:r>
      <w:r>
        <w:tab/>
      </w:r>
      <w:r>
        <w:tab/>
        <w:t>}</w:t>
      </w:r>
    </w:p>
    <w:p w14:paraId="0482C347" w14:textId="77777777" w:rsidR="004C62EF" w:rsidRDefault="004C62EF" w:rsidP="004C62EF">
      <w:pPr>
        <w:pStyle w:val="Code"/>
      </w:pPr>
      <w:r>
        <w:tab/>
      </w:r>
      <w:r>
        <w:tab/>
      </w:r>
      <w:r>
        <w:tab/>
      </w:r>
      <w:r>
        <w:tab/>
      </w:r>
      <w:r>
        <w:tab/>
        <w:t>else if (i == 1)</w:t>
      </w:r>
    </w:p>
    <w:p w14:paraId="278A37A3" w14:textId="77777777" w:rsidR="004C62EF" w:rsidRDefault="004C62EF" w:rsidP="004C62EF">
      <w:pPr>
        <w:pStyle w:val="Code"/>
      </w:pPr>
      <w:r>
        <w:tab/>
      </w:r>
      <w:r>
        <w:tab/>
      </w:r>
      <w:r>
        <w:tab/>
      </w:r>
      <w:r>
        <w:tab/>
      </w:r>
      <w:r>
        <w:tab/>
        <w:t>{</w:t>
      </w:r>
    </w:p>
    <w:p w14:paraId="7C852E92" w14:textId="77777777" w:rsidR="004C62EF" w:rsidRDefault="004C62EF" w:rsidP="004C62EF">
      <w:pPr>
        <w:pStyle w:val="Code"/>
      </w:pPr>
      <w:r>
        <w:tab/>
      </w:r>
      <w:r>
        <w:tab/>
      </w:r>
      <w:r>
        <w:tab/>
      </w:r>
      <w:r>
        <w:tab/>
      </w:r>
      <w:r>
        <w:tab/>
      </w:r>
      <w:r>
        <w:tab/>
        <w:t>fputs(" //  // ", stdout);</w:t>
      </w:r>
    </w:p>
    <w:p w14:paraId="1C588663" w14:textId="77777777" w:rsidR="004C62EF" w:rsidRDefault="004C62EF" w:rsidP="004C62EF">
      <w:pPr>
        <w:pStyle w:val="Code"/>
      </w:pPr>
      <w:r>
        <w:tab/>
      </w:r>
      <w:r>
        <w:tab/>
      </w:r>
      <w:r>
        <w:tab/>
      </w:r>
      <w:r>
        <w:tab/>
      </w:r>
      <w:r>
        <w:tab/>
        <w:t>}</w:t>
      </w:r>
    </w:p>
    <w:p w14:paraId="0B283472" w14:textId="77777777" w:rsidR="004C62EF" w:rsidRDefault="004C62EF" w:rsidP="004C62EF">
      <w:pPr>
        <w:pStyle w:val="Code"/>
      </w:pPr>
      <w:r>
        <w:tab/>
      </w:r>
      <w:r>
        <w:tab/>
      </w:r>
      <w:r>
        <w:tab/>
      </w:r>
      <w:r>
        <w:tab/>
      </w:r>
      <w:r>
        <w:tab/>
        <w:t>else</w:t>
      </w:r>
    </w:p>
    <w:p w14:paraId="2070C0E6" w14:textId="77777777" w:rsidR="004C62EF" w:rsidRDefault="004C62EF" w:rsidP="004C62EF">
      <w:pPr>
        <w:pStyle w:val="Code"/>
      </w:pPr>
      <w:r>
        <w:tab/>
      </w:r>
      <w:r>
        <w:tab/>
      </w:r>
      <w:r>
        <w:tab/>
      </w:r>
      <w:r>
        <w:tab/>
      </w:r>
      <w:r>
        <w:tab/>
        <w:t>{</w:t>
      </w:r>
    </w:p>
    <w:p w14:paraId="20A4F5F9" w14:textId="77777777" w:rsidR="004C62EF" w:rsidRDefault="004C62EF" w:rsidP="004C62EF">
      <w:pPr>
        <w:pStyle w:val="Code"/>
      </w:pPr>
      <w:r>
        <w:tab/>
      </w:r>
      <w:r>
        <w:tab/>
      </w:r>
      <w:r>
        <w:tab/>
      </w:r>
      <w:r>
        <w:tab/>
      </w:r>
      <w:r>
        <w:tab/>
      </w:r>
      <w:r>
        <w:tab/>
        <w:t>fputs("   //   ", stdout);</w:t>
      </w:r>
    </w:p>
    <w:p w14:paraId="737D10B2" w14:textId="77777777" w:rsidR="004C62EF" w:rsidRDefault="004C62EF" w:rsidP="004C62EF">
      <w:pPr>
        <w:pStyle w:val="Code"/>
      </w:pPr>
      <w:r>
        <w:tab/>
      </w:r>
      <w:r>
        <w:tab/>
      </w:r>
      <w:r>
        <w:tab/>
      </w:r>
      <w:r>
        <w:tab/>
      </w:r>
      <w:r>
        <w:tab/>
        <w:t>}</w:t>
      </w:r>
    </w:p>
    <w:p w14:paraId="1FF66232" w14:textId="77777777" w:rsidR="004C62EF" w:rsidRDefault="004C62EF" w:rsidP="004C62EF">
      <w:pPr>
        <w:pStyle w:val="Code"/>
      </w:pPr>
      <w:r>
        <w:tab/>
      </w:r>
      <w:r>
        <w:tab/>
      </w:r>
      <w:r>
        <w:tab/>
      </w:r>
      <w:r>
        <w:tab/>
      </w:r>
      <w:r>
        <w:tab/>
      </w:r>
    </w:p>
    <w:p w14:paraId="4A21D06F" w14:textId="77777777" w:rsidR="004C62EF" w:rsidRDefault="004C62EF" w:rsidP="004C62EF">
      <w:pPr>
        <w:pStyle w:val="Code"/>
      </w:pPr>
      <w:r>
        <w:tab/>
      </w:r>
      <w:r>
        <w:tab/>
      </w:r>
      <w:r>
        <w:tab/>
      </w:r>
      <w:r>
        <w:tab/>
      </w:r>
      <w:r>
        <w:tab/>
        <w:t>break;</w:t>
      </w:r>
    </w:p>
    <w:p w14:paraId="0E461BFA" w14:textId="77777777" w:rsidR="004C62EF" w:rsidRDefault="004C62EF" w:rsidP="004C62EF">
      <w:pPr>
        <w:pStyle w:val="Code"/>
      </w:pPr>
      <w:r>
        <w:tab/>
      </w:r>
      <w:r>
        <w:tab/>
      </w:r>
      <w:r>
        <w:tab/>
      </w:r>
      <w:r>
        <w:tab/>
      </w:r>
      <w:r>
        <w:tab/>
      </w:r>
    </w:p>
    <w:p w14:paraId="32ABFDA5" w14:textId="77777777" w:rsidR="004C62EF" w:rsidRDefault="004C62EF" w:rsidP="004C62EF">
      <w:pPr>
        <w:pStyle w:val="Code"/>
      </w:pPr>
      <w:r>
        <w:tab/>
      </w:r>
      <w:r>
        <w:tab/>
      </w:r>
      <w:r>
        <w:tab/>
      </w:r>
      <w:r>
        <w:tab/>
        <w:t>case 'Z':</w:t>
      </w:r>
    </w:p>
    <w:p w14:paraId="0B2E62C9" w14:textId="77777777" w:rsidR="004C62EF" w:rsidRDefault="004C62EF" w:rsidP="004C62EF">
      <w:pPr>
        <w:pStyle w:val="Code"/>
      </w:pPr>
      <w:r>
        <w:tab/>
      </w:r>
      <w:r>
        <w:tab/>
      </w:r>
      <w:r>
        <w:tab/>
      </w:r>
      <w:r>
        <w:tab/>
      </w:r>
      <w:r>
        <w:tab/>
        <w:t>if (i == 1)</w:t>
      </w:r>
    </w:p>
    <w:p w14:paraId="0D906335" w14:textId="77777777" w:rsidR="004C62EF" w:rsidRDefault="004C62EF" w:rsidP="004C62EF">
      <w:pPr>
        <w:pStyle w:val="Code"/>
      </w:pPr>
      <w:r>
        <w:tab/>
      </w:r>
      <w:r>
        <w:tab/>
      </w:r>
      <w:r>
        <w:tab/>
      </w:r>
      <w:r>
        <w:tab/>
      </w:r>
      <w:r>
        <w:tab/>
        <w:t>{</w:t>
      </w:r>
    </w:p>
    <w:p w14:paraId="773AA5D8" w14:textId="77777777" w:rsidR="004C62EF" w:rsidRDefault="004C62EF" w:rsidP="004C62EF">
      <w:pPr>
        <w:pStyle w:val="Code"/>
      </w:pPr>
      <w:r>
        <w:tab/>
      </w:r>
      <w:r>
        <w:tab/>
      </w:r>
      <w:r>
        <w:tab/>
      </w:r>
      <w:r>
        <w:tab/>
      </w:r>
      <w:r>
        <w:tab/>
      </w:r>
      <w:r>
        <w:tab/>
        <w:t>fputs("     //", stdout);</w:t>
      </w:r>
    </w:p>
    <w:p w14:paraId="1FF93526" w14:textId="77777777" w:rsidR="004C62EF" w:rsidRDefault="004C62EF" w:rsidP="004C62EF">
      <w:pPr>
        <w:pStyle w:val="Code"/>
      </w:pPr>
      <w:r>
        <w:tab/>
      </w:r>
      <w:r>
        <w:tab/>
      </w:r>
      <w:r>
        <w:tab/>
      </w:r>
      <w:r>
        <w:tab/>
      </w:r>
      <w:r>
        <w:tab/>
        <w:t>}</w:t>
      </w:r>
    </w:p>
    <w:p w14:paraId="3678B903" w14:textId="77777777" w:rsidR="004C62EF" w:rsidRDefault="004C62EF" w:rsidP="004C62EF">
      <w:pPr>
        <w:pStyle w:val="Code"/>
      </w:pPr>
      <w:r>
        <w:tab/>
      </w:r>
      <w:r>
        <w:tab/>
      </w:r>
      <w:r>
        <w:tab/>
      </w:r>
      <w:r>
        <w:tab/>
      </w:r>
      <w:r>
        <w:tab/>
        <w:t>else if (i == 2)</w:t>
      </w:r>
    </w:p>
    <w:p w14:paraId="505E897F" w14:textId="77777777" w:rsidR="004C62EF" w:rsidRDefault="004C62EF" w:rsidP="004C62EF">
      <w:pPr>
        <w:pStyle w:val="Code"/>
      </w:pPr>
      <w:r>
        <w:tab/>
      </w:r>
      <w:r>
        <w:tab/>
      </w:r>
      <w:r>
        <w:tab/>
      </w:r>
      <w:r>
        <w:tab/>
      </w:r>
      <w:r>
        <w:tab/>
        <w:t>{</w:t>
      </w:r>
    </w:p>
    <w:p w14:paraId="55CDAC12" w14:textId="77777777" w:rsidR="004C62EF" w:rsidRDefault="004C62EF" w:rsidP="004C62EF">
      <w:pPr>
        <w:pStyle w:val="Code"/>
      </w:pPr>
      <w:r>
        <w:tab/>
      </w:r>
      <w:r>
        <w:tab/>
      </w:r>
      <w:r>
        <w:tab/>
      </w:r>
      <w:r>
        <w:tab/>
      </w:r>
      <w:r>
        <w:tab/>
      </w:r>
      <w:r>
        <w:tab/>
        <w:t>fputs("  ///  ", stdout);</w:t>
      </w:r>
    </w:p>
    <w:p w14:paraId="4E4F0DB3" w14:textId="77777777" w:rsidR="004C62EF" w:rsidRDefault="004C62EF" w:rsidP="004C62EF">
      <w:pPr>
        <w:pStyle w:val="Code"/>
      </w:pPr>
      <w:r>
        <w:tab/>
      </w:r>
      <w:r>
        <w:tab/>
      </w:r>
      <w:r>
        <w:tab/>
      </w:r>
      <w:r>
        <w:tab/>
      </w:r>
      <w:r>
        <w:tab/>
        <w:t>}</w:t>
      </w:r>
    </w:p>
    <w:p w14:paraId="49CD59BA" w14:textId="77777777" w:rsidR="004C62EF" w:rsidRDefault="004C62EF" w:rsidP="004C62EF">
      <w:pPr>
        <w:pStyle w:val="Code"/>
      </w:pPr>
      <w:r>
        <w:tab/>
      </w:r>
      <w:r>
        <w:tab/>
      </w:r>
      <w:r>
        <w:tab/>
      </w:r>
      <w:r>
        <w:tab/>
      </w:r>
      <w:r>
        <w:tab/>
        <w:t>else if (i == 3)</w:t>
      </w:r>
    </w:p>
    <w:p w14:paraId="65F81C45" w14:textId="77777777" w:rsidR="004C62EF" w:rsidRDefault="004C62EF" w:rsidP="004C62EF">
      <w:pPr>
        <w:pStyle w:val="Code"/>
      </w:pPr>
      <w:r>
        <w:tab/>
      </w:r>
      <w:r>
        <w:tab/>
      </w:r>
      <w:r>
        <w:tab/>
      </w:r>
      <w:r>
        <w:tab/>
      </w:r>
      <w:r>
        <w:tab/>
        <w:t>{</w:t>
      </w:r>
    </w:p>
    <w:p w14:paraId="7A616BE3" w14:textId="77777777" w:rsidR="004C62EF" w:rsidRDefault="004C62EF" w:rsidP="004C62EF">
      <w:pPr>
        <w:pStyle w:val="Code"/>
      </w:pPr>
      <w:r>
        <w:tab/>
      </w:r>
      <w:r>
        <w:tab/>
      </w:r>
      <w:r>
        <w:tab/>
      </w:r>
      <w:r>
        <w:tab/>
      </w:r>
      <w:r>
        <w:tab/>
      </w:r>
      <w:r>
        <w:tab/>
        <w:t>fputs("//     ", stdout);</w:t>
      </w:r>
    </w:p>
    <w:p w14:paraId="0674E817" w14:textId="77777777" w:rsidR="004C62EF" w:rsidRDefault="004C62EF" w:rsidP="004C62EF">
      <w:pPr>
        <w:pStyle w:val="Code"/>
      </w:pPr>
      <w:r>
        <w:tab/>
      </w:r>
      <w:r>
        <w:tab/>
      </w:r>
      <w:r>
        <w:tab/>
      </w:r>
      <w:r>
        <w:tab/>
      </w:r>
      <w:r>
        <w:tab/>
        <w:t>}</w:t>
      </w:r>
    </w:p>
    <w:p w14:paraId="4DF88150" w14:textId="77777777" w:rsidR="004C62EF" w:rsidRDefault="004C62EF" w:rsidP="004C62EF">
      <w:pPr>
        <w:pStyle w:val="Code"/>
      </w:pPr>
      <w:r>
        <w:tab/>
      </w:r>
      <w:r>
        <w:tab/>
      </w:r>
      <w:r>
        <w:tab/>
      </w:r>
      <w:r>
        <w:tab/>
      </w:r>
      <w:r>
        <w:tab/>
        <w:t>else</w:t>
      </w:r>
    </w:p>
    <w:p w14:paraId="5185B46D" w14:textId="77777777" w:rsidR="004C62EF" w:rsidRDefault="004C62EF" w:rsidP="004C62EF">
      <w:pPr>
        <w:pStyle w:val="Code"/>
      </w:pPr>
      <w:r>
        <w:tab/>
      </w:r>
      <w:r>
        <w:tab/>
      </w:r>
      <w:r>
        <w:tab/>
      </w:r>
      <w:r>
        <w:tab/>
      </w:r>
      <w:r>
        <w:tab/>
        <w:t>{</w:t>
      </w:r>
    </w:p>
    <w:p w14:paraId="116795B0" w14:textId="77777777" w:rsidR="004C62EF" w:rsidRDefault="004C62EF" w:rsidP="004C62EF">
      <w:pPr>
        <w:pStyle w:val="Code"/>
      </w:pPr>
      <w:r>
        <w:tab/>
      </w:r>
      <w:r>
        <w:tab/>
      </w:r>
      <w:r>
        <w:tab/>
      </w:r>
      <w:r>
        <w:tab/>
      </w:r>
      <w:r>
        <w:tab/>
      </w:r>
      <w:r>
        <w:tab/>
        <w:t>fputs("///////", stdout);</w:t>
      </w:r>
    </w:p>
    <w:p w14:paraId="4DE63D7B" w14:textId="77777777" w:rsidR="004C62EF" w:rsidRDefault="004C62EF" w:rsidP="004C62EF">
      <w:pPr>
        <w:pStyle w:val="Code"/>
      </w:pPr>
      <w:r>
        <w:tab/>
      </w:r>
      <w:r>
        <w:tab/>
      </w:r>
      <w:r>
        <w:tab/>
      </w:r>
      <w:r>
        <w:tab/>
      </w:r>
      <w:r>
        <w:tab/>
        <w:t>}</w:t>
      </w:r>
    </w:p>
    <w:p w14:paraId="14D16889" w14:textId="77777777" w:rsidR="004C62EF" w:rsidRDefault="004C62EF" w:rsidP="004C62EF">
      <w:pPr>
        <w:pStyle w:val="Code"/>
      </w:pPr>
      <w:r>
        <w:tab/>
      </w:r>
      <w:r>
        <w:tab/>
      </w:r>
      <w:r>
        <w:tab/>
      </w:r>
      <w:r>
        <w:tab/>
      </w:r>
      <w:r>
        <w:tab/>
      </w:r>
    </w:p>
    <w:p w14:paraId="40A402DF" w14:textId="77777777" w:rsidR="004C62EF" w:rsidRDefault="004C62EF" w:rsidP="004C62EF">
      <w:pPr>
        <w:pStyle w:val="Code"/>
      </w:pPr>
      <w:r>
        <w:tab/>
      </w:r>
      <w:r>
        <w:tab/>
      </w:r>
      <w:r>
        <w:tab/>
      </w:r>
      <w:r>
        <w:tab/>
      </w:r>
      <w:r>
        <w:tab/>
        <w:t>break;</w:t>
      </w:r>
    </w:p>
    <w:p w14:paraId="6F0EFA34" w14:textId="77777777" w:rsidR="004C62EF" w:rsidRDefault="004C62EF" w:rsidP="004C62EF">
      <w:pPr>
        <w:pStyle w:val="Code"/>
      </w:pPr>
      <w:r>
        <w:lastRenderedPageBreak/>
        <w:tab/>
      </w:r>
      <w:r>
        <w:tab/>
      </w:r>
      <w:r>
        <w:tab/>
      </w:r>
      <w:r>
        <w:tab/>
      </w:r>
      <w:r>
        <w:tab/>
      </w:r>
    </w:p>
    <w:p w14:paraId="2CA18AE3" w14:textId="77777777" w:rsidR="004C62EF" w:rsidRDefault="004C62EF" w:rsidP="004C62EF">
      <w:pPr>
        <w:pStyle w:val="Code"/>
      </w:pPr>
      <w:r>
        <w:tab/>
      </w:r>
      <w:r>
        <w:tab/>
      </w:r>
      <w:r>
        <w:tab/>
      </w:r>
      <w:r>
        <w:tab/>
        <w:t>case '1':</w:t>
      </w:r>
    </w:p>
    <w:p w14:paraId="4C59F2D1" w14:textId="77777777" w:rsidR="004C62EF" w:rsidRDefault="004C62EF" w:rsidP="004C62EF">
      <w:pPr>
        <w:pStyle w:val="Code"/>
      </w:pPr>
      <w:r>
        <w:tab/>
      </w:r>
      <w:r>
        <w:tab/>
      </w:r>
      <w:r>
        <w:tab/>
      </w:r>
      <w:r>
        <w:tab/>
      </w:r>
      <w:r>
        <w:tab/>
        <w:t>if (i == 0)</w:t>
      </w:r>
    </w:p>
    <w:p w14:paraId="31C5194A" w14:textId="77777777" w:rsidR="004C62EF" w:rsidRDefault="004C62EF" w:rsidP="004C62EF">
      <w:pPr>
        <w:pStyle w:val="Code"/>
      </w:pPr>
      <w:r>
        <w:tab/>
      </w:r>
      <w:r>
        <w:tab/>
      </w:r>
      <w:r>
        <w:tab/>
      </w:r>
      <w:r>
        <w:tab/>
      </w:r>
      <w:r>
        <w:tab/>
        <w:t>{</w:t>
      </w:r>
    </w:p>
    <w:p w14:paraId="7167EBCB" w14:textId="77777777" w:rsidR="004C62EF" w:rsidRDefault="004C62EF" w:rsidP="004C62EF">
      <w:pPr>
        <w:pStyle w:val="Code"/>
      </w:pPr>
      <w:r>
        <w:tab/>
      </w:r>
      <w:r>
        <w:tab/>
      </w:r>
      <w:r>
        <w:tab/>
      </w:r>
      <w:r>
        <w:tab/>
      </w:r>
      <w:r>
        <w:tab/>
      </w:r>
      <w:r>
        <w:tab/>
        <w:t>fputs("////", stdout);</w:t>
      </w:r>
    </w:p>
    <w:p w14:paraId="3ACDC8A0" w14:textId="77777777" w:rsidR="004C62EF" w:rsidRDefault="004C62EF" w:rsidP="004C62EF">
      <w:pPr>
        <w:pStyle w:val="Code"/>
      </w:pPr>
      <w:r>
        <w:tab/>
      </w:r>
      <w:r>
        <w:tab/>
      </w:r>
      <w:r>
        <w:tab/>
      </w:r>
      <w:r>
        <w:tab/>
      </w:r>
      <w:r>
        <w:tab/>
        <w:t>}</w:t>
      </w:r>
    </w:p>
    <w:p w14:paraId="039681F6" w14:textId="77777777" w:rsidR="004C62EF" w:rsidRDefault="004C62EF" w:rsidP="004C62EF">
      <w:pPr>
        <w:pStyle w:val="Code"/>
      </w:pPr>
      <w:r>
        <w:tab/>
      </w:r>
      <w:r>
        <w:tab/>
      </w:r>
      <w:r>
        <w:tab/>
      </w:r>
      <w:r>
        <w:tab/>
      </w:r>
      <w:r>
        <w:tab/>
        <w:t>else</w:t>
      </w:r>
    </w:p>
    <w:p w14:paraId="40047A0E" w14:textId="77777777" w:rsidR="004C62EF" w:rsidRDefault="004C62EF" w:rsidP="004C62EF">
      <w:pPr>
        <w:pStyle w:val="Code"/>
      </w:pPr>
      <w:r>
        <w:tab/>
      </w:r>
      <w:r>
        <w:tab/>
      </w:r>
      <w:r>
        <w:tab/>
      </w:r>
      <w:r>
        <w:tab/>
      </w:r>
      <w:r>
        <w:tab/>
        <w:t>{</w:t>
      </w:r>
    </w:p>
    <w:p w14:paraId="06CB5410" w14:textId="77777777" w:rsidR="004C62EF" w:rsidRDefault="004C62EF" w:rsidP="004C62EF">
      <w:pPr>
        <w:pStyle w:val="Code"/>
      </w:pPr>
      <w:r>
        <w:tab/>
      </w:r>
      <w:r>
        <w:tab/>
      </w:r>
      <w:r>
        <w:tab/>
      </w:r>
      <w:r>
        <w:tab/>
      </w:r>
      <w:r>
        <w:tab/>
      </w:r>
      <w:r>
        <w:tab/>
        <w:t>fputs("  //", stdout);</w:t>
      </w:r>
    </w:p>
    <w:p w14:paraId="4164AFA5" w14:textId="77777777" w:rsidR="004C62EF" w:rsidRDefault="004C62EF" w:rsidP="004C62EF">
      <w:pPr>
        <w:pStyle w:val="Code"/>
      </w:pPr>
      <w:r>
        <w:tab/>
      </w:r>
      <w:r>
        <w:tab/>
      </w:r>
      <w:r>
        <w:tab/>
      </w:r>
      <w:r>
        <w:tab/>
      </w:r>
      <w:r>
        <w:tab/>
        <w:t>}</w:t>
      </w:r>
    </w:p>
    <w:p w14:paraId="4EB331DF" w14:textId="77777777" w:rsidR="004C62EF" w:rsidRDefault="004C62EF" w:rsidP="004C62EF">
      <w:pPr>
        <w:pStyle w:val="Code"/>
      </w:pPr>
      <w:r>
        <w:tab/>
      </w:r>
      <w:r>
        <w:tab/>
      </w:r>
      <w:r>
        <w:tab/>
      </w:r>
      <w:r>
        <w:tab/>
      </w:r>
      <w:r>
        <w:tab/>
      </w:r>
    </w:p>
    <w:p w14:paraId="4B8D0530" w14:textId="77777777" w:rsidR="004C62EF" w:rsidRDefault="004C62EF" w:rsidP="004C62EF">
      <w:pPr>
        <w:pStyle w:val="Code"/>
      </w:pPr>
      <w:r>
        <w:tab/>
      </w:r>
      <w:r>
        <w:tab/>
      </w:r>
      <w:r>
        <w:tab/>
      </w:r>
      <w:r>
        <w:tab/>
      </w:r>
      <w:r>
        <w:tab/>
        <w:t>break;</w:t>
      </w:r>
    </w:p>
    <w:p w14:paraId="7C0CDFB8" w14:textId="77777777" w:rsidR="004C62EF" w:rsidRDefault="004C62EF" w:rsidP="004C62EF">
      <w:pPr>
        <w:pStyle w:val="Code"/>
      </w:pPr>
      <w:r>
        <w:tab/>
      </w:r>
      <w:r>
        <w:tab/>
      </w:r>
      <w:r>
        <w:tab/>
      </w:r>
      <w:r>
        <w:tab/>
      </w:r>
      <w:r>
        <w:tab/>
      </w:r>
    </w:p>
    <w:p w14:paraId="14EF9B85" w14:textId="77777777" w:rsidR="004C62EF" w:rsidRDefault="004C62EF" w:rsidP="004C62EF">
      <w:pPr>
        <w:pStyle w:val="Code"/>
      </w:pPr>
      <w:r>
        <w:tab/>
      </w:r>
      <w:r>
        <w:tab/>
      </w:r>
      <w:r>
        <w:tab/>
      </w:r>
      <w:r>
        <w:tab/>
        <w:t>case '2':</w:t>
      </w:r>
    </w:p>
    <w:p w14:paraId="472DF297" w14:textId="77777777" w:rsidR="004C62EF" w:rsidRDefault="004C62EF" w:rsidP="004C62EF">
      <w:pPr>
        <w:pStyle w:val="Code"/>
      </w:pPr>
      <w:r>
        <w:tab/>
      </w:r>
      <w:r>
        <w:tab/>
      </w:r>
      <w:r>
        <w:tab/>
      </w:r>
      <w:r>
        <w:tab/>
      </w:r>
      <w:r>
        <w:tab/>
        <w:t>if (i == 0 || i == 4)</w:t>
      </w:r>
    </w:p>
    <w:p w14:paraId="48C06A50" w14:textId="77777777" w:rsidR="004C62EF" w:rsidRDefault="004C62EF" w:rsidP="004C62EF">
      <w:pPr>
        <w:pStyle w:val="Code"/>
      </w:pPr>
      <w:r>
        <w:tab/>
      </w:r>
      <w:r>
        <w:tab/>
      </w:r>
      <w:r>
        <w:tab/>
      </w:r>
      <w:r>
        <w:tab/>
      </w:r>
      <w:r>
        <w:tab/>
        <w:t>{</w:t>
      </w:r>
    </w:p>
    <w:p w14:paraId="18BB68A4" w14:textId="77777777" w:rsidR="004C62EF" w:rsidRDefault="004C62EF" w:rsidP="004C62EF">
      <w:pPr>
        <w:pStyle w:val="Code"/>
      </w:pPr>
      <w:r>
        <w:tab/>
      </w:r>
      <w:r>
        <w:tab/>
      </w:r>
      <w:r>
        <w:tab/>
      </w:r>
      <w:r>
        <w:tab/>
      </w:r>
      <w:r>
        <w:tab/>
      </w:r>
      <w:r>
        <w:tab/>
        <w:t>fputs("//////", stdout);</w:t>
      </w:r>
    </w:p>
    <w:p w14:paraId="68AA0C6E" w14:textId="77777777" w:rsidR="004C62EF" w:rsidRDefault="004C62EF" w:rsidP="004C62EF">
      <w:pPr>
        <w:pStyle w:val="Code"/>
      </w:pPr>
      <w:r>
        <w:tab/>
      </w:r>
      <w:r>
        <w:tab/>
      </w:r>
      <w:r>
        <w:tab/>
      </w:r>
      <w:r>
        <w:tab/>
      </w:r>
      <w:r>
        <w:tab/>
        <w:t>}</w:t>
      </w:r>
    </w:p>
    <w:p w14:paraId="5EABC248" w14:textId="77777777" w:rsidR="004C62EF" w:rsidRDefault="004C62EF" w:rsidP="004C62EF">
      <w:pPr>
        <w:pStyle w:val="Code"/>
      </w:pPr>
      <w:r>
        <w:tab/>
      </w:r>
      <w:r>
        <w:tab/>
      </w:r>
      <w:r>
        <w:tab/>
      </w:r>
      <w:r>
        <w:tab/>
      </w:r>
      <w:r>
        <w:tab/>
        <w:t>else if (i == 1)</w:t>
      </w:r>
    </w:p>
    <w:p w14:paraId="7E493AB0" w14:textId="77777777" w:rsidR="004C62EF" w:rsidRDefault="004C62EF" w:rsidP="004C62EF">
      <w:pPr>
        <w:pStyle w:val="Code"/>
      </w:pPr>
      <w:r>
        <w:tab/>
      </w:r>
      <w:r>
        <w:tab/>
      </w:r>
      <w:r>
        <w:tab/>
      </w:r>
      <w:r>
        <w:tab/>
      </w:r>
      <w:r>
        <w:tab/>
        <w:t>{</w:t>
      </w:r>
    </w:p>
    <w:p w14:paraId="5A5D7FC7" w14:textId="77777777" w:rsidR="004C62EF" w:rsidRDefault="004C62EF" w:rsidP="004C62EF">
      <w:pPr>
        <w:pStyle w:val="Code"/>
      </w:pPr>
      <w:r>
        <w:tab/>
      </w:r>
      <w:r>
        <w:tab/>
      </w:r>
      <w:r>
        <w:tab/>
      </w:r>
      <w:r>
        <w:tab/>
      </w:r>
      <w:r>
        <w:tab/>
      </w:r>
      <w:r>
        <w:tab/>
        <w:t>fputs("    //", stdout);</w:t>
      </w:r>
    </w:p>
    <w:p w14:paraId="4FFBC949" w14:textId="77777777" w:rsidR="004C62EF" w:rsidRDefault="004C62EF" w:rsidP="004C62EF">
      <w:pPr>
        <w:pStyle w:val="Code"/>
      </w:pPr>
      <w:r>
        <w:tab/>
      </w:r>
      <w:r>
        <w:tab/>
      </w:r>
      <w:r>
        <w:tab/>
      </w:r>
      <w:r>
        <w:tab/>
      </w:r>
      <w:r>
        <w:tab/>
        <w:t>}</w:t>
      </w:r>
    </w:p>
    <w:p w14:paraId="0965E71D" w14:textId="77777777" w:rsidR="004C62EF" w:rsidRDefault="004C62EF" w:rsidP="004C62EF">
      <w:pPr>
        <w:pStyle w:val="Code"/>
      </w:pPr>
      <w:r>
        <w:tab/>
      </w:r>
      <w:r>
        <w:tab/>
      </w:r>
      <w:r>
        <w:tab/>
      </w:r>
      <w:r>
        <w:tab/>
      </w:r>
      <w:r>
        <w:tab/>
        <w:t>else if (i == 2)</w:t>
      </w:r>
    </w:p>
    <w:p w14:paraId="25600519" w14:textId="77777777" w:rsidR="004C62EF" w:rsidRDefault="004C62EF" w:rsidP="004C62EF">
      <w:pPr>
        <w:pStyle w:val="Code"/>
      </w:pPr>
      <w:r>
        <w:tab/>
      </w:r>
      <w:r>
        <w:tab/>
      </w:r>
      <w:r>
        <w:tab/>
      </w:r>
      <w:r>
        <w:tab/>
      </w:r>
      <w:r>
        <w:tab/>
        <w:t>{</w:t>
      </w:r>
    </w:p>
    <w:p w14:paraId="6FB06772" w14:textId="77777777" w:rsidR="004C62EF" w:rsidRDefault="004C62EF" w:rsidP="004C62EF">
      <w:pPr>
        <w:pStyle w:val="Code"/>
      </w:pPr>
      <w:r>
        <w:tab/>
      </w:r>
      <w:r>
        <w:tab/>
      </w:r>
      <w:r>
        <w:tab/>
      </w:r>
      <w:r>
        <w:tab/>
      </w:r>
      <w:r>
        <w:tab/>
      </w:r>
      <w:r>
        <w:tab/>
        <w:t>fputs("  //  ", stdout);</w:t>
      </w:r>
    </w:p>
    <w:p w14:paraId="5D7D78AC" w14:textId="77777777" w:rsidR="004C62EF" w:rsidRDefault="004C62EF" w:rsidP="004C62EF">
      <w:pPr>
        <w:pStyle w:val="Code"/>
      </w:pPr>
      <w:r>
        <w:tab/>
      </w:r>
      <w:r>
        <w:tab/>
      </w:r>
      <w:r>
        <w:tab/>
      </w:r>
      <w:r>
        <w:tab/>
      </w:r>
      <w:r>
        <w:tab/>
        <w:t>}</w:t>
      </w:r>
    </w:p>
    <w:p w14:paraId="318B4CDB" w14:textId="77777777" w:rsidR="004C62EF" w:rsidRDefault="004C62EF" w:rsidP="004C62EF">
      <w:pPr>
        <w:pStyle w:val="Code"/>
      </w:pPr>
      <w:r>
        <w:tab/>
      </w:r>
      <w:r>
        <w:tab/>
      </w:r>
      <w:r>
        <w:tab/>
      </w:r>
      <w:r>
        <w:tab/>
      </w:r>
      <w:r>
        <w:tab/>
        <w:t>else</w:t>
      </w:r>
    </w:p>
    <w:p w14:paraId="48103664" w14:textId="77777777" w:rsidR="004C62EF" w:rsidRDefault="004C62EF" w:rsidP="004C62EF">
      <w:pPr>
        <w:pStyle w:val="Code"/>
      </w:pPr>
      <w:r>
        <w:tab/>
      </w:r>
      <w:r>
        <w:tab/>
      </w:r>
      <w:r>
        <w:tab/>
      </w:r>
      <w:r>
        <w:tab/>
      </w:r>
      <w:r>
        <w:tab/>
        <w:t>{</w:t>
      </w:r>
    </w:p>
    <w:p w14:paraId="31036316" w14:textId="77777777" w:rsidR="004C62EF" w:rsidRDefault="004C62EF" w:rsidP="004C62EF">
      <w:pPr>
        <w:pStyle w:val="Code"/>
      </w:pPr>
      <w:r>
        <w:tab/>
      </w:r>
      <w:r>
        <w:tab/>
      </w:r>
      <w:r>
        <w:tab/>
      </w:r>
      <w:r>
        <w:tab/>
      </w:r>
      <w:r>
        <w:tab/>
      </w:r>
      <w:r>
        <w:tab/>
        <w:t>fputs("//    ", stdout);</w:t>
      </w:r>
    </w:p>
    <w:p w14:paraId="69FD04C7" w14:textId="77777777" w:rsidR="004C62EF" w:rsidRDefault="004C62EF" w:rsidP="004C62EF">
      <w:pPr>
        <w:pStyle w:val="Code"/>
      </w:pPr>
      <w:r>
        <w:tab/>
      </w:r>
      <w:r>
        <w:tab/>
      </w:r>
      <w:r>
        <w:tab/>
      </w:r>
      <w:r>
        <w:tab/>
      </w:r>
      <w:r>
        <w:tab/>
        <w:t>}</w:t>
      </w:r>
    </w:p>
    <w:p w14:paraId="2AAD3291" w14:textId="77777777" w:rsidR="004C62EF" w:rsidRDefault="004C62EF" w:rsidP="004C62EF">
      <w:pPr>
        <w:pStyle w:val="Code"/>
      </w:pPr>
      <w:r>
        <w:tab/>
      </w:r>
      <w:r>
        <w:tab/>
      </w:r>
      <w:r>
        <w:tab/>
      </w:r>
      <w:r>
        <w:tab/>
      </w:r>
      <w:r>
        <w:tab/>
      </w:r>
    </w:p>
    <w:p w14:paraId="5179AA35" w14:textId="77777777" w:rsidR="004C62EF" w:rsidRDefault="004C62EF" w:rsidP="004C62EF">
      <w:pPr>
        <w:pStyle w:val="Code"/>
      </w:pPr>
      <w:r>
        <w:tab/>
      </w:r>
      <w:r>
        <w:tab/>
      </w:r>
      <w:r>
        <w:tab/>
      </w:r>
      <w:r>
        <w:tab/>
      </w:r>
      <w:r>
        <w:tab/>
        <w:t>break;</w:t>
      </w:r>
    </w:p>
    <w:p w14:paraId="4383A2AC" w14:textId="77777777" w:rsidR="004C62EF" w:rsidRDefault="004C62EF" w:rsidP="004C62EF">
      <w:pPr>
        <w:pStyle w:val="Code"/>
      </w:pPr>
      <w:r>
        <w:tab/>
      </w:r>
      <w:r>
        <w:tab/>
      </w:r>
      <w:r>
        <w:tab/>
      </w:r>
      <w:r>
        <w:tab/>
      </w:r>
      <w:r>
        <w:tab/>
      </w:r>
    </w:p>
    <w:p w14:paraId="2C047E25" w14:textId="77777777" w:rsidR="004C62EF" w:rsidRDefault="004C62EF" w:rsidP="004C62EF">
      <w:pPr>
        <w:pStyle w:val="Code"/>
      </w:pPr>
      <w:r>
        <w:tab/>
      </w:r>
      <w:r>
        <w:tab/>
      </w:r>
      <w:r>
        <w:tab/>
      </w:r>
      <w:r>
        <w:tab/>
        <w:t>case '3':</w:t>
      </w:r>
    </w:p>
    <w:p w14:paraId="43682D3B" w14:textId="77777777" w:rsidR="004C62EF" w:rsidRDefault="004C62EF" w:rsidP="004C62EF">
      <w:pPr>
        <w:pStyle w:val="Code"/>
      </w:pPr>
      <w:r>
        <w:tab/>
      </w:r>
      <w:r>
        <w:tab/>
      </w:r>
      <w:r>
        <w:tab/>
      </w:r>
      <w:r>
        <w:tab/>
      </w:r>
      <w:r>
        <w:tab/>
        <w:t>if (i == 0 || i == 4)</w:t>
      </w:r>
    </w:p>
    <w:p w14:paraId="0E9BF778" w14:textId="77777777" w:rsidR="004C62EF" w:rsidRDefault="004C62EF" w:rsidP="004C62EF">
      <w:pPr>
        <w:pStyle w:val="Code"/>
      </w:pPr>
      <w:r>
        <w:tab/>
      </w:r>
      <w:r>
        <w:tab/>
      </w:r>
      <w:r>
        <w:tab/>
      </w:r>
      <w:r>
        <w:tab/>
      </w:r>
      <w:r>
        <w:tab/>
        <w:t>{</w:t>
      </w:r>
    </w:p>
    <w:p w14:paraId="10717191" w14:textId="77777777" w:rsidR="004C62EF" w:rsidRDefault="004C62EF" w:rsidP="004C62EF">
      <w:pPr>
        <w:pStyle w:val="Code"/>
      </w:pPr>
      <w:r>
        <w:tab/>
      </w:r>
      <w:r>
        <w:tab/>
      </w:r>
      <w:r>
        <w:tab/>
      </w:r>
      <w:r>
        <w:tab/>
      </w:r>
      <w:r>
        <w:tab/>
      </w:r>
      <w:r>
        <w:tab/>
        <w:t>fputs("//////", stdout);</w:t>
      </w:r>
    </w:p>
    <w:p w14:paraId="6B1E7947" w14:textId="77777777" w:rsidR="004C62EF" w:rsidRDefault="004C62EF" w:rsidP="004C62EF">
      <w:pPr>
        <w:pStyle w:val="Code"/>
      </w:pPr>
      <w:r>
        <w:tab/>
      </w:r>
      <w:r>
        <w:tab/>
      </w:r>
      <w:r>
        <w:tab/>
      </w:r>
      <w:r>
        <w:tab/>
      </w:r>
      <w:r>
        <w:tab/>
        <w:t>}</w:t>
      </w:r>
    </w:p>
    <w:p w14:paraId="0B1F7C14" w14:textId="77777777" w:rsidR="004C62EF" w:rsidRDefault="004C62EF" w:rsidP="004C62EF">
      <w:pPr>
        <w:pStyle w:val="Code"/>
      </w:pPr>
      <w:r>
        <w:tab/>
      </w:r>
      <w:r>
        <w:tab/>
      </w:r>
      <w:r>
        <w:tab/>
      </w:r>
      <w:r>
        <w:tab/>
      </w:r>
      <w:r>
        <w:tab/>
        <w:t>else if (i == 2)</w:t>
      </w:r>
    </w:p>
    <w:p w14:paraId="51E7B24D" w14:textId="77777777" w:rsidR="004C62EF" w:rsidRDefault="004C62EF" w:rsidP="004C62EF">
      <w:pPr>
        <w:pStyle w:val="Code"/>
      </w:pPr>
      <w:r>
        <w:tab/>
      </w:r>
      <w:r>
        <w:tab/>
      </w:r>
      <w:r>
        <w:tab/>
      </w:r>
      <w:r>
        <w:tab/>
      </w:r>
      <w:r>
        <w:tab/>
        <w:t>{</w:t>
      </w:r>
    </w:p>
    <w:p w14:paraId="40B0262A" w14:textId="77777777" w:rsidR="004C62EF" w:rsidRDefault="004C62EF" w:rsidP="004C62EF">
      <w:pPr>
        <w:pStyle w:val="Code"/>
      </w:pPr>
      <w:r>
        <w:tab/>
      </w:r>
      <w:r>
        <w:tab/>
      </w:r>
      <w:r>
        <w:tab/>
      </w:r>
      <w:r>
        <w:tab/>
      </w:r>
      <w:r>
        <w:tab/>
      </w:r>
      <w:r>
        <w:tab/>
        <w:t>fputs(" /////", stdout);</w:t>
      </w:r>
    </w:p>
    <w:p w14:paraId="40B4EC34" w14:textId="77777777" w:rsidR="004C62EF" w:rsidRDefault="004C62EF" w:rsidP="004C62EF">
      <w:pPr>
        <w:pStyle w:val="Code"/>
      </w:pPr>
      <w:r>
        <w:tab/>
      </w:r>
      <w:r>
        <w:tab/>
      </w:r>
      <w:r>
        <w:tab/>
      </w:r>
      <w:r>
        <w:tab/>
      </w:r>
      <w:r>
        <w:tab/>
        <w:t>}</w:t>
      </w:r>
    </w:p>
    <w:p w14:paraId="77D663A6" w14:textId="77777777" w:rsidR="004C62EF" w:rsidRDefault="004C62EF" w:rsidP="004C62EF">
      <w:pPr>
        <w:pStyle w:val="Code"/>
      </w:pPr>
      <w:r>
        <w:tab/>
      </w:r>
      <w:r>
        <w:tab/>
      </w:r>
      <w:r>
        <w:tab/>
      </w:r>
      <w:r>
        <w:tab/>
      </w:r>
      <w:r>
        <w:tab/>
        <w:t>else</w:t>
      </w:r>
    </w:p>
    <w:p w14:paraId="76B9D28F" w14:textId="77777777" w:rsidR="004C62EF" w:rsidRDefault="004C62EF" w:rsidP="004C62EF">
      <w:pPr>
        <w:pStyle w:val="Code"/>
      </w:pPr>
      <w:r>
        <w:tab/>
      </w:r>
      <w:r>
        <w:tab/>
      </w:r>
      <w:r>
        <w:tab/>
      </w:r>
      <w:r>
        <w:tab/>
      </w:r>
      <w:r>
        <w:tab/>
        <w:t>{</w:t>
      </w:r>
    </w:p>
    <w:p w14:paraId="51CFB082" w14:textId="77777777" w:rsidR="004C62EF" w:rsidRDefault="004C62EF" w:rsidP="004C62EF">
      <w:pPr>
        <w:pStyle w:val="Code"/>
      </w:pPr>
      <w:r>
        <w:tab/>
      </w:r>
      <w:r>
        <w:tab/>
      </w:r>
      <w:r>
        <w:tab/>
      </w:r>
      <w:r>
        <w:tab/>
      </w:r>
      <w:r>
        <w:tab/>
      </w:r>
      <w:r>
        <w:tab/>
        <w:t>fputs("    //", stdout);</w:t>
      </w:r>
    </w:p>
    <w:p w14:paraId="27B34F1C" w14:textId="77777777" w:rsidR="004C62EF" w:rsidRDefault="004C62EF" w:rsidP="004C62EF">
      <w:pPr>
        <w:pStyle w:val="Code"/>
      </w:pPr>
      <w:r>
        <w:tab/>
      </w:r>
      <w:r>
        <w:tab/>
      </w:r>
      <w:r>
        <w:tab/>
      </w:r>
      <w:r>
        <w:tab/>
      </w:r>
      <w:r>
        <w:tab/>
        <w:t>}</w:t>
      </w:r>
    </w:p>
    <w:p w14:paraId="24EE9D85" w14:textId="77777777" w:rsidR="004C62EF" w:rsidRDefault="004C62EF" w:rsidP="004C62EF">
      <w:pPr>
        <w:pStyle w:val="Code"/>
      </w:pPr>
      <w:r>
        <w:tab/>
      </w:r>
      <w:r>
        <w:tab/>
      </w:r>
      <w:r>
        <w:tab/>
      </w:r>
      <w:r>
        <w:tab/>
      </w:r>
      <w:r>
        <w:tab/>
      </w:r>
    </w:p>
    <w:p w14:paraId="711DC191" w14:textId="77777777" w:rsidR="004C62EF" w:rsidRDefault="004C62EF" w:rsidP="004C62EF">
      <w:pPr>
        <w:pStyle w:val="Code"/>
      </w:pPr>
      <w:r>
        <w:tab/>
      </w:r>
      <w:r>
        <w:tab/>
      </w:r>
      <w:r>
        <w:tab/>
      </w:r>
      <w:r>
        <w:tab/>
      </w:r>
      <w:r>
        <w:tab/>
        <w:t>break;</w:t>
      </w:r>
    </w:p>
    <w:p w14:paraId="1D97D81B" w14:textId="77777777" w:rsidR="004C62EF" w:rsidRDefault="004C62EF" w:rsidP="004C62EF">
      <w:pPr>
        <w:pStyle w:val="Code"/>
      </w:pPr>
      <w:r>
        <w:tab/>
      </w:r>
      <w:r>
        <w:tab/>
      </w:r>
      <w:r>
        <w:tab/>
      </w:r>
      <w:r>
        <w:tab/>
      </w:r>
      <w:r>
        <w:tab/>
      </w:r>
    </w:p>
    <w:p w14:paraId="654A442C" w14:textId="77777777" w:rsidR="004C62EF" w:rsidRDefault="004C62EF" w:rsidP="004C62EF">
      <w:pPr>
        <w:pStyle w:val="Code"/>
      </w:pPr>
      <w:r>
        <w:tab/>
      </w:r>
      <w:r>
        <w:tab/>
      </w:r>
      <w:r>
        <w:tab/>
      </w:r>
      <w:r>
        <w:tab/>
        <w:t>case '4':</w:t>
      </w:r>
    </w:p>
    <w:p w14:paraId="6D2626F2" w14:textId="77777777" w:rsidR="004C62EF" w:rsidRDefault="004C62EF" w:rsidP="004C62EF">
      <w:pPr>
        <w:pStyle w:val="Code"/>
      </w:pPr>
      <w:r>
        <w:tab/>
      </w:r>
      <w:r>
        <w:tab/>
      </w:r>
      <w:r>
        <w:tab/>
      </w:r>
      <w:r>
        <w:tab/>
      </w:r>
      <w:r>
        <w:tab/>
        <w:t>if (i == 0 || i == 1)</w:t>
      </w:r>
    </w:p>
    <w:p w14:paraId="6BB0FF62" w14:textId="77777777" w:rsidR="004C62EF" w:rsidRDefault="004C62EF" w:rsidP="004C62EF">
      <w:pPr>
        <w:pStyle w:val="Code"/>
      </w:pPr>
      <w:r>
        <w:tab/>
      </w:r>
      <w:r>
        <w:tab/>
      </w:r>
      <w:r>
        <w:tab/>
      </w:r>
      <w:r>
        <w:tab/>
      </w:r>
      <w:r>
        <w:tab/>
        <w:t>{</w:t>
      </w:r>
    </w:p>
    <w:p w14:paraId="00423AFB" w14:textId="77777777" w:rsidR="004C62EF" w:rsidRDefault="004C62EF" w:rsidP="004C62EF">
      <w:pPr>
        <w:pStyle w:val="Code"/>
      </w:pPr>
      <w:r>
        <w:tab/>
      </w:r>
      <w:r>
        <w:tab/>
      </w:r>
      <w:r>
        <w:tab/>
      </w:r>
      <w:r>
        <w:tab/>
      </w:r>
      <w:r>
        <w:tab/>
      </w:r>
      <w:r>
        <w:tab/>
        <w:t>fputs("//  //", stdout);</w:t>
      </w:r>
    </w:p>
    <w:p w14:paraId="07DD63B6" w14:textId="77777777" w:rsidR="004C62EF" w:rsidRDefault="004C62EF" w:rsidP="004C62EF">
      <w:pPr>
        <w:pStyle w:val="Code"/>
      </w:pPr>
      <w:r>
        <w:tab/>
      </w:r>
      <w:r>
        <w:tab/>
      </w:r>
      <w:r>
        <w:tab/>
      </w:r>
      <w:r>
        <w:tab/>
      </w:r>
      <w:r>
        <w:tab/>
        <w:t>}</w:t>
      </w:r>
    </w:p>
    <w:p w14:paraId="5346FD42" w14:textId="77777777" w:rsidR="004C62EF" w:rsidRDefault="004C62EF" w:rsidP="004C62EF">
      <w:pPr>
        <w:pStyle w:val="Code"/>
      </w:pPr>
      <w:r>
        <w:tab/>
      </w:r>
      <w:r>
        <w:tab/>
      </w:r>
      <w:r>
        <w:tab/>
      </w:r>
      <w:r>
        <w:tab/>
      </w:r>
      <w:r>
        <w:tab/>
        <w:t>else if (i == 2)</w:t>
      </w:r>
    </w:p>
    <w:p w14:paraId="656EA169" w14:textId="77777777" w:rsidR="004C62EF" w:rsidRDefault="004C62EF" w:rsidP="004C62EF">
      <w:pPr>
        <w:pStyle w:val="Code"/>
      </w:pPr>
      <w:r>
        <w:tab/>
      </w:r>
      <w:r>
        <w:tab/>
      </w:r>
      <w:r>
        <w:tab/>
      </w:r>
      <w:r>
        <w:tab/>
      </w:r>
      <w:r>
        <w:tab/>
        <w:t>{</w:t>
      </w:r>
    </w:p>
    <w:p w14:paraId="60331EE5" w14:textId="77777777" w:rsidR="004C62EF" w:rsidRDefault="004C62EF" w:rsidP="004C62EF">
      <w:pPr>
        <w:pStyle w:val="Code"/>
      </w:pPr>
      <w:r>
        <w:tab/>
      </w:r>
      <w:r>
        <w:tab/>
      </w:r>
      <w:r>
        <w:tab/>
      </w:r>
      <w:r>
        <w:tab/>
      </w:r>
      <w:r>
        <w:tab/>
      </w:r>
      <w:r>
        <w:tab/>
        <w:t>fputs("//////", stdout);</w:t>
      </w:r>
    </w:p>
    <w:p w14:paraId="24352AA8" w14:textId="77777777" w:rsidR="004C62EF" w:rsidRDefault="004C62EF" w:rsidP="004C62EF">
      <w:pPr>
        <w:pStyle w:val="Code"/>
      </w:pPr>
      <w:r>
        <w:tab/>
      </w:r>
      <w:r>
        <w:tab/>
      </w:r>
      <w:r>
        <w:tab/>
      </w:r>
      <w:r>
        <w:tab/>
      </w:r>
      <w:r>
        <w:tab/>
        <w:t>}</w:t>
      </w:r>
    </w:p>
    <w:p w14:paraId="26B2455A" w14:textId="77777777" w:rsidR="004C62EF" w:rsidRDefault="004C62EF" w:rsidP="004C62EF">
      <w:pPr>
        <w:pStyle w:val="Code"/>
      </w:pPr>
      <w:r>
        <w:tab/>
      </w:r>
      <w:r>
        <w:tab/>
      </w:r>
      <w:r>
        <w:tab/>
      </w:r>
      <w:r>
        <w:tab/>
      </w:r>
      <w:r>
        <w:tab/>
        <w:t>else</w:t>
      </w:r>
    </w:p>
    <w:p w14:paraId="201B4AC4" w14:textId="77777777" w:rsidR="004C62EF" w:rsidRDefault="004C62EF" w:rsidP="004C62EF">
      <w:pPr>
        <w:pStyle w:val="Code"/>
      </w:pPr>
      <w:r>
        <w:tab/>
      </w:r>
      <w:r>
        <w:tab/>
      </w:r>
      <w:r>
        <w:tab/>
      </w:r>
      <w:r>
        <w:tab/>
      </w:r>
      <w:r>
        <w:tab/>
        <w:t>{</w:t>
      </w:r>
    </w:p>
    <w:p w14:paraId="520FF61A" w14:textId="77777777" w:rsidR="004C62EF" w:rsidRDefault="004C62EF" w:rsidP="004C62EF">
      <w:pPr>
        <w:pStyle w:val="Code"/>
      </w:pPr>
      <w:r>
        <w:tab/>
      </w:r>
      <w:r>
        <w:tab/>
      </w:r>
      <w:r>
        <w:tab/>
      </w:r>
      <w:r>
        <w:tab/>
      </w:r>
      <w:r>
        <w:tab/>
      </w:r>
      <w:r>
        <w:tab/>
        <w:t>fputs("    //", stdout);</w:t>
      </w:r>
    </w:p>
    <w:p w14:paraId="4961266D" w14:textId="77777777" w:rsidR="004C62EF" w:rsidRDefault="004C62EF" w:rsidP="004C62EF">
      <w:pPr>
        <w:pStyle w:val="Code"/>
      </w:pPr>
      <w:r>
        <w:tab/>
      </w:r>
      <w:r>
        <w:tab/>
      </w:r>
      <w:r>
        <w:tab/>
      </w:r>
      <w:r>
        <w:tab/>
      </w:r>
      <w:r>
        <w:tab/>
        <w:t>}</w:t>
      </w:r>
    </w:p>
    <w:p w14:paraId="2F0BFB6A" w14:textId="77777777" w:rsidR="004C62EF" w:rsidRDefault="004C62EF" w:rsidP="004C62EF">
      <w:pPr>
        <w:pStyle w:val="Code"/>
      </w:pPr>
      <w:r>
        <w:tab/>
      </w:r>
      <w:r>
        <w:tab/>
      </w:r>
      <w:r>
        <w:tab/>
      </w:r>
      <w:r>
        <w:tab/>
      </w:r>
      <w:r>
        <w:tab/>
      </w:r>
    </w:p>
    <w:p w14:paraId="79B8E6D9" w14:textId="77777777" w:rsidR="004C62EF" w:rsidRDefault="004C62EF" w:rsidP="004C62EF">
      <w:pPr>
        <w:pStyle w:val="Code"/>
      </w:pPr>
      <w:r>
        <w:tab/>
      </w:r>
      <w:r>
        <w:tab/>
      </w:r>
      <w:r>
        <w:tab/>
      </w:r>
      <w:r>
        <w:tab/>
      </w:r>
      <w:r>
        <w:tab/>
        <w:t>break;</w:t>
      </w:r>
    </w:p>
    <w:p w14:paraId="457D0EC3" w14:textId="77777777" w:rsidR="004C62EF" w:rsidRDefault="004C62EF" w:rsidP="004C62EF">
      <w:pPr>
        <w:pStyle w:val="Code"/>
      </w:pPr>
      <w:r>
        <w:tab/>
      </w:r>
      <w:r>
        <w:tab/>
      </w:r>
      <w:r>
        <w:tab/>
      </w:r>
      <w:r>
        <w:tab/>
      </w:r>
      <w:r>
        <w:tab/>
      </w:r>
    </w:p>
    <w:p w14:paraId="69AC3976" w14:textId="77777777" w:rsidR="004C62EF" w:rsidRDefault="004C62EF" w:rsidP="004C62EF">
      <w:pPr>
        <w:pStyle w:val="Code"/>
      </w:pPr>
      <w:r>
        <w:tab/>
      </w:r>
      <w:r>
        <w:tab/>
      </w:r>
      <w:r>
        <w:tab/>
      </w:r>
      <w:r>
        <w:tab/>
        <w:t>case '5':</w:t>
      </w:r>
    </w:p>
    <w:p w14:paraId="0F254FEB" w14:textId="77777777" w:rsidR="004C62EF" w:rsidRDefault="004C62EF" w:rsidP="004C62EF">
      <w:pPr>
        <w:pStyle w:val="Code"/>
      </w:pPr>
      <w:r>
        <w:tab/>
      </w:r>
      <w:r>
        <w:tab/>
      </w:r>
      <w:r>
        <w:tab/>
      </w:r>
      <w:r>
        <w:tab/>
      </w:r>
      <w:r>
        <w:tab/>
        <w:t>if (i == 3)</w:t>
      </w:r>
    </w:p>
    <w:p w14:paraId="25779B00" w14:textId="77777777" w:rsidR="004C62EF" w:rsidRDefault="004C62EF" w:rsidP="004C62EF">
      <w:pPr>
        <w:pStyle w:val="Code"/>
      </w:pPr>
      <w:r>
        <w:tab/>
      </w:r>
      <w:r>
        <w:tab/>
      </w:r>
      <w:r>
        <w:tab/>
      </w:r>
      <w:r>
        <w:tab/>
      </w:r>
      <w:r>
        <w:tab/>
        <w:t>{</w:t>
      </w:r>
    </w:p>
    <w:p w14:paraId="7882246A" w14:textId="77777777" w:rsidR="004C62EF" w:rsidRDefault="004C62EF" w:rsidP="004C62EF">
      <w:pPr>
        <w:pStyle w:val="Code"/>
      </w:pPr>
      <w:r>
        <w:lastRenderedPageBreak/>
        <w:tab/>
      </w:r>
      <w:r>
        <w:tab/>
      </w:r>
      <w:r>
        <w:tab/>
      </w:r>
      <w:r>
        <w:tab/>
      </w:r>
      <w:r>
        <w:tab/>
      </w:r>
      <w:r>
        <w:tab/>
        <w:t>fputs("    //", stdout);</w:t>
      </w:r>
    </w:p>
    <w:p w14:paraId="33BBF969" w14:textId="77777777" w:rsidR="004C62EF" w:rsidRDefault="004C62EF" w:rsidP="004C62EF">
      <w:pPr>
        <w:pStyle w:val="Code"/>
      </w:pPr>
      <w:r>
        <w:tab/>
      </w:r>
      <w:r>
        <w:tab/>
      </w:r>
      <w:r>
        <w:tab/>
      </w:r>
      <w:r>
        <w:tab/>
      </w:r>
      <w:r>
        <w:tab/>
        <w:t>}</w:t>
      </w:r>
    </w:p>
    <w:p w14:paraId="4D5BF135" w14:textId="77777777" w:rsidR="004C62EF" w:rsidRDefault="004C62EF" w:rsidP="004C62EF">
      <w:pPr>
        <w:pStyle w:val="Code"/>
      </w:pPr>
      <w:r>
        <w:tab/>
      </w:r>
      <w:r>
        <w:tab/>
      </w:r>
      <w:r>
        <w:tab/>
      </w:r>
      <w:r>
        <w:tab/>
      </w:r>
      <w:r>
        <w:tab/>
        <w:t>else if (i == 1)</w:t>
      </w:r>
    </w:p>
    <w:p w14:paraId="5B4163B5" w14:textId="77777777" w:rsidR="004C62EF" w:rsidRDefault="004C62EF" w:rsidP="004C62EF">
      <w:pPr>
        <w:pStyle w:val="Code"/>
      </w:pPr>
      <w:r>
        <w:tab/>
      </w:r>
      <w:r>
        <w:tab/>
      </w:r>
      <w:r>
        <w:tab/>
      </w:r>
      <w:r>
        <w:tab/>
      </w:r>
      <w:r>
        <w:tab/>
        <w:t>{</w:t>
      </w:r>
    </w:p>
    <w:p w14:paraId="769AEE58" w14:textId="77777777" w:rsidR="004C62EF" w:rsidRDefault="004C62EF" w:rsidP="004C62EF">
      <w:pPr>
        <w:pStyle w:val="Code"/>
      </w:pPr>
      <w:r>
        <w:tab/>
      </w:r>
      <w:r>
        <w:tab/>
      </w:r>
      <w:r>
        <w:tab/>
      </w:r>
      <w:r>
        <w:tab/>
      </w:r>
      <w:r>
        <w:tab/>
      </w:r>
      <w:r>
        <w:tab/>
        <w:t>fputs("//    ", stdout);</w:t>
      </w:r>
    </w:p>
    <w:p w14:paraId="30B68CC6" w14:textId="77777777" w:rsidR="004C62EF" w:rsidRDefault="004C62EF" w:rsidP="004C62EF">
      <w:pPr>
        <w:pStyle w:val="Code"/>
      </w:pPr>
      <w:r>
        <w:tab/>
      </w:r>
      <w:r>
        <w:tab/>
      </w:r>
      <w:r>
        <w:tab/>
      </w:r>
      <w:r>
        <w:tab/>
      </w:r>
      <w:r>
        <w:tab/>
        <w:t>}</w:t>
      </w:r>
    </w:p>
    <w:p w14:paraId="6643437F" w14:textId="77777777" w:rsidR="004C62EF" w:rsidRDefault="004C62EF" w:rsidP="004C62EF">
      <w:pPr>
        <w:pStyle w:val="Code"/>
      </w:pPr>
      <w:r>
        <w:tab/>
      </w:r>
      <w:r>
        <w:tab/>
      </w:r>
      <w:r>
        <w:tab/>
      </w:r>
      <w:r>
        <w:tab/>
      </w:r>
      <w:r>
        <w:tab/>
        <w:t>else</w:t>
      </w:r>
    </w:p>
    <w:p w14:paraId="3D81487D" w14:textId="77777777" w:rsidR="004C62EF" w:rsidRDefault="004C62EF" w:rsidP="004C62EF">
      <w:pPr>
        <w:pStyle w:val="Code"/>
      </w:pPr>
      <w:r>
        <w:tab/>
      </w:r>
      <w:r>
        <w:tab/>
      </w:r>
      <w:r>
        <w:tab/>
      </w:r>
      <w:r>
        <w:tab/>
      </w:r>
      <w:r>
        <w:tab/>
        <w:t>{</w:t>
      </w:r>
    </w:p>
    <w:p w14:paraId="23C6A5B9" w14:textId="77777777" w:rsidR="004C62EF" w:rsidRDefault="004C62EF" w:rsidP="004C62EF">
      <w:pPr>
        <w:pStyle w:val="Code"/>
      </w:pPr>
      <w:r>
        <w:tab/>
      </w:r>
      <w:r>
        <w:tab/>
      </w:r>
      <w:r>
        <w:tab/>
      </w:r>
      <w:r>
        <w:tab/>
      </w:r>
      <w:r>
        <w:tab/>
      </w:r>
      <w:r>
        <w:tab/>
        <w:t>fputs("//////", stdout);</w:t>
      </w:r>
    </w:p>
    <w:p w14:paraId="16D07A88" w14:textId="77777777" w:rsidR="004C62EF" w:rsidRDefault="004C62EF" w:rsidP="004C62EF">
      <w:pPr>
        <w:pStyle w:val="Code"/>
      </w:pPr>
      <w:r>
        <w:tab/>
      </w:r>
      <w:r>
        <w:tab/>
      </w:r>
      <w:r>
        <w:tab/>
      </w:r>
      <w:r>
        <w:tab/>
      </w:r>
      <w:r>
        <w:tab/>
        <w:t>}</w:t>
      </w:r>
    </w:p>
    <w:p w14:paraId="56F98274" w14:textId="77777777" w:rsidR="004C62EF" w:rsidRDefault="004C62EF" w:rsidP="004C62EF">
      <w:pPr>
        <w:pStyle w:val="Code"/>
      </w:pPr>
      <w:r>
        <w:tab/>
      </w:r>
      <w:r>
        <w:tab/>
      </w:r>
      <w:r>
        <w:tab/>
      </w:r>
      <w:r>
        <w:tab/>
      </w:r>
      <w:r>
        <w:tab/>
      </w:r>
    </w:p>
    <w:p w14:paraId="3D0E8E2F" w14:textId="77777777" w:rsidR="004C62EF" w:rsidRDefault="004C62EF" w:rsidP="004C62EF">
      <w:pPr>
        <w:pStyle w:val="Code"/>
      </w:pPr>
      <w:r>
        <w:tab/>
      </w:r>
      <w:r>
        <w:tab/>
      </w:r>
      <w:r>
        <w:tab/>
      </w:r>
      <w:r>
        <w:tab/>
      </w:r>
      <w:r>
        <w:tab/>
        <w:t>break;</w:t>
      </w:r>
    </w:p>
    <w:p w14:paraId="72716615" w14:textId="77777777" w:rsidR="004C62EF" w:rsidRDefault="004C62EF" w:rsidP="004C62EF">
      <w:pPr>
        <w:pStyle w:val="Code"/>
      </w:pPr>
      <w:r>
        <w:tab/>
      </w:r>
      <w:r>
        <w:tab/>
      </w:r>
      <w:r>
        <w:tab/>
      </w:r>
      <w:r>
        <w:tab/>
      </w:r>
      <w:r>
        <w:tab/>
      </w:r>
    </w:p>
    <w:p w14:paraId="036618A3" w14:textId="77777777" w:rsidR="004C62EF" w:rsidRDefault="004C62EF" w:rsidP="004C62EF">
      <w:pPr>
        <w:pStyle w:val="Code"/>
      </w:pPr>
      <w:r>
        <w:tab/>
      </w:r>
      <w:r>
        <w:tab/>
      </w:r>
      <w:r>
        <w:tab/>
      </w:r>
      <w:r>
        <w:tab/>
        <w:t>case '6':</w:t>
      </w:r>
    </w:p>
    <w:p w14:paraId="7ECBD2FE" w14:textId="77777777" w:rsidR="004C62EF" w:rsidRDefault="004C62EF" w:rsidP="004C62EF">
      <w:pPr>
        <w:pStyle w:val="Code"/>
      </w:pPr>
      <w:r>
        <w:tab/>
      </w:r>
      <w:r>
        <w:tab/>
      </w:r>
      <w:r>
        <w:tab/>
      </w:r>
      <w:r>
        <w:tab/>
      </w:r>
      <w:r>
        <w:tab/>
        <w:t>if (i == 3)</w:t>
      </w:r>
    </w:p>
    <w:p w14:paraId="6C6A59CD" w14:textId="77777777" w:rsidR="004C62EF" w:rsidRDefault="004C62EF" w:rsidP="004C62EF">
      <w:pPr>
        <w:pStyle w:val="Code"/>
      </w:pPr>
      <w:r>
        <w:tab/>
      </w:r>
      <w:r>
        <w:tab/>
      </w:r>
      <w:r>
        <w:tab/>
      </w:r>
      <w:r>
        <w:tab/>
      </w:r>
      <w:r>
        <w:tab/>
        <w:t>{</w:t>
      </w:r>
    </w:p>
    <w:p w14:paraId="4703ED4E" w14:textId="77777777" w:rsidR="004C62EF" w:rsidRDefault="004C62EF" w:rsidP="004C62EF">
      <w:pPr>
        <w:pStyle w:val="Code"/>
      </w:pPr>
      <w:r>
        <w:tab/>
      </w:r>
      <w:r>
        <w:tab/>
      </w:r>
      <w:r>
        <w:tab/>
      </w:r>
      <w:r>
        <w:tab/>
      </w:r>
      <w:r>
        <w:tab/>
      </w:r>
      <w:r>
        <w:tab/>
        <w:t>fputs("//  //", stdout);</w:t>
      </w:r>
    </w:p>
    <w:p w14:paraId="7CB3AF76" w14:textId="77777777" w:rsidR="004C62EF" w:rsidRDefault="004C62EF" w:rsidP="004C62EF">
      <w:pPr>
        <w:pStyle w:val="Code"/>
      </w:pPr>
      <w:r>
        <w:tab/>
      </w:r>
      <w:r>
        <w:tab/>
      </w:r>
      <w:r>
        <w:tab/>
      </w:r>
      <w:r>
        <w:tab/>
      </w:r>
      <w:r>
        <w:tab/>
        <w:t>}</w:t>
      </w:r>
    </w:p>
    <w:p w14:paraId="145F31D0" w14:textId="77777777" w:rsidR="004C62EF" w:rsidRDefault="004C62EF" w:rsidP="004C62EF">
      <w:pPr>
        <w:pStyle w:val="Code"/>
      </w:pPr>
      <w:r>
        <w:tab/>
      </w:r>
      <w:r>
        <w:tab/>
      </w:r>
      <w:r>
        <w:tab/>
      </w:r>
      <w:r>
        <w:tab/>
      </w:r>
      <w:r>
        <w:tab/>
        <w:t>else if (i == 1)</w:t>
      </w:r>
    </w:p>
    <w:p w14:paraId="2306BA6D" w14:textId="77777777" w:rsidR="004C62EF" w:rsidRDefault="004C62EF" w:rsidP="004C62EF">
      <w:pPr>
        <w:pStyle w:val="Code"/>
      </w:pPr>
      <w:r>
        <w:tab/>
      </w:r>
      <w:r>
        <w:tab/>
      </w:r>
      <w:r>
        <w:tab/>
      </w:r>
      <w:r>
        <w:tab/>
      </w:r>
      <w:r>
        <w:tab/>
        <w:t>{</w:t>
      </w:r>
    </w:p>
    <w:p w14:paraId="542AB479" w14:textId="77777777" w:rsidR="004C62EF" w:rsidRDefault="004C62EF" w:rsidP="004C62EF">
      <w:pPr>
        <w:pStyle w:val="Code"/>
      </w:pPr>
      <w:r>
        <w:tab/>
      </w:r>
      <w:r>
        <w:tab/>
      </w:r>
      <w:r>
        <w:tab/>
      </w:r>
      <w:r>
        <w:tab/>
      </w:r>
      <w:r>
        <w:tab/>
      </w:r>
      <w:r>
        <w:tab/>
        <w:t>fputs("//    ", stdout);</w:t>
      </w:r>
    </w:p>
    <w:p w14:paraId="055A6DBD" w14:textId="77777777" w:rsidR="004C62EF" w:rsidRDefault="004C62EF" w:rsidP="004C62EF">
      <w:pPr>
        <w:pStyle w:val="Code"/>
      </w:pPr>
      <w:r>
        <w:tab/>
      </w:r>
      <w:r>
        <w:tab/>
      </w:r>
      <w:r>
        <w:tab/>
      </w:r>
      <w:r>
        <w:tab/>
      </w:r>
      <w:r>
        <w:tab/>
        <w:t>}</w:t>
      </w:r>
    </w:p>
    <w:p w14:paraId="79308EB9" w14:textId="77777777" w:rsidR="004C62EF" w:rsidRDefault="004C62EF" w:rsidP="004C62EF">
      <w:pPr>
        <w:pStyle w:val="Code"/>
      </w:pPr>
      <w:r>
        <w:tab/>
      </w:r>
      <w:r>
        <w:tab/>
      </w:r>
      <w:r>
        <w:tab/>
      </w:r>
      <w:r>
        <w:tab/>
      </w:r>
      <w:r>
        <w:tab/>
        <w:t>else</w:t>
      </w:r>
    </w:p>
    <w:p w14:paraId="56E04FB5" w14:textId="77777777" w:rsidR="004C62EF" w:rsidRDefault="004C62EF" w:rsidP="004C62EF">
      <w:pPr>
        <w:pStyle w:val="Code"/>
      </w:pPr>
      <w:r>
        <w:tab/>
      </w:r>
      <w:r>
        <w:tab/>
      </w:r>
      <w:r>
        <w:tab/>
      </w:r>
      <w:r>
        <w:tab/>
      </w:r>
      <w:r>
        <w:tab/>
        <w:t>{</w:t>
      </w:r>
    </w:p>
    <w:p w14:paraId="765EC05F" w14:textId="77777777" w:rsidR="004C62EF" w:rsidRDefault="004C62EF" w:rsidP="004C62EF">
      <w:pPr>
        <w:pStyle w:val="Code"/>
      </w:pPr>
      <w:r>
        <w:tab/>
      </w:r>
      <w:r>
        <w:tab/>
      </w:r>
      <w:r>
        <w:tab/>
      </w:r>
      <w:r>
        <w:tab/>
      </w:r>
      <w:r>
        <w:tab/>
      </w:r>
      <w:r>
        <w:tab/>
        <w:t>fputs("//////", stdout);</w:t>
      </w:r>
    </w:p>
    <w:p w14:paraId="2C06F2C0" w14:textId="77777777" w:rsidR="004C62EF" w:rsidRDefault="004C62EF" w:rsidP="004C62EF">
      <w:pPr>
        <w:pStyle w:val="Code"/>
      </w:pPr>
      <w:r>
        <w:tab/>
      </w:r>
      <w:r>
        <w:tab/>
      </w:r>
      <w:r>
        <w:tab/>
      </w:r>
      <w:r>
        <w:tab/>
      </w:r>
      <w:r>
        <w:tab/>
        <w:t>}</w:t>
      </w:r>
    </w:p>
    <w:p w14:paraId="219B7B81" w14:textId="77777777" w:rsidR="004C62EF" w:rsidRDefault="004C62EF" w:rsidP="004C62EF">
      <w:pPr>
        <w:pStyle w:val="Code"/>
      </w:pPr>
      <w:r>
        <w:tab/>
      </w:r>
      <w:r>
        <w:tab/>
      </w:r>
      <w:r>
        <w:tab/>
      </w:r>
      <w:r>
        <w:tab/>
      </w:r>
      <w:r>
        <w:tab/>
      </w:r>
    </w:p>
    <w:p w14:paraId="64DDCFD7" w14:textId="77777777" w:rsidR="004C62EF" w:rsidRDefault="004C62EF" w:rsidP="004C62EF">
      <w:pPr>
        <w:pStyle w:val="Code"/>
      </w:pPr>
      <w:r>
        <w:tab/>
      </w:r>
      <w:r>
        <w:tab/>
      </w:r>
      <w:r>
        <w:tab/>
      </w:r>
      <w:r>
        <w:tab/>
      </w:r>
      <w:r>
        <w:tab/>
        <w:t>break;</w:t>
      </w:r>
    </w:p>
    <w:p w14:paraId="2C7B4BFD" w14:textId="77777777" w:rsidR="004C62EF" w:rsidRDefault="004C62EF" w:rsidP="004C62EF">
      <w:pPr>
        <w:pStyle w:val="Code"/>
      </w:pPr>
      <w:r>
        <w:tab/>
      </w:r>
      <w:r>
        <w:tab/>
      </w:r>
      <w:r>
        <w:tab/>
      </w:r>
      <w:r>
        <w:tab/>
      </w:r>
      <w:r>
        <w:tab/>
      </w:r>
    </w:p>
    <w:p w14:paraId="111EFD6F" w14:textId="77777777" w:rsidR="004C62EF" w:rsidRDefault="004C62EF" w:rsidP="004C62EF">
      <w:pPr>
        <w:pStyle w:val="Code"/>
      </w:pPr>
      <w:r>
        <w:tab/>
      </w:r>
      <w:r>
        <w:tab/>
      </w:r>
      <w:r>
        <w:tab/>
      </w:r>
      <w:r>
        <w:tab/>
        <w:t>case '7':</w:t>
      </w:r>
    </w:p>
    <w:p w14:paraId="6CED3A9A" w14:textId="77777777" w:rsidR="004C62EF" w:rsidRDefault="004C62EF" w:rsidP="004C62EF">
      <w:pPr>
        <w:pStyle w:val="Code"/>
      </w:pPr>
      <w:r>
        <w:tab/>
      </w:r>
      <w:r>
        <w:tab/>
      </w:r>
      <w:r>
        <w:tab/>
      </w:r>
      <w:r>
        <w:tab/>
      </w:r>
      <w:r>
        <w:tab/>
        <w:t>if (i == 0)</w:t>
      </w:r>
    </w:p>
    <w:p w14:paraId="63EE1763" w14:textId="77777777" w:rsidR="004C62EF" w:rsidRDefault="004C62EF" w:rsidP="004C62EF">
      <w:pPr>
        <w:pStyle w:val="Code"/>
      </w:pPr>
      <w:r>
        <w:tab/>
      </w:r>
      <w:r>
        <w:tab/>
      </w:r>
      <w:r>
        <w:tab/>
      </w:r>
      <w:r>
        <w:tab/>
      </w:r>
      <w:r>
        <w:tab/>
        <w:t>{</w:t>
      </w:r>
    </w:p>
    <w:p w14:paraId="40040B1B" w14:textId="77777777" w:rsidR="004C62EF" w:rsidRDefault="004C62EF" w:rsidP="004C62EF">
      <w:pPr>
        <w:pStyle w:val="Code"/>
      </w:pPr>
      <w:r>
        <w:tab/>
      </w:r>
      <w:r>
        <w:tab/>
      </w:r>
      <w:r>
        <w:tab/>
      </w:r>
      <w:r>
        <w:tab/>
      </w:r>
      <w:r>
        <w:tab/>
      </w:r>
      <w:r>
        <w:tab/>
        <w:t>fputs("//////", stdout);</w:t>
      </w:r>
    </w:p>
    <w:p w14:paraId="762AD1FD" w14:textId="77777777" w:rsidR="004C62EF" w:rsidRDefault="004C62EF" w:rsidP="004C62EF">
      <w:pPr>
        <w:pStyle w:val="Code"/>
      </w:pPr>
      <w:r>
        <w:tab/>
      </w:r>
      <w:r>
        <w:tab/>
      </w:r>
      <w:r>
        <w:tab/>
      </w:r>
      <w:r>
        <w:tab/>
      </w:r>
      <w:r>
        <w:tab/>
        <w:t>}</w:t>
      </w:r>
    </w:p>
    <w:p w14:paraId="63C6C62D" w14:textId="77777777" w:rsidR="004C62EF" w:rsidRDefault="004C62EF" w:rsidP="004C62EF">
      <w:pPr>
        <w:pStyle w:val="Code"/>
      </w:pPr>
      <w:r>
        <w:tab/>
      </w:r>
      <w:r>
        <w:tab/>
      </w:r>
      <w:r>
        <w:tab/>
      </w:r>
      <w:r>
        <w:tab/>
      </w:r>
      <w:r>
        <w:tab/>
        <w:t>else if (i == 1)</w:t>
      </w:r>
    </w:p>
    <w:p w14:paraId="5BADA282" w14:textId="77777777" w:rsidR="004C62EF" w:rsidRDefault="004C62EF" w:rsidP="004C62EF">
      <w:pPr>
        <w:pStyle w:val="Code"/>
      </w:pPr>
      <w:r>
        <w:tab/>
      </w:r>
      <w:r>
        <w:tab/>
      </w:r>
      <w:r>
        <w:tab/>
      </w:r>
      <w:r>
        <w:tab/>
      </w:r>
      <w:r>
        <w:tab/>
        <w:t>{</w:t>
      </w:r>
    </w:p>
    <w:p w14:paraId="2F40403A" w14:textId="77777777" w:rsidR="004C62EF" w:rsidRDefault="004C62EF" w:rsidP="004C62EF">
      <w:pPr>
        <w:pStyle w:val="Code"/>
      </w:pPr>
      <w:r>
        <w:tab/>
      </w:r>
      <w:r>
        <w:tab/>
      </w:r>
      <w:r>
        <w:tab/>
      </w:r>
      <w:r>
        <w:tab/>
      </w:r>
      <w:r>
        <w:tab/>
      </w:r>
      <w:r>
        <w:tab/>
        <w:t>fputs("    //", stdout);</w:t>
      </w:r>
    </w:p>
    <w:p w14:paraId="4EECB33B" w14:textId="77777777" w:rsidR="004C62EF" w:rsidRDefault="004C62EF" w:rsidP="004C62EF">
      <w:pPr>
        <w:pStyle w:val="Code"/>
      </w:pPr>
      <w:r>
        <w:tab/>
      </w:r>
      <w:r>
        <w:tab/>
      </w:r>
      <w:r>
        <w:tab/>
      </w:r>
      <w:r>
        <w:tab/>
      </w:r>
      <w:r>
        <w:tab/>
        <w:t>}</w:t>
      </w:r>
    </w:p>
    <w:p w14:paraId="69A4C72E" w14:textId="77777777" w:rsidR="004C62EF" w:rsidRDefault="004C62EF" w:rsidP="004C62EF">
      <w:pPr>
        <w:pStyle w:val="Code"/>
      </w:pPr>
      <w:r>
        <w:tab/>
      </w:r>
      <w:r>
        <w:tab/>
      </w:r>
      <w:r>
        <w:tab/>
      </w:r>
      <w:r>
        <w:tab/>
      </w:r>
      <w:r>
        <w:tab/>
        <w:t>else if (i == 2)</w:t>
      </w:r>
    </w:p>
    <w:p w14:paraId="717A2D5D" w14:textId="77777777" w:rsidR="004C62EF" w:rsidRDefault="004C62EF" w:rsidP="004C62EF">
      <w:pPr>
        <w:pStyle w:val="Code"/>
      </w:pPr>
      <w:r>
        <w:tab/>
      </w:r>
      <w:r>
        <w:tab/>
      </w:r>
      <w:r>
        <w:tab/>
      </w:r>
      <w:r>
        <w:tab/>
      </w:r>
      <w:r>
        <w:tab/>
        <w:t>{</w:t>
      </w:r>
    </w:p>
    <w:p w14:paraId="772B3A13" w14:textId="77777777" w:rsidR="004C62EF" w:rsidRDefault="004C62EF" w:rsidP="004C62EF">
      <w:pPr>
        <w:pStyle w:val="Code"/>
      </w:pPr>
      <w:r>
        <w:tab/>
      </w:r>
      <w:r>
        <w:tab/>
      </w:r>
      <w:r>
        <w:tab/>
      </w:r>
      <w:r>
        <w:tab/>
      </w:r>
      <w:r>
        <w:tab/>
      </w:r>
      <w:r>
        <w:tab/>
        <w:t>fputs("   // ", stdout);</w:t>
      </w:r>
    </w:p>
    <w:p w14:paraId="505FDD51" w14:textId="77777777" w:rsidR="004C62EF" w:rsidRDefault="004C62EF" w:rsidP="004C62EF">
      <w:pPr>
        <w:pStyle w:val="Code"/>
      </w:pPr>
      <w:r>
        <w:tab/>
      </w:r>
      <w:r>
        <w:tab/>
      </w:r>
      <w:r>
        <w:tab/>
      </w:r>
      <w:r>
        <w:tab/>
      </w:r>
      <w:r>
        <w:tab/>
        <w:t>}</w:t>
      </w:r>
    </w:p>
    <w:p w14:paraId="08BA545B" w14:textId="77777777" w:rsidR="004C62EF" w:rsidRDefault="004C62EF" w:rsidP="004C62EF">
      <w:pPr>
        <w:pStyle w:val="Code"/>
      </w:pPr>
      <w:r>
        <w:tab/>
      </w:r>
      <w:r>
        <w:tab/>
      </w:r>
      <w:r>
        <w:tab/>
      </w:r>
      <w:r>
        <w:tab/>
      </w:r>
      <w:r>
        <w:tab/>
        <w:t>else if (i == 3)</w:t>
      </w:r>
    </w:p>
    <w:p w14:paraId="6F42D80F" w14:textId="77777777" w:rsidR="004C62EF" w:rsidRDefault="004C62EF" w:rsidP="004C62EF">
      <w:pPr>
        <w:pStyle w:val="Code"/>
      </w:pPr>
      <w:r>
        <w:tab/>
      </w:r>
      <w:r>
        <w:tab/>
      </w:r>
      <w:r>
        <w:tab/>
      </w:r>
      <w:r>
        <w:tab/>
      </w:r>
      <w:r>
        <w:tab/>
        <w:t>{</w:t>
      </w:r>
    </w:p>
    <w:p w14:paraId="7267AFB5" w14:textId="77777777" w:rsidR="004C62EF" w:rsidRDefault="004C62EF" w:rsidP="004C62EF">
      <w:pPr>
        <w:pStyle w:val="Code"/>
      </w:pPr>
      <w:r>
        <w:tab/>
      </w:r>
      <w:r>
        <w:tab/>
      </w:r>
      <w:r>
        <w:tab/>
      </w:r>
      <w:r>
        <w:tab/>
      </w:r>
      <w:r>
        <w:tab/>
      </w:r>
      <w:r>
        <w:tab/>
        <w:t>fputs("  //  ", stdout);</w:t>
      </w:r>
    </w:p>
    <w:p w14:paraId="0ECCA120" w14:textId="77777777" w:rsidR="004C62EF" w:rsidRDefault="004C62EF" w:rsidP="004C62EF">
      <w:pPr>
        <w:pStyle w:val="Code"/>
      </w:pPr>
      <w:r>
        <w:tab/>
      </w:r>
      <w:r>
        <w:tab/>
      </w:r>
      <w:r>
        <w:tab/>
      </w:r>
      <w:r>
        <w:tab/>
      </w:r>
      <w:r>
        <w:tab/>
        <w:t>}</w:t>
      </w:r>
    </w:p>
    <w:p w14:paraId="5B4E1187" w14:textId="77777777" w:rsidR="004C62EF" w:rsidRDefault="004C62EF" w:rsidP="004C62EF">
      <w:pPr>
        <w:pStyle w:val="Code"/>
      </w:pPr>
      <w:r>
        <w:tab/>
      </w:r>
      <w:r>
        <w:tab/>
      </w:r>
      <w:r>
        <w:tab/>
      </w:r>
      <w:r>
        <w:tab/>
      </w:r>
      <w:r>
        <w:tab/>
        <w:t>else</w:t>
      </w:r>
    </w:p>
    <w:p w14:paraId="5D035E21" w14:textId="77777777" w:rsidR="004C62EF" w:rsidRDefault="004C62EF" w:rsidP="004C62EF">
      <w:pPr>
        <w:pStyle w:val="Code"/>
      </w:pPr>
      <w:r>
        <w:tab/>
      </w:r>
      <w:r>
        <w:tab/>
      </w:r>
      <w:r>
        <w:tab/>
      </w:r>
      <w:r>
        <w:tab/>
      </w:r>
      <w:r>
        <w:tab/>
        <w:t>{</w:t>
      </w:r>
    </w:p>
    <w:p w14:paraId="653EFC04" w14:textId="77777777" w:rsidR="004C62EF" w:rsidRDefault="004C62EF" w:rsidP="004C62EF">
      <w:pPr>
        <w:pStyle w:val="Code"/>
      </w:pPr>
      <w:r>
        <w:tab/>
      </w:r>
      <w:r>
        <w:tab/>
      </w:r>
      <w:r>
        <w:tab/>
      </w:r>
      <w:r>
        <w:tab/>
      </w:r>
      <w:r>
        <w:tab/>
      </w:r>
      <w:r>
        <w:tab/>
        <w:t>fputs(" //   ", stdout);</w:t>
      </w:r>
    </w:p>
    <w:p w14:paraId="3C57121A" w14:textId="77777777" w:rsidR="004C62EF" w:rsidRDefault="004C62EF" w:rsidP="004C62EF">
      <w:pPr>
        <w:pStyle w:val="Code"/>
      </w:pPr>
      <w:r>
        <w:tab/>
      </w:r>
      <w:r>
        <w:tab/>
      </w:r>
      <w:r>
        <w:tab/>
      </w:r>
      <w:r>
        <w:tab/>
      </w:r>
      <w:r>
        <w:tab/>
        <w:t>}</w:t>
      </w:r>
    </w:p>
    <w:p w14:paraId="735E3174" w14:textId="77777777" w:rsidR="004C62EF" w:rsidRDefault="004C62EF" w:rsidP="004C62EF">
      <w:pPr>
        <w:pStyle w:val="Code"/>
      </w:pPr>
      <w:r>
        <w:tab/>
      </w:r>
      <w:r>
        <w:tab/>
      </w:r>
      <w:r>
        <w:tab/>
      </w:r>
      <w:r>
        <w:tab/>
      </w:r>
      <w:r>
        <w:tab/>
      </w:r>
    </w:p>
    <w:p w14:paraId="7F9C3050" w14:textId="77777777" w:rsidR="004C62EF" w:rsidRDefault="004C62EF" w:rsidP="004C62EF">
      <w:pPr>
        <w:pStyle w:val="Code"/>
      </w:pPr>
      <w:r>
        <w:tab/>
      </w:r>
      <w:r>
        <w:tab/>
      </w:r>
      <w:r>
        <w:tab/>
      </w:r>
      <w:r>
        <w:tab/>
      </w:r>
      <w:r>
        <w:tab/>
        <w:t>break;</w:t>
      </w:r>
    </w:p>
    <w:p w14:paraId="25F672F6" w14:textId="77777777" w:rsidR="004C62EF" w:rsidRDefault="004C62EF" w:rsidP="004C62EF">
      <w:pPr>
        <w:pStyle w:val="Code"/>
      </w:pPr>
      <w:r>
        <w:tab/>
      </w:r>
      <w:r>
        <w:tab/>
      </w:r>
      <w:r>
        <w:tab/>
      </w:r>
      <w:r>
        <w:tab/>
      </w:r>
      <w:r>
        <w:tab/>
      </w:r>
    </w:p>
    <w:p w14:paraId="7AA5119E" w14:textId="77777777" w:rsidR="004C62EF" w:rsidRDefault="004C62EF" w:rsidP="004C62EF">
      <w:pPr>
        <w:pStyle w:val="Code"/>
      </w:pPr>
      <w:r>
        <w:tab/>
      </w:r>
      <w:r>
        <w:tab/>
      </w:r>
      <w:r>
        <w:tab/>
      </w:r>
      <w:r>
        <w:tab/>
        <w:t>case '8':</w:t>
      </w:r>
    </w:p>
    <w:p w14:paraId="29A1DAD4" w14:textId="77777777" w:rsidR="004C62EF" w:rsidRDefault="004C62EF" w:rsidP="004C62EF">
      <w:pPr>
        <w:pStyle w:val="Code"/>
      </w:pPr>
      <w:r>
        <w:tab/>
      </w:r>
      <w:r>
        <w:tab/>
      </w:r>
      <w:r>
        <w:tab/>
      </w:r>
      <w:r>
        <w:tab/>
      </w:r>
      <w:r>
        <w:tab/>
        <w:t>if (i % 2 == 0)</w:t>
      </w:r>
    </w:p>
    <w:p w14:paraId="4154B761" w14:textId="77777777" w:rsidR="004C62EF" w:rsidRDefault="004C62EF" w:rsidP="004C62EF">
      <w:pPr>
        <w:pStyle w:val="Code"/>
      </w:pPr>
      <w:r>
        <w:tab/>
      </w:r>
      <w:r>
        <w:tab/>
      </w:r>
      <w:r>
        <w:tab/>
      </w:r>
      <w:r>
        <w:tab/>
      </w:r>
      <w:r>
        <w:tab/>
        <w:t>{</w:t>
      </w:r>
    </w:p>
    <w:p w14:paraId="6A0BDF33" w14:textId="77777777" w:rsidR="004C62EF" w:rsidRDefault="004C62EF" w:rsidP="004C62EF">
      <w:pPr>
        <w:pStyle w:val="Code"/>
      </w:pPr>
      <w:r>
        <w:tab/>
      </w:r>
      <w:r>
        <w:tab/>
      </w:r>
      <w:r>
        <w:tab/>
      </w:r>
      <w:r>
        <w:tab/>
      </w:r>
      <w:r>
        <w:tab/>
      </w:r>
      <w:r>
        <w:tab/>
        <w:t>fputs("//////", stdout);</w:t>
      </w:r>
    </w:p>
    <w:p w14:paraId="647E94FF" w14:textId="77777777" w:rsidR="004C62EF" w:rsidRDefault="004C62EF" w:rsidP="004C62EF">
      <w:pPr>
        <w:pStyle w:val="Code"/>
      </w:pPr>
      <w:r>
        <w:tab/>
      </w:r>
      <w:r>
        <w:tab/>
      </w:r>
      <w:r>
        <w:tab/>
      </w:r>
      <w:r>
        <w:tab/>
      </w:r>
      <w:r>
        <w:tab/>
        <w:t>}</w:t>
      </w:r>
    </w:p>
    <w:p w14:paraId="6726E2EF" w14:textId="77777777" w:rsidR="004C62EF" w:rsidRDefault="004C62EF" w:rsidP="004C62EF">
      <w:pPr>
        <w:pStyle w:val="Code"/>
      </w:pPr>
      <w:r>
        <w:tab/>
      </w:r>
      <w:r>
        <w:tab/>
      </w:r>
      <w:r>
        <w:tab/>
      </w:r>
      <w:r>
        <w:tab/>
      </w:r>
      <w:r>
        <w:tab/>
        <w:t>else</w:t>
      </w:r>
    </w:p>
    <w:p w14:paraId="59DCE508" w14:textId="77777777" w:rsidR="004C62EF" w:rsidRDefault="004C62EF" w:rsidP="004C62EF">
      <w:pPr>
        <w:pStyle w:val="Code"/>
      </w:pPr>
      <w:r>
        <w:tab/>
      </w:r>
      <w:r>
        <w:tab/>
      </w:r>
      <w:r>
        <w:tab/>
      </w:r>
      <w:r>
        <w:tab/>
      </w:r>
      <w:r>
        <w:tab/>
        <w:t>{</w:t>
      </w:r>
    </w:p>
    <w:p w14:paraId="0A4B4791" w14:textId="77777777" w:rsidR="004C62EF" w:rsidRDefault="004C62EF" w:rsidP="004C62EF">
      <w:pPr>
        <w:pStyle w:val="Code"/>
      </w:pPr>
      <w:r>
        <w:tab/>
      </w:r>
      <w:r>
        <w:tab/>
      </w:r>
      <w:r>
        <w:tab/>
      </w:r>
      <w:r>
        <w:tab/>
      </w:r>
      <w:r>
        <w:tab/>
      </w:r>
      <w:r>
        <w:tab/>
        <w:t>fputs("//  //", stdout);</w:t>
      </w:r>
    </w:p>
    <w:p w14:paraId="0505291F" w14:textId="77777777" w:rsidR="004C62EF" w:rsidRDefault="004C62EF" w:rsidP="004C62EF">
      <w:pPr>
        <w:pStyle w:val="Code"/>
      </w:pPr>
      <w:r>
        <w:tab/>
      </w:r>
      <w:r>
        <w:tab/>
      </w:r>
      <w:r>
        <w:tab/>
      </w:r>
      <w:r>
        <w:tab/>
      </w:r>
      <w:r>
        <w:tab/>
        <w:t>}</w:t>
      </w:r>
    </w:p>
    <w:p w14:paraId="32073A84" w14:textId="77777777" w:rsidR="004C62EF" w:rsidRDefault="004C62EF" w:rsidP="004C62EF">
      <w:pPr>
        <w:pStyle w:val="Code"/>
      </w:pPr>
      <w:r>
        <w:tab/>
      </w:r>
      <w:r>
        <w:tab/>
      </w:r>
      <w:r>
        <w:tab/>
      </w:r>
      <w:r>
        <w:tab/>
      </w:r>
      <w:r>
        <w:tab/>
      </w:r>
    </w:p>
    <w:p w14:paraId="5A5CB2E4" w14:textId="77777777" w:rsidR="004C62EF" w:rsidRDefault="004C62EF" w:rsidP="004C62EF">
      <w:pPr>
        <w:pStyle w:val="Code"/>
      </w:pPr>
      <w:r>
        <w:tab/>
      </w:r>
      <w:r>
        <w:tab/>
      </w:r>
      <w:r>
        <w:tab/>
      </w:r>
      <w:r>
        <w:tab/>
      </w:r>
      <w:r>
        <w:tab/>
        <w:t>break;</w:t>
      </w:r>
    </w:p>
    <w:p w14:paraId="3147C5F9" w14:textId="77777777" w:rsidR="004C62EF" w:rsidRDefault="004C62EF" w:rsidP="004C62EF">
      <w:pPr>
        <w:pStyle w:val="Code"/>
      </w:pPr>
      <w:r>
        <w:tab/>
      </w:r>
      <w:r>
        <w:tab/>
      </w:r>
      <w:r>
        <w:tab/>
      </w:r>
      <w:r>
        <w:tab/>
      </w:r>
      <w:r>
        <w:tab/>
      </w:r>
    </w:p>
    <w:p w14:paraId="29829F93" w14:textId="77777777" w:rsidR="004C62EF" w:rsidRDefault="004C62EF" w:rsidP="004C62EF">
      <w:pPr>
        <w:pStyle w:val="Code"/>
      </w:pPr>
      <w:r>
        <w:tab/>
      </w:r>
      <w:r>
        <w:tab/>
      </w:r>
      <w:r>
        <w:tab/>
      </w:r>
      <w:r>
        <w:tab/>
        <w:t>case '9':</w:t>
      </w:r>
    </w:p>
    <w:p w14:paraId="13309423" w14:textId="77777777" w:rsidR="004C62EF" w:rsidRDefault="004C62EF" w:rsidP="004C62EF">
      <w:pPr>
        <w:pStyle w:val="Code"/>
      </w:pPr>
      <w:r>
        <w:tab/>
      </w:r>
      <w:r>
        <w:tab/>
      </w:r>
      <w:r>
        <w:tab/>
      </w:r>
      <w:r>
        <w:tab/>
      </w:r>
      <w:r>
        <w:tab/>
        <w:t>if (i % 2 == 0)</w:t>
      </w:r>
    </w:p>
    <w:p w14:paraId="49AFAC00" w14:textId="77777777" w:rsidR="004C62EF" w:rsidRDefault="004C62EF" w:rsidP="004C62EF">
      <w:pPr>
        <w:pStyle w:val="Code"/>
      </w:pPr>
      <w:r>
        <w:tab/>
      </w:r>
      <w:r>
        <w:tab/>
      </w:r>
      <w:r>
        <w:tab/>
      </w:r>
      <w:r>
        <w:tab/>
      </w:r>
      <w:r>
        <w:tab/>
        <w:t>{</w:t>
      </w:r>
    </w:p>
    <w:p w14:paraId="7366590F" w14:textId="77777777" w:rsidR="004C62EF" w:rsidRDefault="004C62EF" w:rsidP="004C62EF">
      <w:pPr>
        <w:pStyle w:val="Code"/>
      </w:pPr>
      <w:r>
        <w:lastRenderedPageBreak/>
        <w:tab/>
      </w:r>
      <w:r>
        <w:tab/>
      </w:r>
      <w:r>
        <w:tab/>
      </w:r>
      <w:r>
        <w:tab/>
      </w:r>
      <w:r>
        <w:tab/>
      </w:r>
      <w:r>
        <w:tab/>
        <w:t>fputs("//////", stdout);</w:t>
      </w:r>
    </w:p>
    <w:p w14:paraId="38738538" w14:textId="77777777" w:rsidR="004C62EF" w:rsidRDefault="004C62EF" w:rsidP="004C62EF">
      <w:pPr>
        <w:pStyle w:val="Code"/>
      </w:pPr>
      <w:r>
        <w:tab/>
      </w:r>
      <w:r>
        <w:tab/>
      </w:r>
      <w:r>
        <w:tab/>
      </w:r>
      <w:r>
        <w:tab/>
      </w:r>
      <w:r>
        <w:tab/>
        <w:t>}</w:t>
      </w:r>
    </w:p>
    <w:p w14:paraId="42CA770E" w14:textId="77777777" w:rsidR="004C62EF" w:rsidRDefault="004C62EF" w:rsidP="004C62EF">
      <w:pPr>
        <w:pStyle w:val="Code"/>
      </w:pPr>
      <w:r>
        <w:tab/>
      </w:r>
      <w:r>
        <w:tab/>
      </w:r>
      <w:r>
        <w:tab/>
      </w:r>
      <w:r>
        <w:tab/>
      </w:r>
      <w:r>
        <w:tab/>
        <w:t>else if (i == 1)</w:t>
      </w:r>
    </w:p>
    <w:p w14:paraId="6C463963" w14:textId="77777777" w:rsidR="004C62EF" w:rsidRDefault="004C62EF" w:rsidP="004C62EF">
      <w:pPr>
        <w:pStyle w:val="Code"/>
      </w:pPr>
      <w:r>
        <w:tab/>
      </w:r>
      <w:r>
        <w:tab/>
      </w:r>
      <w:r>
        <w:tab/>
      </w:r>
      <w:r>
        <w:tab/>
      </w:r>
      <w:r>
        <w:tab/>
        <w:t>{</w:t>
      </w:r>
    </w:p>
    <w:p w14:paraId="5D147AFB" w14:textId="77777777" w:rsidR="004C62EF" w:rsidRDefault="004C62EF" w:rsidP="004C62EF">
      <w:pPr>
        <w:pStyle w:val="Code"/>
      </w:pPr>
      <w:r>
        <w:tab/>
      </w:r>
      <w:r>
        <w:tab/>
      </w:r>
      <w:r>
        <w:tab/>
      </w:r>
      <w:r>
        <w:tab/>
      </w:r>
      <w:r>
        <w:tab/>
      </w:r>
      <w:r>
        <w:tab/>
        <w:t>fputs("//  //", stdout);</w:t>
      </w:r>
    </w:p>
    <w:p w14:paraId="75BEDE4D" w14:textId="77777777" w:rsidR="004C62EF" w:rsidRDefault="004C62EF" w:rsidP="004C62EF">
      <w:pPr>
        <w:pStyle w:val="Code"/>
      </w:pPr>
      <w:r>
        <w:tab/>
      </w:r>
      <w:r>
        <w:tab/>
      </w:r>
      <w:r>
        <w:tab/>
      </w:r>
      <w:r>
        <w:tab/>
      </w:r>
      <w:r>
        <w:tab/>
        <w:t>}</w:t>
      </w:r>
    </w:p>
    <w:p w14:paraId="36631820" w14:textId="77777777" w:rsidR="004C62EF" w:rsidRDefault="004C62EF" w:rsidP="004C62EF">
      <w:pPr>
        <w:pStyle w:val="Code"/>
      </w:pPr>
      <w:r>
        <w:tab/>
      </w:r>
      <w:r>
        <w:tab/>
      </w:r>
      <w:r>
        <w:tab/>
      </w:r>
      <w:r>
        <w:tab/>
      </w:r>
      <w:r>
        <w:tab/>
        <w:t>else</w:t>
      </w:r>
    </w:p>
    <w:p w14:paraId="12A149B0" w14:textId="77777777" w:rsidR="004C62EF" w:rsidRDefault="004C62EF" w:rsidP="004C62EF">
      <w:pPr>
        <w:pStyle w:val="Code"/>
      </w:pPr>
      <w:r>
        <w:tab/>
      </w:r>
      <w:r>
        <w:tab/>
      </w:r>
      <w:r>
        <w:tab/>
      </w:r>
      <w:r>
        <w:tab/>
      </w:r>
      <w:r>
        <w:tab/>
        <w:t>{</w:t>
      </w:r>
    </w:p>
    <w:p w14:paraId="5094920B" w14:textId="77777777" w:rsidR="004C62EF" w:rsidRDefault="004C62EF" w:rsidP="004C62EF">
      <w:pPr>
        <w:pStyle w:val="Code"/>
      </w:pPr>
      <w:r>
        <w:tab/>
      </w:r>
      <w:r>
        <w:tab/>
      </w:r>
      <w:r>
        <w:tab/>
      </w:r>
      <w:r>
        <w:tab/>
      </w:r>
      <w:r>
        <w:tab/>
      </w:r>
      <w:r>
        <w:tab/>
        <w:t>fputs("    //", stdout);</w:t>
      </w:r>
    </w:p>
    <w:p w14:paraId="6EB3972B" w14:textId="77777777" w:rsidR="004C62EF" w:rsidRDefault="004C62EF" w:rsidP="004C62EF">
      <w:pPr>
        <w:pStyle w:val="Code"/>
      </w:pPr>
      <w:r>
        <w:tab/>
      </w:r>
      <w:r>
        <w:tab/>
      </w:r>
      <w:r>
        <w:tab/>
      </w:r>
      <w:r>
        <w:tab/>
      </w:r>
      <w:r>
        <w:tab/>
        <w:t>}</w:t>
      </w:r>
    </w:p>
    <w:p w14:paraId="7ABB5164" w14:textId="77777777" w:rsidR="004C62EF" w:rsidRDefault="004C62EF" w:rsidP="004C62EF">
      <w:pPr>
        <w:pStyle w:val="Code"/>
      </w:pPr>
      <w:r>
        <w:tab/>
      </w:r>
      <w:r>
        <w:tab/>
      </w:r>
      <w:r>
        <w:tab/>
      </w:r>
      <w:r>
        <w:tab/>
      </w:r>
      <w:r>
        <w:tab/>
      </w:r>
    </w:p>
    <w:p w14:paraId="7F2E646F" w14:textId="77777777" w:rsidR="004C62EF" w:rsidRDefault="004C62EF" w:rsidP="004C62EF">
      <w:pPr>
        <w:pStyle w:val="Code"/>
      </w:pPr>
      <w:r>
        <w:tab/>
      </w:r>
      <w:r>
        <w:tab/>
      </w:r>
      <w:r>
        <w:tab/>
      </w:r>
      <w:r>
        <w:tab/>
      </w:r>
      <w:r>
        <w:tab/>
        <w:t>break;</w:t>
      </w:r>
    </w:p>
    <w:p w14:paraId="31CFE0F3" w14:textId="77777777" w:rsidR="004C62EF" w:rsidRDefault="004C62EF" w:rsidP="004C62EF">
      <w:pPr>
        <w:pStyle w:val="Code"/>
      </w:pPr>
      <w:r>
        <w:tab/>
      </w:r>
      <w:r>
        <w:tab/>
      </w:r>
      <w:r>
        <w:tab/>
      </w:r>
      <w:r>
        <w:tab/>
      </w:r>
      <w:r>
        <w:tab/>
      </w:r>
    </w:p>
    <w:p w14:paraId="0EF5900A" w14:textId="77777777" w:rsidR="004C62EF" w:rsidRDefault="004C62EF" w:rsidP="004C62EF">
      <w:pPr>
        <w:pStyle w:val="Code"/>
      </w:pPr>
      <w:r>
        <w:tab/>
      </w:r>
      <w:r>
        <w:tab/>
      </w:r>
      <w:r>
        <w:tab/>
      </w:r>
      <w:r>
        <w:tab/>
        <w:t>case '0':</w:t>
      </w:r>
    </w:p>
    <w:p w14:paraId="7DA3873A" w14:textId="77777777" w:rsidR="004C62EF" w:rsidRDefault="004C62EF" w:rsidP="004C62EF">
      <w:pPr>
        <w:pStyle w:val="Code"/>
      </w:pPr>
      <w:r>
        <w:tab/>
      </w:r>
      <w:r>
        <w:tab/>
      </w:r>
      <w:r>
        <w:tab/>
      </w:r>
      <w:r>
        <w:tab/>
      </w:r>
      <w:r>
        <w:tab/>
        <w:t>if (i == 0 || i == 4)</w:t>
      </w:r>
    </w:p>
    <w:p w14:paraId="0587B3BC" w14:textId="77777777" w:rsidR="004C62EF" w:rsidRDefault="004C62EF" w:rsidP="004C62EF">
      <w:pPr>
        <w:pStyle w:val="Code"/>
      </w:pPr>
      <w:r>
        <w:tab/>
      </w:r>
      <w:r>
        <w:tab/>
      </w:r>
      <w:r>
        <w:tab/>
      </w:r>
      <w:r>
        <w:tab/>
      </w:r>
      <w:r>
        <w:tab/>
        <w:t>{</w:t>
      </w:r>
    </w:p>
    <w:p w14:paraId="4206E9EB" w14:textId="77777777" w:rsidR="004C62EF" w:rsidRDefault="004C62EF" w:rsidP="004C62EF">
      <w:pPr>
        <w:pStyle w:val="Code"/>
      </w:pPr>
      <w:r>
        <w:tab/>
      </w:r>
      <w:r>
        <w:tab/>
      </w:r>
      <w:r>
        <w:tab/>
      </w:r>
      <w:r>
        <w:tab/>
      </w:r>
      <w:r>
        <w:tab/>
      </w:r>
      <w:r>
        <w:tab/>
        <w:t>fputs("//////", stdout);</w:t>
      </w:r>
    </w:p>
    <w:p w14:paraId="1E48C62C" w14:textId="77777777" w:rsidR="004C62EF" w:rsidRDefault="004C62EF" w:rsidP="004C62EF">
      <w:pPr>
        <w:pStyle w:val="Code"/>
      </w:pPr>
      <w:r>
        <w:tab/>
      </w:r>
      <w:r>
        <w:tab/>
      </w:r>
      <w:r>
        <w:tab/>
      </w:r>
      <w:r>
        <w:tab/>
      </w:r>
      <w:r>
        <w:tab/>
        <w:t>}</w:t>
      </w:r>
    </w:p>
    <w:p w14:paraId="68E74BBE" w14:textId="77777777" w:rsidR="004C62EF" w:rsidRDefault="004C62EF" w:rsidP="004C62EF">
      <w:pPr>
        <w:pStyle w:val="Code"/>
      </w:pPr>
      <w:r>
        <w:tab/>
      </w:r>
      <w:r>
        <w:tab/>
      </w:r>
      <w:r>
        <w:tab/>
      </w:r>
      <w:r>
        <w:tab/>
      </w:r>
      <w:r>
        <w:tab/>
        <w:t>else</w:t>
      </w:r>
    </w:p>
    <w:p w14:paraId="0C5195FD" w14:textId="77777777" w:rsidR="004C62EF" w:rsidRDefault="004C62EF" w:rsidP="004C62EF">
      <w:pPr>
        <w:pStyle w:val="Code"/>
      </w:pPr>
      <w:r>
        <w:tab/>
      </w:r>
      <w:r>
        <w:tab/>
      </w:r>
      <w:r>
        <w:tab/>
      </w:r>
      <w:r>
        <w:tab/>
      </w:r>
      <w:r>
        <w:tab/>
        <w:t>{</w:t>
      </w:r>
    </w:p>
    <w:p w14:paraId="30F3B5D8" w14:textId="77777777" w:rsidR="004C62EF" w:rsidRDefault="004C62EF" w:rsidP="004C62EF">
      <w:pPr>
        <w:pStyle w:val="Code"/>
      </w:pPr>
      <w:r>
        <w:tab/>
      </w:r>
      <w:r>
        <w:tab/>
      </w:r>
      <w:r>
        <w:tab/>
      </w:r>
      <w:r>
        <w:tab/>
      </w:r>
      <w:r>
        <w:tab/>
      </w:r>
      <w:r>
        <w:tab/>
        <w:t>fputs("//  //", stdout);</w:t>
      </w:r>
    </w:p>
    <w:p w14:paraId="1093FC62" w14:textId="77777777" w:rsidR="004C62EF" w:rsidRDefault="004C62EF" w:rsidP="004C62EF">
      <w:pPr>
        <w:pStyle w:val="Code"/>
      </w:pPr>
      <w:r>
        <w:tab/>
      </w:r>
      <w:r>
        <w:tab/>
      </w:r>
      <w:r>
        <w:tab/>
      </w:r>
      <w:r>
        <w:tab/>
      </w:r>
      <w:r>
        <w:tab/>
        <w:t>}</w:t>
      </w:r>
    </w:p>
    <w:p w14:paraId="1845F812" w14:textId="77777777" w:rsidR="004C62EF" w:rsidRDefault="004C62EF" w:rsidP="004C62EF">
      <w:pPr>
        <w:pStyle w:val="Code"/>
      </w:pPr>
      <w:r>
        <w:tab/>
      </w:r>
      <w:r>
        <w:tab/>
      </w:r>
      <w:r>
        <w:tab/>
      </w:r>
      <w:r>
        <w:tab/>
      </w:r>
      <w:r>
        <w:tab/>
      </w:r>
    </w:p>
    <w:p w14:paraId="4F4A946B" w14:textId="77777777" w:rsidR="004C62EF" w:rsidRDefault="004C62EF" w:rsidP="004C62EF">
      <w:pPr>
        <w:pStyle w:val="Code"/>
      </w:pPr>
      <w:r>
        <w:tab/>
      </w:r>
      <w:r>
        <w:tab/>
      </w:r>
      <w:r>
        <w:tab/>
      </w:r>
      <w:r>
        <w:tab/>
      </w:r>
      <w:r>
        <w:tab/>
        <w:t>break;</w:t>
      </w:r>
    </w:p>
    <w:p w14:paraId="7B2CAA74" w14:textId="77777777" w:rsidR="004C62EF" w:rsidRDefault="004C62EF" w:rsidP="004C62EF">
      <w:pPr>
        <w:pStyle w:val="Code"/>
      </w:pPr>
      <w:r>
        <w:tab/>
      </w:r>
      <w:r>
        <w:tab/>
      </w:r>
      <w:r>
        <w:tab/>
      </w:r>
      <w:r>
        <w:tab/>
      </w:r>
      <w:r>
        <w:tab/>
      </w:r>
    </w:p>
    <w:p w14:paraId="7B941F52" w14:textId="77777777" w:rsidR="004C62EF" w:rsidRDefault="004C62EF" w:rsidP="004C62EF">
      <w:pPr>
        <w:pStyle w:val="Code"/>
      </w:pPr>
      <w:r>
        <w:tab/>
      </w:r>
      <w:r>
        <w:tab/>
      </w:r>
      <w:r>
        <w:tab/>
      </w:r>
      <w:r>
        <w:tab/>
        <w:t>case '!':</w:t>
      </w:r>
    </w:p>
    <w:p w14:paraId="7C827E4D" w14:textId="77777777" w:rsidR="004C62EF" w:rsidRDefault="004C62EF" w:rsidP="004C62EF">
      <w:pPr>
        <w:pStyle w:val="Code"/>
      </w:pPr>
      <w:r>
        <w:tab/>
      </w:r>
      <w:r>
        <w:tab/>
      </w:r>
      <w:r>
        <w:tab/>
      </w:r>
      <w:r>
        <w:tab/>
      </w:r>
      <w:r>
        <w:tab/>
        <w:t>if (i == 3)</w:t>
      </w:r>
    </w:p>
    <w:p w14:paraId="3534575E" w14:textId="77777777" w:rsidR="004C62EF" w:rsidRDefault="004C62EF" w:rsidP="004C62EF">
      <w:pPr>
        <w:pStyle w:val="Code"/>
      </w:pPr>
      <w:r>
        <w:tab/>
      </w:r>
      <w:r>
        <w:tab/>
      </w:r>
      <w:r>
        <w:tab/>
      </w:r>
      <w:r>
        <w:tab/>
      </w:r>
      <w:r>
        <w:tab/>
        <w:t>{</w:t>
      </w:r>
    </w:p>
    <w:p w14:paraId="340893AE" w14:textId="77777777" w:rsidR="004C62EF" w:rsidRDefault="004C62EF" w:rsidP="004C62EF">
      <w:pPr>
        <w:pStyle w:val="Code"/>
      </w:pPr>
      <w:r>
        <w:tab/>
      </w:r>
      <w:r>
        <w:tab/>
      </w:r>
      <w:r>
        <w:tab/>
      </w:r>
      <w:r>
        <w:tab/>
      </w:r>
      <w:r>
        <w:tab/>
      </w:r>
      <w:r>
        <w:tab/>
        <w:t>fputs("  ", stdout);</w:t>
      </w:r>
    </w:p>
    <w:p w14:paraId="48164E94" w14:textId="77777777" w:rsidR="004C62EF" w:rsidRDefault="004C62EF" w:rsidP="004C62EF">
      <w:pPr>
        <w:pStyle w:val="Code"/>
      </w:pPr>
      <w:r>
        <w:tab/>
      </w:r>
      <w:r>
        <w:tab/>
      </w:r>
      <w:r>
        <w:tab/>
      </w:r>
      <w:r>
        <w:tab/>
      </w:r>
      <w:r>
        <w:tab/>
        <w:t>}</w:t>
      </w:r>
    </w:p>
    <w:p w14:paraId="1AD171D6" w14:textId="77777777" w:rsidR="004C62EF" w:rsidRDefault="004C62EF" w:rsidP="004C62EF">
      <w:pPr>
        <w:pStyle w:val="Code"/>
      </w:pPr>
      <w:r>
        <w:tab/>
      </w:r>
      <w:r>
        <w:tab/>
      </w:r>
      <w:r>
        <w:tab/>
      </w:r>
      <w:r>
        <w:tab/>
      </w:r>
      <w:r>
        <w:tab/>
        <w:t>else</w:t>
      </w:r>
    </w:p>
    <w:p w14:paraId="7008F20F" w14:textId="77777777" w:rsidR="004C62EF" w:rsidRDefault="004C62EF" w:rsidP="004C62EF">
      <w:pPr>
        <w:pStyle w:val="Code"/>
      </w:pPr>
      <w:r>
        <w:tab/>
      </w:r>
      <w:r>
        <w:tab/>
      </w:r>
      <w:r>
        <w:tab/>
      </w:r>
      <w:r>
        <w:tab/>
      </w:r>
      <w:r>
        <w:tab/>
        <w:t>{</w:t>
      </w:r>
    </w:p>
    <w:p w14:paraId="223B290E" w14:textId="77777777" w:rsidR="004C62EF" w:rsidRDefault="004C62EF" w:rsidP="004C62EF">
      <w:pPr>
        <w:pStyle w:val="Code"/>
      </w:pPr>
      <w:r>
        <w:tab/>
      </w:r>
      <w:r>
        <w:tab/>
      </w:r>
      <w:r>
        <w:tab/>
      </w:r>
      <w:r>
        <w:tab/>
      </w:r>
      <w:r>
        <w:tab/>
      </w:r>
      <w:r>
        <w:tab/>
        <w:t>fputs("//", stdout);</w:t>
      </w:r>
    </w:p>
    <w:p w14:paraId="52A2BE73" w14:textId="77777777" w:rsidR="004C62EF" w:rsidRDefault="004C62EF" w:rsidP="004C62EF">
      <w:pPr>
        <w:pStyle w:val="Code"/>
      </w:pPr>
      <w:r>
        <w:tab/>
      </w:r>
      <w:r>
        <w:tab/>
      </w:r>
      <w:r>
        <w:tab/>
      </w:r>
      <w:r>
        <w:tab/>
      </w:r>
      <w:r>
        <w:tab/>
        <w:t>}</w:t>
      </w:r>
    </w:p>
    <w:p w14:paraId="48711CBD" w14:textId="77777777" w:rsidR="004C62EF" w:rsidRDefault="004C62EF" w:rsidP="004C62EF">
      <w:pPr>
        <w:pStyle w:val="Code"/>
      </w:pPr>
      <w:r>
        <w:tab/>
      </w:r>
      <w:r>
        <w:tab/>
      </w:r>
      <w:r>
        <w:tab/>
      </w:r>
      <w:r>
        <w:tab/>
      </w:r>
      <w:r>
        <w:tab/>
      </w:r>
    </w:p>
    <w:p w14:paraId="36686C22" w14:textId="77777777" w:rsidR="004C62EF" w:rsidRDefault="004C62EF" w:rsidP="004C62EF">
      <w:pPr>
        <w:pStyle w:val="Code"/>
      </w:pPr>
      <w:r>
        <w:tab/>
      </w:r>
      <w:r>
        <w:tab/>
      </w:r>
      <w:r>
        <w:tab/>
      </w:r>
      <w:r>
        <w:tab/>
      </w:r>
      <w:r>
        <w:tab/>
        <w:t>break;</w:t>
      </w:r>
    </w:p>
    <w:p w14:paraId="5F091649" w14:textId="77777777" w:rsidR="004C62EF" w:rsidRDefault="004C62EF" w:rsidP="004C62EF">
      <w:pPr>
        <w:pStyle w:val="Code"/>
      </w:pPr>
      <w:r>
        <w:tab/>
      </w:r>
      <w:r>
        <w:tab/>
      </w:r>
      <w:r>
        <w:tab/>
      </w:r>
      <w:r>
        <w:tab/>
      </w:r>
      <w:r>
        <w:tab/>
      </w:r>
    </w:p>
    <w:p w14:paraId="7AA8E8B9" w14:textId="77777777" w:rsidR="004C62EF" w:rsidRDefault="004C62EF" w:rsidP="004C62EF">
      <w:pPr>
        <w:pStyle w:val="Code"/>
      </w:pPr>
      <w:r>
        <w:tab/>
      </w:r>
      <w:r>
        <w:tab/>
      </w:r>
      <w:r>
        <w:tab/>
      </w:r>
      <w:r>
        <w:tab/>
        <w:t>default:</w:t>
      </w:r>
    </w:p>
    <w:p w14:paraId="3CF50B3A" w14:textId="77777777" w:rsidR="004C62EF" w:rsidRDefault="004C62EF" w:rsidP="004C62EF">
      <w:pPr>
        <w:pStyle w:val="Code"/>
      </w:pPr>
      <w:r>
        <w:tab/>
      </w:r>
      <w:r>
        <w:tab/>
      </w:r>
      <w:r>
        <w:tab/>
      </w:r>
      <w:r>
        <w:tab/>
      </w:r>
      <w:r>
        <w:tab/>
        <w:t>fputs("!ERROR!", stdout);</w:t>
      </w:r>
    </w:p>
    <w:p w14:paraId="1FBC7A07" w14:textId="77777777" w:rsidR="004C62EF" w:rsidRDefault="004C62EF" w:rsidP="004C62EF">
      <w:pPr>
        <w:pStyle w:val="Code"/>
      </w:pPr>
      <w:r>
        <w:tab/>
      </w:r>
      <w:r>
        <w:tab/>
      </w:r>
      <w:r>
        <w:tab/>
      </w:r>
      <w:r>
        <w:tab/>
      </w:r>
      <w:r>
        <w:tab/>
        <w:t>break;</w:t>
      </w:r>
    </w:p>
    <w:p w14:paraId="1CA21CBC" w14:textId="77777777" w:rsidR="004C62EF" w:rsidRDefault="004C62EF" w:rsidP="004C62EF">
      <w:pPr>
        <w:pStyle w:val="Code"/>
      </w:pPr>
      <w:r>
        <w:tab/>
      </w:r>
      <w:r>
        <w:tab/>
      </w:r>
      <w:r>
        <w:tab/>
        <w:t>}</w:t>
      </w:r>
    </w:p>
    <w:p w14:paraId="123528FF" w14:textId="77777777" w:rsidR="004C62EF" w:rsidRDefault="004C62EF" w:rsidP="004C62EF">
      <w:pPr>
        <w:pStyle w:val="Code"/>
      </w:pPr>
      <w:r>
        <w:tab/>
      </w:r>
      <w:r>
        <w:tab/>
      </w:r>
      <w:r>
        <w:tab/>
      </w:r>
    </w:p>
    <w:p w14:paraId="1C728A2B" w14:textId="77777777" w:rsidR="004C62EF" w:rsidRDefault="004C62EF" w:rsidP="004C62EF">
      <w:pPr>
        <w:pStyle w:val="Code"/>
      </w:pPr>
      <w:r>
        <w:tab/>
      </w:r>
      <w:r>
        <w:tab/>
      </w:r>
      <w:r>
        <w:tab/>
        <w:t>if (j &lt; strlen(str) - 1)</w:t>
      </w:r>
    </w:p>
    <w:p w14:paraId="712B4AB1" w14:textId="77777777" w:rsidR="004C62EF" w:rsidRDefault="004C62EF" w:rsidP="004C62EF">
      <w:pPr>
        <w:pStyle w:val="Code"/>
      </w:pPr>
      <w:r>
        <w:tab/>
      </w:r>
      <w:r>
        <w:tab/>
      </w:r>
      <w:r>
        <w:tab/>
        <w:t>{</w:t>
      </w:r>
    </w:p>
    <w:p w14:paraId="24DD558C" w14:textId="77777777" w:rsidR="004C62EF" w:rsidRDefault="004C62EF" w:rsidP="004C62EF">
      <w:pPr>
        <w:pStyle w:val="Code"/>
      </w:pPr>
      <w:r>
        <w:tab/>
      </w:r>
      <w:r>
        <w:tab/>
      </w:r>
      <w:r>
        <w:tab/>
      </w:r>
      <w:r>
        <w:tab/>
        <w:t>putchar(' ');</w:t>
      </w:r>
    </w:p>
    <w:p w14:paraId="5A27AF67" w14:textId="77777777" w:rsidR="004C62EF" w:rsidRDefault="004C62EF" w:rsidP="004C62EF">
      <w:pPr>
        <w:pStyle w:val="Code"/>
      </w:pPr>
      <w:r>
        <w:tab/>
      </w:r>
      <w:r>
        <w:tab/>
      </w:r>
      <w:r>
        <w:tab/>
        <w:t>}</w:t>
      </w:r>
    </w:p>
    <w:p w14:paraId="3F80F090" w14:textId="77777777" w:rsidR="004C62EF" w:rsidRDefault="004C62EF" w:rsidP="004C62EF">
      <w:pPr>
        <w:pStyle w:val="Code"/>
      </w:pPr>
      <w:r>
        <w:tab/>
      </w:r>
      <w:r>
        <w:tab/>
        <w:t>}</w:t>
      </w:r>
    </w:p>
    <w:p w14:paraId="50999E9A" w14:textId="77777777" w:rsidR="004C62EF" w:rsidRDefault="004C62EF" w:rsidP="004C62EF">
      <w:pPr>
        <w:pStyle w:val="Code"/>
      </w:pPr>
      <w:r>
        <w:tab/>
      </w:r>
      <w:r>
        <w:tab/>
      </w:r>
    </w:p>
    <w:p w14:paraId="30664F11" w14:textId="77777777" w:rsidR="004C62EF" w:rsidRDefault="004C62EF" w:rsidP="004C62EF">
      <w:pPr>
        <w:pStyle w:val="Code"/>
      </w:pPr>
      <w:r>
        <w:tab/>
      </w:r>
      <w:r>
        <w:tab/>
        <w:t>putchar('\n');</w:t>
      </w:r>
    </w:p>
    <w:p w14:paraId="5FF3FFD6" w14:textId="77777777" w:rsidR="004C62EF" w:rsidRDefault="004C62EF" w:rsidP="004C62EF">
      <w:pPr>
        <w:pStyle w:val="Code"/>
      </w:pPr>
      <w:r>
        <w:tab/>
        <w:t>}</w:t>
      </w:r>
    </w:p>
    <w:p w14:paraId="2EAAAB94" w14:textId="77777777" w:rsidR="004C62EF" w:rsidRDefault="004C62EF" w:rsidP="004C62EF">
      <w:pPr>
        <w:pStyle w:val="Code"/>
      </w:pPr>
      <w:r>
        <w:t>}</w:t>
      </w:r>
    </w:p>
    <w:p w14:paraId="648529C0" w14:textId="77777777" w:rsidR="004C62EF" w:rsidRDefault="004C62EF" w:rsidP="004C62EF">
      <w:pPr>
        <w:pStyle w:val="Code"/>
      </w:pPr>
    </w:p>
    <w:p w14:paraId="1F3530B5" w14:textId="3AF50F8B" w:rsidR="006176D3" w:rsidRPr="006176D3" w:rsidRDefault="004C62EF" w:rsidP="004C62EF">
      <w:pPr>
        <w:pStyle w:val="Code"/>
      </w:pPr>
      <w:r>
        <w:t>#endif</w:t>
      </w:r>
    </w:p>
    <w:p w14:paraId="12027A31" w14:textId="6D28F23B" w:rsidR="00F87B7C" w:rsidRDefault="00A338BA" w:rsidP="00F87B7C">
      <w:pPr>
        <w:pStyle w:val="Heading2"/>
      </w:pPr>
      <w:bookmarkStart w:id="11" w:name="_Toc452331021"/>
      <w:bookmarkStart w:id="12" w:name="_Toc452364214"/>
      <w:r>
        <w:t>superior.hpp</w:t>
      </w:r>
      <w:bookmarkEnd w:id="11"/>
      <w:bookmarkEnd w:id="12"/>
    </w:p>
    <w:p w14:paraId="482617AF" w14:textId="77777777" w:rsidR="00F87B7C" w:rsidRDefault="00F87B7C" w:rsidP="00F87B7C">
      <w:pPr>
        <w:pStyle w:val="Code"/>
      </w:pPr>
      <w:r>
        <w:t>/*</w:t>
      </w:r>
    </w:p>
    <w:p w14:paraId="78676904" w14:textId="77777777" w:rsidR="00F87B7C" w:rsidRDefault="00F87B7C" w:rsidP="00F87B7C">
      <w:pPr>
        <w:pStyle w:val="Code"/>
      </w:pPr>
      <w:r>
        <w:tab/>
        <w:t>Name: superior.hpp (Project Superior Core for C) v1.0 beta 1</w:t>
      </w:r>
    </w:p>
    <w:p w14:paraId="3234B37E" w14:textId="77777777" w:rsidR="00F87B7C" w:rsidRDefault="00F87B7C" w:rsidP="00F87B7C">
      <w:pPr>
        <w:pStyle w:val="Code"/>
      </w:pPr>
      <w:r>
        <w:tab/>
        <w:t>Copyright: (c) 2016 Marian Dolinský</w:t>
      </w:r>
    </w:p>
    <w:p w14:paraId="2AD6B820" w14:textId="77777777" w:rsidR="00F87B7C" w:rsidRDefault="00F87B7C" w:rsidP="00F87B7C">
      <w:pPr>
        <w:pStyle w:val="Code"/>
      </w:pPr>
      <w:r>
        <w:tab/>
        <w:t>Author: Marian Dolinský</w:t>
      </w:r>
    </w:p>
    <w:p w14:paraId="0A6264D1" w14:textId="77777777" w:rsidR="00F87B7C" w:rsidRDefault="00F87B7C" w:rsidP="00F87B7C">
      <w:pPr>
        <w:pStyle w:val="Code"/>
      </w:pPr>
      <w:r>
        <w:tab/>
        <w:t>Date: 29/05/16 23:44</w:t>
      </w:r>
    </w:p>
    <w:p w14:paraId="7BC25A72" w14:textId="77777777" w:rsidR="00F87B7C" w:rsidRDefault="00F87B7C" w:rsidP="00F87B7C">
      <w:pPr>
        <w:pStyle w:val="Code"/>
      </w:pPr>
      <w:r>
        <w:tab/>
        <w:t>Description: Lots of usefull functions, enumerations and structures for creating simple UI in Windows console.</w:t>
      </w:r>
    </w:p>
    <w:p w14:paraId="6A14D447" w14:textId="77777777" w:rsidR="00F87B7C" w:rsidRDefault="00F87B7C" w:rsidP="00F87B7C">
      <w:pPr>
        <w:pStyle w:val="Code"/>
      </w:pPr>
      <w:r>
        <w:tab/>
      </w:r>
    </w:p>
    <w:p w14:paraId="3C209437" w14:textId="77777777" w:rsidR="00F87B7C" w:rsidRDefault="00F87B7C" w:rsidP="00F87B7C">
      <w:pPr>
        <w:pStyle w:val="Code"/>
      </w:pPr>
      <w:r>
        <w:tab/>
        <w:t>TODO:</w:t>
      </w:r>
    </w:p>
    <w:p w14:paraId="48E2D573" w14:textId="77777777" w:rsidR="00F87B7C" w:rsidRDefault="00F87B7C" w:rsidP="00F87B7C">
      <w:pPr>
        <w:pStyle w:val="Code"/>
      </w:pPr>
      <w:r>
        <w:tab/>
      </w:r>
      <w:r>
        <w:tab/>
        <w:t>more rows in button, textblock, textbox text, in centers</w:t>
      </w:r>
    </w:p>
    <w:p w14:paraId="412383F4" w14:textId="77777777" w:rsidR="00F87B7C" w:rsidRDefault="00F87B7C" w:rsidP="00F87B7C">
      <w:pPr>
        <w:pStyle w:val="Code"/>
      </w:pPr>
      <w:r>
        <w:tab/>
      </w:r>
      <w:r>
        <w:tab/>
        <w:t>listbox</w:t>
      </w:r>
    </w:p>
    <w:p w14:paraId="0A8A060E" w14:textId="77777777" w:rsidR="00F87B7C" w:rsidRDefault="00F87B7C" w:rsidP="00F87B7C">
      <w:pPr>
        <w:pStyle w:val="Code"/>
      </w:pPr>
      <w:r>
        <w:tab/>
      </w:r>
      <w:r>
        <w:tab/>
        <w:t>combobox</w:t>
      </w:r>
    </w:p>
    <w:p w14:paraId="6C16F577" w14:textId="77777777" w:rsidR="00F87B7C" w:rsidRDefault="00F87B7C" w:rsidP="00F87B7C">
      <w:pPr>
        <w:pStyle w:val="Code"/>
      </w:pPr>
      <w:r>
        <w:tab/>
      </w:r>
      <w:r>
        <w:tab/>
        <w:t>textbox</w:t>
      </w:r>
    </w:p>
    <w:p w14:paraId="47D3C0C7" w14:textId="77777777" w:rsidR="00F87B7C" w:rsidRDefault="00F87B7C" w:rsidP="00F87B7C">
      <w:pPr>
        <w:pStyle w:val="Code"/>
      </w:pPr>
      <w:r>
        <w:lastRenderedPageBreak/>
        <w:tab/>
      </w:r>
      <w:r>
        <w:tab/>
        <w:t>fontwriter - 3d array for fonts</w:t>
      </w:r>
    </w:p>
    <w:p w14:paraId="21977786" w14:textId="77777777" w:rsidR="00F87B7C" w:rsidRDefault="00F87B7C" w:rsidP="00F87B7C">
      <w:pPr>
        <w:pStyle w:val="Code"/>
      </w:pPr>
      <w:r>
        <w:tab/>
      </w:r>
      <w:r>
        <w:tab/>
        <w:t>popups, notifications</w:t>
      </w:r>
    </w:p>
    <w:p w14:paraId="4AD1125E" w14:textId="77777777" w:rsidR="00F87B7C" w:rsidRDefault="00F87B7C" w:rsidP="00F87B7C">
      <w:pPr>
        <w:pStyle w:val="Code"/>
      </w:pPr>
      <w:r>
        <w:t>*/</w:t>
      </w:r>
    </w:p>
    <w:p w14:paraId="51BA6CF3" w14:textId="77777777" w:rsidR="00F87B7C" w:rsidRDefault="00F87B7C" w:rsidP="00F87B7C">
      <w:pPr>
        <w:pStyle w:val="Code"/>
      </w:pPr>
    </w:p>
    <w:p w14:paraId="77F28715" w14:textId="77777777" w:rsidR="00F87B7C" w:rsidRDefault="00F87B7C" w:rsidP="00F87B7C">
      <w:pPr>
        <w:pStyle w:val="Code"/>
      </w:pPr>
      <w:r>
        <w:t>#ifndef SUPERIOR_HPP</w:t>
      </w:r>
    </w:p>
    <w:p w14:paraId="2E35248B" w14:textId="77777777" w:rsidR="00F87B7C" w:rsidRDefault="00F87B7C" w:rsidP="00F87B7C">
      <w:pPr>
        <w:pStyle w:val="Code"/>
      </w:pPr>
      <w:r>
        <w:t>#define SUPERIOR_HPP</w:t>
      </w:r>
    </w:p>
    <w:p w14:paraId="47C7C256" w14:textId="77777777" w:rsidR="00F87B7C" w:rsidRDefault="00F87B7C" w:rsidP="00F87B7C">
      <w:pPr>
        <w:pStyle w:val="Code"/>
      </w:pPr>
    </w:p>
    <w:p w14:paraId="55772EEA" w14:textId="77777777" w:rsidR="00F87B7C" w:rsidRDefault="00F87B7C" w:rsidP="00F87B7C">
      <w:pPr>
        <w:pStyle w:val="Code"/>
      </w:pPr>
      <w:r>
        <w:t>#include &lt;stdio.h&gt;</w:t>
      </w:r>
    </w:p>
    <w:p w14:paraId="584FA065" w14:textId="77777777" w:rsidR="00F87B7C" w:rsidRDefault="00F87B7C" w:rsidP="00F87B7C">
      <w:pPr>
        <w:pStyle w:val="Code"/>
      </w:pPr>
      <w:r>
        <w:t>#include &lt;stdarg.h&gt;</w:t>
      </w:r>
    </w:p>
    <w:p w14:paraId="01C93749" w14:textId="77777777" w:rsidR="00F87B7C" w:rsidRDefault="00F87B7C" w:rsidP="00F87B7C">
      <w:pPr>
        <w:pStyle w:val="Code"/>
      </w:pPr>
      <w:r>
        <w:t>#include &lt;windows.h&gt;</w:t>
      </w:r>
    </w:p>
    <w:p w14:paraId="1F5A90E9" w14:textId="77777777" w:rsidR="00F87B7C" w:rsidRDefault="00F87B7C" w:rsidP="00F87B7C">
      <w:pPr>
        <w:pStyle w:val="Code"/>
      </w:pPr>
      <w:r>
        <w:t>#include &lt;conio.h&gt;</w:t>
      </w:r>
    </w:p>
    <w:p w14:paraId="7076069F" w14:textId="77777777" w:rsidR="00F87B7C" w:rsidRDefault="00F87B7C" w:rsidP="00F87B7C">
      <w:pPr>
        <w:pStyle w:val="Code"/>
      </w:pPr>
    </w:p>
    <w:p w14:paraId="7AE8F9A5" w14:textId="77777777" w:rsidR="00F87B7C" w:rsidRDefault="00F87B7C" w:rsidP="00F87B7C">
      <w:pPr>
        <w:pStyle w:val="Code"/>
      </w:pPr>
      <w:r>
        <w:t>typedef enum</w:t>
      </w:r>
    </w:p>
    <w:p w14:paraId="56BE20C2" w14:textId="77777777" w:rsidR="00F87B7C" w:rsidRDefault="00F87B7C" w:rsidP="00F87B7C">
      <w:pPr>
        <w:pStyle w:val="Code"/>
      </w:pPr>
      <w:r>
        <w:t>{</w:t>
      </w:r>
    </w:p>
    <w:p w14:paraId="56FB8905" w14:textId="77777777" w:rsidR="00F87B7C" w:rsidRDefault="00F87B7C" w:rsidP="00F87B7C">
      <w:pPr>
        <w:pStyle w:val="Code"/>
      </w:pPr>
      <w:r>
        <w:tab/>
        <w:t>Backspace</w:t>
      </w:r>
      <w:r>
        <w:tab/>
        <w:t>= 8,</w:t>
      </w:r>
    </w:p>
    <w:p w14:paraId="0AC456CB" w14:textId="77777777" w:rsidR="00F87B7C" w:rsidRDefault="00F87B7C" w:rsidP="00F87B7C">
      <w:pPr>
        <w:pStyle w:val="Code"/>
      </w:pPr>
      <w:r>
        <w:tab/>
        <w:t>Enter</w:t>
      </w:r>
      <w:r>
        <w:tab/>
      </w:r>
      <w:r>
        <w:tab/>
        <w:t>= 13,</w:t>
      </w:r>
    </w:p>
    <w:p w14:paraId="29425249" w14:textId="77777777" w:rsidR="00F87B7C" w:rsidRDefault="00F87B7C" w:rsidP="00F87B7C">
      <w:pPr>
        <w:pStyle w:val="Code"/>
      </w:pPr>
      <w:r>
        <w:tab/>
        <w:t>Esc</w:t>
      </w:r>
      <w:r>
        <w:tab/>
      </w:r>
      <w:r>
        <w:tab/>
      </w:r>
      <w:r>
        <w:tab/>
        <w:t>= 27,</w:t>
      </w:r>
    </w:p>
    <w:p w14:paraId="705B7842" w14:textId="77777777" w:rsidR="00F87B7C" w:rsidRDefault="00F87B7C" w:rsidP="00F87B7C">
      <w:pPr>
        <w:pStyle w:val="Code"/>
      </w:pPr>
      <w:r>
        <w:tab/>
        <w:t>Space</w:t>
      </w:r>
      <w:r>
        <w:tab/>
      </w:r>
      <w:r>
        <w:tab/>
        <w:t>= 32,</w:t>
      </w:r>
    </w:p>
    <w:p w14:paraId="00216F98" w14:textId="77777777" w:rsidR="00F87B7C" w:rsidRDefault="00F87B7C" w:rsidP="00F87B7C">
      <w:pPr>
        <w:pStyle w:val="Code"/>
      </w:pPr>
      <w:r>
        <w:tab/>
        <w:t>Up</w:t>
      </w:r>
      <w:r>
        <w:tab/>
      </w:r>
      <w:r>
        <w:tab/>
      </w:r>
      <w:r>
        <w:tab/>
        <w:t>= 72, // *</w:t>
      </w:r>
    </w:p>
    <w:p w14:paraId="1DC2D830" w14:textId="77777777" w:rsidR="00F87B7C" w:rsidRDefault="00F87B7C" w:rsidP="00F87B7C">
      <w:pPr>
        <w:pStyle w:val="Code"/>
      </w:pPr>
      <w:r>
        <w:tab/>
        <w:t>Left</w:t>
      </w:r>
      <w:r>
        <w:tab/>
      </w:r>
      <w:r>
        <w:tab/>
        <w:t>= 75, // **</w:t>
      </w:r>
    </w:p>
    <w:p w14:paraId="56EC653B" w14:textId="77777777" w:rsidR="00F87B7C" w:rsidRDefault="00F87B7C" w:rsidP="00F87B7C">
      <w:pPr>
        <w:pStyle w:val="Code"/>
      </w:pPr>
      <w:r>
        <w:tab/>
        <w:t>Right</w:t>
      </w:r>
      <w:r>
        <w:tab/>
      </w:r>
      <w:r>
        <w:tab/>
        <w:t>= 77, // *** sending -32 || (unsigned)224 before these values</w:t>
      </w:r>
    </w:p>
    <w:p w14:paraId="45F46EB6" w14:textId="77777777" w:rsidR="00F87B7C" w:rsidRDefault="00F87B7C" w:rsidP="00F87B7C">
      <w:pPr>
        <w:pStyle w:val="Code"/>
      </w:pPr>
      <w:r>
        <w:tab/>
        <w:t>Down</w:t>
      </w:r>
      <w:r>
        <w:tab/>
      </w:r>
      <w:r>
        <w:tab/>
        <w:t>= 80, // **</w:t>
      </w:r>
    </w:p>
    <w:p w14:paraId="4D4813A2" w14:textId="77777777" w:rsidR="00F87B7C" w:rsidRDefault="00F87B7C" w:rsidP="00F87B7C">
      <w:pPr>
        <w:pStyle w:val="Code"/>
      </w:pPr>
      <w:r>
        <w:tab/>
        <w:t xml:space="preserve">Delete </w:t>
      </w:r>
      <w:r>
        <w:tab/>
      </w:r>
      <w:r>
        <w:tab/>
        <w:t>= 127 // *</w:t>
      </w:r>
    </w:p>
    <w:p w14:paraId="61260DAF" w14:textId="77777777" w:rsidR="00F87B7C" w:rsidRDefault="00F87B7C" w:rsidP="00F87B7C">
      <w:pPr>
        <w:pStyle w:val="Code"/>
      </w:pPr>
      <w:r>
        <w:t>} KEY;</w:t>
      </w:r>
    </w:p>
    <w:p w14:paraId="0BE7D8A1" w14:textId="77777777" w:rsidR="00F87B7C" w:rsidRDefault="00F87B7C" w:rsidP="00F87B7C">
      <w:pPr>
        <w:pStyle w:val="Code"/>
      </w:pPr>
    </w:p>
    <w:p w14:paraId="586E5B19" w14:textId="77777777" w:rsidR="00F87B7C" w:rsidRDefault="00F87B7C" w:rsidP="00F87B7C">
      <w:pPr>
        <w:pStyle w:val="Code"/>
      </w:pPr>
      <w:r>
        <w:t>typedef enum</w:t>
      </w:r>
    </w:p>
    <w:p w14:paraId="1CA9BA48" w14:textId="77777777" w:rsidR="00F87B7C" w:rsidRDefault="00F87B7C" w:rsidP="00F87B7C">
      <w:pPr>
        <w:pStyle w:val="Code"/>
      </w:pPr>
      <w:r>
        <w:t>{</w:t>
      </w:r>
    </w:p>
    <w:p w14:paraId="365C1AB9" w14:textId="77777777" w:rsidR="00F87B7C" w:rsidRDefault="00F87B7C" w:rsidP="00F87B7C">
      <w:pPr>
        <w:pStyle w:val="Code"/>
      </w:pPr>
      <w:r>
        <w:tab/>
        <w:t>SingleLine,</w:t>
      </w:r>
    </w:p>
    <w:p w14:paraId="0679F863" w14:textId="77777777" w:rsidR="00F87B7C" w:rsidRDefault="00F87B7C" w:rsidP="00F87B7C">
      <w:pPr>
        <w:pStyle w:val="Code"/>
      </w:pPr>
      <w:r>
        <w:tab/>
        <w:t>DoubleLine,</w:t>
      </w:r>
    </w:p>
    <w:p w14:paraId="103AA4E4" w14:textId="77777777" w:rsidR="00F87B7C" w:rsidRDefault="00F87B7C" w:rsidP="00F87B7C">
      <w:pPr>
        <w:pStyle w:val="Code"/>
      </w:pPr>
      <w:r>
        <w:tab/>
        <w:t>Block,</w:t>
      </w:r>
    </w:p>
    <w:p w14:paraId="34D477C6" w14:textId="77777777" w:rsidR="00F87B7C" w:rsidRDefault="00F87B7C" w:rsidP="00F87B7C">
      <w:pPr>
        <w:pStyle w:val="Code"/>
      </w:pPr>
      <w:r>
        <w:tab/>
        <w:t>None</w:t>
      </w:r>
    </w:p>
    <w:p w14:paraId="5603C291" w14:textId="77777777" w:rsidR="00F87B7C" w:rsidRDefault="00F87B7C" w:rsidP="00F87B7C">
      <w:pPr>
        <w:pStyle w:val="Code"/>
      </w:pPr>
      <w:r>
        <w:t>} LINETYPE;</w:t>
      </w:r>
    </w:p>
    <w:p w14:paraId="694C1422" w14:textId="77777777" w:rsidR="00F87B7C" w:rsidRDefault="00F87B7C" w:rsidP="00F87B7C">
      <w:pPr>
        <w:pStyle w:val="Code"/>
      </w:pPr>
    </w:p>
    <w:p w14:paraId="26AD45ED" w14:textId="77777777" w:rsidR="00F87B7C" w:rsidRDefault="00F87B7C" w:rsidP="00F87B7C">
      <w:pPr>
        <w:pStyle w:val="Code"/>
      </w:pPr>
      <w:r>
        <w:t>typedef enum</w:t>
      </w:r>
    </w:p>
    <w:p w14:paraId="60606C50" w14:textId="77777777" w:rsidR="00F87B7C" w:rsidRDefault="00F87B7C" w:rsidP="00F87B7C">
      <w:pPr>
        <w:pStyle w:val="Code"/>
      </w:pPr>
      <w:r>
        <w:t>{</w:t>
      </w:r>
    </w:p>
    <w:p w14:paraId="6E282362" w14:textId="77777777" w:rsidR="00F87B7C" w:rsidRDefault="00F87B7C" w:rsidP="00F87B7C">
      <w:pPr>
        <w:pStyle w:val="Code"/>
      </w:pPr>
      <w:r>
        <w:tab/>
        <w:t>Horizontal,</w:t>
      </w:r>
    </w:p>
    <w:p w14:paraId="14E25D24" w14:textId="77777777" w:rsidR="00F87B7C" w:rsidRDefault="00F87B7C" w:rsidP="00F87B7C">
      <w:pPr>
        <w:pStyle w:val="Code"/>
      </w:pPr>
      <w:r>
        <w:tab/>
        <w:t>Vertical,</w:t>
      </w:r>
    </w:p>
    <w:p w14:paraId="4B1BEF57" w14:textId="77777777" w:rsidR="00F87B7C" w:rsidRDefault="00F87B7C" w:rsidP="00F87B7C">
      <w:pPr>
        <w:pStyle w:val="Code"/>
      </w:pPr>
      <w:r>
        <w:tab/>
        <w:t>Edge_Top_Left,</w:t>
      </w:r>
    </w:p>
    <w:p w14:paraId="09B9BE77" w14:textId="77777777" w:rsidR="00F87B7C" w:rsidRDefault="00F87B7C" w:rsidP="00F87B7C">
      <w:pPr>
        <w:pStyle w:val="Code"/>
      </w:pPr>
      <w:r>
        <w:tab/>
        <w:t>Edge_Top_Right,</w:t>
      </w:r>
    </w:p>
    <w:p w14:paraId="35CC9740" w14:textId="77777777" w:rsidR="00F87B7C" w:rsidRDefault="00F87B7C" w:rsidP="00F87B7C">
      <w:pPr>
        <w:pStyle w:val="Code"/>
      </w:pPr>
      <w:r>
        <w:tab/>
        <w:t>Edge_Bottom_Left,</w:t>
      </w:r>
    </w:p>
    <w:p w14:paraId="04D338B0" w14:textId="77777777" w:rsidR="00F87B7C" w:rsidRDefault="00F87B7C" w:rsidP="00F87B7C">
      <w:pPr>
        <w:pStyle w:val="Code"/>
      </w:pPr>
      <w:r>
        <w:tab/>
        <w:t>Edge_Bottom_Right,</w:t>
      </w:r>
    </w:p>
    <w:p w14:paraId="36326186" w14:textId="77777777" w:rsidR="00F87B7C" w:rsidRDefault="00F87B7C" w:rsidP="00F87B7C">
      <w:pPr>
        <w:pStyle w:val="Code"/>
      </w:pPr>
      <w:r>
        <w:tab/>
        <w:t>T_Horizontal_Up,</w:t>
      </w:r>
    </w:p>
    <w:p w14:paraId="45D42440" w14:textId="77777777" w:rsidR="00F87B7C" w:rsidRDefault="00F87B7C" w:rsidP="00F87B7C">
      <w:pPr>
        <w:pStyle w:val="Code"/>
      </w:pPr>
      <w:r>
        <w:tab/>
        <w:t>T_Horizontal_Down,</w:t>
      </w:r>
    </w:p>
    <w:p w14:paraId="767F8B88" w14:textId="77777777" w:rsidR="00F87B7C" w:rsidRDefault="00F87B7C" w:rsidP="00F87B7C">
      <w:pPr>
        <w:pStyle w:val="Code"/>
      </w:pPr>
      <w:r>
        <w:tab/>
        <w:t>T_Vertical_Left,</w:t>
      </w:r>
    </w:p>
    <w:p w14:paraId="1618C9E8" w14:textId="77777777" w:rsidR="00F87B7C" w:rsidRDefault="00F87B7C" w:rsidP="00F87B7C">
      <w:pPr>
        <w:pStyle w:val="Code"/>
      </w:pPr>
      <w:r>
        <w:tab/>
        <w:t>T_Vertical_Right,</w:t>
      </w:r>
    </w:p>
    <w:p w14:paraId="50069987" w14:textId="77777777" w:rsidR="00F87B7C" w:rsidRDefault="00F87B7C" w:rsidP="00F87B7C">
      <w:pPr>
        <w:pStyle w:val="Code"/>
      </w:pPr>
      <w:r>
        <w:tab/>
        <w:t>Cross</w:t>
      </w:r>
    </w:p>
    <w:p w14:paraId="283CBE7D" w14:textId="77777777" w:rsidR="00F87B7C" w:rsidRDefault="00F87B7C" w:rsidP="00F87B7C">
      <w:pPr>
        <w:pStyle w:val="Code"/>
      </w:pPr>
      <w:r>
        <w:t>} LINESHAPE;</w:t>
      </w:r>
    </w:p>
    <w:p w14:paraId="3D649136" w14:textId="77777777" w:rsidR="00F87B7C" w:rsidRDefault="00F87B7C" w:rsidP="00F87B7C">
      <w:pPr>
        <w:pStyle w:val="Code"/>
      </w:pPr>
    </w:p>
    <w:p w14:paraId="56238940" w14:textId="77777777" w:rsidR="00F87B7C" w:rsidRDefault="00F87B7C" w:rsidP="00F87B7C">
      <w:pPr>
        <w:pStyle w:val="Code"/>
      </w:pPr>
      <w:r>
        <w:t>typedef enum</w:t>
      </w:r>
    </w:p>
    <w:p w14:paraId="2C5544C7" w14:textId="77777777" w:rsidR="00F87B7C" w:rsidRDefault="00F87B7C" w:rsidP="00F87B7C">
      <w:pPr>
        <w:pStyle w:val="Code"/>
      </w:pPr>
      <w:r>
        <w:t>{</w:t>
      </w:r>
    </w:p>
    <w:p w14:paraId="5E3C48AE" w14:textId="77777777" w:rsidR="00F87B7C" w:rsidRDefault="00F87B7C" w:rsidP="00F87B7C">
      <w:pPr>
        <w:pStyle w:val="Code"/>
      </w:pPr>
      <w:r>
        <w:tab/>
        <w:t>HLeft,</w:t>
      </w:r>
    </w:p>
    <w:p w14:paraId="49BD1281" w14:textId="77777777" w:rsidR="00F87B7C" w:rsidRDefault="00F87B7C" w:rsidP="00F87B7C">
      <w:pPr>
        <w:pStyle w:val="Code"/>
      </w:pPr>
      <w:r>
        <w:tab/>
        <w:t>HCenter,</w:t>
      </w:r>
    </w:p>
    <w:p w14:paraId="757BA9CA" w14:textId="77777777" w:rsidR="00F87B7C" w:rsidRDefault="00F87B7C" w:rsidP="00F87B7C">
      <w:pPr>
        <w:pStyle w:val="Code"/>
      </w:pPr>
      <w:r>
        <w:tab/>
        <w:t>HRight</w:t>
      </w:r>
    </w:p>
    <w:p w14:paraId="242D9CCD" w14:textId="77777777" w:rsidR="00F87B7C" w:rsidRDefault="00F87B7C" w:rsidP="00F87B7C">
      <w:pPr>
        <w:pStyle w:val="Code"/>
      </w:pPr>
      <w:r>
        <w:t>} HORIZONTALALIGNMENT;</w:t>
      </w:r>
    </w:p>
    <w:p w14:paraId="04E5260A" w14:textId="77777777" w:rsidR="00F87B7C" w:rsidRDefault="00F87B7C" w:rsidP="00F87B7C">
      <w:pPr>
        <w:pStyle w:val="Code"/>
      </w:pPr>
    </w:p>
    <w:p w14:paraId="65F0FEA2" w14:textId="77777777" w:rsidR="00F87B7C" w:rsidRDefault="00F87B7C" w:rsidP="00F87B7C">
      <w:pPr>
        <w:pStyle w:val="Code"/>
      </w:pPr>
      <w:r>
        <w:t>typedef enum</w:t>
      </w:r>
    </w:p>
    <w:p w14:paraId="6965851C" w14:textId="77777777" w:rsidR="00F87B7C" w:rsidRDefault="00F87B7C" w:rsidP="00F87B7C">
      <w:pPr>
        <w:pStyle w:val="Code"/>
      </w:pPr>
      <w:r>
        <w:t>{</w:t>
      </w:r>
    </w:p>
    <w:p w14:paraId="76B07177" w14:textId="77777777" w:rsidR="00F87B7C" w:rsidRDefault="00F87B7C" w:rsidP="00F87B7C">
      <w:pPr>
        <w:pStyle w:val="Code"/>
      </w:pPr>
      <w:r>
        <w:tab/>
        <w:t>VTop,</w:t>
      </w:r>
    </w:p>
    <w:p w14:paraId="69FDCA74" w14:textId="77777777" w:rsidR="00F87B7C" w:rsidRDefault="00F87B7C" w:rsidP="00F87B7C">
      <w:pPr>
        <w:pStyle w:val="Code"/>
      </w:pPr>
      <w:r>
        <w:tab/>
        <w:t>VCenter,</w:t>
      </w:r>
    </w:p>
    <w:p w14:paraId="484CB775" w14:textId="77777777" w:rsidR="00F87B7C" w:rsidRDefault="00F87B7C" w:rsidP="00F87B7C">
      <w:pPr>
        <w:pStyle w:val="Code"/>
      </w:pPr>
      <w:r>
        <w:tab/>
        <w:t>VBottom</w:t>
      </w:r>
    </w:p>
    <w:p w14:paraId="4226CBE3" w14:textId="77777777" w:rsidR="00F87B7C" w:rsidRDefault="00F87B7C" w:rsidP="00F87B7C">
      <w:pPr>
        <w:pStyle w:val="Code"/>
      </w:pPr>
      <w:r>
        <w:t>} VERTICALALIGNMENT;</w:t>
      </w:r>
    </w:p>
    <w:p w14:paraId="656888C6" w14:textId="77777777" w:rsidR="00F87B7C" w:rsidRDefault="00F87B7C" w:rsidP="00F87B7C">
      <w:pPr>
        <w:pStyle w:val="Code"/>
      </w:pPr>
    </w:p>
    <w:p w14:paraId="7653EE71" w14:textId="77777777" w:rsidR="00F87B7C" w:rsidRDefault="00F87B7C" w:rsidP="00F87B7C">
      <w:pPr>
        <w:pStyle w:val="Code"/>
      </w:pPr>
      <w:r>
        <w:t>typedef enum</w:t>
      </w:r>
    </w:p>
    <w:p w14:paraId="0CEF4F14" w14:textId="77777777" w:rsidR="00F87B7C" w:rsidRDefault="00F87B7C" w:rsidP="00F87B7C">
      <w:pPr>
        <w:pStyle w:val="Code"/>
      </w:pPr>
      <w:r>
        <w:t>{</w:t>
      </w:r>
    </w:p>
    <w:p w14:paraId="53B966A4" w14:textId="77777777" w:rsidR="00F87B7C" w:rsidRDefault="00F87B7C" w:rsidP="00F87B7C">
      <w:pPr>
        <w:pStyle w:val="Code"/>
      </w:pPr>
      <w:r>
        <w:tab/>
        <w:t>Visible,</w:t>
      </w:r>
    </w:p>
    <w:p w14:paraId="0AA37A26" w14:textId="77777777" w:rsidR="00F87B7C" w:rsidRDefault="00F87B7C" w:rsidP="00F87B7C">
      <w:pPr>
        <w:pStyle w:val="Code"/>
      </w:pPr>
      <w:r>
        <w:tab/>
        <w:t>Collapsed</w:t>
      </w:r>
    </w:p>
    <w:p w14:paraId="3C91ABBE" w14:textId="77777777" w:rsidR="00F87B7C" w:rsidRDefault="00F87B7C" w:rsidP="00F87B7C">
      <w:pPr>
        <w:pStyle w:val="Code"/>
      </w:pPr>
      <w:r>
        <w:t>} VISIBILITY;</w:t>
      </w:r>
    </w:p>
    <w:p w14:paraId="3B766ABF" w14:textId="77777777" w:rsidR="00F87B7C" w:rsidRDefault="00F87B7C" w:rsidP="00F87B7C">
      <w:pPr>
        <w:pStyle w:val="Code"/>
      </w:pPr>
    </w:p>
    <w:p w14:paraId="48E9E93E" w14:textId="77777777" w:rsidR="00F87B7C" w:rsidRDefault="00F87B7C" w:rsidP="00F87B7C">
      <w:pPr>
        <w:pStyle w:val="Code"/>
      </w:pPr>
      <w:r>
        <w:lastRenderedPageBreak/>
        <w:t>typedef enum</w:t>
      </w:r>
    </w:p>
    <w:p w14:paraId="50A5D0C8" w14:textId="77777777" w:rsidR="00F87B7C" w:rsidRDefault="00F87B7C" w:rsidP="00F87B7C">
      <w:pPr>
        <w:pStyle w:val="Code"/>
      </w:pPr>
      <w:r>
        <w:t>{</w:t>
      </w:r>
    </w:p>
    <w:p w14:paraId="044759A8" w14:textId="77777777" w:rsidR="00F87B7C" w:rsidRDefault="00F87B7C" w:rsidP="00F87B7C">
      <w:pPr>
        <w:pStyle w:val="Code"/>
      </w:pPr>
      <w:r>
        <w:t xml:space="preserve">    Black,</w:t>
      </w:r>
    </w:p>
    <w:p w14:paraId="40474312" w14:textId="77777777" w:rsidR="00F87B7C" w:rsidRDefault="00F87B7C" w:rsidP="00F87B7C">
      <w:pPr>
        <w:pStyle w:val="Code"/>
      </w:pPr>
      <w:r>
        <w:t xml:space="preserve">    DarkBlue,</w:t>
      </w:r>
    </w:p>
    <w:p w14:paraId="08E4D67E" w14:textId="77777777" w:rsidR="00F87B7C" w:rsidRDefault="00F87B7C" w:rsidP="00F87B7C">
      <w:pPr>
        <w:pStyle w:val="Code"/>
      </w:pPr>
      <w:r>
        <w:t xml:space="preserve">    DarkGreen,</w:t>
      </w:r>
    </w:p>
    <w:p w14:paraId="4E056827" w14:textId="77777777" w:rsidR="00F87B7C" w:rsidRDefault="00F87B7C" w:rsidP="00F87B7C">
      <w:pPr>
        <w:pStyle w:val="Code"/>
      </w:pPr>
      <w:r>
        <w:t xml:space="preserve">    DarkCyan,</w:t>
      </w:r>
    </w:p>
    <w:p w14:paraId="40798BD7" w14:textId="77777777" w:rsidR="00F87B7C" w:rsidRDefault="00F87B7C" w:rsidP="00F87B7C">
      <w:pPr>
        <w:pStyle w:val="Code"/>
      </w:pPr>
      <w:r>
        <w:t xml:space="preserve">    DarkRed,</w:t>
      </w:r>
    </w:p>
    <w:p w14:paraId="11F6919F" w14:textId="77777777" w:rsidR="00F87B7C" w:rsidRDefault="00F87B7C" w:rsidP="00F87B7C">
      <w:pPr>
        <w:pStyle w:val="Code"/>
      </w:pPr>
      <w:r>
        <w:t xml:space="preserve">    DarkMagenta,</w:t>
      </w:r>
    </w:p>
    <w:p w14:paraId="3B3D446C" w14:textId="77777777" w:rsidR="00F87B7C" w:rsidRDefault="00F87B7C" w:rsidP="00F87B7C">
      <w:pPr>
        <w:pStyle w:val="Code"/>
      </w:pPr>
      <w:r>
        <w:t xml:space="preserve">    DarkYellow,</w:t>
      </w:r>
    </w:p>
    <w:p w14:paraId="3876BDE6" w14:textId="77777777" w:rsidR="00F87B7C" w:rsidRDefault="00F87B7C" w:rsidP="00F87B7C">
      <w:pPr>
        <w:pStyle w:val="Code"/>
      </w:pPr>
      <w:r>
        <w:t xml:space="preserve">    Gray,</w:t>
      </w:r>
    </w:p>
    <w:p w14:paraId="3E5FF227" w14:textId="77777777" w:rsidR="00F87B7C" w:rsidRDefault="00F87B7C" w:rsidP="00F87B7C">
      <w:pPr>
        <w:pStyle w:val="Code"/>
      </w:pPr>
      <w:r>
        <w:t xml:space="preserve">    DarkGray,</w:t>
      </w:r>
    </w:p>
    <w:p w14:paraId="01D99498" w14:textId="77777777" w:rsidR="00F87B7C" w:rsidRDefault="00F87B7C" w:rsidP="00F87B7C">
      <w:pPr>
        <w:pStyle w:val="Code"/>
      </w:pPr>
      <w:r>
        <w:t xml:space="preserve">    Blue,</w:t>
      </w:r>
    </w:p>
    <w:p w14:paraId="13263734" w14:textId="77777777" w:rsidR="00F87B7C" w:rsidRDefault="00F87B7C" w:rsidP="00F87B7C">
      <w:pPr>
        <w:pStyle w:val="Code"/>
      </w:pPr>
      <w:r>
        <w:t xml:space="preserve">    Green,</w:t>
      </w:r>
    </w:p>
    <w:p w14:paraId="3C209145" w14:textId="77777777" w:rsidR="00F87B7C" w:rsidRDefault="00F87B7C" w:rsidP="00F87B7C">
      <w:pPr>
        <w:pStyle w:val="Code"/>
      </w:pPr>
      <w:r>
        <w:t xml:space="preserve">    Cyan,</w:t>
      </w:r>
    </w:p>
    <w:p w14:paraId="4871EA91" w14:textId="77777777" w:rsidR="00F87B7C" w:rsidRDefault="00F87B7C" w:rsidP="00F87B7C">
      <w:pPr>
        <w:pStyle w:val="Code"/>
      </w:pPr>
      <w:r>
        <w:t xml:space="preserve">    Red,</w:t>
      </w:r>
    </w:p>
    <w:p w14:paraId="5540A919" w14:textId="77777777" w:rsidR="00F87B7C" w:rsidRDefault="00F87B7C" w:rsidP="00F87B7C">
      <w:pPr>
        <w:pStyle w:val="Code"/>
      </w:pPr>
      <w:r>
        <w:t xml:space="preserve">    Magenta,</w:t>
      </w:r>
    </w:p>
    <w:p w14:paraId="2CA3F78E" w14:textId="77777777" w:rsidR="00F87B7C" w:rsidRDefault="00F87B7C" w:rsidP="00F87B7C">
      <w:pPr>
        <w:pStyle w:val="Code"/>
      </w:pPr>
      <w:r>
        <w:t xml:space="preserve">    Yellow,</w:t>
      </w:r>
    </w:p>
    <w:p w14:paraId="295CC367" w14:textId="77777777" w:rsidR="00F87B7C" w:rsidRDefault="00F87B7C" w:rsidP="00F87B7C">
      <w:pPr>
        <w:pStyle w:val="Code"/>
      </w:pPr>
      <w:r>
        <w:t xml:space="preserve">    White</w:t>
      </w:r>
    </w:p>
    <w:p w14:paraId="66C0FE76" w14:textId="77777777" w:rsidR="00F87B7C" w:rsidRDefault="00F87B7C" w:rsidP="00F87B7C">
      <w:pPr>
        <w:pStyle w:val="Code"/>
      </w:pPr>
      <w:r>
        <w:t>} COLOR;</w:t>
      </w:r>
    </w:p>
    <w:p w14:paraId="14EEEFFA" w14:textId="77777777" w:rsidR="00F87B7C" w:rsidRDefault="00F87B7C" w:rsidP="00F87B7C">
      <w:pPr>
        <w:pStyle w:val="Code"/>
      </w:pPr>
    </w:p>
    <w:p w14:paraId="2D790E02" w14:textId="77777777" w:rsidR="00F87B7C" w:rsidRDefault="00F87B7C" w:rsidP="00F87B7C">
      <w:pPr>
        <w:pStyle w:val="Code"/>
      </w:pPr>
      <w:r>
        <w:t>typedef struct</w:t>
      </w:r>
    </w:p>
    <w:p w14:paraId="181B2172" w14:textId="77777777" w:rsidR="00F87B7C" w:rsidRDefault="00F87B7C" w:rsidP="00F87B7C">
      <w:pPr>
        <w:pStyle w:val="Code"/>
      </w:pPr>
      <w:r>
        <w:t>{</w:t>
      </w:r>
    </w:p>
    <w:p w14:paraId="63DEC729" w14:textId="77777777" w:rsidR="00F87B7C" w:rsidRDefault="00F87B7C" w:rsidP="00F87B7C">
      <w:pPr>
        <w:pStyle w:val="Code"/>
      </w:pPr>
      <w:r>
        <w:tab/>
        <w:t>char Char;</w:t>
      </w:r>
    </w:p>
    <w:p w14:paraId="748B6B4C" w14:textId="77777777" w:rsidR="00F87B7C" w:rsidRDefault="00F87B7C" w:rsidP="00F87B7C">
      <w:pPr>
        <w:pStyle w:val="Code"/>
      </w:pPr>
      <w:r>
        <w:tab/>
        <w:t>COLOR Color;</w:t>
      </w:r>
    </w:p>
    <w:p w14:paraId="23A04908" w14:textId="77777777" w:rsidR="00F87B7C" w:rsidRDefault="00F87B7C" w:rsidP="00F87B7C">
      <w:pPr>
        <w:pStyle w:val="Code"/>
      </w:pPr>
      <w:r>
        <w:t>} VISUAL;</w:t>
      </w:r>
    </w:p>
    <w:p w14:paraId="571E8CA6" w14:textId="77777777" w:rsidR="00F87B7C" w:rsidRDefault="00F87B7C" w:rsidP="00F87B7C">
      <w:pPr>
        <w:pStyle w:val="Code"/>
      </w:pPr>
    </w:p>
    <w:p w14:paraId="4A06A6DA" w14:textId="77777777" w:rsidR="00F87B7C" w:rsidRDefault="00F87B7C" w:rsidP="00F87B7C">
      <w:pPr>
        <w:pStyle w:val="Code"/>
      </w:pPr>
      <w:r>
        <w:t>typedef struct</w:t>
      </w:r>
    </w:p>
    <w:p w14:paraId="7C3BDE45" w14:textId="77777777" w:rsidR="00F87B7C" w:rsidRDefault="00F87B7C" w:rsidP="00F87B7C">
      <w:pPr>
        <w:pStyle w:val="Code"/>
      </w:pPr>
      <w:r>
        <w:t>{</w:t>
      </w:r>
    </w:p>
    <w:p w14:paraId="1FCAFE8B" w14:textId="77777777" w:rsidR="00F87B7C" w:rsidRDefault="00F87B7C" w:rsidP="00F87B7C">
      <w:pPr>
        <w:pStyle w:val="Code"/>
      </w:pPr>
      <w:r>
        <w:tab/>
        <w:t>LINETYPE BorderType;</w:t>
      </w:r>
    </w:p>
    <w:p w14:paraId="4993EF8A" w14:textId="77777777" w:rsidR="00F87B7C" w:rsidRDefault="00F87B7C" w:rsidP="00F87B7C">
      <w:pPr>
        <w:pStyle w:val="Code"/>
      </w:pPr>
      <w:r>
        <w:tab/>
        <w:t>VISIBILITY Visibility;</w:t>
      </w:r>
    </w:p>
    <w:p w14:paraId="4B596131" w14:textId="77777777" w:rsidR="00F87B7C" w:rsidRDefault="00F87B7C" w:rsidP="00F87B7C">
      <w:pPr>
        <w:pStyle w:val="Code"/>
      </w:pPr>
      <w:r>
        <w:tab/>
      </w:r>
    </w:p>
    <w:p w14:paraId="3EF26965" w14:textId="77777777" w:rsidR="00F87B7C" w:rsidRDefault="00F87B7C" w:rsidP="00F87B7C">
      <w:pPr>
        <w:pStyle w:val="Code"/>
      </w:pPr>
      <w:r>
        <w:tab/>
        <w:t>bool BackgroundUnderBorder;</w:t>
      </w:r>
    </w:p>
    <w:p w14:paraId="74C2244D" w14:textId="77777777" w:rsidR="00F87B7C" w:rsidRDefault="00F87B7C" w:rsidP="00F87B7C">
      <w:pPr>
        <w:pStyle w:val="Code"/>
      </w:pPr>
      <w:r>
        <w:tab/>
        <w:t>COLOR BorderColor;</w:t>
      </w:r>
    </w:p>
    <w:p w14:paraId="56F78B4B" w14:textId="77777777" w:rsidR="00F87B7C" w:rsidRDefault="00F87B7C" w:rsidP="00F87B7C">
      <w:pPr>
        <w:pStyle w:val="Code"/>
      </w:pPr>
      <w:r>
        <w:tab/>
        <w:t>COLOR Background;</w:t>
      </w:r>
    </w:p>
    <w:p w14:paraId="71A796AF" w14:textId="77777777" w:rsidR="00F87B7C" w:rsidRDefault="00F87B7C" w:rsidP="00F87B7C">
      <w:pPr>
        <w:pStyle w:val="Code"/>
      </w:pPr>
      <w:r>
        <w:tab/>
      </w:r>
    </w:p>
    <w:p w14:paraId="454C9AA1" w14:textId="77777777" w:rsidR="00F87B7C" w:rsidRDefault="00F87B7C" w:rsidP="00F87B7C">
      <w:pPr>
        <w:pStyle w:val="Code"/>
      </w:pPr>
      <w:r>
        <w:tab/>
        <w:t>int Width;</w:t>
      </w:r>
    </w:p>
    <w:p w14:paraId="26D4F16D" w14:textId="77777777" w:rsidR="00F87B7C" w:rsidRDefault="00F87B7C" w:rsidP="00F87B7C">
      <w:pPr>
        <w:pStyle w:val="Code"/>
      </w:pPr>
      <w:r>
        <w:tab/>
        <w:t>int Height;</w:t>
      </w:r>
    </w:p>
    <w:p w14:paraId="523E9B64" w14:textId="77777777" w:rsidR="00F87B7C" w:rsidRDefault="00F87B7C" w:rsidP="00F87B7C">
      <w:pPr>
        <w:pStyle w:val="Code"/>
      </w:pPr>
      <w:r>
        <w:tab/>
      </w:r>
    </w:p>
    <w:p w14:paraId="46DC3F64" w14:textId="77777777" w:rsidR="00F87B7C" w:rsidRDefault="00F87B7C" w:rsidP="00F87B7C">
      <w:pPr>
        <w:pStyle w:val="Code"/>
      </w:pPr>
      <w:r>
        <w:tab/>
        <w:t>HORIZONTALALIGNMENT HorizontalAlignment;</w:t>
      </w:r>
    </w:p>
    <w:p w14:paraId="0A78C708" w14:textId="77777777" w:rsidR="00F87B7C" w:rsidRDefault="00F87B7C" w:rsidP="00F87B7C">
      <w:pPr>
        <w:pStyle w:val="Code"/>
      </w:pPr>
      <w:r>
        <w:tab/>
        <w:t>VERTICALALIGNMENT VerticalAlignment;</w:t>
      </w:r>
    </w:p>
    <w:p w14:paraId="5678405E" w14:textId="77777777" w:rsidR="00F87B7C" w:rsidRDefault="00F87B7C" w:rsidP="00F87B7C">
      <w:pPr>
        <w:pStyle w:val="Code"/>
      </w:pPr>
      <w:r>
        <w:tab/>
        <w:t>COORD Margin;</w:t>
      </w:r>
    </w:p>
    <w:p w14:paraId="5E4A3468" w14:textId="77777777" w:rsidR="00F87B7C" w:rsidRDefault="00F87B7C" w:rsidP="00F87B7C">
      <w:pPr>
        <w:pStyle w:val="Code"/>
      </w:pPr>
      <w:r>
        <w:t>} BORDER;</w:t>
      </w:r>
    </w:p>
    <w:p w14:paraId="5FC966F3" w14:textId="77777777" w:rsidR="00F87B7C" w:rsidRDefault="00F87B7C" w:rsidP="00F87B7C">
      <w:pPr>
        <w:pStyle w:val="Code"/>
      </w:pPr>
    </w:p>
    <w:p w14:paraId="4C7F6B11" w14:textId="77777777" w:rsidR="00F87B7C" w:rsidRDefault="00F87B7C" w:rsidP="00F87B7C">
      <w:pPr>
        <w:pStyle w:val="Code"/>
      </w:pPr>
      <w:r>
        <w:t>typedef struct</w:t>
      </w:r>
    </w:p>
    <w:p w14:paraId="4F3B4F81" w14:textId="77777777" w:rsidR="00F87B7C" w:rsidRDefault="00F87B7C" w:rsidP="00F87B7C">
      <w:pPr>
        <w:pStyle w:val="Code"/>
      </w:pPr>
      <w:r>
        <w:t>{</w:t>
      </w:r>
    </w:p>
    <w:p w14:paraId="3165EA05" w14:textId="77777777" w:rsidR="00F87B7C" w:rsidRDefault="00F87B7C" w:rsidP="00F87B7C">
      <w:pPr>
        <w:pStyle w:val="Code"/>
      </w:pPr>
      <w:r>
        <w:tab/>
        <w:t>char *Text;</w:t>
      </w:r>
    </w:p>
    <w:p w14:paraId="2DCF99B5" w14:textId="77777777" w:rsidR="00F87B7C" w:rsidRDefault="00F87B7C" w:rsidP="00F87B7C">
      <w:pPr>
        <w:pStyle w:val="Code"/>
      </w:pPr>
      <w:r>
        <w:tab/>
      </w:r>
    </w:p>
    <w:p w14:paraId="10489112" w14:textId="77777777" w:rsidR="00F87B7C" w:rsidRDefault="00F87B7C" w:rsidP="00F87B7C">
      <w:pPr>
        <w:pStyle w:val="Code"/>
      </w:pPr>
      <w:r>
        <w:tab/>
        <w:t>VISIBILITY Visibility;</w:t>
      </w:r>
    </w:p>
    <w:p w14:paraId="4AF20A9F" w14:textId="77777777" w:rsidR="00F87B7C" w:rsidRDefault="00F87B7C" w:rsidP="00F87B7C">
      <w:pPr>
        <w:pStyle w:val="Code"/>
      </w:pPr>
      <w:r>
        <w:tab/>
      </w:r>
    </w:p>
    <w:p w14:paraId="428E609C" w14:textId="77777777" w:rsidR="00F87B7C" w:rsidRDefault="00F87B7C" w:rsidP="00F87B7C">
      <w:pPr>
        <w:pStyle w:val="Code"/>
      </w:pPr>
      <w:r>
        <w:tab/>
        <w:t>COLOR Foreground;</w:t>
      </w:r>
    </w:p>
    <w:p w14:paraId="6B1D1B42" w14:textId="77777777" w:rsidR="00F87B7C" w:rsidRDefault="00F87B7C" w:rsidP="00F87B7C">
      <w:pPr>
        <w:pStyle w:val="Code"/>
      </w:pPr>
      <w:r>
        <w:tab/>
        <w:t>COLOR Background;</w:t>
      </w:r>
    </w:p>
    <w:p w14:paraId="56ABA3F8" w14:textId="77777777" w:rsidR="00F87B7C" w:rsidRDefault="00F87B7C" w:rsidP="00F87B7C">
      <w:pPr>
        <w:pStyle w:val="Code"/>
      </w:pPr>
      <w:r>
        <w:tab/>
      </w:r>
    </w:p>
    <w:p w14:paraId="11BE37A4" w14:textId="77777777" w:rsidR="00F87B7C" w:rsidRDefault="00F87B7C" w:rsidP="00F87B7C">
      <w:pPr>
        <w:pStyle w:val="Code"/>
      </w:pPr>
      <w:r>
        <w:tab/>
        <w:t>int Width;</w:t>
      </w:r>
    </w:p>
    <w:p w14:paraId="49693A30" w14:textId="77777777" w:rsidR="00F87B7C" w:rsidRDefault="00F87B7C" w:rsidP="00F87B7C">
      <w:pPr>
        <w:pStyle w:val="Code"/>
      </w:pPr>
      <w:r>
        <w:tab/>
        <w:t>int Height;</w:t>
      </w:r>
    </w:p>
    <w:p w14:paraId="64EA1256" w14:textId="77777777" w:rsidR="00F87B7C" w:rsidRDefault="00F87B7C" w:rsidP="00F87B7C">
      <w:pPr>
        <w:pStyle w:val="Code"/>
      </w:pPr>
      <w:r>
        <w:tab/>
      </w:r>
    </w:p>
    <w:p w14:paraId="02CE515A" w14:textId="77777777" w:rsidR="00F87B7C" w:rsidRDefault="00F87B7C" w:rsidP="00F87B7C">
      <w:pPr>
        <w:pStyle w:val="Code"/>
      </w:pPr>
      <w:r>
        <w:tab/>
        <w:t>HORIZONTALALIGNMENT HorizontalAlignment;</w:t>
      </w:r>
    </w:p>
    <w:p w14:paraId="40139095" w14:textId="77777777" w:rsidR="00F87B7C" w:rsidRDefault="00F87B7C" w:rsidP="00F87B7C">
      <w:pPr>
        <w:pStyle w:val="Code"/>
      </w:pPr>
      <w:r>
        <w:tab/>
        <w:t>VERTICALALIGNMENT VerticalAlignment;</w:t>
      </w:r>
    </w:p>
    <w:p w14:paraId="499E8863" w14:textId="77777777" w:rsidR="00F87B7C" w:rsidRDefault="00F87B7C" w:rsidP="00F87B7C">
      <w:pPr>
        <w:pStyle w:val="Code"/>
      </w:pPr>
      <w:r>
        <w:tab/>
        <w:t>COORD Margin;</w:t>
      </w:r>
    </w:p>
    <w:p w14:paraId="61E309CA" w14:textId="77777777" w:rsidR="00F87B7C" w:rsidRDefault="00F87B7C" w:rsidP="00F87B7C">
      <w:pPr>
        <w:pStyle w:val="Code"/>
      </w:pPr>
      <w:r>
        <w:t>} TEXTBLOCK;</w:t>
      </w:r>
    </w:p>
    <w:p w14:paraId="5DFB83B1" w14:textId="77777777" w:rsidR="00F87B7C" w:rsidRDefault="00F87B7C" w:rsidP="00F87B7C">
      <w:pPr>
        <w:pStyle w:val="Code"/>
      </w:pPr>
    </w:p>
    <w:p w14:paraId="14F7FA11" w14:textId="77777777" w:rsidR="00F87B7C" w:rsidRDefault="00F87B7C" w:rsidP="00F87B7C">
      <w:pPr>
        <w:pStyle w:val="Code"/>
      </w:pPr>
      <w:r>
        <w:t>typedef struct</w:t>
      </w:r>
    </w:p>
    <w:p w14:paraId="08410CB6" w14:textId="77777777" w:rsidR="00F87B7C" w:rsidRDefault="00F87B7C" w:rsidP="00F87B7C">
      <w:pPr>
        <w:pStyle w:val="Code"/>
      </w:pPr>
      <w:r>
        <w:t>{</w:t>
      </w:r>
    </w:p>
    <w:p w14:paraId="42914DE0" w14:textId="77777777" w:rsidR="00F87B7C" w:rsidRDefault="00F87B7C" w:rsidP="00F87B7C">
      <w:pPr>
        <w:pStyle w:val="Code"/>
      </w:pPr>
      <w:r>
        <w:tab/>
        <w:t>char *Text;</w:t>
      </w:r>
    </w:p>
    <w:p w14:paraId="5B656736" w14:textId="77777777" w:rsidR="00F87B7C" w:rsidRDefault="00F87B7C" w:rsidP="00F87B7C">
      <w:pPr>
        <w:pStyle w:val="Code"/>
      </w:pPr>
      <w:r>
        <w:tab/>
        <w:t>HORIZONTALALIGNMENT HorizontalTextAlignment;</w:t>
      </w:r>
    </w:p>
    <w:p w14:paraId="5C355E7A" w14:textId="77777777" w:rsidR="00F87B7C" w:rsidRDefault="00F87B7C" w:rsidP="00F87B7C">
      <w:pPr>
        <w:pStyle w:val="Code"/>
      </w:pPr>
      <w:r>
        <w:tab/>
        <w:t>VERTICALALIGNMENT VerticalTextAlignment;</w:t>
      </w:r>
    </w:p>
    <w:p w14:paraId="067662B0" w14:textId="77777777" w:rsidR="00F87B7C" w:rsidRDefault="00F87B7C" w:rsidP="00F87B7C">
      <w:pPr>
        <w:pStyle w:val="Code"/>
      </w:pPr>
      <w:r>
        <w:tab/>
      </w:r>
    </w:p>
    <w:p w14:paraId="06B4B0CA" w14:textId="77777777" w:rsidR="00F87B7C" w:rsidRDefault="00F87B7C" w:rsidP="00F87B7C">
      <w:pPr>
        <w:pStyle w:val="Code"/>
      </w:pPr>
      <w:r>
        <w:tab/>
        <w:t>bool BackgroundUnderBorder;</w:t>
      </w:r>
    </w:p>
    <w:p w14:paraId="5CEEE75C" w14:textId="77777777" w:rsidR="00F87B7C" w:rsidRDefault="00F87B7C" w:rsidP="00F87B7C">
      <w:pPr>
        <w:pStyle w:val="Code"/>
      </w:pPr>
      <w:r>
        <w:tab/>
        <w:t>bool IsEnabled;</w:t>
      </w:r>
    </w:p>
    <w:p w14:paraId="542E942E" w14:textId="77777777" w:rsidR="00F87B7C" w:rsidRDefault="00F87B7C" w:rsidP="00F87B7C">
      <w:pPr>
        <w:pStyle w:val="Code"/>
      </w:pPr>
      <w:r>
        <w:lastRenderedPageBreak/>
        <w:tab/>
        <w:t>bool IsFocused;</w:t>
      </w:r>
    </w:p>
    <w:p w14:paraId="19F787CC" w14:textId="77777777" w:rsidR="00F87B7C" w:rsidRDefault="00F87B7C" w:rsidP="00F87B7C">
      <w:pPr>
        <w:pStyle w:val="Code"/>
      </w:pPr>
      <w:r>
        <w:tab/>
      </w:r>
    </w:p>
    <w:p w14:paraId="482163D7" w14:textId="77777777" w:rsidR="00F87B7C" w:rsidRDefault="00F87B7C" w:rsidP="00F87B7C">
      <w:pPr>
        <w:pStyle w:val="Code"/>
      </w:pPr>
      <w:r>
        <w:tab/>
        <w:t>LINETYPE BorderType;</w:t>
      </w:r>
    </w:p>
    <w:p w14:paraId="44001AED" w14:textId="77777777" w:rsidR="00F87B7C" w:rsidRDefault="00F87B7C" w:rsidP="00F87B7C">
      <w:pPr>
        <w:pStyle w:val="Code"/>
      </w:pPr>
      <w:r>
        <w:tab/>
        <w:t>VISIBILITY Visibility;</w:t>
      </w:r>
    </w:p>
    <w:p w14:paraId="5315DE8C" w14:textId="77777777" w:rsidR="00F87B7C" w:rsidRDefault="00F87B7C" w:rsidP="00F87B7C">
      <w:pPr>
        <w:pStyle w:val="Code"/>
      </w:pPr>
      <w:r>
        <w:tab/>
      </w:r>
    </w:p>
    <w:p w14:paraId="090782A5" w14:textId="77777777" w:rsidR="00F87B7C" w:rsidRDefault="00F87B7C" w:rsidP="00F87B7C">
      <w:pPr>
        <w:pStyle w:val="Code"/>
      </w:pPr>
      <w:r>
        <w:tab/>
        <w:t>COLOR Foreground;</w:t>
      </w:r>
    </w:p>
    <w:p w14:paraId="002BA8FF" w14:textId="77777777" w:rsidR="00F87B7C" w:rsidRDefault="00F87B7C" w:rsidP="00F87B7C">
      <w:pPr>
        <w:pStyle w:val="Code"/>
      </w:pPr>
      <w:r>
        <w:tab/>
        <w:t>COLOR UnfocusedForeground;</w:t>
      </w:r>
    </w:p>
    <w:p w14:paraId="25FEE2D4" w14:textId="77777777" w:rsidR="00F87B7C" w:rsidRDefault="00F87B7C" w:rsidP="00F87B7C">
      <w:pPr>
        <w:pStyle w:val="Code"/>
      </w:pPr>
      <w:r>
        <w:tab/>
        <w:t>COLOR DisabledForeground;</w:t>
      </w:r>
    </w:p>
    <w:p w14:paraId="3E50AE97" w14:textId="77777777" w:rsidR="00F87B7C" w:rsidRDefault="00F87B7C" w:rsidP="00F87B7C">
      <w:pPr>
        <w:pStyle w:val="Code"/>
      </w:pPr>
      <w:r>
        <w:tab/>
      </w:r>
    </w:p>
    <w:p w14:paraId="3846BB56" w14:textId="77777777" w:rsidR="00F87B7C" w:rsidRDefault="00F87B7C" w:rsidP="00F87B7C">
      <w:pPr>
        <w:pStyle w:val="Code"/>
      </w:pPr>
      <w:r>
        <w:tab/>
        <w:t>COLOR Background;</w:t>
      </w:r>
    </w:p>
    <w:p w14:paraId="0C8D9BFA" w14:textId="77777777" w:rsidR="00F87B7C" w:rsidRDefault="00F87B7C" w:rsidP="00F87B7C">
      <w:pPr>
        <w:pStyle w:val="Code"/>
      </w:pPr>
      <w:r>
        <w:tab/>
        <w:t>COLOR UnfocusedBackground;</w:t>
      </w:r>
    </w:p>
    <w:p w14:paraId="2FA56F1B" w14:textId="77777777" w:rsidR="00F87B7C" w:rsidRDefault="00F87B7C" w:rsidP="00F87B7C">
      <w:pPr>
        <w:pStyle w:val="Code"/>
      </w:pPr>
      <w:r>
        <w:tab/>
        <w:t>COLOR DisabledBackground;</w:t>
      </w:r>
    </w:p>
    <w:p w14:paraId="78A43BDE" w14:textId="77777777" w:rsidR="00F87B7C" w:rsidRDefault="00F87B7C" w:rsidP="00F87B7C">
      <w:pPr>
        <w:pStyle w:val="Code"/>
      </w:pPr>
      <w:r>
        <w:tab/>
      </w:r>
    </w:p>
    <w:p w14:paraId="4F99A46A" w14:textId="77777777" w:rsidR="00F87B7C" w:rsidRDefault="00F87B7C" w:rsidP="00F87B7C">
      <w:pPr>
        <w:pStyle w:val="Code"/>
      </w:pPr>
      <w:r>
        <w:tab/>
        <w:t>COLOR BorderColor;</w:t>
      </w:r>
    </w:p>
    <w:p w14:paraId="54455E95" w14:textId="77777777" w:rsidR="00F87B7C" w:rsidRDefault="00F87B7C" w:rsidP="00F87B7C">
      <w:pPr>
        <w:pStyle w:val="Code"/>
      </w:pPr>
      <w:r>
        <w:tab/>
        <w:t>COLOR UnfocusedBorderColor;</w:t>
      </w:r>
    </w:p>
    <w:p w14:paraId="044A5F70" w14:textId="77777777" w:rsidR="00F87B7C" w:rsidRDefault="00F87B7C" w:rsidP="00F87B7C">
      <w:pPr>
        <w:pStyle w:val="Code"/>
      </w:pPr>
      <w:r>
        <w:tab/>
        <w:t>COLOR DisabledBorderColor;</w:t>
      </w:r>
    </w:p>
    <w:p w14:paraId="343BEEFB" w14:textId="77777777" w:rsidR="00F87B7C" w:rsidRDefault="00F87B7C" w:rsidP="00F87B7C">
      <w:pPr>
        <w:pStyle w:val="Code"/>
      </w:pPr>
      <w:r>
        <w:tab/>
      </w:r>
    </w:p>
    <w:p w14:paraId="7A4BDBDC" w14:textId="77777777" w:rsidR="00F87B7C" w:rsidRDefault="00F87B7C" w:rsidP="00F87B7C">
      <w:pPr>
        <w:pStyle w:val="Code"/>
      </w:pPr>
      <w:r>
        <w:tab/>
        <w:t>int Width;</w:t>
      </w:r>
    </w:p>
    <w:p w14:paraId="4B3E8E78" w14:textId="77777777" w:rsidR="00F87B7C" w:rsidRDefault="00F87B7C" w:rsidP="00F87B7C">
      <w:pPr>
        <w:pStyle w:val="Code"/>
      </w:pPr>
      <w:r>
        <w:tab/>
        <w:t>int Height;</w:t>
      </w:r>
    </w:p>
    <w:p w14:paraId="39EC5BB3" w14:textId="77777777" w:rsidR="00F87B7C" w:rsidRDefault="00F87B7C" w:rsidP="00F87B7C">
      <w:pPr>
        <w:pStyle w:val="Code"/>
      </w:pPr>
      <w:r>
        <w:tab/>
      </w:r>
    </w:p>
    <w:p w14:paraId="3B86AE28" w14:textId="77777777" w:rsidR="00F87B7C" w:rsidRDefault="00F87B7C" w:rsidP="00F87B7C">
      <w:pPr>
        <w:pStyle w:val="Code"/>
      </w:pPr>
      <w:r>
        <w:tab/>
        <w:t>HORIZONTALALIGNMENT HorizontalAlignment;</w:t>
      </w:r>
    </w:p>
    <w:p w14:paraId="38D3FCFD" w14:textId="77777777" w:rsidR="00F87B7C" w:rsidRDefault="00F87B7C" w:rsidP="00F87B7C">
      <w:pPr>
        <w:pStyle w:val="Code"/>
      </w:pPr>
      <w:r>
        <w:tab/>
        <w:t>VERTICALALIGNMENT VerticalAlignment;</w:t>
      </w:r>
    </w:p>
    <w:p w14:paraId="379D4230" w14:textId="77777777" w:rsidR="00F87B7C" w:rsidRDefault="00F87B7C" w:rsidP="00F87B7C">
      <w:pPr>
        <w:pStyle w:val="Code"/>
      </w:pPr>
      <w:r>
        <w:tab/>
        <w:t>COORD Margin;</w:t>
      </w:r>
    </w:p>
    <w:p w14:paraId="270101D5" w14:textId="77777777" w:rsidR="00F87B7C" w:rsidRDefault="00F87B7C" w:rsidP="00F87B7C">
      <w:pPr>
        <w:pStyle w:val="Code"/>
      </w:pPr>
      <w:r>
        <w:t>} BUTTON;</w:t>
      </w:r>
    </w:p>
    <w:p w14:paraId="6CB00C69" w14:textId="77777777" w:rsidR="00F87B7C" w:rsidRDefault="00F87B7C" w:rsidP="00F87B7C">
      <w:pPr>
        <w:pStyle w:val="Code"/>
      </w:pPr>
    </w:p>
    <w:p w14:paraId="38D915A6" w14:textId="77777777" w:rsidR="00F87B7C" w:rsidRDefault="00F87B7C" w:rsidP="00F87B7C">
      <w:pPr>
        <w:pStyle w:val="Code"/>
      </w:pPr>
      <w:r>
        <w:t>/* advio.hpp */</w:t>
      </w:r>
    </w:p>
    <w:p w14:paraId="7B2064BB" w14:textId="77777777" w:rsidR="00F87B7C" w:rsidRDefault="00F87B7C" w:rsidP="00F87B7C">
      <w:pPr>
        <w:pStyle w:val="Code"/>
      </w:pPr>
      <w:r>
        <w:t>void cls();</w:t>
      </w:r>
    </w:p>
    <w:p w14:paraId="24C55B90" w14:textId="77777777" w:rsidR="00F87B7C" w:rsidRDefault="00F87B7C" w:rsidP="00F87B7C">
      <w:pPr>
        <w:pStyle w:val="Code"/>
      </w:pPr>
      <w:r>
        <w:t>char getkey(char key);</w:t>
      </w:r>
    </w:p>
    <w:p w14:paraId="42566014" w14:textId="77777777" w:rsidR="00F87B7C" w:rsidRDefault="00F87B7C" w:rsidP="00F87B7C">
      <w:pPr>
        <w:pStyle w:val="Code"/>
      </w:pPr>
      <w:r>
        <w:t>char getkey();</w:t>
      </w:r>
    </w:p>
    <w:p w14:paraId="06B0C506" w14:textId="77777777" w:rsidR="00F87B7C" w:rsidRDefault="00F87B7C" w:rsidP="00F87B7C">
      <w:pPr>
        <w:pStyle w:val="Code"/>
      </w:pPr>
      <w:r>
        <w:t>char *createline(char start, char middle, char end, int countOfMiddle);</w:t>
      </w:r>
    </w:p>
    <w:p w14:paraId="46831DEB" w14:textId="77777777" w:rsidR="00F87B7C" w:rsidRDefault="00F87B7C" w:rsidP="00F87B7C">
      <w:pPr>
        <w:pStyle w:val="Code"/>
      </w:pPr>
      <w:r>
        <w:t>char *createline(char ch, int count);</w:t>
      </w:r>
    </w:p>
    <w:p w14:paraId="2F1F96B1" w14:textId="77777777" w:rsidR="00F87B7C" w:rsidRDefault="00F87B7C" w:rsidP="00F87B7C">
      <w:pPr>
        <w:pStyle w:val="Code"/>
      </w:pPr>
      <w:r>
        <w:t>void drawline(char ch, int count);</w:t>
      </w:r>
    </w:p>
    <w:p w14:paraId="69E4C15D" w14:textId="77777777" w:rsidR="00F87B7C" w:rsidRDefault="00F87B7C" w:rsidP="00F87B7C">
      <w:pPr>
        <w:pStyle w:val="Code"/>
      </w:pPr>
      <w:r>
        <w:t>COORD hcenter(int left, int right, int width);</w:t>
      </w:r>
    </w:p>
    <w:p w14:paraId="07DB0E6A" w14:textId="77777777" w:rsidR="00F87B7C" w:rsidRDefault="00F87B7C" w:rsidP="00F87B7C">
      <w:pPr>
        <w:pStyle w:val="Code"/>
      </w:pPr>
      <w:r>
        <w:t>COORD hcenter(int left, int right, int width, const char *format, ...);</w:t>
      </w:r>
    </w:p>
    <w:p w14:paraId="79C4B51F" w14:textId="77777777" w:rsidR="00F87B7C" w:rsidRDefault="00F87B7C" w:rsidP="00F87B7C">
      <w:pPr>
        <w:pStyle w:val="Code"/>
      </w:pPr>
      <w:r>
        <w:t>COORD hcenter(int left, int right, const char *format, ...);</w:t>
      </w:r>
    </w:p>
    <w:p w14:paraId="0A656472" w14:textId="77777777" w:rsidR="00F87B7C" w:rsidRDefault="00F87B7C" w:rsidP="00F87B7C">
      <w:pPr>
        <w:pStyle w:val="Code"/>
      </w:pPr>
      <w:r>
        <w:t>COORD hcenter(int width);</w:t>
      </w:r>
    </w:p>
    <w:p w14:paraId="6ECB1864" w14:textId="77777777" w:rsidR="00F87B7C" w:rsidRDefault="00F87B7C" w:rsidP="00F87B7C">
      <w:pPr>
        <w:pStyle w:val="Code"/>
      </w:pPr>
      <w:r>
        <w:t>COORD hcenter(int width, const char *format, ...);</w:t>
      </w:r>
    </w:p>
    <w:p w14:paraId="0073B044" w14:textId="77777777" w:rsidR="00F87B7C" w:rsidRDefault="00F87B7C" w:rsidP="00F87B7C">
      <w:pPr>
        <w:pStyle w:val="Code"/>
      </w:pPr>
      <w:r>
        <w:t>COORD hcenter(const char *format, ...);</w:t>
      </w:r>
    </w:p>
    <w:p w14:paraId="713DBE99" w14:textId="77777777" w:rsidR="00F87B7C" w:rsidRDefault="00F87B7C" w:rsidP="00F87B7C">
      <w:pPr>
        <w:pStyle w:val="Code"/>
      </w:pPr>
      <w:r>
        <w:t>COORD vcenter(int top, int bottom, int height);</w:t>
      </w:r>
    </w:p>
    <w:p w14:paraId="68C5DFA1" w14:textId="77777777" w:rsidR="00F87B7C" w:rsidRDefault="00F87B7C" w:rsidP="00F87B7C">
      <w:pPr>
        <w:pStyle w:val="Code"/>
      </w:pPr>
      <w:r>
        <w:t>COORD vcenter(int height);</w:t>
      </w:r>
    </w:p>
    <w:p w14:paraId="0A210606" w14:textId="77777777" w:rsidR="00F87B7C" w:rsidRDefault="00F87B7C" w:rsidP="00F87B7C">
      <w:pPr>
        <w:pStyle w:val="Code"/>
      </w:pPr>
      <w:r>
        <w:t>COORD center(int left, int right, int width, int top, int bottom, int height);</w:t>
      </w:r>
    </w:p>
    <w:p w14:paraId="2FF0C230" w14:textId="77777777" w:rsidR="00F87B7C" w:rsidRDefault="00F87B7C" w:rsidP="00F87B7C">
      <w:pPr>
        <w:pStyle w:val="Code"/>
      </w:pPr>
      <w:r>
        <w:t>COORD center(int left, int right, int width, int top, int bottom, int height, const char *format, ...);</w:t>
      </w:r>
    </w:p>
    <w:p w14:paraId="42567325" w14:textId="77777777" w:rsidR="00F87B7C" w:rsidRDefault="00F87B7C" w:rsidP="00F87B7C">
      <w:pPr>
        <w:pStyle w:val="Code"/>
      </w:pPr>
      <w:r>
        <w:t>COORD center(int left, int right, int top, int bottom, const char *format, ...);</w:t>
      </w:r>
    </w:p>
    <w:p w14:paraId="098C25C4" w14:textId="77777777" w:rsidR="00F87B7C" w:rsidRDefault="00F87B7C" w:rsidP="00F87B7C">
      <w:pPr>
        <w:pStyle w:val="Code"/>
      </w:pPr>
      <w:r>
        <w:t>COORD center(int width, int height);</w:t>
      </w:r>
    </w:p>
    <w:p w14:paraId="60918314" w14:textId="77777777" w:rsidR="00F87B7C" w:rsidRDefault="00F87B7C" w:rsidP="00F87B7C">
      <w:pPr>
        <w:pStyle w:val="Code"/>
      </w:pPr>
      <w:r>
        <w:t>COORD center(int width, int height, const char *format, ...);</w:t>
      </w:r>
    </w:p>
    <w:p w14:paraId="495E7CEB" w14:textId="77777777" w:rsidR="00F87B7C" w:rsidRDefault="00F87B7C" w:rsidP="00F87B7C">
      <w:pPr>
        <w:pStyle w:val="Code"/>
      </w:pPr>
      <w:r>
        <w:t>COORD center(const char *format, ...);</w:t>
      </w:r>
    </w:p>
    <w:p w14:paraId="48EB175E" w14:textId="77777777" w:rsidR="00F87B7C" w:rsidRDefault="00F87B7C" w:rsidP="00F87B7C">
      <w:pPr>
        <w:pStyle w:val="Code"/>
      </w:pPr>
      <w:r>
        <w:t>COORD vhcenter(int left, int right, const char *format, va_list args);</w:t>
      </w:r>
    </w:p>
    <w:p w14:paraId="7DEC3C5F" w14:textId="77777777" w:rsidR="00F87B7C" w:rsidRDefault="00F87B7C" w:rsidP="00F87B7C">
      <w:pPr>
        <w:pStyle w:val="Code"/>
      </w:pPr>
    </w:p>
    <w:p w14:paraId="6AD516CC" w14:textId="77777777" w:rsidR="00F87B7C" w:rsidRDefault="00F87B7C" w:rsidP="00F87B7C">
      <w:pPr>
        <w:pStyle w:val="Code"/>
      </w:pPr>
      <w:r>
        <w:t>/* border.hpp */</w:t>
      </w:r>
    </w:p>
    <w:p w14:paraId="0BD88DEB" w14:textId="77777777" w:rsidR="00F87B7C" w:rsidRDefault="00F87B7C" w:rsidP="00F87B7C">
      <w:pPr>
        <w:pStyle w:val="Code"/>
      </w:pPr>
      <w:r>
        <w:t>BORDER newBORDER();</w:t>
      </w:r>
    </w:p>
    <w:p w14:paraId="0DC922F3" w14:textId="77777777" w:rsidR="00F87B7C" w:rsidRDefault="00F87B7C" w:rsidP="00F87B7C">
      <w:pPr>
        <w:pStyle w:val="Code"/>
      </w:pPr>
      <w:r>
        <w:t>void draw(const BORDER &amp;b);</w:t>
      </w:r>
    </w:p>
    <w:p w14:paraId="784E8F0D" w14:textId="77777777" w:rsidR="00F87B7C" w:rsidRDefault="00F87B7C" w:rsidP="00F87B7C">
      <w:pPr>
        <w:pStyle w:val="Code"/>
      </w:pPr>
      <w:r>
        <w:t>void erase(const BORDER &amp;b);</w:t>
      </w:r>
    </w:p>
    <w:p w14:paraId="78D2F090" w14:textId="77777777" w:rsidR="00F87B7C" w:rsidRDefault="00F87B7C" w:rsidP="00F87B7C">
      <w:pPr>
        <w:pStyle w:val="Code"/>
      </w:pPr>
    </w:p>
    <w:p w14:paraId="4F63B47B" w14:textId="77777777" w:rsidR="00F87B7C" w:rsidRDefault="00F87B7C" w:rsidP="00F87B7C">
      <w:pPr>
        <w:pStyle w:val="Code"/>
      </w:pPr>
      <w:r>
        <w:t>/* button.hpp */</w:t>
      </w:r>
    </w:p>
    <w:p w14:paraId="3F0FA960" w14:textId="77777777" w:rsidR="00F87B7C" w:rsidRDefault="00F87B7C" w:rsidP="00F87B7C">
      <w:pPr>
        <w:pStyle w:val="Code"/>
      </w:pPr>
      <w:r>
        <w:t>BUTTON newBUTTON();</w:t>
      </w:r>
    </w:p>
    <w:p w14:paraId="56E1A7C8" w14:textId="77777777" w:rsidR="00F87B7C" w:rsidRDefault="00F87B7C" w:rsidP="00F87B7C">
      <w:pPr>
        <w:pStyle w:val="Code"/>
      </w:pPr>
      <w:r>
        <w:t>void draw(const BUTTON &amp;b);</w:t>
      </w:r>
    </w:p>
    <w:p w14:paraId="29EE90AE" w14:textId="77777777" w:rsidR="00F87B7C" w:rsidRDefault="00F87B7C" w:rsidP="00F87B7C">
      <w:pPr>
        <w:pStyle w:val="Code"/>
      </w:pPr>
      <w:r>
        <w:t>void erase(const BUTTON &amp;b);</w:t>
      </w:r>
    </w:p>
    <w:p w14:paraId="403121B4" w14:textId="77777777" w:rsidR="00F87B7C" w:rsidRDefault="00F87B7C" w:rsidP="00F87B7C">
      <w:pPr>
        <w:pStyle w:val="Code"/>
      </w:pPr>
    </w:p>
    <w:p w14:paraId="37E6BC99" w14:textId="77777777" w:rsidR="00F87B7C" w:rsidRDefault="00F87B7C" w:rsidP="00F87B7C">
      <w:pPr>
        <w:pStyle w:val="Code"/>
      </w:pPr>
      <w:r>
        <w:t>/* cnslsz.hpp */</w:t>
      </w:r>
    </w:p>
    <w:p w14:paraId="29DE1AFE" w14:textId="77777777" w:rsidR="00F87B7C" w:rsidRDefault="00F87B7C" w:rsidP="00F87B7C">
      <w:pPr>
        <w:pStyle w:val="Code"/>
      </w:pPr>
      <w:r>
        <w:t>COORD getconsolesize();</w:t>
      </w:r>
    </w:p>
    <w:p w14:paraId="48BE3AD8" w14:textId="77777777" w:rsidR="00F87B7C" w:rsidRDefault="00F87B7C" w:rsidP="00F87B7C">
      <w:pPr>
        <w:pStyle w:val="Code"/>
      </w:pPr>
    </w:p>
    <w:p w14:paraId="44E44FA1" w14:textId="77777777" w:rsidR="00F87B7C" w:rsidRDefault="00F87B7C" w:rsidP="00F87B7C">
      <w:pPr>
        <w:pStyle w:val="Code"/>
      </w:pPr>
      <w:r>
        <w:t>/* cursor.hpp */</w:t>
      </w:r>
    </w:p>
    <w:p w14:paraId="05CFA131" w14:textId="77777777" w:rsidR="00F87B7C" w:rsidRDefault="00F87B7C" w:rsidP="00F87B7C">
      <w:pPr>
        <w:pStyle w:val="Code"/>
      </w:pPr>
      <w:r>
        <w:t>void setcursor(bool isVisible, int size);</w:t>
      </w:r>
    </w:p>
    <w:p w14:paraId="09679624" w14:textId="77777777" w:rsidR="00F87B7C" w:rsidRDefault="00F87B7C" w:rsidP="00F87B7C">
      <w:pPr>
        <w:pStyle w:val="Code"/>
      </w:pPr>
      <w:r>
        <w:t>void setcursor(bool isVisible);</w:t>
      </w:r>
    </w:p>
    <w:p w14:paraId="65F7A58A" w14:textId="77777777" w:rsidR="00F87B7C" w:rsidRDefault="00F87B7C" w:rsidP="00F87B7C">
      <w:pPr>
        <w:pStyle w:val="Code"/>
      </w:pPr>
      <w:r>
        <w:t>COORD getcursorposition();</w:t>
      </w:r>
    </w:p>
    <w:p w14:paraId="68967D64" w14:textId="77777777" w:rsidR="00F87B7C" w:rsidRDefault="00F87B7C" w:rsidP="00F87B7C">
      <w:pPr>
        <w:pStyle w:val="Code"/>
      </w:pPr>
      <w:r>
        <w:t>void movecursor(COORD position);</w:t>
      </w:r>
    </w:p>
    <w:p w14:paraId="7055527F" w14:textId="77777777" w:rsidR="00F87B7C" w:rsidRDefault="00F87B7C" w:rsidP="00F87B7C">
      <w:pPr>
        <w:pStyle w:val="Code"/>
      </w:pPr>
      <w:r>
        <w:t>void movecursor(int x, int y);</w:t>
      </w:r>
    </w:p>
    <w:p w14:paraId="144AC4EE" w14:textId="77777777" w:rsidR="00F87B7C" w:rsidRDefault="00F87B7C" w:rsidP="00F87B7C">
      <w:pPr>
        <w:pStyle w:val="Code"/>
      </w:pPr>
    </w:p>
    <w:p w14:paraId="13719C6E" w14:textId="77777777" w:rsidR="00F87B7C" w:rsidRDefault="00F87B7C" w:rsidP="00F87B7C">
      <w:pPr>
        <w:pStyle w:val="Code"/>
      </w:pPr>
      <w:r>
        <w:lastRenderedPageBreak/>
        <w:t>/* operators.hpp */</w:t>
      </w:r>
    </w:p>
    <w:p w14:paraId="088AE3C2" w14:textId="77777777" w:rsidR="00F87B7C" w:rsidRDefault="00F87B7C" w:rsidP="00F87B7C">
      <w:pPr>
        <w:pStyle w:val="Code"/>
      </w:pPr>
      <w:r>
        <w:t>bool operator ==(COORD c1, COORD c2);</w:t>
      </w:r>
    </w:p>
    <w:p w14:paraId="53503B01" w14:textId="77777777" w:rsidR="00F87B7C" w:rsidRDefault="00F87B7C" w:rsidP="00F87B7C">
      <w:pPr>
        <w:pStyle w:val="Code"/>
      </w:pPr>
      <w:r>
        <w:t>bool operator !=(COORD c1, COORD c2);</w:t>
      </w:r>
    </w:p>
    <w:p w14:paraId="47F471AD" w14:textId="77777777" w:rsidR="00F87B7C" w:rsidRDefault="00F87B7C" w:rsidP="00F87B7C">
      <w:pPr>
        <w:pStyle w:val="Code"/>
      </w:pPr>
      <w:r>
        <w:t>bool operator &lt;(COORD c1, COORD c2);</w:t>
      </w:r>
    </w:p>
    <w:p w14:paraId="07B9CB4C" w14:textId="77777777" w:rsidR="00F87B7C" w:rsidRDefault="00F87B7C" w:rsidP="00F87B7C">
      <w:pPr>
        <w:pStyle w:val="Code"/>
      </w:pPr>
      <w:r>
        <w:t>bool operator &gt;(COORD c1, COORD c2);</w:t>
      </w:r>
    </w:p>
    <w:p w14:paraId="7DB8E717" w14:textId="77777777" w:rsidR="00F87B7C" w:rsidRDefault="00F87B7C" w:rsidP="00F87B7C">
      <w:pPr>
        <w:pStyle w:val="Code"/>
      </w:pPr>
      <w:r>
        <w:t>bool operator &lt;=(COORD c1, COORD c2);</w:t>
      </w:r>
    </w:p>
    <w:p w14:paraId="39865E4F" w14:textId="77777777" w:rsidR="00F87B7C" w:rsidRDefault="00F87B7C" w:rsidP="00F87B7C">
      <w:pPr>
        <w:pStyle w:val="Code"/>
      </w:pPr>
      <w:r>
        <w:t>bool operator &gt;=(COORD c1, COORD c2);</w:t>
      </w:r>
    </w:p>
    <w:p w14:paraId="72DCC766" w14:textId="77777777" w:rsidR="00F87B7C" w:rsidRDefault="00F87B7C" w:rsidP="00F87B7C">
      <w:pPr>
        <w:pStyle w:val="Code"/>
      </w:pPr>
      <w:r>
        <w:t>bool operator ==(SMALL_RECT r1, SMALL_RECT r2);</w:t>
      </w:r>
    </w:p>
    <w:p w14:paraId="1ADA97EE" w14:textId="77777777" w:rsidR="00F87B7C" w:rsidRDefault="00F87B7C" w:rsidP="00F87B7C">
      <w:pPr>
        <w:pStyle w:val="Code"/>
      </w:pPr>
      <w:r>
        <w:t>bool operator !=(SMALL_RECT r1, SMALL_RECT r2);</w:t>
      </w:r>
    </w:p>
    <w:p w14:paraId="4F035350" w14:textId="77777777" w:rsidR="00F87B7C" w:rsidRDefault="00F87B7C" w:rsidP="00F87B7C">
      <w:pPr>
        <w:pStyle w:val="Code"/>
      </w:pPr>
    </w:p>
    <w:p w14:paraId="4D9FF356" w14:textId="77777777" w:rsidR="00F87B7C" w:rsidRDefault="00F87B7C" w:rsidP="00F87B7C">
      <w:pPr>
        <w:pStyle w:val="Code"/>
      </w:pPr>
      <w:r>
        <w:t>/* strext.hpp */</w:t>
      </w:r>
    </w:p>
    <w:p w14:paraId="0C470AD4" w14:textId="77777777" w:rsidR="00F87B7C" w:rsidRDefault="00F87B7C" w:rsidP="00F87B7C">
      <w:pPr>
        <w:pStyle w:val="Code"/>
      </w:pPr>
      <w:r>
        <w:t>char *stradd(char *str, char ch, int index);</w:t>
      </w:r>
    </w:p>
    <w:p w14:paraId="1C771FAA" w14:textId="77777777" w:rsidR="00F87B7C" w:rsidRDefault="00F87B7C" w:rsidP="00F87B7C">
      <w:pPr>
        <w:pStyle w:val="Code"/>
      </w:pPr>
      <w:r>
        <w:t>char *strrem(char *str, int index);</w:t>
      </w:r>
    </w:p>
    <w:p w14:paraId="21067C86" w14:textId="77777777" w:rsidR="00F87B7C" w:rsidRDefault="00F87B7C" w:rsidP="00F87B7C">
      <w:pPr>
        <w:pStyle w:val="Code"/>
      </w:pPr>
      <w:r>
        <w:t>char *strndup(const char *source, int count);</w:t>
      </w:r>
    </w:p>
    <w:p w14:paraId="10E3EA43" w14:textId="77777777" w:rsidR="00F87B7C" w:rsidRDefault="00F87B7C" w:rsidP="00F87B7C">
      <w:pPr>
        <w:pStyle w:val="Code"/>
      </w:pPr>
      <w:r>
        <w:t>char *strcat(char *dest, int sourcesCount, const char *source, ...);</w:t>
      </w:r>
    </w:p>
    <w:p w14:paraId="129ECE0E" w14:textId="77777777" w:rsidR="00F87B7C" w:rsidRDefault="00F87B7C" w:rsidP="00F87B7C">
      <w:pPr>
        <w:pStyle w:val="Code"/>
      </w:pPr>
    </w:p>
    <w:p w14:paraId="7153AE06" w14:textId="77777777" w:rsidR="00F87B7C" w:rsidRDefault="00F87B7C" w:rsidP="00F87B7C">
      <w:pPr>
        <w:pStyle w:val="Code"/>
      </w:pPr>
      <w:r>
        <w:t>/* textblock.hpp */</w:t>
      </w:r>
    </w:p>
    <w:p w14:paraId="32480C33" w14:textId="77777777" w:rsidR="00F87B7C" w:rsidRDefault="00F87B7C" w:rsidP="00F87B7C">
      <w:pPr>
        <w:pStyle w:val="Code"/>
      </w:pPr>
      <w:r>
        <w:t>TEXTBLOCK newTEXTBLOCK();</w:t>
      </w:r>
    </w:p>
    <w:p w14:paraId="1108C949" w14:textId="77777777" w:rsidR="00F87B7C" w:rsidRDefault="00F87B7C" w:rsidP="00F87B7C">
      <w:pPr>
        <w:pStyle w:val="Code"/>
      </w:pPr>
      <w:r>
        <w:t>void draw(const TEXTBLOCK &amp;t);</w:t>
      </w:r>
    </w:p>
    <w:p w14:paraId="191EB74F" w14:textId="77777777" w:rsidR="00F87B7C" w:rsidRDefault="00F87B7C" w:rsidP="00F87B7C">
      <w:pPr>
        <w:pStyle w:val="Code"/>
      </w:pPr>
      <w:r>
        <w:t>void erase(const TEXTBLOCK &amp;t);</w:t>
      </w:r>
    </w:p>
    <w:p w14:paraId="4A6B179B" w14:textId="77777777" w:rsidR="00F87B7C" w:rsidRDefault="00F87B7C" w:rsidP="00F87B7C">
      <w:pPr>
        <w:pStyle w:val="Code"/>
      </w:pPr>
    </w:p>
    <w:p w14:paraId="09758136" w14:textId="77777777" w:rsidR="00F87B7C" w:rsidRDefault="00F87B7C" w:rsidP="00F87B7C">
      <w:pPr>
        <w:pStyle w:val="Code"/>
      </w:pPr>
      <w:r>
        <w:t>/* uibscs.hpp */</w:t>
      </w:r>
    </w:p>
    <w:p w14:paraId="7BEA974E" w14:textId="77777777" w:rsidR="00F87B7C" w:rsidRDefault="00F87B7C" w:rsidP="00F87B7C">
      <w:pPr>
        <w:pStyle w:val="Code"/>
      </w:pPr>
      <w:r>
        <w:t>char line(LINETYPE type, LINESHAPE shape);</w:t>
      </w:r>
    </w:p>
    <w:p w14:paraId="71BB8F5B" w14:textId="77777777" w:rsidR="00F87B7C" w:rsidRDefault="00F87B7C" w:rsidP="00F87B7C">
      <w:pPr>
        <w:pStyle w:val="Code"/>
      </w:pPr>
      <w:r>
        <w:t>COLOR getforeground();</w:t>
      </w:r>
    </w:p>
    <w:p w14:paraId="4377985C" w14:textId="77777777" w:rsidR="00F87B7C" w:rsidRDefault="00F87B7C" w:rsidP="00F87B7C">
      <w:pPr>
        <w:pStyle w:val="Code"/>
      </w:pPr>
      <w:r>
        <w:t>COLOR getbackground();</w:t>
      </w:r>
    </w:p>
    <w:p w14:paraId="5E1CD677" w14:textId="77777777" w:rsidR="00F87B7C" w:rsidRDefault="00F87B7C" w:rsidP="00F87B7C">
      <w:pPr>
        <w:pStyle w:val="Code"/>
      </w:pPr>
      <w:r>
        <w:t>void fillforeground(COLOR foreground, COORD startPosition, int count);</w:t>
      </w:r>
    </w:p>
    <w:p w14:paraId="135C734B" w14:textId="77777777" w:rsidR="00F87B7C" w:rsidRDefault="00F87B7C" w:rsidP="00F87B7C">
      <w:pPr>
        <w:pStyle w:val="Code"/>
      </w:pPr>
      <w:r>
        <w:t>void fillforeground(COLOR foreground, int startPositionX, int startPositionY, int count);</w:t>
      </w:r>
    </w:p>
    <w:p w14:paraId="5CBFB27A" w14:textId="77777777" w:rsidR="00F87B7C" w:rsidRDefault="00F87B7C" w:rsidP="00F87B7C">
      <w:pPr>
        <w:pStyle w:val="Code"/>
      </w:pPr>
      <w:r>
        <w:t>void fillbackground(COLOR background, COORD startPosition, int count);</w:t>
      </w:r>
    </w:p>
    <w:p w14:paraId="412ECEEF" w14:textId="77777777" w:rsidR="00F87B7C" w:rsidRDefault="00F87B7C" w:rsidP="00F87B7C">
      <w:pPr>
        <w:pStyle w:val="Code"/>
      </w:pPr>
      <w:r>
        <w:t>void fillbackground(COLOR background, int startPositionX, int startPositionY, int count);</w:t>
      </w:r>
    </w:p>
    <w:p w14:paraId="3BC56DC8" w14:textId="77777777" w:rsidR="00F87B7C" w:rsidRDefault="00F87B7C" w:rsidP="00F87B7C">
      <w:pPr>
        <w:pStyle w:val="Code"/>
      </w:pPr>
      <w:r>
        <w:t>void setforeground(COLOR foreground);</w:t>
      </w:r>
    </w:p>
    <w:p w14:paraId="20116C06" w14:textId="77777777" w:rsidR="00F87B7C" w:rsidRDefault="00F87B7C" w:rsidP="00F87B7C">
      <w:pPr>
        <w:pStyle w:val="Code"/>
      </w:pPr>
      <w:r>
        <w:t>void setbackground(COLOR background);</w:t>
      </w:r>
    </w:p>
    <w:p w14:paraId="5769D7E7" w14:textId="77777777" w:rsidR="00F87B7C" w:rsidRDefault="00F87B7C" w:rsidP="00F87B7C">
      <w:pPr>
        <w:pStyle w:val="Code"/>
      </w:pPr>
      <w:r>
        <w:t>void draw(const VISUAL &amp;v);</w:t>
      </w:r>
    </w:p>
    <w:p w14:paraId="128C9BD4" w14:textId="77777777" w:rsidR="00F87B7C" w:rsidRDefault="00F87B7C" w:rsidP="00F87B7C">
      <w:pPr>
        <w:pStyle w:val="Code"/>
      </w:pPr>
      <w:r>
        <w:t>SMALL_RECT measure(int left, int right, int width, int top, int bottom, int height, COORD margin, HORIZONTALALIGNMENT horizontalAlignment, VERTICALALIGNMENT verticalAlignment);</w:t>
      </w:r>
    </w:p>
    <w:p w14:paraId="3742BE80" w14:textId="77777777" w:rsidR="00F87B7C" w:rsidRDefault="00F87B7C" w:rsidP="00F87B7C">
      <w:pPr>
        <w:pStyle w:val="Code"/>
      </w:pPr>
      <w:r>
        <w:t>SMALL_RECT measure(int width, int height, COORD margin, HORIZONTALALIGNMENT horizontalAlignment, VERTICALALIGNMENT verticalAlignment);</w:t>
      </w:r>
    </w:p>
    <w:p w14:paraId="16930DF8" w14:textId="77777777" w:rsidR="00F87B7C" w:rsidRDefault="00F87B7C" w:rsidP="00F87B7C">
      <w:pPr>
        <w:pStyle w:val="Code"/>
      </w:pPr>
    </w:p>
    <w:p w14:paraId="228B91ED" w14:textId="77777777" w:rsidR="00F87B7C" w:rsidRDefault="00F87B7C" w:rsidP="00F87B7C">
      <w:pPr>
        <w:pStyle w:val="Code"/>
      </w:pPr>
      <w:r>
        <w:t>// Returned from measure functions when arguments are out of enums ranges</w:t>
      </w:r>
    </w:p>
    <w:p w14:paraId="5F69F8BA" w14:textId="77777777" w:rsidR="00F87B7C" w:rsidRDefault="00F87B7C" w:rsidP="00F87B7C">
      <w:pPr>
        <w:pStyle w:val="Code"/>
      </w:pPr>
      <w:r>
        <w:t>const SMALL_RECT RECT_ERROR = { -1, -1, -1, -1 };</w:t>
      </w:r>
    </w:p>
    <w:p w14:paraId="7F77EA48" w14:textId="77777777" w:rsidR="00F87B7C" w:rsidRDefault="00F87B7C" w:rsidP="00F87B7C">
      <w:pPr>
        <w:pStyle w:val="Code"/>
      </w:pPr>
      <w:r>
        <w:t>// Returned from line function when arguments are out of íenums ranges</w:t>
      </w:r>
    </w:p>
    <w:p w14:paraId="3663CFE2" w14:textId="77777777" w:rsidR="00F87B7C" w:rsidRDefault="00F87B7C" w:rsidP="00F87B7C">
      <w:pPr>
        <w:pStyle w:val="Code"/>
      </w:pPr>
      <w:r>
        <w:t>const char LINE_ERROR = 'X';</w:t>
      </w:r>
    </w:p>
    <w:p w14:paraId="2E2AD12B" w14:textId="77777777" w:rsidR="00F87B7C" w:rsidRDefault="00F87B7C" w:rsidP="00F87B7C">
      <w:pPr>
        <w:pStyle w:val="Code"/>
      </w:pPr>
    </w:p>
    <w:p w14:paraId="3BA71DB6" w14:textId="77777777" w:rsidR="00F87B7C" w:rsidRDefault="00F87B7C" w:rsidP="00F87B7C">
      <w:pPr>
        <w:pStyle w:val="Code"/>
      </w:pPr>
      <w:r>
        <w:t>const COORD COORD_ORIGIN = { 0, 0 };</w:t>
      </w:r>
    </w:p>
    <w:p w14:paraId="152BA6B6" w14:textId="77777777" w:rsidR="00F87B7C" w:rsidRDefault="00F87B7C" w:rsidP="00F87B7C">
      <w:pPr>
        <w:pStyle w:val="Code"/>
      </w:pPr>
    </w:p>
    <w:p w14:paraId="46A7548E" w14:textId="77777777" w:rsidR="00F87B7C" w:rsidRDefault="00F87B7C" w:rsidP="00F87B7C">
      <w:pPr>
        <w:pStyle w:val="Code"/>
      </w:pPr>
      <w:r>
        <w:t>/* Drawing chars */</w:t>
      </w:r>
    </w:p>
    <w:p w14:paraId="1C63AD85" w14:textId="77777777" w:rsidR="00F87B7C" w:rsidRDefault="00F87B7C" w:rsidP="00F87B7C">
      <w:pPr>
        <w:pStyle w:val="Code"/>
      </w:pPr>
      <w:r>
        <w:t>const char DOT_SMALL</w:t>
      </w:r>
      <w:r>
        <w:tab/>
        <w:t>= 250;</w:t>
      </w:r>
    </w:p>
    <w:p w14:paraId="37048A4E" w14:textId="77777777" w:rsidR="00F87B7C" w:rsidRDefault="00F87B7C" w:rsidP="00F87B7C">
      <w:pPr>
        <w:pStyle w:val="Code"/>
      </w:pPr>
      <w:r>
        <w:t>const char DOT_BIG</w:t>
      </w:r>
      <w:r>
        <w:tab/>
      </w:r>
      <w:r>
        <w:tab/>
        <w:t>= 249;</w:t>
      </w:r>
    </w:p>
    <w:p w14:paraId="443A94A6" w14:textId="77777777" w:rsidR="00F87B7C" w:rsidRDefault="00F87B7C" w:rsidP="00F87B7C">
      <w:pPr>
        <w:pStyle w:val="Code"/>
      </w:pPr>
    </w:p>
    <w:p w14:paraId="166574A1" w14:textId="77777777" w:rsidR="00F87B7C" w:rsidRDefault="00F87B7C" w:rsidP="00F87B7C">
      <w:pPr>
        <w:pStyle w:val="Code"/>
      </w:pPr>
      <w:r>
        <w:t>const char BLOCK_HALF_TOP</w:t>
      </w:r>
      <w:r>
        <w:tab/>
      </w:r>
      <w:r>
        <w:tab/>
        <w:t>= 223;</w:t>
      </w:r>
    </w:p>
    <w:p w14:paraId="4D38138A" w14:textId="77777777" w:rsidR="00F87B7C" w:rsidRDefault="00F87B7C" w:rsidP="00F87B7C">
      <w:pPr>
        <w:pStyle w:val="Code"/>
      </w:pPr>
      <w:r>
        <w:t>const char BLOCK_HALF_BOTTOM</w:t>
      </w:r>
      <w:r>
        <w:tab/>
        <w:t>= 220;</w:t>
      </w:r>
    </w:p>
    <w:p w14:paraId="7B5260CF" w14:textId="77777777" w:rsidR="00F87B7C" w:rsidRDefault="00F87B7C" w:rsidP="00F87B7C">
      <w:pPr>
        <w:pStyle w:val="Code"/>
      </w:pPr>
      <w:r>
        <w:t>const char BLOCK_HALF_LEFT</w:t>
      </w:r>
      <w:r>
        <w:tab/>
      </w:r>
      <w:r>
        <w:tab/>
        <w:t>= 221;</w:t>
      </w:r>
    </w:p>
    <w:p w14:paraId="2258D093" w14:textId="77777777" w:rsidR="00F87B7C" w:rsidRDefault="00F87B7C" w:rsidP="00F87B7C">
      <w:pPr>
        <w:pStyle w:val="Code"/>
      </w:pPr>
      <w:r>
        <w:t>const char BLOCK_HALF_RIGHT</w:t>
      </w:r>
      <w:r>
        <w:tab/>
      </w:r>
      <w:r>
        <w:tab/>
        <w:t>= 222;</w:t>
      </w:r>
    </w:p>
    <w:p w14:paraId="4446561E" w14:textId="77777777" w:rsidR="00F87B7C" w:rsidRDefault="00F87B7C" w:rsidP="00F87B7C">
      <w:pPr>
        <w:pStyle w:val="Code"/>
      </w:pPr>
      <w:r>
        <w:t>const char BLOCK_HALF_CENTER</w:t>
      </w:r>
      <w:r>
        <w:tab/>
        <w:t>= 254;</w:t>
      </w:r>
    </w:p>
    <w:p w14:paraId="59629803" w14:textId="77777777" w:rsidR="00F87B7C" w:rsidRDefault="00F87B7C" w:rsidP="00F87B7C">
      <w:pPr>
        <w:pStyle w:val="Code"/>
      </w:pPr>
    </w:p>
    <w:p w14:paraId="366E8022" w14:textId="77777777" w:rsidR="00F87B7C" w:rsidRDefault="00F87B7C" w:rsidP="00F87B7C">
      <w:pPr>
        <w:pStyle w:val="Code"/>
      </w:pPr>
      <w:r>
        <w:t>const char BLOCK_PERFORATED_MUCH</w:t>
      </w:r>
      <w:r>
        <w:tab/>
        <w:t>= 176;</w:t>
      </w:r>
    </w:p>
    <w:p w14:paraId="48367869" w14:textId="77777777" w:rsidR="00F87B7C" w:rsidRDefault="00F87B7C" w:rsidP="00F87B7C">
      <w:pPr>
        <w:pStyle w:val="Code"/>
      </w:pPr>
      <w:r>
        <w:t>const char BLOCK_PERFORATED_NORMAL</w:t>
      </w:r>
      <w:r>
        <w:tab/>
        <w:t>= 177;</w:t>
      </w:r>
    </w:p>
    <w:p w14:paraId="6CB628BC" w14:textId="77777777" w:rsidR="00F87B7C" w:rsidRDefault="00F87B7C" w:rsidP="00F87B7C">
      <w:pPr>
        <w:pStyle w:val="Code"/>
      </w:pPr>
      <w:r>
        <w:t>const char BLOCK_PERFORATED_FEW</w:t>
      </w:r>
      <w:r>
        <w:tab/>
      </w:r>
      <w:r>
        <w:tab/>
        <w:t>= 178;</w:t>
      </w:r>
    </w:p>
    <w:p w14:paraId="2345B746" w14:textId="77777777" w:rsidR="00F87B7C" w:rsidRDefault="00F87B7C" w:rsidP="00F87B7C">
      <w:pPr>
        <w:pStyle w:val="Code"/>
      </w:pPr>
      <w:r>
        <w:t>const char BLOCK_NORMAL</w:t>
      </w:r>
      <w:r>
        <w:tab/>
      </w:r>
      <w:r>
        <w:tab/>
      </w:r>
      <w:r>
        <w:tab/>
      </w:r>
      <w:r>
        <w:tab/>
        <w:t>= 219;</w:t>
      </w:r>
    </w:p>
    <w:p w14:paraId="4494BF63" w14:textId="77777777" w:rsidR="00F87B7C" w:rsidRDefault="00F87B7C" w:rsidP="00F87B7C">
      <w:pPr>
        <w:pStyle w:val="Code"/>
      </w:pPr>
    </w:p>
    <w:p w14:paraId="197F1355" w14:textId="77777777" w:rsidR="00F87B7C" w:rsidRDefault="00F87B7C" w:rsidP="00F87B7C">
      <w:pPr>
        <w:pStyle w:val="Code"/>
      </w:pPr>
      <w:r>
        <w:t>/* Defaults for UI elements */</w:t>
      </w:r>
    </w:p>
    <w:p w14:paraId="3B15599A" w14:textId="77777777" w:rsidR="00F87B7C" w:rsidRDefault="00F87B7C" w:rsidP="00F87B7C">
      <w:pPr>
        <w:pStyle w:val="Code"/>
      </w:pPr>
      <w:r>
        <w:t>const int DCURSOR_SIZE = 20;</w:t>
      </w:r>
    </w:p>
    <w:p w14:paraId="3D1B4BDA" w14:textId="77777777" w:rsidR="00F87B7C" w:rsidRDefault="00F87B7C" w:rsidP="00F87B7C">
      <w:pPr>
        <w:pStyle w:val="Code"/>
      </w:pPr>
    </w:p>
    <w:p w14:paraId="5B39BB0B" w14:textId="77777777" w:rsidR="00F87B7C" w:rsidRDefault="00F87B7C" w:rsidP="00F87B7C">
      <w:pPr>
        <w:pStyle w:val="Code"/>
      </w:pPr>
      <w:r>
        <w:t>const COLOR DCOLOR_FORE_FOCUSED</w:t>
      </w:r>
      <w:r>
        <w:tab/>
      </w:r>
      <w:r>
        <w:tab/>
        <w:t>= White;</w:t>
      </w:r>
    </w:p>
    <w:p w14:paraId="50C96E76" w14:textId="77777777" w:rsidR="00F87B7C" w:rsidRDefault="00F87B7C" w:rsidP="00F87B7C">
      <w:pPr>
        <w:pStyle w:val="Code"/>
      </w:pPr>
      <w:r>
        <w:t>const COLOR DCOLOR_FORE_UNFOCUSED</w:t>
      </w:r>
      <w:r>
        <w:tab/>
        <w:t>= Gray;</w:t>
      </w:r>
    </w:p>
    <w:p w14:paraId="5A9F7A0F" w14:textId="77777777" w:rsidR="00F87B7C" w:rsidRDefault="00F87B7C" w:rsidP="00F87B7C">
      <w:pPr>
        <w:pStyle w:val="Code"/>
      </w:pPr>
      <w:r>
        <w:t>const COLOR DCOLOR_FORE_DISABLED</w:t>
      </w:r>
      <w:r>
        <w:tab/>
        <w:t>= DarkGray;</w:t>
      </w:r>
    </w:p>
    <w:p w14:paraId="331A7F72" w14:textId="77777777" w:rsidR="00F87B7C" w:rsidRDefault="00F87B7C" w:rsidP="00F87B7C">
      <w:pPr>
        <w:pStyle w:val="Code"/>
      </w:pPr>
    </w:p>
    <w:p w14:paraId="1A9804C5" w14:textId="77777777" w:rsidR="00F87B7C" w:rsidRDefault="00F87B7C" w:rsidP="00F87B7C">
      <w:pPr>
        <w:pStyle w:val="Code"/>
      </w:pPr>
      <w:r>
        <w:t>const bool DBACKGROUND_UNDER_BORDER</w:t>
      </w:r>
      <w:r>
        <w:tab/>
        <w:t>= true;</w:t>
      </w:r>
    </w:p>
    <w:p w14:paraId="54FBB090" w14:textId="77777777" w:rsidR="00F87B7C" w:rsidRDefault="00F87B7C" w:rsidP="00F87B7C">
      <w:pPr>
        <w:pStyle w:val="Code"/>
      </w:pPr>
      <w:r>
        <w:t>const COLOR DCOLOR_BACK_FOCUSED</w:t>
      </w:r>
      <w:r>
        <w:tab/>
      </w:r>
      <w:r>
        <w:tab/>
        <w:t>= Black;</w:t>
      </w:r>
    </w:p>
    <w:p w14:paraId="56B16A97" w14:textId="77777777" w:rsidR="00F87B7C" w:rsidRDefault="00F87B7C" w:rsidP="00F87B7C">
      <w:pPr>
        <w:pStyle w:val="Code"/>
      </w:pPr>
      <w:r>
        <w:lastRenderedPageBreak/>
        <w:t>const COLOR DCOLOR_BACK_UNFOCUSED</w:t>
      </w:r>
      <w:r>
        <w:tab/>
        <w:t>= Black;</w:t>
      </w:r>
    </w:p>
    <w:p w14:paraId="6F52FA5F" w14:textId="77777777" w:rsidR="00F87B7C" w:rsidRDefault="00F87B7C" w:rsidP="00F87B7C">
      <w:pPr>
        <w:pStyle w:val="Code"/>
      </w:pPr>
      <w:r>
        <w:t>const COLOR DCOLOR_BACK_DISABLED</w:t>
      </w:r>
      <w:r>
        <w:tab/>
        <w:t>= Black;</w:t>
      </w:r>
    </w:p>
    <w:p w14:paraId="5D5BEE58" w14:textId="77777777" w:rsidR="00F87B7C" w:rsidRDefault="00F87B7C" w:rsidP="00F87B7C">
      <w:pPr>
        <w:pStyle w:val="Code"/>
      </w:pPr>
    </w:p>
    <w:p w14:paraId="2AD38C19" w14:textId="77777777" w:rsidR="00F87B7C" w:rsidRDefault="00F87B7C" w:rsidP="00F87B7C">
      <w:pPr>
        <w:pStyle w:val="Code"/>
      </w:pPr>
      <w:r>
        <w:t>const int DWIDTH  = 10;</w:t>
      </w:r>
    </w:p>
    <w:p w14:paraId="10B264AA" w14:textId="77777777" w:rsidR="00F87B7C" w:rsidRDefault="00F87B7C" w:rsidP="00F87B7C">
      <w:pPr>
        <w:pStyle w:val="Code"/>
      </w:pPr>
      <w:r>
        <w:t>const int DHEIGHT = 3;</w:t>
      </w:r>
    </w:p>
    <w:p w14:paraId="26CC8F79" w14:textId="77777777" w:rsidR="00F87B7C" w:rsidRDefault="00F87B7C" w:rsidP="00F87B7C">
      <w:pPr>
        <w:pStyle w:val="Code"/>
      </w:pPr>
    </w:p>
    <w:p w14:paraId="10A8D3E6" w14:textId="77777777" w:rsidR="00F87B7C" w:rsidRDefault="00F87B7C" w:rsidP="00F87B7C">
      <w:pPr>
        <w:pStyle w:val="Code"/>
      </w:pPr>
      <w:r>
        <w:t>const LINETYPE DBORDER_TYPE = SingleLine;</w:t>
      </w:r>
    </w:p>
    <w:p w14:paraId="37D5E836" w14:textId="77777777" w:rsidR="00F87B7C" w:rsidRDefault="00F87B7C" w:rsidP="00F87B7C">
      <w:pPr>
        <w:pStyle w:val="Code"/>
      </w:pPr>
    </w:p>
    <w:p w14:paraId="243A284D" w14:textId="77777777" w:rsidR="00F87B7C" w:rsidRDefault="00F87B7C" w:rsidP="00F87B7C">
      <w:pPr>
        <w:pStyle w:val="Code"/>
      </w:pPr>
      <w:r>
        <w:t>#include "advio.hpp"</w:t>
      </w:r>
    </w:p>
    <w:p w14:paraId="6628CCCA" w14:textId="77777777" w:rsidR="00F87B7C" w:rsidRDefault="00F87B7C" w:rsidP="00F87B7C">
      <w:pPr>
        <w:pStyle w:val="Code"/>
      </w:pPr>
      <w:r>
        <w:t>#include "border.hpp"</w:t>
      </w:r>
    </w:p>
    <w:p w14:paraId="464551C6" w14:textId="77777777" w:rsidR="00F87B7C" w:rsidRDefault="00F87B7C" w:rsidP="00F87B7C">
      <w:pPr>
        <w:pStyle w:val="Code"/>
      </w:pPr>
      <w:r>
        <w:t>#include "button.hpp"</w:t>
      </w:r>
    </w:p>
    <w:p w14:paraId="6C5F0473" w14:textId="77777777" w:rsidR="00F87B7C" w:rsidRDefault="00F87B7C" w:rsidP="00F87B7C">
      <w:pPr>
        <w:pStyle w:val="Code"/>
      </w:pPr>
      <w:r>
        <w:t>#include "cnslsz.hpp"</w:t>
      </w:r>
    </w:p>
    <w:p w14:paraId="143AA2B8" w14:textId="77777777" w:rsidR="00F87B7C" w:rsidRDefault="00F87B7C" w:rsidP="00F87B7C">
      <w:pPr>
        <w:pStyle w:val="Code"/>
      </w:pPr>
      <w:r>
        <w:t>#include "cursor.hpp"</w:t>
      </w:r>
    </w:p>
    <w:p w14:paraId="288138E6" w14:textId="77777777" w:rsidR="00F87B7C" w:rsidRDefault="00F87B7C" w:rsidP="00F87B7C">
      <w:pPr>
        <w:pStyle w:val="Code"/>
      </w:pPr>
      <w:r>
        <w:t>#include "operators.hpp"</w:t>
      </w:r>
    </w:p>
    <w:p w14:paraId="0070910C" w14:textId="77777777" w:rsidR="00F87B7C" w:rsidRDefault="00F87B7C" w:rsidP="00F87B7C">
      <w:pPr>
        <w:pStyle w:val="Code"/>
      </w:pPr>
      <w:r>
        <w:t>#include "strext.hpp"</w:t>
      </w:r>
    </w:p>
    <w:p w14:paraId="79792364" w14:textId="77777777" w:rsidR="00F87B7C" w:rsidRDefault="00F87B7C" w:rsidP="00F87B7C">
      <w:pPr>
        <w:pStyle w:val="Code"/>
      </w:pPr>
      <w:r>
        <w:t>#include "textblock.hpp"</w:t>
      </w:r>
    </w:p>
    <w:p w14:paraId="374FAFB6" w14:textId="77777777" w:rsidR="00F87B7C" w:rsidRDefault="00F87B7C" w:rsidP="00F87B7C">
      <w:pPr>
        <w:pStyle w:val="Code"/>
      </w:pPr>
      <w:r>
        <w:t>#include "textbox.hpp"</w:t>
      </w:r>
    </w:p>
    <w:p w14:paraId="0714AC37" w14:textId="77777777" w:rsidR="00F87B7C" w:rsidRDefault="00F87B7C" w:rsidP="00F87B7C">
      <w:pPr>
        <w:pStyle w:val="Code"/>
      </w:pPr>
      <w:r>
        <w:t>#include "uibscs.hpp"</w:t>
      </w:r>
    </w:p>
    <w:p w14:paraId="3F1F7E51" w14:textId="77777777" w:rsidR="00F87B7C" w:rsidRDefault="00F87B7C" w:rsidP="00F87B7C">
      <w:pPr>
        <w:pStyle w:val="Code"/>
      </w:pPr>
    </w:p>
    <w:p w14:paraId="0F188EF2" w14:textId="363DB614" w:rsidR="00F87B7C" w:rsidRPr="00F87B7C" w:rsidRDefault="00F87B7C" w:rsidP="00F87B7C">
      <w:pPr>
        <w:pStyle w:val="Code"/>
      </w:pPr>
      <w:r>
        <w:t>#endif</w:t>
      </w:r>
    </w:p>
    <w:p w14:paraId="0032BF1E" w14:textId="0946A345" w:rsidR="00382860" w:rsidRDefault="00A338BA" w:rsidP="00382860">
      <w:pPr>
        <w:pStyle w:val="Heading2"/>
      </w:pPr>
      <w:bookmarkStart w:id="13" w:name="_Toc452331022"/>
      <w:bookmarkStart w:id="14" w:name="_Toc452364215"/>
      <w:r>
        <w:t>advio.hpp</w:t>
      </w:r>
      <w:bookmarkEnd w:id="13"/>
      <w:bookmarkEnd w:id="14"/>
    </w:p>
    <w:p w14:paraId="4F9D0171" w14:textId="77777777" w:rsidR="00382860" w:rsidRDefault="00382860" w:rsidP="00382860">
      <w:pPr>
        <w:pStyle w:val="Code"/>
      </w:pPr>
      <w:r>
        <w:t>/*</w:t>
      </w:r>
    </w:p>
    <w:p w14:paraId="554D1F38" w14:textId="77777777" w:rsidR="00382860" w:rsidRDefault="00382860" w:rsidP="00382860">
      <w:pPr>
        <w:pStyle w:val="Code"/>
      </w:pPr>
      <w:r>
        <w:tab/>
        <w:t>Name: advio.hpp (Advanced I/O) v1.0</w:t>
      </w:r>
    </w:p>
    <w:p w14:paraId="0AB39903" w14:textId="77777777" w:rsidR="00382860" w:rsidRDefault="00382860" w:rsidP="00382860">
      <w:pPr>
        <w:pStyle w:val="Code"/>
      </w:pPr>
      <w:r>
        <w:tab/>
        <w:t>Copyright: (c) 2016 Marian Dolinský</w:t>
      </w:r>
    </w:p>
    <w:p w14:paraId="2701D09F" w14:textId="77777777" w:rsidR="00382860" w:rsidRDefault="00382860" w:rsidP="00382860">
      <w:pPr>
        <w:pStyle w:val="Code"/>
      </w:pPr>
      <w:r>
        <w:tab/>
        <w:t>Author: Marian Dolinský</w:t>
      </w:r>
    </w:p>
    <w:p w14:paraId="0BAD3703" w14:textId="77777777" w:rsidR="00382860" w:rsidRDefault="00382860" w:rsidP="00382860">
      <w:pPr>
        <w:pStyle w:val="Code"/>
      </w:pPr>
      <w:r>
        <w:tab/>
        <w:t>Date: 29/05/16 23:28</w:t>
      </w:r>
    </w:p>
    <w:p w14:paraId="0F241A00" w14:textId="77777777" w:rsidR="00382860" w:rsidRDefault="00382860" w:rsidP="00382860">
      <w:pPr>
        <w:pStyle w:val="Code"/>
      </w:pPr>
      <w:r>
        <w:tab/>
        <w:t>Description: Advanced I/O functions for Windows console.</w:t>
      </w:r>
    </w:p>
    <w:p w14:paraId="77063668" w14:textId="77777777" w:rsidR="00382860" w:rsidRDefault="00382860" w:rsidP="00382860">
      <w:pPr>
        <w:pStyle w:val="Code"/>
      </w:pPr>
      <w:r>
        <w:t>*/</w:t>
      </w:r>
    </w:p>
    <w:p w14:paraId="44622DC4" w14:textId="77777777" w:rsidR="00382860" w:rsidRDefault="00382860" w:rsidP="00382860">
      <w:pPr>
        <w:pStyle w:val="Code"/>
      </w:pPr>
    </w:p>
    <w:p w14:paraId="058286F5" w14:textId="77777777" w:rsidR="00382860" w:rsidRDefault="00382860" w:rsidP="00382860">
      <w:pPr>
        <w:pStyle w:val="Code"/>
      </w:pPr>
      <w:r>
        <w:t>#ifndef ADVIO_HPP</w:t>
      </w:r>
    </w:p>
    <w:p w14:paraId="7B8014CE" w14:textId="77777777" w:rsidR="00382860" w:rsidRDefault="00382860" w:rsidP="00382860">
      <w:pPr>
        <w:pStyle w:val="Code"/>
      </w:pPr>
      <w:r>
        <w:t>#define ADVIO_HPP</w:t>
      </w:r>
    </w:p>
    <w:p w14:paraId="7BAB1EB0" w14:textId="77777777" w:rsidR="00382860" w:rsidRDefault="00382860" w:rsidP="00382860">
      <w:pPr>
        <w:pStyle w:val="Code"/>
      </w:pPr>
    </w:p>
    <w:p w14:paraId="6EC54FE1" w14:textId="77777777" w:rsidR="00382860" w:rsidRDefault="00382860" w:rsidP="00382860">
      <w:pPr>
        <w:pStyle w:val="Code"/>
      </w:pPr>
      <w:r>
        <w:t>#include "superior.hpp"</w:t>
      </w:r>
    </w:p>
    <w:p w14:paraId="22965404" w14:textId="77777777" w:rsidR="00382860" w:rsidRDefault="00382860" w:rsidP="00382860">
      <w:pPr>
        <w:pStyle w:val="Code"/>
      </w:pPr>
    </w:p>
    <w:p w14:paraId="7C21D8DE" w14:textId="77777777" w:rsidR="00382860" w:rsidRDefault="00382860" w:rsidP="00382860">
      <w:pPr>
        <w:pStyle w:val="Code"/>
      </w:pPr>
      <w:r>
        <w:t>void cls()</w:t>
      </w:r>
    </w:p>
    <w:p w14:paraId="3989BE6D" w14:textId="77777777" w:rsidR="00382860" w:rsidRDefault="00382860" w:rsidP="00382860">
      <w:pPr>
        <w:pStyle w:val="Code"/>
      </w:pPr>
      <w:r>
        <w:t>{</w:t>
      </w:r>
    </w:p>
    <w:p w14:paraId="745B2626" w14:textId="77777777" w:rsidR="00382860" w:rsidRDefault="00382860" w:rsidP="00382860">
      <w:pPr>
        <w:pStyle w:val="Code"/>
      </w:pPr>
      <w:r>
        <w:tab/>
        <w:t>DWORD attribsWritten;</w:t>
      </w:r>
    </w:p>
    <w:p w14:paraId="67D375BD" w14:textId="77777777" w:rsidR="00382860" w:rsidRDefault="00382860" w:rsidP="00382860">
      <w:pPr>
        <w:pStyle w:val="Code"/>
      </w:pPr>
      <w:r>
        <w:tab/>
        <w:t>COORD consoleSize = getconsolesize();</w:t>
      </w:r>
    </w:p>
    <w:p w14:paraId="3658D044" w14:textId="77777777" w:rsidR="00382860" w:rsidRDefault="00382860" w:rsidP="00382860">
      <w:pPr>
        <w:pStyle w:val="Code"/>
      </w:pPr>
      <w:r>
        <w:tab/>
      </w:r>
    </w:p>
    <w:p w14:paraId="083A9D2B" w14:textId="77777777" w:rsidR="00382860" w:rsidRDefault="00382860" w:rsidP="00382860">
      <w:pPr>
        <w:pStyle w:val="Code"/>
      </w:pPr>
      <w:r>
        <w:tab/>
        <w:t>FillConsoleOutputAttribute(GetStdHandle(STD_OUTPUT_HANDLE), getbackground() + (getbackground() &lt;&lt; 4), consoleSize.X * consoleSize.Y, COORD_ORIGIN, &amp;attribsWritten);</w:t>
      </w:r>
    </w:p>
    <w:p w14:paraId="4BAC33A4" w14:textId="77777777" w:rsidR="00382860" w:rsidRDefault="00382860" w:rsidP="00382860">
      <w:pPr>
        <w:pStyle w:val="Code"/>
      </w:pPr>
      <w:r>
        <w:tab/>
        <w:t>system("cls");</w:t>
      </w:r>
    </w:p>
    <w:p w14:paraId="2845FD2F" w14:textId="77777777" w:rsidR="00382860" w:rsidRDefault="00382860" w:rsidP="00382860">
      <w:pPr>
        <w:pStyle w:val="Code"/>
      </w:pPr>
      <w:r>
        <w:t>}</w:t>
      </w:r>
    </w:p>
    <w:p w14:paraId="200ECF6A" w14:textId="77777777" w:rsidR="00382860" w:rsidRDefault="00382860" w:rsidP="00382860">
      <w:pPr>
        <w:pStyle w:val="Code"/>
      </w:pPr>
    </w:p>
    <w:p w14:paraId="7337D917" w14:textId="77777777" w:rsidR="00382860" w:rsidRDefault="00382860" w:rsidP="00382860">
      <w:pPr>
        <w:pStyle w:val="Code"/>
      </w:pPr>
      <w:r>
        <w:t>char getkey(char key)</w:t>
      </w:r>
    </w:p>
    <w:p w14:paraId="4090416A" w14:textId="77777777" w:rsidR="00382860" w:rsidRDefault="00382860" w:rsidP="00382860">
      <w:pPr>
        <w:pStyle w:val="Code"/>
      </w:pPr>
      <w:r>
        <w:t>{</w:t>
      </w:r>
    </w:p>
    <w:p w14:paraId="792A554C" w14:textId="77777777" w:rsidR="00382860" w:rsidRDefault="00382860" w:rsidP="00382860">
      <w:pPr>
        <w:pStyle w:val="Code"/>
      </w:pPr>
      <w:r>
        <w:tab/>
        <w:t>if (key == -32 || key == 224)</w:t>
      </w:r>
    </w:p>
    <w:p w14:paraId="681743FC" w14:textId="77777777" w:rsidR="00382860" w:rsidRDefault="00382860" w:rsidP="00382860">
      <w:pPr>
        <w:pStyle w:val="Code"/>
      </w:pPr>
      <w:r>
        <w:tab/>
        <w:t>{</w:t>
      </w:r>
    </w:p>
    <w:p w14:paraId="5F9812A8" w14:textId="77777777" w:rsidR="00382860" w:rsidRDefault="00382860" w:rsidP="00382860">
      <w:pPr>
        <w:pStyle w:val="Code"/>
      </w:pPr>
      <w:r>
        <w:tab/>
      </w:r>
      <w:r>
        <w:tab/>
        <w:t>return getch();</w:t>
      </w:r>
    </w:p>
    <w:p w14:paraId="68109763" w14:textId="77777777" w:rsidR="00382860" w:rsidRDefault="00382860" w:rsidP="00382860">
      <w:pPr>
        <w:pStyle w:val="Code"/>
      </w:pPr>
      <w:r>
        <w:tab/>
        <w:t>}</w:t>
      </w:r>
    </w:p>
    <w:p w14:paraId="5F8CA16E" w14:textId="77777777" w:rsidR="00382860" w:rsidRDefault="00382860" w:rsidP="00382860">
      <w:pPr>
        <w:pStyle w:val="Code"/>
      </w:pPr>
      <w:r>
        <w:tab/>
      </w:r>
    </w:p>
    <w:p w14:paraId="3119EB74" w14:textId="77777777" w:rsidR="00382860" w:rsidRDefault="00382860" w:rsidP="00382860">
      <w:pPr>
        <w:pStyle w:val="Code"/>
      </w:pPr>
      <w:r>
        <w:tab/>
        <w:t>return key;</w:t>
      </w:r>
    </w:p>
    <w:p w14:paraId="4A6A8999" w14:textId="77777777" w:rsidR="00382860" w:rsidRDefault="00382860" w:rsidP="00382860">
      <w:pPr>
        <w:pStyle w:val="Code"/>
      </w:pPr>
      <w:r>
        <w:t>}</w:t>
      </w:r>
    </w:p>
    <w:p w14:paraId="742D7EDB" w14:textId="77777777" w:rsidR="00382860" w:rsidRDefault="00382860" w:rsidP="00382860">
      <w:pPr>
        <w:pStyle w:val="Code"/>
      </w:pPr>
    </w:p>
    <w:p w14:paraId="10689451" w14:textId="77777777" w:rsidR="00382860" w:rsidRDefault="00382860" w:rsidP="00382860">
      <w:pPr>
        <w:pStyle w:val="Code"/>
      </w:pPr>
      <w:r>
        <w:t>char getkey()</w:t>
      </w:r>
    </w:p>
    <w:p w14:paraId="170EAB8A" w14:textId="77777777" w:rsidR="00382860" w:rsidRDefault="00382860" w:rsidP="00382860">
      <w:pPr>
        <w:pStyle w:val="Code"/>
      </w:pPr>
      <w:r>
        <w:t>{</w:t>
      </w:r>
    </w:p>
    <w:p w14:paraId="28D784E2" w14:textId="77777777" w:rsidR="00382860" w:rsidRDefault="00382860" w:rsidP="00382860">
      <w:pPr>
        <w:pStyle w:val="Code"/>
      </w:pPr>
      <w:r>
        <w:tab/>
        <w:t>return getkey(getch());</w:t>
      </w:r>
    </w:p>
    <w:p w14:paraId="6F118AF8" w14:textId="77777777" w:rsidR="00382860" w:rsidRDefault="00382860" w:rsidP="00382860">
      <w:pPr>
        <w:pStyle w:val="Code"/>
      </w:pPr>
      <w:r>
        <w:t>}</w:t>
      </w:r>
    </w:p>
    <w:p w14:paraId="0F0D4721" w14:textId="77777777" w:rsidR="00382860" w:rsidRDefault="00382860" w:rsidP="00382860">
      <w:pPr>
        <w:pStyle w:val="Code"/>
      </w:pPr>
    </w:p>
    <w:p w14:paraId="0B6E7A5C" w14:textId="77777777" w:rsidR="00382860" w:rsidRDefault="00382860" w:rsidP="00382860">
      <w:pPr>
        <w:pStyle w:val="Code"/>
      </w:pPr>
      <w:r>
        <w:t>char *createline(char start, char middle, char end, int countOfMiddle)</w:t>
      </w:r>
    </w:p>
    <w:p w14:paraId="2858C5D5" w14:textId="77777777" w:rsidR="00382860" w:rsidRDefault="00382860" w:rsidP="00382860">
      <w:pPr>
        <w:pStyle w:val="Code"/>
      </w:pPr>
      <w:r>
        <w:t>{</w:t>
      </w:r>
    </w:p>
    <w:p w14:paraId="70AA4EDF" w14:textId="77777777" w:rsidR="00382860" w:rsidRDefault="00382860" w:rsidP="00382860">
      <w:pPr>
        <w:pStyle w:val="Code"/>
      </w:pPr>
      <w:r>
        <w:tab/>
        <w:t>if (countOfMiddle &lt; 0)</w:t>
      </w:r>
    </w:p>
    <w:p w14:paraId="50A0C0B0" w14:textId="77777777" w:rsidR="00382860" w:rsidRDefault="00382860" w:rsidP="00382860">
      <w:pPr>
        <w:pStyle w:val="Code"/>
      </w:pPr>
      <w:r>
        <w:tab/>
        <w:t>{</w:t>
      </w:r>
    </w:p>
    <w:p w14:paraId="420D0D8F" w14:textId="77777777" w:rsidR="00382860" w:rsidRDefault="00382860" w:rsidP="00382860">
      <w:pPr>
        <w:pStyle w:val="Code"/>
      </w:pPr>
      <w:r>
        <w:tab/>
      </w:r>
      <w:r>
        <w:tab/>
        <w:t>return NULL;</w:t>
      </w:r>
    </w:p>
    <w:p w14:paraId="09CDF6D4" w14:textId="77777777" w:rsidR="00382860" w:rsidRDefault="00382860" w:rsidP="00382860">
      <w:pPr>
        <w:pStyle w:val="Code"/>
      </w:pPr>
      <w:r>
        <w:tab/>
        <w:t>}</w:t>
      </w:r>
    </w:p>
    <w:p w14:paraId="3D82C841" w14:textId="77777777" w:rsidR="00382860" w:rsidRDefault="00382860" w:rsidP="00382860">
      <w:pPr>
        <w:pStyle w:val="Code"/>
      </w:pPr>
      <w:r>
        <w:lastRenderedPageBreak/>
        <w:tab/>
      </w:r>
    </w:p>
    <w:p w14:paraId="5D494A04" w14:textId="77777777" w:rsidR="00382860" w:rsidRDefault="00382860" w:rsidP="00382860">
      <w:pPr>
        <w:pStyle w:val="Code"/>
      </w:pPr>
      <w:r>
        <w:tab/>
        <w:t>char *output = (char *)malloc(countOfMiddle + 3);</w:t>
      </w:r>
    </w:p>
    <w:p w14:paraId="5FA96493" w14:textId="77777777" w:rsidR="00382860" w:rsidRDefault="00382860" w:rsidP="00382860">
      <w:pPr>
        <w:pStyle w:val="Code"/>
      </w:pPr>
      <w:r>
        <w:tab/>
      </w:r>
    </w:p>
    <w:p w14:paraId="0084558A" w14:textId="77777777" w:rsidR="00382860" w:rsidRDefault="00382860" w:rsidP="00382860">
      <w:pPr>
        <w:pStyle w:val="Code"/>
      </w:pPr>
      <w:r>
        <w:tab/>
        <w:t>if (output == NULL)</w:t>
      </w:r>
    </w:p>
    <w:p w14:paraId="6FD24574" w14:textId="77777777" w:rsidR="00382860" w:rsidRDefault="00382860" w:rsidP="00382860">
      <w:pPr>
        <w:pStyle w:val="Code"/>
      </w:pPr>
      <w:r>
        <w:tab/>
        <w:t>{</w:t>
      </w:r>
    </w:p>
    <w:p w14:paraId="70BF676E" w14:textId="77777777" w:rsidR="00382860" w:rsidRDefault="00382860" w:rsidP="00382860">
      <w:pPr>
        <w:pStyle w:val="Code"/>
      </w:pPr>
      <w:r>
        <w:tab/>
      </w:r>
      <w:r>
        <w:tab/>
        <w:t>return NULL;</w:t>
      </w:r>
    </w:p>
    <w:p w14:paraId="79EFC8BD" w14:textId="77777777" w:rsidR="00382860" w:rsidRDefault="00382860" w:rsidP="00382860">
      <w:pPr>
        <w:pStyle w:val="Code"/>
      </w:pPr>
      <w:r>
        <w:tab/>
        <w:t>}</w:t>
      </w:r>
    </w:p>
    <w:p w14:paraId="7EF4FC82" w14:textId="77777777" w:rsidR="00382860" w:rsidRDefault="00382860" w:rsidP="00382860">
      <w:pPr>
        <w:pStyle w:val="Code"/>
      </w:pPr>
      <w:r>
        <w:tab/>
      </w:r>
    </w:p>
    <w:p w14:paraId="1787FF31" w14:textId="77777777" w:rsidR="00382860" w:rsidRDefault="00382860" w:rsidP="00382860">
      <w:pPr>
        <w:pStyle w:val="Code"/>
      </w:pPr>
      <w:r>
        <w:tab/>
        <w:t>output = ((char *)memset(output + 1, middle, countOfMiddle)) - 1;</w:t>
      </w:r>
    </w:p>
    <w:p w14:paraId="5755A6EF" w14:textId="77777777" w:rsidR="00382860" w:rsidRDefault="00382860" w:rsidP="00382860">
      <w:pPr>
        <w:pStyle w:val="Code"/>
      </w:pPr>
      <w:r>
        <w:tab/>
      </w:r>
    </w:p>
    <w:p w14:paraId="0BF1F824" w14:textId="77777777" w:rsidR="00382860" w:rsidRDefault="00382860" w:rsidP="00382860">
      <w:pPr>
        <w:pStyle w:val="Code"/>
      </w:pPr>
      <w:r>
        <w:tab/>
        <w:t>*output = start;</w:t>
      </w:r>
    </w:p>
    <w:p w14:paraId="5CC94455" w14:textId="77777777" w:rsidR="00382860" w:rsidRDefault="00382860" w:rsidP="00382860">
      <w:pPr>
        <w:pStyle w:val="Code"/>
      </w:pPr>
      <w:r>
        <w:tab/>
        <w:t>*(output + countOfMiddle + 1) = end;</w:t>
      </w:r>
    </w:p>
    <w:p w14:paraId="304F671E" w14:textId="77777777" w:rsidR="00382860" w:rsidRDefault="00382860" w:rsidP="00382860">
      <w:pPr>
        <w:pStyle w:val="Code"/>
      </w:pPr>
      <w:r>
        <w:tab/>
        <w:t>*(output + countOfMiddle + 2) = 0;</w:t>
      </w:r>
    </w:p>
    <w:p w14:paraId="7133B580" w14:textId="77777777" w:rsidR="00382860" w:rsidRDefault="00382860" w:rsidP="00382860">
      <w:pPr>
        <w:pStyle w:val="Code"/>
      </w:pPr>
      <w:r>
        <w:tab/>
      </w:r>
    </w:p>
    <w:p w14:paraId="67C6D3E7" w14:textId="77777777" w:rsidR="00382860" w:rsidRDefault="00382860" w:rsidP="00382860">
      <w:pPr>
        <w:pStyle w:val="Code"/>
      </w:pPr>
      <w:r>
        <w:tab/>
        <w:t>return output;</w:t>
      </w:r>
    </w:p>
    <w:p w14:paraId="51BC2E0B" w14:textId="77777777" w:rsidR="00382860" w:rsidRDefault="00382860" w:rsidP="00382860">
      <w:pPr>
        <w:pStyle w:val="Code"/>
      </w:pPr>
      <w:r>
        <w:t>}</w:t>
      </w:r>
    </w:p>
    <w:p w14:paraId="3B3F2FC4" w14:textId="77777777" w:rsidR="00382860" w:rsidRDefault="00382860" w:rsidP="00382860">
      <w:pPr>
        <w:pStyle w:val="Code"/>
      </w:pPr>
    </w:p>
    <w:p w14:paraId="02184EE5" w14:textId="77777777" w:rsidR="00382860" w:rsidRDefault="00382860" w:rsidP="00382860">
      <w:pPr>
        <w:pStyle w:val="Code"/>
      </w:pPr>
      <w:r>
        <w:t>char *createline(char ch, int count)</w:t>
      </w:r>
    </w:p>
    <w:p w14:paraId="79974EC0" w14:textId="77777777" w:rsidR="00382860" w:rsidRDefault="00382860" w:rsidP="00382860">
      <w:pPr>
        <w:pStyle w:val="Code"/>
      </w:pPr>
      <w:r>
        <w:t>{</w:t>
      </w:r>
    </w:p>
    <w:p w14:paraId="3CB5185C" w14:textId="77777777" w:rsidR="00382860" w:rsidRDefault="00382860" w:rsidP="00382860">
      <w:pPr>
        <w:pStyle w:val="Code"/>
      </w:pPr>
      <w:r>
        <w:tab/>
        <w:t>if (count &lt; 0)</w:t>
      </w:r>
    </w:p>
    <w:p w14:paraId="0A744E87" w14:textId="77777777" w:rsidR="00382860" w:rsidRDefault="00382860" w:rsidP="00382860">
      <w:pPr>
        <w:pStyle w:val="Code"/>
      </w:pPr>
      <w:r>
        <w:tab/>
        <w:t>{</w:t>
      </w:r>
    </w:p>
    <w:p w14:paraId="2AF54100" w14:textId="77777777" w:rsidR="00382860" w:rsidRDefault="00382860" w:rsidP="00382860">
      <w:pPr>
        <w:pStyle w:val="Code"/>
      </w:pPr>
      <w:r>
        <w:tab/>
      </w:r>
      <w:r>
        <w:tab/>
        <w:t>return NULL;</w:t>
      </w:r>
    </w:p>
    <w:p w14:paraId="1DCB5A12" w14:textId="77777777" w:rsidR="00382860" w:rsidRDefault="00382860" w:rsidP="00382860">
      <w:pPr>
        <w:pStyle w:val="Code"/>
      </w:pPr>
      <w:r>
        <w:tab/>
        <w:t>}</w:t>
      </w:r>
    </w:p>
    <w:p w14:paraId="1D4B1971" w14:textId="77777777" w:rsidR="00382860" w:rsidRDefault="00382860" w:rsidP="00382860">
      <w:pPr>
        <w:pStyle w:val="Code"/>
      </w:pPr>
      <w:r>
        <w:tab/>
      </w:r>
    </w:p>
    <w:p w14:paraId="651BC0AA" w14:textId="77777777" w:rsidR="00382860" w:rsidRDefault="00382860" w:rsidP="00382860">
      <w:pPr>
        <w:pStyle w:val="Code"/>
      </w:pPr>
      <w:r>
        <w:tab/>
        <w:t>char *output = (char *)malloc(count + 1);</w:t>
      </w:r>
    </w:p>
    <w:p w14:paraId="74BB37EF" w14:textId="77777777" w:rsidR="00382860" w:rsidRDefault="00382860" w:rsidP="00382860">
      <w:pPr>
        <w:pStyle w:val="Code"/>
      </w:pPr>
      <w:r>
        <w:tab/>
      </w:r>
    </w:p>
    <w:p w14:paraId="4D5DC788" w14:textId="77777777" w:rsidR="00382860" w:rsidRDefault="00382860" w:rsidP="00382860">
      <w:pPr>
        <w:pStyle w:val="Code"/>
      </w:pPr>
      <w:r>
        <w:tab/>
        <w:t>if (output == NULL)</w:t>
      </w:r>
    </w:p>
    <w:p w14:paraId="21BC820D" w14:textId="77777777" w:rsidR="00382860" w:rsidRDefault="00382860" w:rsidP="00382860">
      <w:pPr>
        <w:pStyle w:val="Code"/>
      </w:pPr>
      <w:r>
        <w:tab/>
        <w:t>{</w:t>
      </w:r>
    </w:p>
    <w:p w14:paraId="57D5F7CD" w14:textId="77777777" w:rsidR="00382860" w:rsidRDefault="00382860" w:rsidP="00382860">
      <w:pPr>
        <w:pStyle w:val="Code"/>
      </w:pPr>
      <w:r>
        <w:tab/>
      </w:r>
      <w:r>
        <w:tab/>
        <w:t>return NULL;</w:t>
      </w:r>
    </w:p>
    <w:p w14:paraId="46904D76" w14:textId="77777777" w:rsidR="00382860" w:rsidRDefault="00382860" w:rsidP="00382860">
      <w:pPr>
        <w:pStyle w:val="Code"/>
      </w:pPr>
      <w:r>
        <w:tab/>
        <w:t>}</w:t>
      </w:r>
    </w:p>
    <w:p w14:paraId="28F8877A" w14:textId="77777777" w:rsidR="00382860" w:rsidRDefault="00382860" w:rsidP="00382860">
      <w:pPr>
        <w:pStyle w:val="Code"/>
      </w:pPr>
      <w:r>
        <w:tab/>
      </w:r>
    </w:p>
    <w:p w14:paraId="61722477" w14:textId="77777777" w:rsidR="00382860" w:rsidRDefault="00382860" w:rsidP="00382860">
      <w:pPr>
        <w:pStyle w:val="Code"/>
      </w:pPr>
      <w:r>
        <w:tab/>
        <w:t>output = (char *)memset(output, ch, count);</w:t>
      </w:r>
    </w:p>
    <w:p w14:paraId="72EDDE91" w14:textId="77777777" w:rsidR="00382860" w:rsidRDefault="00382860" w:rsidP="00382860">
      <w:pPr>
        <w:pStyle w:val="Code"/>
      </w:pPr>
      <w:r>
        <w:tab/>
        <w:t>*(output + count) = 0;</w:t>
      </w:r>
    </w:p>
    <w:p w14:paraId="2A804BC0" w14:textId="77777777" w:rsidR="00382860" w:rsidRDefault="00382860" w:rsidP="00382860">
      <w:pPr>
        <w:pStyle w:val="Code"/>
      </w:pPr>
      <w:r>
        <w:tab/>
      </w:r>
    </w:p>
    <w:p w14:paraId="16E6CDF5" w14:textId="77777777" w:rsidR="00382860" w:rsidRDefault="00382860" w:rsidP="00382860">
      <w:pPr>
        <w:pStyle w:val="Code"/>
      </w:pPr>
      <w:r>
        <w:tab/>
        <w:t>return output;</w:t>
      </w:r>
    </w:p>
    <w:p w14:paraId="2F77F53D" w14:textId="77777777" w:rsidR="00382860" w:rsidRDefault="00382860" w:rsidP="00382860">
      <w:pPr>
        <w:pStyle w:val="Code"/>
      </w:pPr>
      <w:r>
        <w:t>}</w:t>
      </w:r>
    </w:p>
    <w:p w14:paraId="2807F8B5" w14:textId="77777777" w:rsidR="00382860" w:rsidRDefault="00382860" w:rsidP="00382860">
      <w:pPr>
        <w:pStyle w:val="Code"/>
      </w:pPr>
    </w:p>
    <w:p w14:paraId="54DCFF89" w14:textId="77777777" w:rsidR="00382860" w:rsidRDefault="00382860" w:rsidP="00382860">
      <w:pPr>
        <w:pStyle w:val="Code"/>
      </w:pPr>
      <w:r>
        <w:t>void drawline(char ch, int count)</w:t>
      </w:r>
    </w:p>
    <w:p w14:paraId="3D44050F" w14:textId="77777777" w:rsidR="00382860" w:rsidRDefault="00382860" w:rsidP="00382860">
      <w:pPr>
        <w:pStyle w:val="Code"/>
      </w:pPr>
      <w:r>
        <w:t>{</w:t>
      </w:r>
    </w:p>
    <w:p w14:paraId="7582E591" w14:textId="77777777" w:rsidR="00382860" w:rsidRDefault="00382860" w:rsidP="00382860">
      <w:pPr>
        <w:pStyle w:val="Code"/>
      </w:pPr>
      <w:r>
        <w:tab/>
        <w:t>if (count &lt;= 0)</w:t>
      </w:r>
    </w:p>
    <w:p w14:paraId="39ADD2B4" w14:textId="77777777" w:rsidR="00382860" w:rsidRDefault="00382860" w:rsidP="00382860">
      <w:pPr>
        <w:pStyle w:val="Code"/>
      </w:pPr>
      <w:r>
        <w:tab/>
        <w:t>{</w:t>
      </w:r>
    </w:p>
    <w:p w14:paraId="5C7913F0" w14:textId="77777777" w:rsidR="00382860" w:rsidRDefault="00382860" w:rsidP="00382860">
      <w:pPr>
        <w:pStyle w:val="Code"/>
      </w:pPr>
      <w:r>
        <w:tab/>
      </w:r>
      <w:r>
        <w:tab/>
        <w:t>return;</w:t>
      </w:r>
    </w:p>
    <w:p w14:paraId="2BFEC225" w14:textId="77777777" w:rsidR="00382860" w:rsidRDefault="00382860" w:rsidP="00382860">
      <w:pPr>
        <w:pStyle w:val="Code"/>
      </w:pPr>
      <w:r>
        <w:tab/>
        <w:t>}</w:t>
      </w:r>
    </w:p>
    <w:p w14:paraId="676AC4C1" w14:textId="77777777" w:rsidR="00382860" w:rsidRDefault="00382860" w:rsidP="00382860">
      <w:pPr>
        <w:pStyle w:val="Code"/>
      </w:pPr>
      <w:r>
        <w:tab/>
      </w:r>
    </w:p>
    <w:p w14:paraId="060B0C9D" w14:textId="77777777" w:rsidR="00382860" w:rsidRDefault="00382860" w:rsidP="00382860">
      <w:pPr>
        <w:pStyle w:val="Code"/>
      </w:pPr>
      <w:r>
        <w:tab/>
        <w:t>while(count-- &gt; 0)</w:t>
      </w:r>
    </w:p>
    <w:p w14:paraId="70EF971C" w14:textId="77777777" w:rsidR="00382860" w:rsidRDefault="00382860" w:rsidP="00382860">
      <w:pPr>
        <w:pStyle w:val="Code"/>
      </w:pPr>
      <w:r>
        <w:tab/>
        <w:t>{</w:t>
      </w:r>
    </w:p>
    <w:p w14:paraId="3284F03A" w14:textId="77777777" w:rsidR="00382860" w:rsidRDefault="00382860" w:rsidP="00382860">
      <w:pPr>
        <w:pStyle w:val="Code"/>
      </w:pPr>
      <w:r>
        <w:tab/>
      </w:r>
      <w:r>
        <w:tab/>
        <w:t>putchar(ch);</w:t>
      </w:r>
    </w:p>
    <w:p w14:paraId="3100C001" w14:textId="77777777" w:rsidR="00382860" w:rsidRDefault="00382860" w:rsidP="00382860">
      <w:pPr>
        <w:pStyle w:val="Code"/>
      </w:pPr>
      <w:r>
        <w:tab/>
        <w:t>}</w:t>
      </w:r>
    </w:p>
    <w:p w14:paraId="04D2C587" w14:textId="77777777" w:rsidR="00382860" w:rsidRDefault="00382860" w:rsidP="00382860">
      <w:pPr>
        <w:pStyle w:val="Code"/>
      </w:pPr>
      <w:r>
        <w:t>}</w:t>
      </w:r>
    </w:p>
    <w:p w14:paraId="24F07362" w14:textId="77777777" w:rsidR="00382860" w:rsidRDefault="00382860" w:rsidP="00382860">
      <w:pPr>
        <w:pStyle w:val="Code"/>
      </w:pPr>
    </w:p>
    <w:p w14:paraId="378737F1" w14:textId="77777777" w:rsidR="00382860" w:rsidRDefault="00382860" w:rsidP="00382860">
      <w:pPr>
        <w:pStyle w:val="Code"/>
      </w:pPr>
      <w:r>
        <w:t>COORD hcenter(int left, int right, int width)</w:t>
      </w:r>
    </w:p>
    <w:p w14:paraId="5979DB03" w14:textId="77777777" w:rsidR="00382860" w:rsidRDefault="00382860" w:rsidP="00382860">
      <w:pPr>
        <w:pStyle w:val="Code"/>
      </w:pPr>
      <w:r>
        <w:t>{</w:t>
      </w:r>
    </w:p>
    <w:p w14:paraId="32D3E05A" w14:textId="77777777" w:rsidR="00382860" w:rsidRDefault="00382860" w:rsidP="00382860">
      <w:pPr>
        <w:pStyle w:val="Code"/>
      </w:pPr>
      <w:r>
        <w:tab/>
        <w:t>COORD position = getcursorposition();</w:t>
      </w:r>
    </w:p>
    <w:p w14:paraId="0552A382" w14:textId="77777777" w:rsidR="00382860" w:rsidRDefault="00382860" w:rsidP="00382860">
      <w:pPr>
        <w:pStyle w:val="Code"/>
      </w:pPr>
      <w:r>
        <w:tab/>
        <w:t>position.X = (right - left - width) / 2 + left;</w:t>
      </w:r>
    </w:p>
    <w:p w14:paraId="4E57584A" w14:textId="77777777" w:rsidR="00382860" w:rsidRDefault="00382860" w:rsidP="00382860">
      <w:pPr>
        <w:pStyle w:val="Code"/>
      </w:pPr>
      <w:r>
        <w:tab/>
      </w:r>
    </w:p>
    <w:p w14:paraId="07E2F337" w14:textId="77777777" w:rsidR="00382860" w:rsidRDefault="00382860" w:rsidP="00382860">
      <w:pPr>
        <w:pStyle w:val="Code"/>
      </w:pPr>
      <w:r>
        <w:tab/>
        <w:t>movecursor(position);</w:t>
      </w:r>
    </w:p>
    <w:p w14:paraId="289940C6" w14:textId="77777777" w:rsidR="00382860" w:rsidRDefault="00382860" w:rsidP="00382860">
      <w:pPr>
        <w:pStyle w:val="Code"/>
      </w:pPr>
      <w:r>
        <w:tab/>
        <w:t>return position;</w:t>
      </w:r>
    </w:p>
    <w:p w14:paraId="1A56C3D3" w14:textId="77777777" w:rsidR="00382860" w:rsidRDefault="00382860" w:rsidP="00382860">
      <w:pPr>
        <w:pStyle w:val="Code"/>
      </w:pPr>
      <w:r>
        <w:t>}</w:t>
      </w:r>
    </w:p>
    <w:p w14:paraId="0DA32B9B" w14:textId="77777777" w:rsidR="00382860" w:rsidRDefault="00382860" w:rsidP="00382860">
      <w:pPr>
        <w:pStyle w:val="Code"/>
      </w:pPr>
    </w:p>
    <w:p w14:paraId="47CC8464" w14:textId="77777777" w:rsidR="00382860" w:rsidRDefault="00382860" w:rsidP="00382860">
      <w:pPr>
        <w:pStyle w:val="Code"/>
      </w:pPr>
      <w:r>
        <w:t>COORD hcenter(int left, int right, int width, const char *format, ...)</w:t>
      </w:r>
    </w:p>
    <w:p w14:paraId="0BFFDB2E" w14:textId="77777777" w:rsidR="00382860" w:rsidRDefault="00382860" w:rsidP="00382860">
      <w:pPr>
        <w:pStyle w:val="Code"/>
      </w:pPr>
      <w:r>
        <w:t>{</w:t>
      </w:r>
    </w:p>
    <w:p w14:paraId="718827EF" w14:textId="77777777" w:rsidR="00382860" w:rsidRDefault="00382860" w:rsidP="00382860">
      <w:pPr>
        <w:pStyle w:val="Code"/>
      </w:pPr>
      <w:r>
        <w:tab/>
        <w:t>va_list ap;</w:t>
      </w:r>
    </w:p>
    <w:p w14:paraId="0F70ECD2" w14:textId="77777777" w:rsidR="00382860" w:rsidRDefault="00382860" w:rsidP="00382860">
      <w:pPr>
        <w:pStyle w:val="Code"/>
      </w:pPr>
      <w:r>
        <w:tab/>
        <w:t>va_start(ap, format);</w:t>
      </w:r>
    </w:p>
    <w:p w14:paraId="7A39E477" w14:textId="77777777" w:rsidR="00382860" w:rsidRDefault="00382860" w:rsidP="00382860">
      <w:pPr>
        <w:pStyle w:val="Code"/>
      </w:pPr>
      <w:r>
        <w:tab/>
      </w:r>
    </w:p>
    <w:p w14:paraId="19FEA191" w14:textId="77777777" w:rsidR="00382860" w:rsidRDefault="00382860" w:rsidP="00382860">
      <w:pPr>
        <w:pStyle w:val="Code"/>
      </w:pPr>
      <w:r>
        <w:tab/>
        <w:t>COORD position = hcenter(left, right, width);</w:t>
      </w:r>
    </w:p>
    <w:p w14:paraId="588906B9" w14:textId="77777777" w:rsidR="00382860" w:rsidRDefault="00382860" w:rsidP="00382860">
      <w:pPr>
        <w:pStyle w:val="Code"/>
      </w:pPr>
      <w:r>
        <w:tab/>
        <w:t>vprintf(format, ap);</w:t>
      </w:r>
    </w:p>
    <w:p w14:paraId="1BD3D940" w14:textId="77777777" w:rsidR="00382860" w:rsidRDefault="00382860" w:rsidP="00382860">
      <w:pPr>
        <w:pStyle w:val="Code"/>
      </w:pPr>
      <w:r>
        <w:tab/>
      </w:r>
    </w:p>
    <w:p w14:paraId="29423143" w14:textId="77777777" w:rsidR="00382860" w:rsidRDefault="00382860" w:rsidP="00382860">
      <w:pPr>
        <w:pStyle w:val="Code"/>
      </w:pPr>
      <w:r>
        <w:tab/>
        <w:t>va_end(ap);</w:t>
      </w:r>
    </w:p>
    <w:p w14:paraId="6B6895FA" w14:textId="77777777" w:rsidR="00382860" w:rsidRDefault="00382860" w:rsidP="00382860">
      <w:pPr>
        <w:pStyle w:val="Code"/>
      </w:pPr>
      <w:r>
        <w:lastRenderedPageBreak/>
        <w:tab/>
        <w:t>return position;</w:t>
      </w:r>
    </w:p>
    <w:p w14:paraId="264E9254" w14:textId="77777777" w:rsidR="00382860" w:rsidRDefault="00382860" w:rsidP="00382860">
      <w:pPr>
        <w:pStyle w:val="Code"/>
      </w:pPr>
      <w:r>
        <w:t>}</w:t>
      </w:r>
    </w:p>
    <w:p w14:paraId="2F5079C2" w14:textId="77777777" w:rsidR="00382860" w:rsidRDefault="00382860" w:rsidP="00382860">
      <w:pPr>
        <w:pStyle w:val="Code"/>
      </w:pPr>
    </w:p>
    <w:p w14:paraId="3D5BC7C4" w14:textId="77777777" w:rsidR="00382860" w:rsidRDefault="00382860" w:rsidP="00382860">
      <w:pPr>
        <w:pStyle w:val="Code"/>
      </w:pPr>
      <w:r>
        <w:t>COORD hcenter(int left, int right, const char *format, ...)</w:t>
      </w:r>
    </w:p>
    <w:p w14:paraId="050B7E34" w14:textId="77777777" w:rsidR="00382860" w:rsidRDefault="00382860" w:rsidP="00382860">
      <w:pPr>
        <w:pStyle w:val="Code"/>
      </w:pPr>
      <w:r>
        <w:t>{</w:t>
      </w:r>
    </w:p>
    <w:p w14:paraId="24F535C2" w14:textId="77777777" w:rsidR="00382860" w:rsidRDefault="00382860" w:rsidP="00382860">
      <w:pPr>
        <w:pStyle w:val="Code"/>
      </w:pPr>
      <w:r>
        <w:tab/>
        <w:t>va_list ap;</w:t>
      </w:r>
    </w:p>
    <w:p w14:paraId="6E1C1509" w14:textId="77777777" w:rsidR="00382860" w:rsidRDefault="00382860" w:rsidP="00382860">
      <w:pPr>
        <w:pStyle w:val="Code"/>
      </w:pPr>
      <w:r>
        <w:tab/>
        <w:t>va_start(ap, format);</w:t>
      </w:r>
    </w:p>
    <w:p w14:paraId="465FF800" w14:textId="77777777" w:rsidR="00382860" w:rsidRDefault="00382860" w:rsidP="00382860">
      <w:pPr>
        <w:pStyle w:val="Code"/>
      </w:pPr>
      <w:r>
        <w:tab/>
      </w:r>
    </w:p>
    <w:p w14:paraId="6AB9EA0B" w14:textId="77777777" w:rsidR="00382860" w:rsidRDefault="00382860" w:rsidP="00382860">
      <w:pPr>
        <w:pStyle w:val="Code"/>
      </w:pPr>
      <w:r>
        <w:tab/>
        <w:t>COORD position = vhcenter(left, right, format, ap);</w:t>
      </w:r>
    </w:p>
    <w:p w14:paraId="7954A439" w14:textId="77777777" w:rsidR="00382860" w:rsidRDefault="00382860" w:rsidP="00382860">
      <w:pPr>
        <w:pStyle w:val="Code"/>
      </w:pPr>
      <w:r>
        <w:tab/>
      </w:r>
    </w:p>
    <w:p w14:paraId="3F2D250E" w14:textId="77777777" w:rsidR="00382860" w:rsidRDefault="00382860" w:rsidP="00382860">
      <w:pPr>
        <w:pStyle w:val="Code"/>
      </w:pPr>
      <w:r>
        <w:tab/>
        <w:t>va_end(ap);</w:t>
      </w:r>
    </w:p>
    <w:p w14:paraId="41F357C9" w14:textId="77777777" w:rsidR="00382860" w:rsidRDefault="00382860" w:rsidP="00382860">
      <w:pPr>
        <w:pStyle w:val="Code"/>
      </w:pPr>
      <w:r>
        <w:tab/>
        <w:t>return position;</w:t>
      </w:r>
    </w:p>
    <w:p w14:paraId="2F7BA1B9" w14:textId="77777777" w:rsidR="00382860" w:rsidRDefault="00382860" w:rsidP="00382860">
      <w:pPr>
        <w:pStyle w:val="Code"/>
      </w:pPr>
      <w:r>
        <w:t>}</w:t>
      </w:r>
    </w:p>
    <w:p w14:paraId="34F7F8AB" w14:textId="77777777" w:rsidR="00382860" w:rsidRDefault="00382860" w:rsidP="00382860">
      <w:pPr>
        <w:pStyle w:val="Code"/>
      </w:pPr>
    </w:p>
    <w:p w14:paraId="280B9662" w14:textId="77777777" w:rsidR="00382860" w:rsidRDefault="00382860" w:rsidP="00382860">
      <w:pPr>
        <w:pStyle w:val="Code"/>
      </w:pPr>
      <w:r>
        <w:t>COORD hcenter(int width)</w:t>
      </w:r>
    </w:p>
    <w:p w14:paraId="5F94F468" w14:textId="77777777" w:rsidR="00382860" w:rsidRDefault="00382860" w:rsidP="00382860">
      <w:pPr>
        <w:pStyle w:val="Code"/>
      </w:pPr>
      <w:r>
        <w:t>{</w:t>
      </w:r>
    </w:p>
    <w:p w14:paraId="70712C92" w14:textId="77777777" w:rsidR="00382860" w:rsidRDefault="00382860" w:rsidP="00382860">
      <w:pPr>
        <w:pStyle w:val="Code"/>
      </w:pPr>
      <w:r>
        <w:tab/>
        <w:t>return hcenter(0, getconsolesize().X, width);</w:t>
      </w:r>
    </w:p>
    <w:p w14:paraId="40C7C15E" w14:textId="77777777" w:rsidR="00382860" w:rsidRDefault="00382860" w:rsidP="00382860">
      <w:pPr>
        <w:pStyle w:val="Code"/>
      </w:pPr>
      <w:r>
        <w:t>}</w:t>
      </w:r>
    </w:p>
    <w:p w14:paraId="4A521561" w14:textId="77777777" w:rsidR="00382860" w:rsidRDefault="00382860" w:rsidP="00382860">
      <w:pPr>
        <w:pStyle w:val="Code"/>
      </w:pPr>
    </w:p>
    <w:p w14:paraId="4A0B0919" w14:textId="77777777" w:rsidR="00382860" w:rsidRDefault="00382860" w:rsidP="00382860">
      <w:pPr>
        <w:pStyle w:val="Code"/>
      </w:pPr>
      <w:r>
        <w:t>COORD hcenter(int width, const char *format, ...)</w:t>
      </w:r>
    </w:p>
    <w:p w14:paraId="2468DC46" w14:textId="77777777" w:rsidR="00382860" w:rsidRDefault="00382860" w:rsidP="00382860">
      <w:pPr>
        <w:pStyle w:val="Code"/>
      </w:pPr>
      <w:r>
        <w:t>{</w:t>
      </w:r>
    </w:p>
    <w:p w14:paraId="65D73B40" w14:textId="77777777" w:rsidR="00382860" w:rsidRDefault="00382860" w:rsidP="00382860">
      <w:pPr>
        <w:pStyle w:val="Code"/>
      </w:pPr>
      <w:r>
        <w:tab/>
        <w:t>va_list ap;</w:t>
      </w:r>
    </w:p>
    <w:p w14:paraId="0D08ED94" w14:textId="77777777" w:rsidR="00382860" w:rsidRDefault="00382860" w:rsidP="00382860">
      <w:pPr>
        <w:pStyle w:val="Code"/>
      </w:pPr>
      <w:r>
        <w:tab/>
        <w:t>va_start(ap, format);</w:t>
      </w:r>
    </w:p>
    <w:p w14:paraId="2A8F0CC0" w14:textId="77777777" w:rsidR="00382860" w:rsidRDefault="00382860" w:rsidP="00382860">
      <w:pPr>
        <w:pStyle w:val="Code"/>
      </w:pPr>
      <w:r>
        <w:tab/>
      </w:r>
    </w:p>
    <w:p w14:paraId="4CE8EE40" w14:textId="77777777" w:rsidR="00382860" w:rsidRDefault="00382860" w:rsidP="00382860">
      <w:pPr>
        <w:pStyle w:val="Code"/>
      </w:pPr>
      <w:r>
        <w:tab/>
        <w:t>COORD position = hcenter(width);</w:t>
      </w:r>
    </w:p>
    <w:p w14:paraId="1F08F88D" w14:textId="77777777" w:rsidR="00382860" w:rsidRDefault="00382860" w:rsidP="00382860">
      <w:pPr>
        <w:pStyle w:val="Code"/>
      </w:pPr>
      <w:r>
        <w:tab/>
        <w:t>vprintf(format, ap);</w:t>
      </w:r>
    </w:p>
    <w:p w14:paraId="3633F0E5" w14:textId="77777777" w:rsidR="00382860" w:rsidRDefault="00382860" w:rsidP="00382860">
      <w:pPr>
        <w:pStyle w:val="Code"/>
      </w:pPr>
      <w:r>
        <w:tab/>
      </w:r>
    </w:p>
    <w:p w14:paraId="01AD5976" w14:textId="77777777" w:rsidR="00382860" w:rsidRDefault="00382860" w:rsidP="00382860">
      <w:pPr>
        <w:pStyle w:val="Code"/>
      </w:pPr>
      <w:r>
        <w:tab/>
        <w:t>va_end(ap);</w:t>
      </w:r>
    </w:p>
    <w:p w14:paraId="724DB64B" w14:textId="77777777" w:rsidR="00382860" w:rsidRDefault="00382860" w:rsidP="00382860">
      <w:pPr>
        <w:pStyle w:val="Code"/>
      </w:pPr>
      <w:r>
        <w:tab/>
        <w:t>return position;</w:t>
      </w:r>
    </w:p>
    <w:p w14:paraId="2A573E75" w14:textId="77777777" w:rsidR="00382860" w:rsidRDefault="00382860" w:rsidP="00382860">
      <w:pPr>
        <w:pStyle w:val="Code"/>
      </w:pPr>
      <w:r>
        <w:t>}</w:t>
      </w:r>
    </w:p>
    <w:p w14:paraId="7003C593" w14:textId="77777777" w:rsidR="00382860" w:rsidRDefault="00382860" w:rsidP="00382860">
      <w:pPr>
        <w:pStyle w:val="Code"/>
      </w:pPr>
    </w:p>
    <w:p w14:paraId="5BBF85A5" w14:textId="77777777" w:rsidR="00382860" w:rsidRDefault="00382860" w:rsidP="00382860">
      <w:pPr>
        <w:pStyle w:val="Code"/>
      </w:pPr>
      <w:r>
        <w:t>COORD hcenter(const char *format, ...)</w:t>
      </w:r>
    </w:p>
    <w:p w14:paraId="5D7704D9" w14:textId="77777777" w:rsidR="00382860" w:rsidRDefault="00382860" w:rsidP="00382860">
      <w:pPr>
        <w:pStyle w:val="Code"/>
      </w:pPr>
      <w:r>
        <w:t>{</w:t>
      </w:r>
    </w:p>
    <w:p w14:paraId="3A01E6FA" w14:textId="77777777" w:rsidR="00382860" w:rsidRDefault="00382860" w:rsidP="00382860">
      <w:pPr>
        <w:pStyle w:val="Code"/>
      </w:pPr>
      <w:r>
        <w:tab/>
        <w:t>va_list ap;</w:t>
      </w:r>
    </w:p>
    <w:p w14:paraId="7606DF1B" w14:textId="77777777" w:rsidR="00382860" w:rsidRDefault="00382860" w:rsidP="00382860">
      <w:pPr>
        <w:pStyle w:val="Code"/>
      </w:pPr>
      <w:r>
        <w:tab/>
        <w:t>va_start(ap, format);</w:t>
      </w:r>
    </w:p>
    <w:p w14:paraId="00AA0A4B" w14:textId="77777777" w:rsidR="00382860" w:rsidRDefault="00382860" w:rsidP="00382860">
      <w:pPr>
        <w:pStyle w:val="Code"/>
      </w:pPr>
      <w:r>
        <w:tab/>
      </w:r>
    </w:p>
    <w:p w14:paraId="16599FE9" w14:textId="77777777" w:rsidR="00382860" w:rsidRDefault="00382860" w:rsidP="00382860">
      <w:pPr>
        <w:pStyle w:val="Code"/>
      </w:pPr>
      <w:r>
        <w:tab/>
        <w:t>COORD position = vhcenter(0, getconsolesize().X, format, ap);</w:t>
      </w:r>
    </w:p>
    <w:p w14:paraId="07587E1F" w14:textId="77777777" w:rsidR="00382860" w:rsidRDefault="00382860" w:rsidP="00382860">
      <w:pPr>
        <w:pStyle w:val="Code"/>
      </w:pPr>
      <w:r>
        <w:tab/>
      </w:r>
    </w:p>
    <w:p w14:paraId="68EB2D62" w14:textId="77777777" w:rsidR="00382860" w:rsidRDefault="00382860" w:rsidP="00382860">
      <w:pPr>
        <w:pStyle w:val="Code"/>
      </w:pPr>
      <w:r>
        <w:tab/>
        <w:t>va_end(ap);</w:t>
      </w:r>
    </w:p>
    <w:p w14:paraId="2139010D" w14:textId="77777777" w:rsidR="00382860" w:rsidRDefault="00382860" w:rsidP="00382860">
      <w:pPr>
        <w:pStyle w:val="Code"/>
      </w:pPr>
      <w:r>
        <w:tab/>
        <w:t>return position;</w:t>
      </w:r>
    </w:p>
    <w:p w14:paraId="22EA15DC" w14:textId="77777777" w:rsidR="00382860" w:rsidRDefault="00382860" w:rsidP="00382860">
      <w:pPr>
        <w:pStyle w:val="Code"/>
      </w:pPr>
      <w:r>
        <w:t>}</w:t>
      </w:r>
    </w:p>
    <w:p w14:paraId="09554D00" w14:textId="77777777" w:rsidR="00382860" w:rsidRDefault="00382860" w:rsidP="00382860">
      <w:pPr>
        <w:pStyle w:val="Code"/>
      </w:pPr>
    </w:p>
    <w:p w14:paraId="2877B5B2" w14:textId="77777777" w:rsidR="00382860" w:rsidRDefault="00382860" w:rsidP="00382860">
      <w:pPr>
        <w:pStyle w:val="Code"/>
      </w:pPr>
      <w:r>
        <w:t>COORD vcenter(int top, int bottom, int height)</w:t>
      </w:r>
    </w:p>
    <w:p w14:paraId="13822617" w14:textId="77777777" w:rsidR="00382860" w:rsidRDefault="00382860" w:rsidP="00382860">
      <w:pPr>
        <w:pStyle w:val="Code"/>
      </w:pPr>
      <w:r>
        <w:t>{</w:t>
      </w:r>
    </w:p>
    <w:p w14:paraId="02FBEB38" w14:textId="77777777" w:rsidR="00382860" w:rsidRDefault="00382860" w:rsidP="00382860">
      <w:pPr>
        <w:pStyle w:val="Code"/>
      </w:pPr>
      <w:r>
        <w:tab/>
        <w:t>COORD position = getcursorposition();</w:t>
      </w:r>
    </w:p>
    <w:p w14:paraId="157B72ED" w14:textId="77777777" w:rsidR="00382860" w:rsidRDefault="00382860" w:rsidP="00382860">
      <w:pPr>
        <w:pStyle w:val="Code"/>
      </w:pPr>
      <w:r>
        <w:tab/>
        <w:t>position.Y = (bottom - top - height) / 2 + top;</w:t>
      </w:r>
    </w:p>
    <w:p w14:paraId="3BF4AEB0" w14:textId="77777777" w:rsidR="00382860" w:rsidRDefault="00382860" w:rsidP="00382860">
      <w:pPr>
        <w:pStyle w:val="Code"/>
      </w:pPr>
      <w:r>
        <w:tab/>
      </w:r>
    </w:p>
    <w:p w14:paraId="34DE7672" w14:textId="77777777" w:rsidR="00382860" w:rsidRDefault="00382860" w:rsidP="00382860">
      <w:pPr>
        <w:pStyle w:val="Code"/>
      </w:pPr>
      <w:r>
        <w:tab/>
        <w:t>movecursor(position);</w:t>
      </w:r>
    </w:p>
    <w:p w14:paraId="5572CB74" w14:textId="77777777" w:rsidR="00382860" w:rsidRDefault="00382860" w:rsidP="00382860">
      <w:pPr>
        <w:pStyle w:val="Code"/>
      </w:pPr>
      <w:r>
        <w:tab/>
        <w:t>return position;</w:t>
      </w:r>
    </w:p>
    <w:p w14:paraId="2FF40B64" w14:textId="77777777" w:rsidR="00382860" w:rsidRDefault="00382860" w:rsidP="00382860">
      <w:pPr>
        <w:pStyle w:val="Code"/>
      </w:pPr>
      <w:r>
        <w:t>}</w:t>
      </w:r>
    </w:p>
    <w:p w14:paraId="4065C489" w14:textId="77777777" w:rsidR="00382860" w:rsidRDefault="00382860" w:rsidP="00382860">
      <w:pPr>
        <w:pStyle w:val="Code"/>
      </w:pPr>
    </w:p>
    <w:p w14:paraId="1B318101" w14:textId="77777777" w:rsidR="00382860" w:rsidRDefault="00382860" w:rsidP="00382860">
      <w:pPr>
        <w:pStyle w:val="Code"/>
      </w:pPr>
      <w:r>
        <w:t>COORD vcenter(int height)</w:t>
      </w:r>
    </w:p>
    <w:p w14:paraId="552ED6E8" w14:textId="77777777" w:rsidR="00382860" w:rsidRDefault="00382860" w:rsidP="00382860">
      <w:pPr>
        <w:pStyle w:val="Code"/>
      </w:pPr>
      <w:r>
        <w:t>{</w:t>
      </w:r>
    </w:p>
    <w:p w14:paraId="00F7706E" w14:textId="77777777" w:rsidR="00382860" w:rsidRDefault="00382860" w:rsidP="00382860">
      <w:pPr>
        <w:pStyle w:val="Code"/>
      </w:pPr>
      <w:r>
        <w:tab/>
        <w:t>return vcenter(0, getconsolesize().Y, height);</w:t>
      </w:r>
    </w:p>
    <w:p w14:paraId="2FA0DFE3" w14:textId="77777777" w:rsidR="00382860" w:rsidRDefault="00382860" w:rsidP="00382860">
      <w:pPr>
        <w:pStyle w:val="Code"/>
      </w:pPr>
      <w:r>
        <w:t>}</w:t>
      </w:r>
    </w:p>
    <w:p w14:paraId="49B9DC96" w14:textId="77777777" w:rsidR="00382860" w:rsidRDefault="00382860" w:rsidP="00382860">
      <w:pPr>
        <w:pStyle w:val="Code"/>
      </w:pPr>
    </w:p>
    <w:p w14:paraId="7A5032A7" w14:textId="77777777" w:rsidR="00382860" w:rsidRDefault="00382860" w:rsidP="00382860">
      <w:pPr>
        <w:pStyle w:val="Code"/>
      </w:pPr>
      <w:r>
        <w:t>COORD center(int left, int right, int width, int top, int bottom, int height)</w:t>
      </w:r>
    </w:p>
    <w:p w14:paraId="71B43630" w14:textId="77777777" w:rsidR="00382860" w:rsidRDefault="00382860" w:rsidP="00382860">
      <w:pPr>
        <w:pStyle w:val="Code"/>
      </w:pPr>
      <w:r>
        <w:t>{</w:t>
      </w:r>
    </w:p>
    <w:p w14:paraId="298FC3A7" w14:textId="77777777" w:rsidR="00382860" w:rsidRDefault="00382860" w:rsidP="00382860">
      <w:pPr>
        <w:pStyle w:val="Code"/>
      </w:pPr>
      <w:r>
        <w:tab/>
        <w:t>COORD position =</w:t>
      </w:r>
    </w:p>
    <w:p w14:paraId="0B51AD05" w14:textId="77777777" w:rsidR="00382860" w:rsidRDefault="00382860" w:rsidP="00382860">
      <w:pPr>
        <w:pStyle w:val="Code"/>
      </w:pPr>
      <w:r>
        <w:tab/>
        <w:t>{</w:t>
      </w:r>
    </w:p>
    <w:p w14:paraId="57675A01" w14:textId="77777777" w:rsidR="00382860" w:rsidRDefault="00382860" w:rsidP="00382860">
      <w:pPr>
        <w:pStyle w:val="Code"/>
      </w:pPr>
      <w:r>
        <w:tab/>
      </w:r>
      <w:r>
        <w:tab/>
        <w:t>hcenter(left, right, width).X,</w:t>
      </w:r>
    </w:p>
    <w:p w14:paraId="32F4B341" w14:textId="77777777" w:rsidR="00382860" w:rsidRDefault="00382860" w:rsidP="00382860">
      <w:pPr>
        <w:pStyle w:val="Code"/>
      </w:pPr>
      <w:r>
        <w:tab/>
      </w:r>
      <w:r>
        <w:tab/>
        <w:t>vcenter(top, bottom, height).Y</w:t>
      </w:r>
    </w:p>
    <w:p w14:paraId="708D84C0" w14:textId="77777777" w:rsidR="00382860" w:rsidRDefault="00382860" w:rsidP="00382860">
      <w:pPr>
        <w:pStyle w:val="Code"/>
      </w:pPr>
      <w:r>
        <w:tab/>
        <w:t>};</w:t>
      </w:r>
    </w:p>
    <w:p w14:paraId="002AA62D" w14:textId="77777777" w:rsidR="00382860" w:rsidRDefault="00382860" w:rsidP="00382860">
      <w:pPr>
        <w:pStyle w:val="Code"/>
      </w:pPr>
      <w:r>
        <w:tab/>
      </w:r>
    </w:p>
    <w:p w14:paraId="7F35B987" w14:textId="77777777" w:rsidR="00382860" w:rsidRDefault="00382860" w:rsidP="00382860">
      <w:pPr>
        <w:pStyle w:val="Code"/>
      </w:pPr>
      <w:r>
        <w:tab/>
        <w:t>return position;</w:t>
      </w:r>
    </w:p>
    <w:p w14:paraId="4B1B5E30" w14:textId="77777777" w:rsidR="00382860" w:rsidRDefault="00382860" w:rsidP="00382860">
      <w:pPr>
        <w:pStyle w:val="Code"/>
      </w:pPr>
      <w:r>
        <w:t>}</w:t>
      </w:r>
    </w:p>
    <w:p w14:paraId="73F9401C" w14:textId="77777777" w:rsidR="00382860" w:rsidRDefault="00382860" w:rsidP="00382860">
      <w:pPr>
        <w:pStyle w:val="Code"/>
      </w:pPr>
    </w:p>
    <w:p w14:paraId="3C1D68DC" w14:textId="77777777" w:rsidR="00382860" w:rsidRDefault="00382860" w:rsidP="00382860">
      <w:pPr>
        <w:pStyle w:val="Code"/>
      </w:pPr>
      <w:r>
        <w:t>COORD center(int left, int right, int width, int top, int bottom, int height, const char *format, ...)</w:t>
      </w:r>
    </w:p>
    <w:p w14:paraId="4F4C8EF8" w14:textId="77777777" w:rsidR="00382860" w:rsidRDefault="00382860" w:rsidP="00382860">
      <w:pPr>
        <w:pStyle w:val="Code"/>
      </w:pPr>
      <w:r>
        <w:lastRenderedPageBreak/>
        <w:t>{</w:t>
      </w:r>
    </w:p>
    <w:p w14:paraId="4715B222" w14:textId="77777777" w:rsidR="00382860" w:rsidRDefault="00382860" w:rsidP="00382860">
      <w:pPr>
        <w:pStyle w:val="Code"/>
      </w:pPr>
      <w:r>
        <w:tab/>
        <w:t>va_list ap;</w:t>
      </w:r>
    </w:p>
    <w:p w14:paraId="265FADBA" w14:textId="77777777" w:rsidR="00382860" w:rsidRDefault="00382860" w:rsidP="00382860">
      <w:pPr>
        <w:pStyle w:val="Code"/>
      </w:pPr>
      <w:r>
        <w:tab/>
        <w:t>va_start(ap, format);</w:t>
      </w:r>
    </w:p>
    <w:p w14:paraId="3F987736" w14:textId="77777777" w:rsidR="00382860" w:rsidRDefault="00382860" w:rsidP="00382860">
      <w:pPr>
        <w:pStyle w:val="Code"/>
      </w:pPr>
      <w:r>
        <w:tab/>
      </w:r>
    </w:p>
    <w:p w14:paraId="572226C3" w14:textId="77777777" w:rsidR="00382860" w:rsidRDefault="00382860" w:rsidP="00382860">
      <w:pPr>
        <w:pStyle w:val="Code"/>
      </w:pPr>
      <w:r>
        <w:tab/>
        <w:t>COORD position = center(left, right, width, top, bottom, height);</w:t>
      </w:r>
    </w:p>
    <w:p w14:paraId="5435E001" w14:textId="77777777" w:rsidR="00382860" w:rsidRDefault="00382860" w:rsidP="00382860">
      <w:pPr>
        <w:pStyle w:val="Code"/>
      </w:pPr>
      <w:r>
        <w:tab/>
        <w:t>vprintf(format, ap);</w:t>
      </w:r>
    </w:p>
    <w:p w14:paraId="31DF660C" w14:textId="77777777" w:rsidR="00382860" w:rsidRDefault="00382860" w:rsidP="00382860">
      <w:pPr>
        <w:pStyle w:val="Code"/>
      </w:pPr>
      <w:r>
        <w:tab/>
      </w:r>
    </w:p>
    <w:p w14:paraId="625AB279" w14:textId="77777777" w:rsidR="00382860" w:rsidRDefault="00382860" w:rsidP="00382860">
      <w:pPr>
        <w:pStyle w:val="Code"/>
      </w:pPr>
      <w:r>
        <w:tab/>
        <w:t>va_end(ap);</w:t>
      </w:r>
    </w:p>
    <w:p w14:paraId="4C7DBD2C" w14:textId="77777777" w:rsidR="00382860" w:rsidRDefault="00382860" w:rsidP="00382860">
      <w:pPr>
        <w:pStyle w:val="Code"/>
      </w:pPr>
      <w:r>
        <w:tab/>
        <w:t>return position;</w:t>
      </w:r>
    </w:p>
    <w:p w14:paraId="0ECF2C6F" w14:textId="77777777" w:rsidR="00382860" w:rsidRDefault="00382860" w:rsidP="00382860">
      <w:pPr>
        <w:pStyle w:val="Code"/>
      </w:pPr>
      <w:r>
        <w:t>}</w:t>
      </w:r>
    </w:p>
    <w:p w14:paraId="3CE863EF" w14:textId="77777777" w:rsidR="00382860" w:rsidRDefault="00382860" w:rsidP="00382860">
      <w:pPr>
        <w:pStyle w:val="Code"/>
      </w:pPr>
    </w:p>
    <w:p w14:paraId="3A4E97D9" w14:textId="77777777" w:rsidR="00382860" w:rsidRDefault="00382860" w:rsidP="00382860">
      <w:pPr>
        <w:pStyle w:val="Code"/>
      </w:pPr>
      <w:r>
        <w:t>COORD center(int left, int right, int top, int bottom, const char *format, ...)</w:t>
      </w:r>
    </w:p>
    <w:p w14:paraId="7424395E" w14:textId="77777777" w:rsidR="00382860" w:rsidRDefault="00382860" w:rsidP="00382860">
      <w:pPr>
        <w:pStyle w:val="Code"/>
      </w:pPr>
      <w:r>
        <w:t>{</w:t>
      </w:r>
    </w:p>
    <w:p w14:paraId="2CB9CDAD" w14:textId="77777777" w:rsidR="00382860" w:rsidRDefault="00382860" w:rsidP="00382860">
      <w:pPr>
        <w:pStyle w:val="Code"/>
      </w:pPr>
      <w:r>
        <w:tab/>
        <w:t>COORD position;</w:t>
      </w:r>
    </w:p>
    <w:p w14:paraId="6F142981" w14:textId="77777777" w:rsidR="00382860" w:rsidRDefault="00382860" w:rsidP="00382860">
      <w:pPr>
        <w:pStyle w:val="Code"/>
      </w:pPr>
      <w:r>
        <w:tab/>
        <w:t>position.Y = vcenter(top, bottom, 1).Y;</w:t>
      </w:r>
    </w:p>
    <w:p w14:paraId="73893AE3" w14:textId="77777777" w:rsidR="00382860" w:rsidRDefault="00382860" w:rsidP="00382860">
      <w:pPr>
        <w:pStyle w:val="Code"/>
      </w:pPr>
      <w:r>
        <w:tab/>
      </w:r>
    </w:p>
    <w:p w14:paraId="72A50E92" w14:textId="77777777" w:rsidR="00382860" w:rsidRDefault="00382860" w:rsidP="00382860">
      <w:pPr>
        <w:pStyle w:val="Code"/>
      </w:pPr>
      <w:r>
        <w:tab/>
        <w:t>va_list ap;</w:t>
      </w:r>
    </w:p>
    <w:p w14:paraId="412CFDD6" w14:textId="77777777" w:rsidR="00382860" w:rsidRDefault="00382860" w:rsidP="00382860">
      <w:pPr>
        <w:pStyle w:val="Code"/>
      </w:pPr>
      <w:r>
        <w:tab/>
        <w:t>va_start(ap, format);</w:t>
      </w:r>
    </w:p>
    <w:p w14:paraId="7612CBE3" w14:textId="77777777" w:rsidR="00382860" w:rsidRDefault="00382860" w:rsidP="00382860">
      <w:pPr>
        <w:pStyle w:val="Code"/>
      </w:pPr>
      <w:r>
        <w:tab/>
      </w:r>
    </w:p>
    <w:p w14:paraId="4A24B8CD" w14:textId="77777777" w:rsidR="00382860" w:rsidRDefault="00382860" w:rsidP="00382860">
      <w:pPr>
        <w:pStyle w:val="Code"/>
      </w:pPr>
      <w:r>
        <w:tab/>
        <w:t>position.X = vhcenter(left, right, format, ap).X;</w:t>
      </w:r>
    </w:p>
    <w:p w14:paraId="7DD27BB1" w14:textId="77777777" w:rsidR="00382860" w:rsidRDefault="00382860" w:rsidP="00382860">
      <w:pPr>
        <w:pStyle w:val="Code"/>
      </w:pPr>
      <w:r>
        <w:tab/>
      </w:r>
    </w:p>
    <w:p w14:paraId="0EE032BC" w14:textId="77777777" w:rsidR="00382860" w:rsidRDefault="00382860" w:rsidP="00382860">
      <w:pPr>
        <w:pStyle w:val="Code"/>
      </w:pPr>
      <w:r>
        <w:tab/>
        <w:t>va_end(ap);</w:t>
      </w:r>
    </w:p>
    <w:p w14:paraId="4A070C78" w14:textId="77777777" w:rsidR="00382860" w:rsidRDefault="00382860" w:rsidP="00382860">
      <w:pPr>
        <w:pStyle w:val="Code"/>
      </w:pPr>
      <w:r>
        <w:tab/>
        <w:t>return position;</w:t>
      </w:r>
    </w:p>
    <w:p w14:paraId="0B763DF3" w14:textId="77777777" w:rsidR="00382860" w:rsidRDefault="00382860" w:rsidP="00382860">
      <w:pPr>
        <w:pStyle w:val="Code"/>
      </w:pPr>
      <w:r>
        <w:t>}</w:t>
      </w:r>
    </w:p>
    <w:p w14:paraId="52334B66" w14:textId="77777777" w:rsidR="00382860" w:rsidRDefault="00382860" w:rsidP="00382860">
      <w:pPr>
        <w:pStyle w:val="Code"/>
      </w:pPr>
    </w:p>
    <w:p w14:paraId="14E063C5" w14:textId="77777777" w:rsidR="00382860" w:rsidRDefault="00382860" w:rsidP="00382860">
      <w:pPr>
        <w:pStyle w:val="Code"/>
      </w:pPr>
      <w:r>
        <w:t>COORD center(int width, int height)</w:t>
      </w:r>
    </w:p>
    <w:p w14:paraId="7F603CA0" w14:textId="77777777" w:rsidR="00382860" w:rsidRDefault="00382860" w:rsidP="00382860">
      <w:pPr>
        <w:pStyle w:val="Code"/>
      </w:pPr>
      <w:r>
        <w:t>{</w:t>
      </w:r>
    </w:p>
    <w:p w14:paraId="2A02D1F1" w14:textId="77777777" w:rsidR="00382860" w:rsidRDefault="00382860" w:rsidP="00382860">
      <w:pPr>
        <w:pStyle w:val="Code"/>
      </w:pPr>
      <w:r>
        <w:tab/>
        <w:t>COORD consoleSize = getconsolesize();</w:t>
      </w:r>
    </w:p>
    <w:p w14:paraId="493CE24B" w14:textId="77777777" w:rsidR="00382860" w:rsidRDefault="00382860" w:rsidP="00382860">
      <w:pPr>
        <w:pStyle w:val="Code"/>
      </w:pPr>
      <w:r>
        <w:tab/>
        <w:t>return center(0, consoleSize.X, width, 0, consoleSize.Y, height);</w:t>
      </w:r>
    </w:p>
    <w:p w14:paraId="3FC2259F" w14:textId="77777777" w:rsidR="00382860" w:rsidRDefault="00382860" w:rsidP="00382860">
      <w:pPr>
        <w:pStyle w:val="Code"/>
      </w:pPr>
      <w:r>
        <w:t>}</w:t>
      </w:r>
    </w:p>
    <w:p w14:paraId="162A1E74" w14:textId="77777777" w:rsidR="00382860" w:rsidRDefault="00382860" w:rsidP="00382860">
      <w:pPr>
        <w:pStyle w:val="Code"/>
      </w:pPr>
    </w:p>
    <w:p w14:paraId="68DF0BE0" w14:textId="77777777" w:rsidR="00382860" w:rsidRDefault="00382860" w:rsidP="00382860">
      <w:pPr>
        <w:pStyle w:val="Code"/>
      </w:pPr>
      <w:r>
        <w:t>COORD center(int width, int height, const char *format, ...)</w:t>
      </w:r>
    </w:p>
    <w:p w14:paraId="4FD77202" w14:textId="77777777" w:rsidR="00382860" w:rsidRDefault="00382860" w:rsidP="00382860">
      <w:pPr>
        <w:pStyle w:val="Code"/>
      </w:pPr>
      <w:r>
        <w:t>{</w:t>
      </w:r>
    </w:p>
    <w:p w14:paraId="173D8435" w14:textId="77777777" w:rsidR="00382860" w:rsidRDefault="00382860" w:rsidP="00382860">
      <w:pPr>
        <w:pStyle w:val="Code"/>
      </w:pPr>
      <w:r>
        <w:tab/>
        <w:t>va_list ap;</w:t>
      </w:r>
    </w:p>
    <w:p w14:paraId="2E0591B0" w14:textId="77777777" w:rsidR="00382860" w:rsidRDefault="00382860" w:rsidP="00382860">
      <w:pPr>
        <w:pStyle w:val="Code"/>
      </w:pPr>
      <w:r>
        <w:tab/>
        <w:t>va_start(ap, format);</w:t>
      </w:r>
    </w:p>
    <w:p w14:paraId="26B2DBC4" w14:textId="77777777" w:rsidR="00382860" w:rsidRDefault="00382860" w:rsidP="00382860">
      <w:pPr>
        <w:pStyle w:val="Code"/>
      </w:pPr>
      <w:r>
        <w:tab/>
      </w:r>
    </w:p>
    <w:p w14:paraId="36A5A4FA" w14:textId="77777777" w:rsidR="00382860" w:rsidRDefault="00382860" w:rsidP="00382860">
      <w:pPr>
        <w:pStyle w:val="Code"/>
      </w:pPr>
      <w:r>
        <w:tab/>
        <w:t>COORD consoleSize = getconsolesize();</w:t>
      </w:r>
    </w:p>
    <w:p w14:paraId="0BB6DC32" w14:textId="77777777" w:rsidR="00382860" w:rsidRDefault="00382860" w:rsidP="00382860">
      <w:pPr>
        <w:pStyle w:val="Code"/>
      </w:pPr>
      <w:r>
        <w:tab/>
        <w:t>COORD position = center(0, consoleSize.X, width, 0, consoleSize.Y, height);</w:t>
      </w:r>
    </w:p>
    <w:p w14:paraId="012A27AF" w14:textId="77777777" w:rsidR="00382860" w:rsidRDefault="00382860" w:rsidP="00382860">
      <w:pPr>
        <w:pStyle w:val="Code"/>
      </w:pPr>
      <w:r>
        <w:tab/>
      </w:r>
    </w:p>
    <w:p w14:paraId="49411CEC" w14:textId="77777777" w:rsidR="00382860" w:rsidRDefault="00382860" w:rsidP="00382860">
      <w:pPr>
        <w:pStyle w:val="Code"/>
      </w:pPr>
      <w:r>
        <w:tab/>
        <w:t>vprintf(format, ap);</w:t>
      </w:r>
    </w:p>
    <w:p w14:paraId="61FF53FD" w14:textId="77777777" w:rsidR="00382860" w:rsidRDefault="00382860" w:rsidP="00382860">
      <w:pPr>
        <w:pStyle w:val="Code"/>
      </w:pPr>
      <w:r>
        <w:tab/>
      </w:r>
    </w:p>
    <w:p w14:paraId="1B45F671" w14:textId="77777777" w:rsidR="00382860" w:rsidRDefault="00382860" w:rsidP="00382860">
      <w:pPr>
        <w:pStyle w:val="Code"/>
      </w:pPr>
      <w:r>
        <w:tab/>
        <w:t>va_end(ap);</w:t>
      </w:r>
    </w:p>
    <w:p w14:paraId="660C053F" w14:textId="77777777" w:rsidR="00382860" w:rsidRDefault="00382860" w:rsidP="00382860">
      <w:pPr>
        <w:pStyle w:val="Code"/>
      </w:pPr>
      <w:r>
        <w:tab/>
        <w:t>return position;</w:t>
      </w:r>
    </w:p>
    <w:p w14:paraId="76322490" w14:textId="77777777" w:rsidR="00382860" w:rsidRDefault="00382860" w:rsidP="00382860">
      <w:pPr>
        <w:pStyle w:val="Code"/>
      </w:pPr>
      <w:r>
        <w:t>}</w:t>
      </w:r>
    </w:p>
    <w:p w14:paraId="7CB1B0FA" w14:textId="77777777" w:rsidR="00382860" w:rsidRDefault="00382860" w:rsidP="00382860">
      <w:pPr>
        <w:pStyle w:val="Code"/>
      </w:pPr>
    </w:p>
    <w:p w14:paraId="47DF7303" w14:textId="77777777" w:rsidR="00382860" w:rsidRDefault="00382860" w:rsidP="00382860">
      <w:pPr>
        <w:pStyle w:val="Code"/>
      </w:pPr>
      <w:r>
        <w:t>COORD center(const char *format, ...)</w:t>
      </w:r>
    </w:p>
    <w:p w14:paraId="624C0E3C" w14:textId="77777777" w:rsidR="00382860" w:rsidRDefault="00382860" w:rsidP="00382860">
      <w:pPr>
        <w:pStyle w:val="Code"/>
      </w:pPr>
      <w:r>
        <w:t>{</w:t>
      </w:r>
    </w:p>
    <w:p w14:paraId="1ACAECF7" w14:textId="77777777" w:rsidR="00382860" w:rsidRDefault="00382860" w:rsidP="00382860">
      <w:pPr>
        <w:pStyle w:val="Code"/>
      </w:pPr>
      <w:r>
        <w:tab/>
        <w:t>COORD position;</w:t>
      </w:r>
    </w:p>
    <w:p w14:paraId="75F1790C" w14:textId="77777777" w:rsidR="00382860" w:rsidRDefault="00382860" w:rsidP="00382860">
      <w:pPr>
        <w:pStyle w:val="Code"/>
      </w:pPr>
      <w:r>
        <w:tab/>
        <w:t>position.Y = vcenter(1).Y;</w:t>
      </w:r>
    </w:p>
    <w:p w14:paraId="4BBDBFD7" w14:textId="77777777" w:rsidR="00382860" w:rsidRDefault="00382860" w:rsidP="00382860">
      <w:pPr>
        <w:pStyle w:val="Code"/>
      </w:pPr>
      <w:r>
        <w:tab/>
      </w:r>
    </w:p>
    <w:p w14:paraId="497565F5" w14:textId="77777777" w:rsidR="00382860" w:rsidRDefault="00382860" w:rsidP="00382860">
      <w:pPr>
        <w:pStyle w:val="Code"/>
      </w:pPr>
      <w:r>
        <w:tab/>
        <w:t>va_list ap;</w:t>
      </w:r>
    </w:p>
    <w:p w14:paraId="37D55374" w14:textId="77777777" w:rsidR="00382860" w:rsidRDefault="00382860" w:rsidP="00382860">
      <w:pPr>
        <w:pStyle w:val="Code"/>
      </w:pPr>
      <w:r>
        <w:tab/>
        <w:t>va_start(ap, format);</w:t>
      </w:r>
    </w:p>
    <w:p w14:paraId="0DEF4EC1" w14:textId="77777777" w:rsidR="00382860" w:rsidRDefault="00382860" w:rsidP="00382860">
      <w:pPr>
        <w:pStyle w:val="Code"/>
      </w:pPr>
      <w:r>
        <w:tab/>
      </w:r>
    </w:p>
    <w:p w14:paraId="30ACEBC6" w14:textId="77777777" w:rsidR="00382860" w:rsidRDefault="00382860" w:rsidP="00382860">
      <w:pPr>
        <w:pStyle w:val="Code"/>
      </w:pPr>
      <w:r>
        <w:tab/>
        <w:t>position.X = vhcenter(0, getconsolesize().X, format, ap).X;</w:t>
      </w:r>
    </w:p>
    <w:p w14:paraId="74DDE477" w14:textId="77777777" w:rsidR="00382860" w:rsidRDefault="00382860" w:rsidP="00382860">
      <w:pPr>
        <w:pStyle w:val="Code"/>
      </w:pPr>
      <w:r>
        <w:tab/>
      </w:r>
    </w:p>
    <w:p w14:paraId="7F92ABC1" w14:textId="77777777" w:rsidR="00382860" w:rsidRDefault="00382860" w:rsidP="00382860">
      <w:pPr>
        <w:pStyle w:val="Code"/>
      </w:pPr>
      <w:r>
        <w:tab/>
        <w:t>va_end(ap);</w:t>
      </w:r>
    </w:p>
    <w:p w14:paraId="38D3F523" w14:textId="77777777" w:rsidR="00382860" w:rsidRDefault="00382860" w:rsidP="00382860">
      <w:pPr>
        <w:pStyle w:val="Code"/>
      </w:pPr>
      <w:r>
        <w:tab/>
        <w:t>return position;</w:t>
      </w:r>
    </w:p>
    <w:p w14:paraId="36701A74" w14:textId="77777777" w:rsidR="00382860" w:rsidRDefault="00382860" w:rsidP="00382860">
      <w:pPr>
        <w:pStyle w:val="Code"/>
      </w:pPr>
      <w:r>
        <w:t>}</w:t>
      </w:r>
    </w:p>
    <w:p w14:paraId="05B3ACB6" w14:textId="77777777" w:rsidR="00382860" w:rsidRDefault="00382860" w:rsidP="00382860">
      <w:pPr>
        <w:pStyle w:val="Code"/>
      </w:pPr>
    </w:p>
    <w:p w14:paraId="58F56A0E" w14:textId="77777777" w:rsidR="00382860" w:rsidRDefault="00382860" w:rsidP="00382860">
      <w:pPr>
        <w:pStyle w:val="Code"/>
      </w:pPr>
      <w:r>
        <w:t>COORD vhcenter(int left, int right, const char *format, va_list args)</w:t>
      </w:r>
    </w:p>
    <w:p w14:paraId="59F26DCE" w14:textId="77777777" w:rsidR="00382860" w:rsidRDefault="00382860" w:rsidP="00382860">
      <w:pPr>
        <w:pStyle w:val="Code"/>
      </w:pPr>
      <w:r>
        <w:t>{</w:t>
      </w:r>
    </w:p>
    <w:p w14:paraId="446B660E" w14:textId="77777777" w:rsidR="00382860" w:rsidRDefault="00382860" w:rsidP="00382860">
      <w:pPr>
        <w:pStyle w:val="Code"/>
      </w:pPr>
      <w:r>
        <w:tab/>
        <w:t>size_t length = (size_t)(strlen(format) * 1.5);</w:t>
      </w:r>
    </w:p>
    <w:p w14:paraId="67370857" w14:textId="77777777" w:rsidR="00382860" w:rsidRDefault="00382860" w:rsidP="00382860">
      <w:pPr>
        <w:pStyle w:val="Code"/>
      </w:pPr>
      <w:r>
        <w:tab/>
        <w:t>char *output = (char *)malloc(length);</w:t>
      </w:r>
    </w:p>
    <w:p w14:paraId="4547E8F7" w14:textId="77777777" w:rsidR="00382860" w:rsidRDefault="00382860" w:rsidP="00382860">
      <w:pPr>
        <w:pStyle w:val="Code"/>
      </w:pPr>
      <w:r>
        <w:tab/>
      </w:r>
    </w:p>
    <w:p w14:paraId="72C13321" w14:textId="77777777" w:rsidR="00382860" w:rsidRDefault="00382860" w:rsidP="00382860">
      <w:pPr>
        <w:pStyle w:val="Code"/>
      </w:pPr>
      <w:r>
        <w:tab/>
        <w:t>if (output == NULL)</w:t>
      </w:r>
    </w:p>
    <w:p w14:paraId="78D36C4D" w14:textId="77777777" w:rsidR="00382860" w:rsidRDefault="00382860" w:rsidP="00382860">
      <w:pPr>
        <w:pStyle w:val="Code"/>
      </w:pPr>
      <w:r>
        <w:tab/>
        <w:t>{</w:t>
      </w:r>
    </w:p>
    <w:p w14:paraId="61EEB4CA" w14:textId="77777777" w:rsidR="00382860" w:rsidRDefault="00382860" w:rsidP="00382860">
      <w:pPr>
        <w:pStyle w:val="Code"/>
      </w:pPr>
      <w:r>
        <w:tab/>
      </w:r>
      <w:r>
        <w:tab/>
        <w:t>return COORD_ORIGIN;</w:t>
      </w:r>
    </w:p>
    <w:p w14:paraId="1D9A9C1A" w14:textId="77777777" w:rsidR="00382860" w:rsidRDefault="00382860" w:rsidP="00382860">
      <w:pPr>
        <w:pStyle w:val="Code"/>
      </w:pPr>
      <w:r>
        <w:tab/>
        <w:t>}</w:t>
      </w:r>
    </w:p>
    <w:p w14:paraId="4F634871" w14:textId="77777777" w:rsidR="00382860" w:rsidRDefault="00382860" w:rsidP="00382860">
      <w:pPr>
        <w:pStyle w:val="Code"/>
      </w:pPr>
      <w:r>
        <w:lastRenderedPageBreak/>
        <w:tab/>
      </w:r>
    </w:p>
    <w:p w14:paraId="2EDEFD54" w14:textId="77777777" w:rsidR="00382860" w:rsidRDefault="00382860" w:rsidP="00382860">
      <w:pPr>
        <w:pStyle w:val="Code"/>
      </w:pPr>
      <w:r>
        <w:tab/>
        <w:t>while (vsprintf(output, format, args) &lt; 0)</w:t>
      </w:r>
    </w:p>
    <w:p w14:paraId="3BA95708" w14:textId="77777777" w:rsidR="00382860" w:rsidRDefault="00382860" w:rsidP="00382860">
      <w:pPr>
        <w:pStyle w:val="Code"/>
      </w:pPr>
      <w:r>
        <w:tab/>
        <w:t>{</w:t>
      </w:r>
    </w:p>
    <w:p w14:paraId="6A7CADBD" w14:textId="77777777" w:rsidR="00382860" w:rsidRDefault="00382860" w:rsidP="00382860">
      <w:pPr>
        <w:pStyle w:val="Code"/>
      </w:pPr>
      <w:r>
        <w:tab/>
      </w:r>
      <w:r>
        <w:tab/>
        <w:t>length = (size_t)(length * 1.5);</w:t>
      </w:r>
    </w:p>
    <w:p w14:paraId="4C2211B6" w14:textId="77777777" w:rsidR="00382860" w:rsidRDefault="00382860" w:rsidP="00382860">
      <w:pPr>
        <w:pStyle w:val="Code"/>
      </w:pPr>
      <w:r>
        <w:tab/>
      </w:r>
      <w:r>
        <w:tab/>
      </w:r>
    </w:p>
    <w:p w14:paraId="520E5C17" w14:textId="77777777" w:rsidR="00382860" w:rsidRDefault="00382860" w:rsidP="00382860">
      <w:pPr>
        <w:pStyle w:val="Code"/>
      </w:pPr>
      <w:r>
        <w:tab/>
      </w:r>
      <w:r>
        <w:tab/>
        <w:t>if ((output = (char *)realloc(output, length)) == NULL)</w:t>
      </w:r>
    </w:p>
    <w:p w14:paraId="0BEFCA8E" w14:textId="77777777" w:rsidR="00382860" w:rsidRDefault="00382860" w:rsidP="00382860">
      <w:pPr>
        <w:pStyle w:val="Code"/>
      </w:pPr>
      <w:r>
        <w:tab/>
      </w:r>
      <w:r>
        <w:tab/>
        <w:t>{</w:t>
      </w:r>
    </w:p>
    <w:p w14:paraId="093A6828" w14:textId="77777777" w:rsidR="00382860" w:rsidRDefault="00382860" w:rsidP="00382860">
      <w:pPr>
        <w:pStyle w:val="Code"/>
      </w:pPr>
      <w:r>
        <w:tab/>
      </w:r>
      <w:r>
        <w:tab/>
      </w:r>
      <w:r>
        <w:tab/>
        <w:t>return COORD_ORIGIN;</w:t>
      </w:r>
    </w:p>
    <w:p w14:paraId="20BA6D59" w14:textId="77777777" w:rsidR="00382860" w:rsidRDefault="00382860" w:rsidP="00382860">
      <w:pPr>
        <w:pStyle w:val="Code"/>
      </w:pPr>
      <w:r>
        <w:tab/>
      </w:r>
      <w:r>
        <w:tab/>
        <w:t>}</w:t>
      </w:r>
    </w:p>
    <w:p w14:paraId="2B01A642" w14:textId="77777777" w:rsidR="00382860" w:rsidRDefault="00382860" w:rsidP="00382860">
      <w:pPr>
        <w:pStyle w:val="Code"/>
      </w:pPr>
      <w:r>
        <w:tab/>
        <w:t>}</w:t>
      </w:r>
    </w:p>
    <w:p w14:paraId="7953EAEB" w14:textId="77777777" w:rsidR="00382860" w:rsidRDefault="00382860" w:rsidP="00382860">
      <w:pPr>
        <w:pStyle w:val="Code"/>
      </w:pPr>
      <w:r>
        <w:tab/>
      </w:r>
    </w:p>
    <w:p w14:paraId="23683B60" w14:textId="77777777" w:rsidR="00382860" w:rsidRDefault="00382860" w:rsidP="00382860">
      <w:pPr>
        <w:pStyle w:val="Code"/>
      </w:pPr>
      <w:r>
        <w:tab/>
        <w:t>COORD position = hcenter(left, right, strlen(output));</w:t>
      </w:r>
    </w:p>
    <w:p w14:paraId="70BA8B0B" w14:textId="77777777" w:rsidR="00382860" w:rsidRDefault="00382860" w:rsidP="00382860">
      <w:pPr>
        <w:pStyle w:val="Code"/>
      </w:pPr>
      <w:r>
        <w:tab/>
      </w:r>
    </w:p>
    <w:p w14:paraId="3F75158A" w14:textId="77777777" w:rsidR="00382860" w:rsidRDefault="00382860" w:rsidP="00382860">
      <w:pPr>
        <w:pStyle w:val="Code"/>
      </w:pPr>
      <w:r>
        <w:tab/>
        <w:t>if (position != COORD_ORIGIN)</w:t>
      </w:r>
    </w:p>
    <w:p w14:paraId="09C82262" w14:textId="77777777" w:rsidR="00382860" w:rsidRDefault="00382860" w:rsidP="00382860">
      <w:pPr>
        <w:pStyle w:val="Code"/>
      </w:pPr>
      <w:r>
        <w:tab/>
        <w:t>{</w:t>
      </w:r>
    </w:p>
    <w:p w14:paraId="5DDBB582" w14:textId="77777777" w:rsidR="00382860" w:rsidRDefault="00382860" w:rsidP="00382860">
      <w:pPr>
        <w:pStyle w:val="Code"/>
      </w:pPr>
      <w:r>
        <w:tab/>
      </w:r>
      <w:r>
        <w:tab/>
        <w:t>fputs(output, stdout);</w:t>
      </w:r>
    </w:p>
    <w:p w14:paraId="50CF2700" w14:textId="77777777" w:rsidR="00382860" w:rsidRDefault="00382860" w:rsidP="00382860">
      <w:pPr>
        <w:pStyle w:val="Code"/>
      </w:pPr>
      <w:r>
        <w:tab/>
        <w:t>}</w:t>
      </w:r>
    </w:p>
    <w:p w14:paraId="3617FE9F" w14:textId="77777777" w:rsidR="00382860" w:rsidRDefault="00382860" w:rsidP="00382860">
      <w:pPr>
        <w:pStyle w:val="Code"/>
      </w:pPr>
      <w:r>
        <w:tab/>
      </w:r>
    </w:p>
    <w:p w14:paraId="518FE883" w14:textId="77777777" w:rsidR="00382860" w:rsidRDefault="00382860" w:rsidP="00382860">
      <w:pPr>
        <w:pStyle w:val="Code"/>
      </w:pPr>
      <w:r>
        <w:tab/>
        <w:t>va_end(args);</w:t>
      </w:r>
    </w:p>
    <w:p w14:paraId="18D7BFC3" w14:textId="77777777" w:rsidR="00382860" w:rsidRDefault="00382860" w:rsidP="00382860">
      <w:pPr>
        <w:pStyle w:val="Code"/>
      </w:pPr>
      <w:r>
        <w:tab/>
        <w:t>free(output);</w:t>
      </w:r>
    </w:p>
    <w:p w14:paraId="27E44AF9" w14:textId="77777777" w:rsidR="00382860" w:rsidRDefault="00382860" w:rsidP="00382860">
      <w:pPr>
        <w:pStyle w:val="Code"/>
      </w:pPr>
      <w:r>
        <w:tab/>
      </w:r>
    </w:p>
    <w:p w14:paraId="7C1CEF98" w14:textId="77777777" w:rsidR="00382860" w:rsidRDefault="00382860" w:rsidP="00382860">
      <w:pPr>
        <w:pStyle w:val="Code"/>
      </w:pPr>
      <w:r>
        <w:tab/>
        <w:t>return position;</w:t>
      </w:r>
    </w:p>
    <w:p w14:paraId="7D20A2CF" w14:textId="77777777" w:rsidR="00382860" w:rsidRDefault="00382860" w:rsidP="00382860">
      <w:pPr>
        <w:pStyle w:val="Code"/>
      </w:pPr>
      <w:r>
        <w:t>}</w:t>
      </w:r>
    </w:p>
    <w:p w14:paraId="6812E47F" w14:textId="77777777" w:rsidR="00382860" w:rsidRDefault="00382860" w:rsidP="00382860">
      <w:pPr>
        <w:pStyle w:val="Code"/>
      </w:pPr>
    </w:p>
    <w:p w14:paraId="08B603D6" w14:textId="1D888CB1" w:rsidR="00382860" w:rsidRDefault="00382860" w:rsidP="00382860">
      <w:pPr>
        <w:pStyle w:val="Code"/>
      </w:pPr>
      <w:r>
        <w:t>#endif</w:t>
      </w:r>
    </w:p>
    <w:p w14:paraId="1A8A297C" w14:textId="125D753F" w:rsidR="004B528D" w:rsidRDefault="004B528D" w:rsidP="00382860">
      <w:pPr>
        <w:pStyle w:val="Code"/>
      </w:pPr>
    </w:p>
    <w:p w14:paraId="62350BAF" w14:textId="23377549" w:rsidR="003465B1" w:rsidRDefault="004B528D" w:rsidP="003465B1">
      <w:pPr>
        <w:pStyle w:val="Heading2"/>
      </w:pPr>
      <w:bookmarkStart w:id="15" w:name="_Toc452331023"/>
      <w:bookmarkStart w:id="16" w:name="_Toc452364216"/>
      <w:r>
        <w:t>cnslcz.hpp</w:t>
      </w:r>
      <w:bookmarkEnd w:id="15"/>
      <w:bookmarkEnd w:id="16"/>
    </w:p>
    <w:p w14:paraId="7AB29D8C" w14:textId="77777777" w:rsidR="003465B1" w:rsidRDefault="003465B1" w:rsidP="003465B1">
      <w:pPr>
        <w:pStyle w:val="Code"/>
      </w:pPr>
      <w:r>
        <w:t>/*</w:t>
      </w:r>
    </w:p>
    <w:p w14:paraId="3152F59A" w14:textId="77777777" w:rsidR="003465B1" w:rsidRDefault="003465B1" w:rsidP="003465B1">
      <w:pPr>
        <w:pStyle w:val="Code"/>
      </w:pPr>
      <w:r>
        <w:tab/>
        <w:t>Name: cnslsz.hpp (Console size) v1.0</w:t>
      </w:r>
    </w:p>
    <w:p w14:paraId="56A4E498" w14:textId="77777777" w:rsidR="003465B1" w:rsidRDefault="003465B1" w:rsidP="003465B1">
      <w:pPr>
        <w:pStyle w:val="Code"/>
      </w:pPr>
      <w:r>
        <w:tab/>
        <w:t>Copyright: (c) 2016 Marian Dolinský</w:t>
      </w:r>
    </w:p>
    <w:p w14:paraId="0EE27848" w14:textId="77777777" w:rsidR="003465B1" w:rsidRDefault="003465B1" w:rsidP="003465B1">
      <w:pPr>
        <w:pStyle w:val="Code"/>
      </w:pPr>
      <w:r>
        <w:tab/>
        <w:t>Author: Marian Dolinský</w:t>
      </w:r>
    </w:p>
    <w:p w14:paraId="212D2C90" w14:textId="77777777" w:rsidR="003465B1" w:rsidRDefault="003465B1" w:rsidP="003465B1">
      <w:pPr>
        <w:pStyle w:val="Code"/>
      </w:pPr>
      <w:r>
        <w:tab/>
        <w:t>Date: 29/05/16 12:51</w:t>
      </w:r>
    </w:p>
    <w:p w14:paraId="5D1351F3" w14:textId="77777777" w:rsidR="003465B1" w:rsidRDefault="003465B1" w:rsidP="003465B1">
      <w:pPr>
        <w:pStyle w:val="Code"/>
      </w:pPr>
      <w:r>
        <w:tab/>
        <w:t>Description: Functions for working with console size in Windows console.</w:t>
      </w:r>
    </w:p>
    <w:p w14:paraId="493BB59D" w14:textId="77777777" w:rsidR="003465B1" w:rsidRDefault="003465B1" w:rsidP="003465B1">
      <w:pPr>
        <w:pStyle w:val="Code"/>
      </w:pPr>
      <w:r>
        <w:t>*/</w:t>
      </w:r>
    </w:p>
    <w:p w14:paraId="12B315D0" w14:textId="77777777" w:rsidR="003465B1" w:rsidRDefault="003465B1" w:rsidP="003465B1">
      <w:pPr>
        <w:pStyle w:val="Code"/>
      </w:pPr>
    </w:p>
    <w:p w14:paraId="7B5894DD" w14:textId="77777777" w:rsidR="003465B1" w:rsidRDefault="003465B1" w:rsidP="003465B1">
      <w:pPr>
        <w:pStyle w:val="Code"/>
      </w:pPr>
      <w:r>
        <w:t>#ifndef CNSLSZ_HPP</w:t>
      </w:r>
    </w:p>
    <w:p w14:paraId="1053ED5B" w14:textId="77777777" w:rsidR="003465B1" w:rsidRDefault="003465B1" w:rsidP="003465B1">
      <w:pPr>
        <w:pStyle w:val="Code"/>
      </w:pPr>
      <w:r>
        <w:t>#define CNSLSZ_HPP</w:t>
      </w:r>
    </w:p>
    <w:p w14:paraId="7EC57454" w14:textId="77777777" w:rsidR="003465B1" w:rsidRDefault="003465B1" w:rsidP="003465B1">
      <w:pPr>
        <w:pStyle w:val="Code"/>
      </w:pPr>
    </w:p>
    <w:p w14:paraId="780CA429" w14:textId="77777777" w:rsidR="003465B1" w:rsidRDefault="003465B1" w:rsidP="003465B1">
      <w:pPr>
        <w:pStyle w:val="Code"/>
      </w:pPr>
      <w:r>
        <w:t>#include "superior.hpp"</w:t>
      </w:r>
    </w:p>
    <w:p w14:paraId="1802BD98" w14:textId="77777777" w:rsidR="003465B1" w:rsidRDefault="003465B1" w:rsidP="003465B1">
      <w:pPr>
        <w:pStyle w:val="Code"/>
      </w:pPr>
    </w:p>
    <w:p w14:paraId="3C303E12" w14:textId="77777777" w:rsidR="003465B1" w:rsidRDefault="003465B1" w:rsidP="003465B1">
      <w:pPr>
        <w:pStyle w:val="Code"/>
      </w:pPr>
      <w:r>
        <w:t>COORD getconsolesize()</w:t>
      </w:r>
    </w:p>
    <w:p w14:paraId="21CA07D1" w14:textId="77777777" w:rsidR="003465B1" w:rsidRDefault="003465B1" w:rsidP="003465B1">
      <w:pPr>
        <w:pStyle w:val="Code"/>
      </w:pPr>
      <w:r>
        <w:t>{</w:t>
      </w:r>
    </w:p>
    <w:p w14:paraId="5E9A9725" w14:textId="77777777" w:rsidR="003465B1" w:rsidRDefault="003465B1" w:rsidP="003465B1">
      <w:pPr>
        <w:pStyle w:val="Code"/>
      </w:pPr>
      <w:r>
        <w:tab/>
        <w:t>CONSOLE_SCREEN_BUFFER_INFO bufferInfo;</w:t>
      </w:r>
    </w:p>
    <w:p w14:paraId="6BA54573" w14:textId="77777777" w:rsidR="003465B1" w:rsidRDefault="003465B1" w:rsidP="003465B1">
      <w:pPr>
        <w:pStyle w:val="Code"/>
      </w:pPr>
      <w:r>
        <w:t xml:space="preserve">    GetConsoleScreenBufferInfo(GetStdHandle(STD_OUTPUT_HANDLE), &amp;bufferInfo);</w:t>
      </w:r>
    </w:p>
    <w:p w14:paraId="3E6632E8" w14:textId="77777777" w:rsidR="003465B1" w:rsidRDefault="003465B1" w:rsidP="003465B1">
      <w:pPr>
        <w:pStyle w:val="Code"/>
      </w:pPr>
      <w:r>
        <w:t xml:space="preserve">    </w:t>
      </w:r>
    </w:p>
    <w:p w14:paraId="71BBB7EF" w14:textId="77777777" w:rsidR="003465B1" w:rsidRDefault="003465B1" w:rsidP="003465B1">
      <w:pPr>
        <w:pStyle w:val="Code"/>
      </w:pPr>
      <w:r>
        <w:tab/>
        <w:t>COORD consoleSize =</w:t>
      </w:r>
    </w:p>
    <w:p w14:paraId="498C3ADE" w14:textId="77777777" w:rsidR="003465B1" w:rsidRDefault="003465B1" w:rsidP="003465B1">
      <w:pPr>
        <w:pStyle w:val="Code"/>
      </w:pPr>
      <w:r>
        <w:tab/>
        <w:t>{</w:t>
      </w:r>
    </w:p>
    <w:p w14:paraId="23BB37FB" w14:textId="77777777" w:rsidR="003465B1" w:rsidRDefault="003465B1" w:rsidP="003465B1">
      <w:pPr>
        <w:pStyle w:val="Code"/>
      </w:pPr>
      <w:r>
        <w:tab/>
      </w:r>
      <w:r>
        <w:tab/>
        <w:t>bufferInfo.srWindow.Right - bufferInfo.srWindow.Left + 1,</w:t>
      </w:r>
    </w:p>
    <w:p w14:paraId="605F7026" w14:textId="77777777" w:rsidR="003465B1" w:rsidRDefault="003465B1" w:rsidP="003465B1">
      <w:pPr>
        <w:pStyle w:val="Code"/>
      </w:pPr>
      <w:r>
        <w:tab/>
      </w:r>
      <w:r>
        <w:tab/>
        <w:t>bufferInfo.srWindow.Bottom - bufferInfo.srWindow.Top + 1</w:t>
      </w:r>
    </w:p>
    <w:p w14:paraId="485E4516" w14:textId="77777777" w:rsidR="003465B1" w:rsidRDefault="003465B1" w:rsidP="003465B1">
      <w:pPr>
        <w:pStyle w:val="Code"/>
      </w:pPr>
      <w:r>
        <w:tab/>
        <w:t>};</w:t>
      </w:r>
    </w:p>
    <w:p w14:paraId="638D2A51" w14:textId="77777777" w:rsidR="003465B1" w:rsidRDefault="003465B1" w:rsidP="003465B1">
      <w:pPr>
        <w:pStyle w:val="Code"/>
      </w:pPr>
      <w:r>
        <w:tab/>
      </w:r>
    </w:p>
    <w:p w14:paraId="399D50A6" w14:textId="77777777" w:rsidR="003465B1" w:rsidRDefault="003465B1" w:rsidP="003465B1">
      <w:pPr>
        <w:pStyle w:val="Code"/>
      </w:pPr>
      <w:r>
        <w:tab/>
        <w:t>return consoleSize;</w:t>
      </w:r>
    </w:p>
    <w:p w14:paraId="632BC75F" w14:textId="77777777" w:rsidR="003465B1" w:rsidRDefault="003465B1" w:rsidP="003465B1">
      <w:pPr>
        <w:pStyle w:val="Code"/>
      </w:pPr>
      <w:r>
        <w:t>}</w:t>
      </w:r>
    </w:p>
    <w:p w14:paraId="218C63E7" w14:textId="77777777" w:rsidR="003465B1" w:rsidRDefault="003465B1" w:rsidP="003465B1">
      <w:pPr>
        <w:pStyle w:val="Code"/>
      </w:pPr>
    </w:p>
    <w:p w14:paraId="4E9334F8" w14:textId="3C2293B9" w:rsidR="003465B1" w:rsidRDefault="003465B1" w:rsidP="003465B1">
      <w:pPr>
        <w:pStyle w:val="Code"/>
      </w:pPr>
      <w:r>
        <w:t>#endif</w:t>
      </w:r>
    </w:p>
    <w:p w14:paraId="1589F375" w14:textId="1121AAF5" w:rsidR="00EC1519" w:rsidRDefault="00EC1519" w:rsidP="003465B1">
      <w:pPr>
        <w:pStyle w:val="Code"/>
      </w:pPr>
    </w:p>
    <w:p w14:paraId="14BEEFF6" w14:textId="498B6586" w:rsidR="00EC1519" w:rsidRDefault="00EC1519" w:rsidP="00EC1519">
      <w:pPr>
        <w:pStyle w:val="Heading2"/>
      </w:pPr>
      <w:bookmarkStart w:id="17" w:name="_Toc452331024"/>
      <w:bookmarkStart w:id="18" w:name="_Toc452364217"/>
      <w:r>
        <w:t>cursor.hpp</w:t>
      </w:r>
      <w:bookmarkEnd w:id="17"/>
      <w:bookmarkEnd w:id="18"/>
    </w:p>
    <w:p w14:paraId="7F233411" w14:textId="77777777" w:rsidR="00EC1519" w:rsidRDefault="00EC1519" w:rsidP="00EC1519">
      <w:pPr>
        <w:pStyle w:val="Code"/>
      </w:pPr>
      <w:r>
        <w:t>/*</w:t>
      </w:r>
    </w:p>
    <w:p w14:paraId="04917E78" w14:textId="77777777" w:rsidR="00EC1519" w:rsidRDefault="00EC1519" w:rsidP="00EC1519">
      <w:pPr>
        <w:pStyle w:val="Code"/>
      </w:pPr>
      <w:r>
        <w:tab/>
        <w:t>Name: cursor.hpp v1.0</w:t>
      </w:r>
    </w:p>
    <w:p w14:paraId="5CAD72AC" w14:textId="77777777" w:rsidR="00EC1519" w:rsidRDefault="00EC1519" w:rsidP="00EC1519">
      <w:pPr>
        <w:pStyle w:val="Code"/>
      </w:pPr>
      <w:r>
        <w:tab/>
        <w:t>Copyright: (c) 2016 Marian Dolinský</w:t>
      </w:r>
    </w:p>
    <w:p w14:paraId="0515095A" w14:textId="77777777" w:rsidR="00EC1519" w:rsidRDefault="00EC1519" w:rsidP="00EC1519">
      <w:pPr>
        <w:pStyle w:val="Code"/>
      </w:pPr>
      <w:r>
        <w:tab/>
        <w:t>Author: Marian Dolinský</w:t>
      </w:r>
    </w:p>
    <w:p w14:paraId="13148582" w14:textId="77777777" w:rsidR="00EC1519" w:rsidRDefault="00EC1519" w:rsidP="00EC1519">
      <w:pPr>
        <w:pStyle w:val="Code"/>
      </w:pPr>
      <w:r>
        <w:tab/>
        <w:t>Date: 29/05/16 16:40</w:t>
      </w:r>
    </w:p>
    <w:p w14:paraId="15528E77" w14:textId="77777777" w:rsidR="00EC1519" w:rsidRDefault="00EC1519" w:rsidP="00EC1519">
      <w:pPr>
        <w:pStyle w:val="Code"/>
      </w:pPr>
      <w:r>
        <w:lastRenderedPageBreak/>
        <w:tab/>
        <w:t>Description: Functions for controlling cursor in Windows console.</w:t>
      </w:r>
    </w:p>
    <w:p w14:paraId="1B303496" w14:textId="77777777" w:rsidR="00EC1519" w:rsidRDefault="00EC1519" w:rsidP="00EC1519">
      <w:pPr>
        <w:pStyle w:val="Code"/>
      </w:pPr>
      <w:r>
        <w:t>*/</w:t>
      </w:r>
    </w:p>
    <w:p w14:paraId="235E31AA" w14:textId="77777777" w:rsidR="00EC1519" w:rsidRDefault="00EC1519" w:rsidP="00EC1519">
      <w:pPr>
        <w:pStyle w:val="Code"/>
      </w:pPr>
    </w:p>
    <w:p w14:paraId="6FA4120F" w14:textId="77777777" w:rsidR="00EC1519" w:rsidRDefault="00EC1519" w:rsidP="00EC1519">
      <w:pPr>
        <w:pStyle w:val="Code"/>
      </w:pPr>
      <w:r>
        <w:t>#ifndef CURSOR_HPP</w:t>
      </w:r>
    </w:p>
    <w:p w14:paraId="0455B859" w14:textId="77777777" w:rsidR="00EC1519" w:rsidRDefault="00EC1519" w:rsidP="00EC1519">
      <w:pPr>
        <w:pStyle w:val="Code"/>
      </w:pPr>
      <w:r>
        <w:t>#define CURSOR_HPP</w:t>
      </w:r>
    </w:p>
    <w:p w14:paraId="678DDB36" w14:textId="77777777" w:rsidR="00EC1519" w:rsidRDefault="00EC1519" w:rsidP="00EC1519">
      <w:pPr>
        <w:pStyle w:val="Code"/>
      </w:pPr>
    </w:p>
    <w:p w14:paraId="481F9F40" w14:textId="77777777" w:rsidR="00EC1519" w:rsidRDefault="00EC1519" w:rsidP="00EC1519">
      <w:pPr>
        <w:pStyle w:val="Code"/>
      </w:pPr>
      <w:r>
        <w:t>#include "superior.hpp"</w:t>
      </w:r>
    </w:p>
    <w:p w14:paraId="002D4507" w14:textId="77777777" w:rsidR="00EC1519" w:rsidRDefault="00EC1519" w:rsidP="00EC1519">
      <w:pPr>
        <w:pStyle w:val="Code"/>
      </w:pPr>
    </w:p>
    <w:p w14:paraId="63BDCACC" w14:textId="77777777" w:rsidR="00EC1519" w:rsidRDefault="00EC1519" w:rsidP="00EC1519">
      <w:pPr>
        <w:pStyle w:val="Code"/>
      </w:pPr>
      <w:r>
        <w:t>void setcursor(bool isVisible, int size)</w:t>
      </w:r>
    </w:p>
    <w:p w14:paraId="0319E93A" w14:textId="77777777" w:rsidR="00EC1519" w:rsidRDefault="00EC1519" w:rsidP="00EC1519">
      <w:pPr>
        <w:pStyle w:val="Code"/>
      </w:pPr>
      <w:r>
        <w:t>{</w:t>
      </w:r>
    </w:p>
    <w:p w14:paraId="14151444" w14:textId="77777777" w:rsidR="00EC1519" w:rsidRDefault="00EC1519" w:rsidP="00EC1519">
      <w:pPr>
        <w:pStyle w:val="Code"/>
      </w:pPr>
      <w:r>
        <w:tab/>
        <w:t>CONSOLE_CURSOR_INFO cursor;</w:t>
      </w:r>
    </w:p>
    <w:p w14:paraId="07B71F0B" w14:textId="77777777" w:rsidR="00EC1519" w:rsidRDefault="00EC1519" w:rsidP="00EC1519">
      <w:pPr>
        <w:pStyle w:val="Code"/>
      </w:pPr>
      <w:r>
        <w:tab/>
        <w:t>cursor.bVisible = isVisible;</w:t>
      </w:r>
    </w:p>
    <w:p w14:paraId="172EA52B" w14:textId="77777777" w:rsidR="00EC1519" w:rsidRDefault="00EC1519" w:rsidP="00EC1519">
      <w:pPr>
        <w:pStyle w:val="Code"/>
      </w:pPr>
      <w:r>
        <w:tab/>
        <w:t>cursor.dwSize = size;</w:t>
      </w:r>
    </w:p>
    <w:p w14:paraId="738310A0" w14:textId="77777777" w:rsidR="00EC1519" w:rsidRDefault="00EC1519" w:rsidP="00EC1519">
      <w:pPr>
        <w:pStyle w:val="Code"/>
      </w:pPr>
      <w:r>
        <w:tab/>
      </w:r>
    </w:p>
    <w:p w14:paraId="0621B833" w14:textId="77777777" w:rsidR="00EC1519" w:rsidRDefault="00EC1519" w:rsidP="00EC1519">
      <w:pPr>
        <w:pStyle w:val="Code"/>
      </w:pPr>
      <w:r>
        <w:tab/>
        <w:t>SetConsoleCursorInfo(GetStdHandle(STD_OUTPUT_HANDLE), &amp;cursor);</w:t>
      </w:r>
    </w:p>
    <w:p w14:paraId="56A4298F" w14:textId="77777777" w:rsidR="00EC1519" w:rsidRDefault="00EC1519" w:rsidP="00EC1519">
      <w:pPr>
        <w:pStyle w:val="Code"/>
      </w:pPr>
      <w:r>
        <w:t>}</w:t>
      </w:r>
    </w:p>
    <w:p w14:paraId="72DB3328" w14:textId="77777777" w:rsidR="00EC1519" w:rsidRDefault="00EC1519" w:rsidP="00EC1519">
      <w:pPr>
        <w:pStyle w:val="Code"/>
      </w:pPr>
    </w:p>
    <w:p w14:paraId="5E46680F" w14:textId="77777777" w:rsidR="00EC1519" w:rsidRDefault="00EC1519" w:rsidP="00EC1519">
      <w:pPr>
        <w:pStyle w:val="Code"/>
      </w:pPr>
      <w:r>
        <w:t>void setcursor(bool isVisible)</w:t>
      </w:r>
    </w:p>
    <w:p w14:paraId="4E130242" w14:textId="77777777" w:rsidR="00EC1519" w:rsidRDefault="00EC1519" w:rsidP="00EC1519">
      <w:pPr>
        <w:pStyle w:val="Code"/>
      </w:pPr>
      <w:r>
        <w:t>{</w:t>
      </w:r>
    </w:p>
    <w:p w14:paraId="4A4A6CA7" w14:textId="77777777" w:rsidR="00EC1519" w:rsidRDefault="00EC1519" w:rsidP="00EC1519">
      <w:pPr>
        <w:pStyle w:val="Code"/>
      </w:pPr>
      <w:r>
        <w:tab/>
        <w:t>setcursor(isVisible, DCURSOR_SIZE);</w:t>
      </w:r>
    </w:p>
    <w:p w14:paraId="243711DF" w14:textId="77777777" w:rsidR="00EC1519" w:rsidRDefault="00EC1519" w:rsidP="00EC1519">
      <w:pPr>
        <w:pStyle w:val="Code"/>
      </w:pPr>
      <w:r>
        <w:t>}</w:t>
      </w:r>
    </w:p>
    <w:p w14:paraId="6FB54B43" w14:textId="77777777" w:rsidR="00EC1519" w:rsidRDefault="00EC1519" w:rsidP="00EC1519">
      <w:pPr>
        <w:pStyle w:val="Code"/>
      </w:pPr>
    </w:p>
    <w:p w14:paraId="19152C79" w14:textId="77777777" w:rsidR="00EC1519" w:rsidRDefault="00EC1519" w:rsidP="00EC1519">
      <w:pPr>
        <w:pStyle w:val="Code"/>
      </w:pPr>
      <w:r>
        <w:t>COORD getcursorposition()</w:t>
      </w:r>
    </w:p>
    <w:p w14:paraId="5C57DD6B" w14:textId="77777777" w:rsidR="00EC1519" w:rsidRDefault="00EC1519" w:rsidP="00EC1519">
      <w:pPr>
        <w:pStyle w:val="Code"/>
      </w:pPr>
      <w:r>
        <w:t>{</w:t>
      </w:r>
    </w:p>
    <w:p w14:paraId="31D64C4E" w14:textId="77777777" w:rsidR="00EC1519" w:rsidRDefault="00EC1519" w:rsidP="00EC1519">
      <w:pPr>
        <w:pStyle w:val="Code"/>
      </w:pPr>
      <w:r>
        <w:tab/>
        <w:t>CONSOLE_SCREEN_BUFFER_INFO bufferInfo;</w:t>
      </w:r>
    </w:p>
    <w:p w14:paraId="053A1E89" w14:textId="77777777" w:rsidR="00EC1519" w:rsidRDefault="00EC1519" w:rsidP="00EC1519">
      <w:pPr>
        <w:pStyle w:val="Code"/>
      </w:pPr>
      <w:r>
        <w:tab/>
        <w:t>GetConsoleScreenBufferInfo(GetStdHandle(STD_OUTPUT_HANDLE), &amp;bufferInfo);</w:t>
      </w:r>
    </w:p>
    <w:p w14:paraId="21B22B37" w14:textId="77777777" w:rsidR="00EC1519" w:rsidRDefault="00EC1519" w:rsidP="00EC1519">
      <w:pPr>
        <w:pStyle w:val="Code"/>
      </w:pPr>
      <w:r>
        <w:tab/>
      </w:r>
    </w:p>
    <w:p w14:paraId="4B308E5C" w14:textId="77777777" w:rsidR="00EC1519" w:rsidRDefault="00EC1519" w:rsidP="00EC1519">
      <w:pPr>
        <w:pStyle w:val="Code"/>
      </w:pPr>
      <w:r>
        <w:tab/>
        <w:t>return bufferInfo.dwCursorPosition;</w:t>
      </w:r>
    </w:p>
    <w:p w14:paraId="20D22DCD" w14:textId="77777777" w:rsidR="00EC1519" w:rsidRDefault="00EC1519" w:rsidP="00EC1519">
      <w:pPr>
        <w:pStyle w:val="Code"/>
      </w:pPr>
      <w:r>
        <w:t>}</w:t>
      </w:r>
    </w:p>
    <w:p w14:paraId="3A33C4CD" w14:textId="77777777" w:rsidR="00EC1519" w:rsidRDefault="00EC1519" w:rsidP="00EC1519">
      <w:pPr>
        <w:pStyle w:val="Code"/>
      </w:pPr>
    </w:p>
    <w:p w14:paraId="6F11B035" w14:textId="77777777" w:rsidR="00EC1519" w:rsidRDefault="00EC1519" w:rsidP="00EC1519">
      <w:pPr>
        <w:pStyle w:val="Code"/>
      </w:pPr>
      <w:r>
        <w:t>void movecursor(COORD position)</w:t>
      </w:r>
    </w:p>
    <w:p w14:paraId="14A1C2E3" w14:textId="77777777" w:rsidR="00EC1519" w:rsidRDefault="00EC1519" w:rsidP="00EC1519">
      <w:pPr>
        <w:pStyle w:val="Code"/>
      </w:pPr>
      <w:r>
        <w:t>{</w:t>
      </w:r>
    </w:p>
    <w:p w14:paraId="1CBE4C05" w14:textId="77777777" w:rsidR="00EC1519" w:rsidRDefault="00EC1519" w:rsidP="00EC1519">
      <w:pPr>
        <w:pStyle w:val="Code"/>
      </w:pPr>
      <w:r>
        <w:tab/>
        <w:t>SetConsoleCursorPosition(GetStdHandle(STD_OUTPUT_HANDLE), position);</w:t>
      </w:r>
    </w:p>
    <w:p w14:paraId="4B770F38" w14:textId="77777777" w:rsidR="00EC1519" w:rsidRDefault="00EC1519" w:rsidP="00EC1519">
      <w:pPr>
        <w:pStyle w:val="Code"/>
      </w:pPr>
      <w:r>
        <w:t>}</w:t>
      </w:r>
    </w:p>
    <w:p w14:paraId="318FA20C" w14:textId="77777777" w:rsidR="00EC1519" w:rsidRDefault="00EC1519" w:rsidP="00EC1519">
      <w:pPr>
        <w:pStyle w:val="Code"/>
      </w:pPr>
    </w:p>
    <w:p w14:paraId="6E4883DE" w14:textId="77777777" w:rsidR="00EC1519" w:rsidRDefault="00EC1519" w:rsidP="00EC1519">
      <w:pPr>
        <w:pStyle w:val="Code"/>
      </w:pPr>
      <w:r>
        <w:t>void movecursor(int x, int y)</w:t>
      </w:r>
    </w:p>
    <w:p w14:paraId="6EF7CFDC" w14:textId="77777777" w:rsidR="00EC1519" w:rsidRDefault="00EC1519" w:rsidP="00EC1519">
      <w:pPr>
        <w:pStyle w:val="Code"/>
      </w:pPr>
      <w:r>
        <w:t>{</w:t>
      </w:r>
    </w:p>
    <w:p w14:paraId="33EE20A3" w14:textId="77777777" w:rsidR="00EC1519" w:rsidRDefault="00EC1519" w:rsidP="00EC1519">
      <w:pPr>
        <w:pStyle w:val="Code"/>
      </w:pPr>
      <w:r>
        <w:tab/>
        <w:t>COORD position = { x, y };</w:t>
      </w:r>
    </w:p>
    <w:p w14:paraId="5166CE7A" w14:textId="77777777" w:rsidR="00EC1519" w:rsidRDefault="00EC1519" w:rsidP="00EC1519">
      <w:pPr>
        <w:pStyle w:val="Code"/>
      </w:pPr>
      <w:r>
        <w:tab/>
        <w:t>movecursor(position);</w:t>
      </w:r>
    </w:p>
    <w:p w14:paraId="700C002D" w14:textId="77777777" w:rsidR="00EC1519" w:rsidRDefault="00EC1519" w:rsidP="00EC1519">
      <w:pPr>
        <w:pStyle w:val="Code"/>
      </w:pPr>
      <w:r>
        <w:t>}</w:t>
      </w:r>
    </w:p>
    <w:p w14:paraId="176FA0BB" w14:textId="77777777" w:rsidR="00EC1519" w:rsidRDefault="00EC1519" w:rsidP="00EC1519">
      <w:pPr>
        <w:pStyle w:val="Code"/>
      </w:pPr>
    </w:p>
    <w:p w14:paraId="4ACA5C32" w14:textId="2606CECF" w:rsidR="00EC1519" w:rsidRDefault="00EC1519" w:rsidP="00EC1519">
      <w:pPr>
        <w:pStyle w:val="Code"/>
      </w:pPr>
      <w:r>
        <w:t>#endif</w:t>
      </w:r>
    </w:p>
    <w:p w14:paraId="6E38AEE4" w14:textId="6412AA97" w:rsidR="009429AC" w:rsidRDefault="009429AC" w:rsidP="00EC1519">
      <w:pPr>
        <w:pStyle w:val="Code"/>
      </w:pPr>
    </w:p>
    <w:p w14:paraId="331DF7BB" w14:textId="41D923DB" w:rsidR="009429AC" w:rsidRDefault="009429AC" w:rsidP="009429AC">
      <w:pPr>
        <w:pStyle w:val="Heading2"/>
      </w:pPr>
      <w:bookmarkStart w:id="19" w:name="_Toc452331025"/>
      <w:bookmarkStart w:id="20" w:name="_Toc452364218"/>
      <w:r>
        <w:t>operators.hpp</w:t>
      </w:r>
      <w:bookmarkEnd w:id="19"/>
      <w:bookmarkEnd w:id="20"/>
    </w:p>
    <w:p w14:paraId="574AD3C7" w14:textId="77777777" w:rsidR="009429AC" w:rsidRDefault="009429AC" w:rsidP="009429AC">
      <w:pPr>
        <w:pStyle w:val="Code"/>
      </w:pPr>
      <w:r>
        <w:t>/*</w:t>
      </w:r>
    </w:p>
    <w:p w14:paraId="6CAB5108" w14:textId="77777777" w:rsidR="009429AC" w:rsidRDefault="009429AC" w:rsidP="009429AC">
      <w:pPr>
        <w:pStyle w:val="Code"/>
      </w:pPr>
      <w:r>
        <w:tab/>
        <w:t>Name: operators.hpp v1.0</w:t>
      </w:r>
    </w:p>
    <w:p w14:paraId="035094A6" w14:textId="77777777" w:rsidR="009429AC" w:rsidRDefault="009429AC" w:rsidP="009429AC">
      <w:pPr>
        <w:pStyle w:val="Code"/>
      </w:pPr>
      <w:r>
        <w:tab/>
        <w:t>Copyright: (c) 2016 Marian Dolinský</w:t>
      </w:r>
    </w:p>
    <w:p w14:paraId="456357C8" w14:textId="77777777" w:rsidR="009429AC" w:rsidRDefault="009429AC" w:rsidP="009429AC">
      <w:pPr>
        <w:pStyle w:val="Code"/>
      </w:pPr>
      <w:r>
        <w:tab/>
        <w:t>Author: Marian Dolinský</w:t>
      </w:r>
    </w:p>
    <w:p w14:paraId="0F2B6555" w14:textId="77777777" w:rsidR="009429AC" w:rsidRDefault="009429AC" w:rsidP="009429AC">
      <w:pPr>
        <w:pStyle w:val="Code"/>
      </w:pPr>
      <w:r>
        <w:tab/>
        <w:t>Date: 29/05/16 12:54</w:t>
      </w:r>
    </w:p>
    <w:p w14:paraId="0EDB37E9" w14:textId="77777777" w:rsidR="009429AC" w:rsidRDefault="009429AC" w:rsidP="009429AC">
      <w:pPr>
        <w:pStyle w:val="Code"/>
      </w:pPr>
      <w:r>
        <w:tab/>
        <w:t>Description: Operators used for comparing structures.</w:t>
      </w:r>
    </w:p>
    <w:p w14:paraId="0AFCAACF" w14:textId="77777777" w:rsidR="009429AC" w:rsidRDefault="009429AC" w:rsidP="009429AC">
      <w:pPr>
        <w:pStyle w:val="Code"/>
      </w:pPr>
      <w:r>
        <w:t>*/</w:t>
      </w:r>
    </w:p>
    <w:p w14:paraId="1A316D6A" w14:textId="77777777" w:rsidR="009429AC" w:rsidRDefault="009429AC" w:rsidP="009429AC">
      <w:pPr>
        <w:pStyle w:val="Code"/>
      </w:pPr>
    </w:p>
    <w:p w14:paraId="753F4768" w14:textId="77777777" w:rsidR="009429AC" w:rsidRDefault="009429AC" w:rsidP="009429AC">
      <w:pPr>
        <w:pStyle w:val="Code"/>
      </w:pPr>
      <w:r>
        <w:t>#ifndef OPERATORS_HPP</w:t>
      </w:r>
    </w:p>
    <w:p w14:paraId="17A36110" w14:textId="77777777" w:rsidR="009429AC" w:rsidRDefault="009429AC" w:rsidP="009429AC">
      <w:pPr>
        <w:pStyle w:val="Code"/>
      </w:pPr>
      <w:r>
        <w:t>#define OPERATORS_HPP</w:t>
      </w:r>
    </w:p>
    <w:p w14:paraId="71CF5516" w14:textId="77777777" w:rsidR="009429AC" w:rsidRDefault="009429AC" w:rsidP="009429AC">
      <w:pPr>
        <w:pStyle w:val="Code"/>
      </w:pPr>
    </w:p>
    <w:p w14:paraId="3A0028A0" w14:textId="77777777" w:rsidR="009429AC" w:rsidRDefault="009429AC" w:rsidP="009429AC">
      <w:pPr>
        <w:pStyle w:val="Code"/>
      </w:pPr>
      <w:r>
        <w:t>#include "superior.hpp"</w:t>
      </w:r>
    </w:p>
    <w:p w14:paraId="332350E0" w14:textId="77777777" w:rsidR="009429AC" w:rsidRDefault="009429AC" w:rsidP="009429AC">
      <w:pPr>
        <w:pStyle w:val="Code"/>
      </w:pPr>
    </w:p>
    <w:p w14:paraId="6CE2778A" w14:textId="77777777" w:rsidR="009429AC" w:rsidRDefault="009429AC" w:rsidP="009429AC">
      <w:pPr>
        <w:pStyle w:val="Code"/>
      </w:pPr>
      <w:r>
        <w:t>bool operator ==(COORD c1, COORD c2)</w:t>
      </w:r>
    </w:p>
    <w:p w14:paraId="4710E4FD" w14:textId="77777777" w:rsidR="009429AC" w:rsidRDefault="009429AC" w:rsidP="009429AC">
      <w:pPr>
        <w:pStyle w:val="Code"/>
      </w:pPr>
      <w:r>
        <w:t>{</w:t>
      </w:r>
    </w:p>
    <w:p w14:paraId="6E2DA17D" w14:textId="77777777" w:rsidR="009429AC" w:rsidRDefault="009429AC" w:rsidP="009429AC">
      <w:pPr>
        <w:pStyle w:val="Code"/>
      </w:pPr>
      <w:r>
        <w:tab/>
        <w:t>return c1.X == c2.X &amp;&amp; c1.Y == c2.Y;</w:t>
      </w:r>
    </w:p>
    <w:p w14:paraId="6799219B" w14:textId="77777777" w:rsidR="009429AC" w:rsidRDefault="009429AC" w:rsidP="009429AC">
      <w:pPr>
        <w:pStyle w:val="Code"/>
      </w:pPr>
      <w:r>
        <w:t>}</w:t>
      </w:r>
    </w:p>
    <w:p w14:paraId="78AB3868" w14:textId="77777777" w:rsidR="009429AC" w:rsidRDefault="009429AC" w:rsidP="009429AC">
      <w:pPr>
        <w:pStyle w:val="Code"/>
      </w:pPr>
    </w:p>
    <w:p w14:paraId="5B9FECB5" w14:textId="77777777" w:rsidR="009429AC" w:rsidRDefault="009429AC" w:rsidP="009429AC">
      <w:pPr>
        <w:pStyle w:val="Code"/>
      </w:pPr>
      <w:r>
        <w:t>bool operator !=(COORD c1, COORD c2)</w:t>
      </w:r>
    </w:p>
    <w:p w14:paraId="2148D092" w14:textId="77777777" w:rsidR="009429AC" w:rsidRDefault="009429AC" w:rsidP="009429AC">
      <w:pPr>
        <w:pStyle w:val="Code"/>
      </w:pPr>
      <w:r>
        <w:t>{</w:t>
      </w:r>
    </w:p>
    <w:p w14:paraId="01762B56" w14:textId="77777777" w:rsidR="009429AC" w:rsidRDefault="009429AC" w:rsidP="009429AC">
      <w:pPr>
        <w:pStyle w:val="Code"/>
      </w:pPr>
      <w:r>
        <w:tab/>
        <w:t>return !(c1 == c2);</w:t>
      </w:r>
    </w:p>
    <w:p w14:paraId="2D6941DC" w14:textId="77777777" w:rsidR="009429AC" w:rsidRDefault="009429AC" w:rsidP="009429AC">
      <w:pPr>
        <w:pStyle w:val="Code"/>
      </w:pPr>
      <w:r>
        <w:t>}</w:t>
      </w:r>
    </w:p>
    <w:p w14:paraId="3A105091" w14:textId="77777777" w:rsidR="009429AC" w:rsidRDefault="009429AC" w:rsidP="009429AC">
      <w:pPr>
        <w:pStyle w:val="Code"/>
      </w:pPr>
    </w:p>
    <w:p w14:paraId="1EEFA022" w14:textId="77777777" w:rsidR="009429AC" w:rsidRDefault="009429AC" w:rsidP="009429AC">
      <w:pPr>
        <w:pStyle w:val="Code"/>
      </w:pPr>
      <w:r>
        <w:t>bool operator &lt;(COORD c1, COORD c2)</w:t>
      </w:r>
    </w:p>
    <w:p w14:paraId="69DF053A" w14:textId="77777777" w:rsidR="009429AC" w:rsidRDefault="009429AC" w:rsidP="009429AC">
      <w:pPr>
        <w:pStyle w:val="Code"/>
      </w:pPr>
      <w:r>
        <w:t>{</w:t>
      </w:r>
    </w:p>
    <w:p w14:paraId="2BD869D9" w14:textId="77777777" w:rsidR="009429AC" w:rsidRDefault="009429AC" w:rsidP="009429AC">
      <w:pPr>
        <w:pStyle w:val="Code"/>
      </w:pPr>
      <w:r>
        <w:tab/>
        <w:t>return c1.X &lt; c2.X &amp;&amp; c1.Y &lt; c2.Y;</w:t>
      </w:r>
    </w:p>
    <w:p w14:paraId="28617343" w14:textId="77777777" w:rsidR="009429AC" w:rsidRDefault="009429AC" w:rsidP="009429AC">
      <w:pPr>
        <w:pStyle w:val="Code"/>
      </w:pPr>
      <w:r>
        <w:t>}</w:t>
      </w:r>
    </w:p>
    <w:p w14:paraId="3D8FAB7B" w14:textId="77777777" w:rsidR="009429AC" w:rsidRDefault="009429AC" w:rsidP="009429AC">
      <w:pPr>
        <w:pStyle w:val="Code"/>
      </w:pPr>
    </w:p>
    <w:p w14:paraId="4BB254DD" w14:textId="77777777" w:rsidR="009429AC" w:rsidRDefault="009429AC" w:rsidP="009429AC">
      <w:pPr>
        <w:pStyle w:val="Code"/>
      </w:pPr>
      <w:r>
        <w:t>bool operator &gt;(COORD c1, COORD c2)</w:t>
      </w:r>
    </w:p>
    <w:p w14:paraId="136E918F" w14:textId="77777777" w:rsidR="009429AC" w:rsidRDefault="009429AC" w:rsidP="009429AC">
      <w:pPr>
        <w:pStyle w:val="Code"/>
      </w:pPr>
      <w:r>
        <w:t>{</w:t>
      </w:r>
    </w:p>
    <w:p w14:paraId="13D2C450" w14:textId="77777777" w:rsidR="009429AC" w:rsidRDefault="009429AC" w:rsidP="009429AC">
      <w:pPr>
        <w:pStyle w:val="Code"/>
      </w:pPr>
      <w:r>
        <w:tab/>
        <w:t>return c1.X &gt; c2.X &amp;&amp; c1.Y &gt; c2.Y;</w:t>
      </w:r>
    </w:p>
    <w:p w14:paraId="17C1EEBB" w14:textId="77777777" w:rsidR="009429AC" w:rsidRDefault="009429AC" w:rsidP="009429AC">
      <w:pPr>
        <w:pStyle w:val="Code"/>
      </w:pPr>
      <w:r>
        <w:t>}</w:t>
      </w:r>
    </w:p>
    <w:p w14:paraId="05F04238" w14:textId="77777777" w:rsidR="009429AC" w:rsidRDefault="009429AC" w:rsidP="009429AC">
      <w:pPr>
        <w:pStyle w:val="Code"/>
      </w:pPr>
    </w:p>
    <w:p w14:paraId="6D29205A" w14:textId="77777777" w:rsidR="009429AC" w:rsidRDefault="009429AC" w:rsidP="009429AC">
      <w:pPr>
        <w:pStyle w:val="Code"/>
      </w:pPr>
      <w:r>
        <w:t>bool operator &lt;=(COORD c1, COORD c2)</w:t>
      </w:r>
    </w:p>
    <w:p w14:paraId="5DCB1DDF" w14:textId="77777777" w:rsidR="009429AC" w:rsidRDefault="009429AC" w:rsidP="009429AC">
      <w:pPr>
        <w:pStyle w:val="Code"/>
      </w:pPr>
      <w:r>
        <w:t>{</w:t>
      </w:r>
    </w:p>
    <w:p w14:paraId="5445D38B" w14:textId="77777777" w:rsidR="009429AC" w:rsidRDefault="009429AC" w:rsidP="009429AC">
      <w:pPr>
        <w:pStyle w:val="Code"/>
      </w:pPr>
      <w:r>
        <w:tab/>
        <w:t>return c1.X &lt;= c2.X &amp;&amp; c1.Y &lt;= c2.Y;</w:t>
      </w:r>
    </w:p>
    <w:p w14:paraId="15D16C0B" w14:textId="77777777" w:rsidR="009429AC" w:rsidRDefault="009429AC" w:rsidP="009429AC">
      <w:pPr>
        <w:pStyle w:val="Code"/>
      </w:pPr>
      <w:r>
        <w:t>}</w:t>
      </w:r>
    </w:p>
    <w:p w14:paraId="1E2A8EBB" w14:textId="77777777" w:rsidR="009429AC" w:rsidRDefault="009429AC" w:rsidP="009429AC">
      <w:pPr>
        <w:pStyle w:val="Code"/>
      </w:pPr>
    </w:p>
    <w:p w14:paraId="61B26044" w14:textId="77777777" w:rsidR="009429AC" w:rsidRDefault="009429AC" w:rsidP="009429AC">
      <w:pPr>
        <w:pStyle w:val="Code"/>
      </w:pPr>
      <w:r>
        <w:t>bool operator &gt;=(COORD c1, COORD c2)</w:t>
      </w:r>
    </w:p>
    <w:p w14:paraId="132403B9" w14:textId="77777777" w:rsidR="009429AC" w:rsidRDefault="009429AC" w:rsidP="009429AC">
      <w:pPr>
        <w:pStyle w:val="Code"/>
      </w:pPr>
      <w:r>
        <w:t>{</w:t>
      </w:r>
    </w:p>
    <w:p w14:paraId="67AF7CB6" w14:textId="77777777" w:rsidR="009429AC" w:rsidRDefault="009429AC" w:rsidP="009429AC">
      <w:pPr>
        <w:pStyle w:val="Code"/>
      </w:pPr>
      <w:r>
        <w:tab/>
        <w:t>return c1.X &gt;= c2.X &amp;&amp; c1.Y &gt;= c2.Y;</w:t>
      </w:r>
    </w:p>
    <w:p w14:paraId="52504E46" w14:textId="77777777" w:rsidR="009429AC" w:rsidRDefault="009429AC" w:rsidP="009429AC">
      <w:pPr>
        <w:pStyle w:val="Code"/>
      </w:pPr>
      <w:r>
        <w:t>}</w:t>
      </w:r>
    </w:p>
    <w:p w14:paraId="6DD7AC71" w14:textId="77777777" w:rsidR="009429AC" w:rsidRDefault="009429AC" w:rsidP="009429AC">
      <w:pPr>
        <w:pStyle w:val="Code"/>
      </w:pPr>
    </w:p>
    <w:p w14:paraId="05FF632A" w14:textId="77777777" w:rsidR="009429AC" w:rsidRDefault="009429AC" w:rsidP="009429AC">
      <w:pPr>
        <w:pStyle w:val="Code"/>
      </w:pPr>
      <w:r>
        <w:t>bool operator ==(SMALL_RECT r1, SMALL_RECT r2)</w:t>
      </w:r>
    </w:p>
    <w:p w14:paraId="318BFC54" w14:textId="77777777" w:rsidR="009429AC" w:rsidRDefault="009429AC" w:rsidP="009429AC">
      <w:pPr>
        <w:pStyle w:val="Code"/>
      </w:pPr>
      <w:r>
        <w:t>{</w:t>
      </w:r>
    </w:p>
    <w:p w14:paraId="625BF396" w14:textId="77777777" w:rsidR="009429AC" w:rsidRDefault="009429AC" w:rsidP="009429AC">
      <w:pPr>
        <w:pStyle w:val="Code"/>
      </w:pPr>
      <w:r>
        <w:tab/>
        <w:t>return r1.Left == r2.Left &amp;&amp; r1.Top == r2.Top &amp;&amp; r1.Right == r2.Right &amp;&amp; r1.Bottom == r2.Bottom;</w:t>
      </w:r>
    </w:p>
    <w:p w14:paraId="7C9CAFDC" w14:textId="77777777" w:rsidR="009429AC" w:rsidRDefault="009429AC" w:rsidP="009429AC">
      <w:pPr>
        <w:pStyle w:val="Code"/>
      </w:pPr>
      <w:r>
        <w:t>}</w:t>
      </w:r>
    </w:p>
    <w:p w14:paraId="22137A1E" w14:textId="77777777" w:rsidR="009429AC" w:rsidRDefault="009429AC" w:rsidP="009429AC">
      <w:pPr>
        <w:pStyle w:val="Code"/>
      </w:pPr>
    </w:p>
    <w:p w14:paraId="604099A7" w14:textId="77777777" w:rsidR="009429AC" w:rsidRDefault="009429AC" w:rsidP="009429AC">
      <w:pPr>
        <w:pStyle w:val="Code"/>
      </w:pPr>
      <w:r>
        <w:t>bool operator !=(SMALL_RECT r1, SMALL_RECT r2)</w:t>
      </w:r>
    </w:p>
    <w:p w14:paraId="295383D2" w14:textId="77777777" w:rsidR="009429AC" w:rsidRDefault="009429AC" w:rsidP="009429AC">
      <w:pPr>
        <w:pStyle w:val="Code"/>
      </w:pPr>
      <w:r>
        <w:t>{</w:t>
      </w:r>
    </w:p>
    <w:p w14:paraId="03F4D533" w14:textId="77777777" w:rsidR="009429AC" w:rsidRDefault="009429AC" w:rsidP="009429AC">
      <w:pPr>
        <w:pStyle w:val="Code"/>
      </w:pPr>
      <w:r>
        <w:tab/>
        <w:t>return !(r1 == r2);</w:t>
      </w:r>
    </w:p>
    <w:p w14:paraId="62A3CB0F" w14:textId="77777777" w:rsidR="009429AC" w:rsidRDefault="009429AC" w:rsidP="009429AC">
      <w:pPr>
        <w:pStyle w:val="Code"/>
      </w:pPr>
      <w:r>
        <w:t>}</w:t>
      </w:r>
    </w:p>
    <w:p w14:paraId="40B1EDDE" w14:textId="77777777" w:rsidR="009429AC" w:rsidRDefault="009429AC" w:rsidP="009429AC">
      <w:pPr>
        <w:pStyle w:val="Code"/>
      </w:pPr>
    </w:p>
    <w:p w14:paraId="06C63245" w14:textId="701EF243" w:rsidR="009429AC" w:rsidRDefault="009429AC" w:rsidP="009429AC">
      <w:pPr>
        <w:pStyle w:val="Code"/>
      </w:pPr>
      <w:r>
        <w:t>#endif</w:t>
      </w:r>
    </w:p>
    <w:p w14:paraId="6E40E721" w14:textId="3E96CA7E" w:rsidR="000414F3" w:rsidRDefault="000414F3" w:rsidP="009429AC">
      <w:pPr>
        <w:pStyle w:val="Code"/>
      </w:pPr>
    </w:p>
    <w:p w14:paraId="7A46464C" w14:textId="33419CA1" w:rsidR="007630C9" w:rsidRDefault="007630C9" w:rsidP="007630C9">
      <w:pPr>
        <w:pStyle w:val="Heading2"/>
      </w:pPr>
      <w:bookmarkStart w:id="21" w:name="_Toc452331026"/>
      <w:bookmarkStart w:id="22" w:name="_Toc452364219"/>
      <w:r>
        <w:t>strext.hpp</w:t>
      </w:r>
      <w:bookmarkEnd w:id="21"/>
      <w:bookmarkEnd w:id="22"/>
    </w:p>
    <w:p w14:paraId="41B23411" w14:textId="77777777" w:rsidR="007630C9" w:rsidRDefault="007630C9" w:rsidP="007630C9">
      <w:pPr>
        <w:pStyle w:val="Code"/>
      </w:pPr>
      <w:r>
        <w:t>/*</w:t>
      </w:r>
    </w:p>
    <w:p w14:paraId="6C845208" w14:textId="77777777" w:rsidR="007630C9" w:rsidRDefault="007630C9" w:rsidP="007630C9">
      <w:pPr>
        <w:pStyle w:val="Code"/>
      </w:pPr>
      <w:r>
        <w:tab/>
        <w:t>Name: strext.hpp (String extensions) v1.0</w:t>
      </w:r>
    </w:p>
    <w:p w14:paraId="2B4BEAC1" w14:textId="77777777" w:rsidR="007630C9" w:rsidRDefault="007630C9" w:rsidP="007630C9">
      <w:pPr>
        <w:pStyle w:val="Code"/>
      </w:pPr>
      <w:r>
        <w:tab/>
        <w:t>Copyright: (c) 2016 Marian Dolinský</w:t>
      </w:r>
    </w:p>
    <w:p w14:paraId="1A79ACAE" w14:textId="77777777" w:rsidR="007630C9" w:rsidRDefault="007630C9" w:rsidP="007630C9">
      <w:pPr>
        <w:pStyle w:val="Code"/>
      </w:pPr>
      <w:r>
        <w:tab/>
        <w:t>Author: Marian Dolinský</w:t>
      </w:r>
    </w:p>
    <w:p w14:paraId="48E25C63" w14:textId="77777777" w:rsidR="007630C9" w:rsidRDefault="007630C9" w:rsidP="007630C9">
      <w:pPr>
        <w:pStyle w:val="Code"/>
      </w:pPr>
      <w:r>
        <w:tab/>
        <w:t>Date: 29/05/16 12:54</w:t>
      </w:r>
    </w:p>
    <w:p w14:paraId="2EFF1F40" w14:textId="77777777" w:rsidR="007630C9" w:rsidRDefault="007630C9" w:rsidP="007630C9">
      <w:pPr>
        <w:pStyle w:val="Code"/>
      </w:pPr>
      <w:r>
        <w:tab/>
        <w:t>Description: New and overload functions for working with strings in Windows console.</w:t>
      </w:r>
    </w:p>
    <w:p w14:paraId="0C5EB990" w14:textId="77777777" w:rsidR="007630C9" w:rsidRDefault="007630C9" w:rsidP="007630C9">
      <w:pPr>
        <w:pStyle w:val="Code"/>
      </w:pPr>
      <w:r>
        <w:t>*/</w:t>
      </w:r>
    </w:p>
    <w:p w14:paraId="29017E97" w14:textId="77777777" w:rsidR="007630C9" w:rsidRDefault="007630C9" w:rsidP="007630C9">
      <w:pPr>
        <w:pStyle w:val="Code"/>
      </w:pPr>
    </w:p>
    <w:p w14:paraId="39621FF4" w14:textId="77777777" w:rsidR="007630C9" w:rsidRDefault="007630C9" w:rsidP="007630C9">
      <w:pPr>
        <w:pStyle w:val="Code"/>
      </w:pPr>
      <w:r>
        <w:t>#ifndef STREXT_HPP</w:t>
      </w:r>
    </w:p>
    <w:p w14:paraId="047096DB" w14:textId="77777777" w:rsidR="007630C9" w:rsidRDefault="007630C9" w:rsidP="007630C9">
      <w:pPr>
        <w:pStyle w:val="Code"/>
      </w:pPr>
      <w:r>
        <w:t>#define STREXT_HPP</w:t>
      </w:r>
    </w:p>
    <w:p w14:paraId="6E580069" w14:textId="77777777" w:rsidR="007630C9" w:rsidRDefault="007630C9" w:rsidP="007630C9">
      <w:pPr>
        <w:pStyle w:val="Code"/>
      </w:pPr>
    </w:p>
    <w:p w14:paraId="4114A678" w14:textId="77777777" w:rsidR="007630C9" w:rsidRDefault="007630C9" w:rsidP="007630C9">
      <w:pPr>
        <w:pStyle w:val="Code"/>
      </w:pPr>
      <w:r>
        <w:t>#include "superior.hpp"</w:t>
      </w:r>
    </w:p>
    <w:p w14:paraId="504319D7" w14:textId="77777777" w:rsidR="007630C9" w:rsidRDefault="007630C9" w:rsidP="007630C9">
      <w:pPr>
        <w:pStyle w:val="Code"/>
      </w:pPr>
    </w:p>
    <w:p w14:paraId="39433B8D" w14:textId="77777777" w:rsidR="007630C9" w:rsidRDefault="007630C9" w:rsidP="007630C9">
      <w:pPr>
        <w:pStyle w:val="Code"/>
      </w:pPr>
      <w:r>
        <w:t>char *stradd(char *str, char ch, int index)</w:t>
      </w:r>
    </w:p>
    <w:p w14:paraId="63506005" w14:textId="77777777" w:rsidR="007630C9" w:rsidRDefault="007630C9" w:rsidP="007630C9">
      <w:pPr>
        <w:pStyle w:val="Code"/>
      </w:pPr>
      <w:r>
        <w:t>{</w:t>
      </w:r>
    </w:p>
    <w:p w14:paraId="1D808AD1" w14:textId="77777777" w:rsidR="007630C9" w:rsidRDefault="007630C9" w:rsidP="007630C9">
      <w:pPr>
        <w:pStyle w:val="Code"/>
      </w:pPr>
      <w:r>
        <w:tab/>
        <w:t>if (index &gt;= 0 &amp;&amp; index &lt;= strlen(str))</w:t>
      </w:r>
    </w:p>
    <w:p w14:paraId="675A3616" w14:textId="77777777" w:rsidR="007630C9" w:rsidRDefault="007630C9" w:rsidP="007630C9">
      <w:pPr>
        <w:pStyle w:val="Code"/>
      </w:pPr>
      <w:r>
        <w:tab/>
        <w:t>{</w:t>
      </w:r>
    </w:p>
    <w:p w14:paraId="0AD9D2BF" w14:textId="77777777" w:rsidR="007630C9" w:rsidRDefault="007630C9" w:rsidP="007630C9">
      <w:pPr>
        <w:pStyle w:val="Code"/>
      </w:pPr>
      <w:r>
        <w:tab/>
      </w:r>
      <w:r>
        <w:tab/>
        <w:t>str = (char *)memmove(str + index + 1, str + index, strlen(str) - index + 1);</w:t>
      </w:r>
    </w:p>
    <w:p w14:paraId="61769A50" w14:textId="77777777" w:rsidR="007630C9" w:rsidRDefault="007630C9" w:rsidP="007630C9">
      <w:pPr>
        <w:pStyle w:val="Code"/>
      </w:pPr>
      <w:r>
        <w:tab/>
      </w:r>
      <w:r>
        <w:tab/>
        <w:t>*(str + index) = ch;</w:t>
      </w:r>
    </w:p>
    <w:p w14:paraId="1E0AE05B" w14:textId="77777777" w:rsidR="007630C9" w:rsidRDefault="007630C9" w:rsidP="007630C9">
      <w:pPr>
        <w:pStyle w:val="Code"/>
      </w:pPr>
      <w:r>
        <w:tab/>
        <w:t>}</w:t>
      </w:r>
    </w:p>
    <w:p w14:paraId="224DCF1D" w14:textId="77777777" w:rsidR="007630C9" w:rsidRDefault="007630C9" w:rsidP="007630C9">
      <w:pPr>
        <w:pStyle w:val="Code"/>
      </w:pPr>
      <w:r>
        <w:tab/>
      </w:r>
    </w:p>
    <w:p w14:paraId="1E0F4D06" w14:textId="77777777" w:rsidR="007630C9" w:rsidRDefault="007630C9" w:rsidP="007630C9">
      <w:pPr>
        <w:pStyle w:val="Code"/>
      </w:pPr>
      <w:r>
        <w:tab/>
        <w:t>return str;</w:t>
      </w:r>
    </w:p>
    <w:p w14:paraId="4C0AAF94" w14:textId="77777777" w:rsidR="007630C9" w:rsidRDefault="007630C9" w:rsidP="007630C9">
      <w:pPr>
        <w:pStyle w:val="Code"/>
      </w:pPr>
      <w:r>
        <w:t>}</w:t>
      </w:r>
    </w:p>
    <w:p w14:paraId="50FE96C8" w14:textId="77777777" w:rsidR="007630C9" w:rsidRDefault="007630C9" w:rsidP="007630C9">
      <w:pPr>
        <w:pStyle w:val="Code"/>
      </w:pPr>
    </w:p>
    <w:p w14:paraId="51EB6493" w14:textId="77777777" w:rsidR="007630C9" w:rsidRDefault="007630C9" w:rsidP="007630C9">
      <w:pPr>
        <w:pStyle w:val="Code"/>
      </w:pPr>
      <w:r>
        <w:t>char *strrem(char *str, int index)</w:t>
      </w:r>
    </w:p>
    <w:p w14:paraId="4E7E4726" w14:textId="77777777" w:rsidR="007630C9" w:rsidRDefault="007630C9" w:rsidP="007630C9">
      <w:pPr>
        <w:pStyle w:val="Code"/>
      </w:pPr>
      <w:r>
        <w:t>{</w:t>
      </w:r>
    </w:p>
    <w:p w14:paraId="5D7C5E49" w14:textId="77777777" w:rsidR="007630C9" w:rsidRDefault="007630C9" w:rsidP="007630C9">
      <w:pPr>
        <w:pStyle w:val="Code"/>
      </w:pPr>
      <w:r>
        <w:tab/>
        <w:t>if (index &gt;= 0 &amp;&amp; index &lt; strlen(str))</w:t>
      </w:r>
    </w:p>
    <w:p w14:paraId="0739FC6D" w14:textId="77777777" w:rsidR="007630C9" w:rsidRDefault="007630C9" w:rsidP="007630C9">
      <w:pPr>
        <w:pStyle w:val="Code"/>
      </w:pPr>
      <w:r>
        <w:tab/>
        <w:t>{</w:t>
      </w:r>
    </w:p>
    <w:p w14:paraId="56959645" w14:textId="77777777" w:rsidR="007630C9" w:rsidRDefault="007630C9" w:rsidP="007630C9">
      <w:pPr>
        <w:pStyle w:val="Code"/>
      </w:pPr>
      <w:r>
        <w:tab/>
      </w:r>
      <w:r>
        <w:tab/>
        <w:t>//</w:t>
      </w:r>
      <w:r>
        <w:tab/>
      </w:r>
      <w:r>
        <w:tab/>
      </w:r>
      <w:r>
        <w:tab/>
      </w:r>
      <w:r>
        <w:tab/>
      </w:r>
      <w:r>
        <w:tab/>
      </w:r>
      <w:r>
        <w:tab/>
      </w:r>
      <w:r>
        <w:tab/>
      </w:r>
      <w:r>
        <w:tab/>
      </w:r>
      <w:r>
        <w:tab/>
      </w:r>
      <w:r>
        <w:tab/>
      </w:r>
      <w:r>
        <w:tab/>
      </w:r>
      <w:r>
        <w:tab/>
      </w:r>
      <w:r>
        <w:tab/>
        <w:t>don't add -1 to copy even terminating char</w:t>
      </w:r>
    </w:p>
    <w:p w14:paraId="43B2C981" w14:textId="77777777" w:rsidR="007630C9" w:rsidRDefault="007630C9" w:rsidP="007630C9">
      <w:pPr>
        <w:pStyle w:val="Code"/>
      </w:pPr>
      <w:r>
        <w:tab/>
      </w:r>
      <w:r>
        <w:tab/>
        <w:t>str = (char *)memmove(str + index, str + index + 1, strlen(str) - index);</w:t>
      </w:r>
    </w:p>
    <w:p w14:paraId="3CE93E0B" w14:textId="77777777" w:rsidR="007630C9" w:rsidRDefault="007630C9" w:rsidP="007630C9">
      <w:pPr>
        <w:pStyle w:val="Code"/>
      </w:pPr>
      <w:r>
        <w:lastRenderedPageBreak/>
        <w:tab/>
        <w:t>}</w:t>
      </w:r>
    </w:p>
    <w:p w14:paraId="5AFE0037" w14:textId="77777777" w:rsidR="007630C9" w:rsidRDefault="007630C9" w:rsidP="007630C9">
      <w:pPr>
        <w:pStyle w:val="Code"/>
      </w:pPr>
      <w:r>
        <w:tab/>
      </w:r>
    </w:p>
    <w:p w14:paraId="5D5B1E1D" w14:textId="77777777" w:rsidR="007630C9" w:rsidRDefault="007630C9" w:rsidP="007630C9">
      <w:pPr>
        <w:pStyle w:val="Code"/>
      </w:pPr>
      <w:r>
        <w:tab/>
        <w:t>return str;</w:t>
      </w:r>
    </w:p>
    <w:p w14:paraId="0B9F1A1A" w14:textId="77777777" w:rsidR="007630C9" w:rsidRDefault="007630C9" w:rsidP="007630C9">
      <w:pPr>
        <w:pStyle w:val="Code"/>
      </w:pPr>
      <w:r>
        <w:t>}</w:t>
      </w:r>
    </w:p>
    <w:p w14:paraId="71B90992" w14:textId="77777777" w:rsidR="007630C9" w:rsidRDefault="007630C9" w:rsidP="007630C9">
      <w:pPr>
        <w:pStyle w:val="Code"/>
      </w:pPr>
    </w:p>
    <w:p w14:paraId="62B113BB" w14:textId="77777777" w:rsidR="007630C9" w:rsidRDefault="007630C9" w:rsidP="007630C9">
      <w:pPr>
        <w:pStyle w:val="Code"/>
      </w:pPr>
      <w:r>
        <w:t>char *strndup(const char *source, int count)</w:t>
      </w:r>
    </w:p>
    <w:p w14:paraId="3E4EEA24" w14:textId="77777777" w:rsidR="007630C9" w:rsidRDefault="007630C9" w:rsidP="007630C9">
      <w:pPr>
        <w:pStyle w:val="Code"/>
      </w:pPr>
      <w:r>
        <w:t>{</w:t>
      </w:r>
    </w:p>
    <w:p w14:paraId="74792E8F" w14:textId="77777777" w:rsidR="007630C9" w:rsidRDefault="007630C9" w:rsidP="007630C9">
      <w:pPr>
        <w:pStyle w:val="Code"/>
      </w:pPr>
      <w:r>
        <w:tab/>
        <w:t>if (count &lt; 0)</w:t>
      </w:r>
    </w:p>
    <w:p w14:paraId="67FC08BA" w14:textId="77777777" w:rsidR="007630C9" w:rsidRDefault="007630C9" w:rsidP="007630C9">
      <w:pPr>
        <w:pStyle w:val="Code"/>
      </w:pPr>
      <w:r>
        <w:tab/>
        <w:t>{</w:t>
      </w:r>
    </w:p>
    <w:p w14:paraId="4AE7AD3F" w14:textId="77777777" w:rsidR="007630C9" w:rsidRDefault="007630C9" w:rsidP="007630C9">
      <w:pPr>
        <w:pStyle w:val="Code"/>
      </w:pPr>
      <w:r>
        <w:tab/>
      </w:r>
      <w:r>
        <w:tab/>
        <w:t>count = 0;</w:t>
      </w:r>
    </w:p>
    <w:p w14:paraId="34EE3662" w14:textId="77777777" w:rsidR="007630C9" w:rsidRDefault="007630C9" w:rsidP="007630C9">
      <w:pPr>
        <w:pStyle w:val="Code"/>
      </w:pPr>
      <w:r>
        <w:tab/>
        <w:t>}</w:t>
      </w:r>
    </w:p>
    <w:p w14:paraId="31A9280B" w14:textId="77777777" w:rsidR="007630C9" w:rsidRDefault="007630C9" w:rsidP="007630C9">
      <w:pPr>
        <w:pStyle w:val="Code"/>
      </w:pPr>
      <w:r>
        <w:tab/>
        <w:t>else if (count &gt;= strlen(source))</w:t>
      </w:r>
    </w:p>
    <w:p w14:paraId="4171EAB0" w14:textId="77777777" w:rsidR="007630C9" w:rsidRDefault="007630C9" w:rsidP="007630C9">
      <w:pPr>
        <w:pStyle w:val="Code"/>
      </w:pPr>
      <w:r>
        <w:tab/>
        <w:t>{</w:t>
      </w:r>
    </w:p>
    <w:p w14:paraId="4A4540B9" w14:textId="77777777" w:rsidR="007630C9" w:rsidRDefault="007630C9" w:rsidP="007630C9">
      <w:pPr>
        <w:pStyle w:val="Code"/>
      </w:pPr>
      <w:r>
        <w:tab/>
      </w:r>
      <w:r>
        <w:tab/>
        <w:t>return (char *)source;</w:t>
      </w:r>
    </w:p>
    <w:p w14:paraId="5DD0CA6E" w14:textId="77777777" w:rsidR="007630C9" w:rsidRDefault="007630C9" w:rsidP="007630C9">
      <w:pPr>
        <w:pStyle w:val="Code"/>
      </w:pPr>
      <w:r>
        <w:tab/>
        <w:t>}</w:t>
      </w:r>
    </w:p>
    <w:p w14:paraId="2DF2B3E8" w14:textId="77777777" w:rsidR="007630C9" w:rsidRDefault="007630C9" w:rsidP="007630C9">
      <w:pPr>
        <w:pStyle w:val="Code"/>
      </w:pPr>
      <w:r>
        <w:tab/>
      </w:r>
    </w:p>
    <w:p w14:paraId="52EC8BDE" w14:textId="77777777" w:rsidR="007630C9" w:rsidRDefault="007630C9" w:rsidP="007630C9">
      <w:pPr>
        <w:pStyle w:val="Code"/>
      </w:pPr>
      <w:r>
        <w:tab/>
        <w:t>char *output = (char *)malloc(count + 1);</w:t>
      </w:r>
    </w:p>
    <w:p w14:paraId="57BEB384" w14:textId="77777777" w:rsidR="007630C9" w:rsidRDefault="007630C9" w:rsidP="007630C9">
      <w:pPr>
        <w:pStyle w:val="Code"/>
      </w:pPr>
      <w:r>
        <w:tab/>
      </w:r>
    </w:p>
    <w:p w14:paraId="49F9B00F" w14:textId="77777777" w:rsidR="007630C9" w:rsidRDefault="007630C9" w:rsidP="007630C9">
      <w:pPr>
        <w:pStyle w:val="Code"/>
      </w:pPr>
      <w:r>
        <w:tab/>
        <w:t>if (output == NULL)</w:t>
      </w:r>
    </w:p>
    <w:p w14:paraId="0AE418E0" w14:textId="77777777" w:rsidR="007630C9" w:rsidRDefault="007630C9" w:rsidP="007630C9">
      <w:pPr>
        <w:pStyle w:val="Code"/>
      </w:pPr>
      <w:r>
        <w:tab/>
        <w:t>{</w:t>
      </w:r>
    </w:p>
    <w:p w14:paraId="6B9B12A7" w14:textId="77777777" w:rsidR="007630C9" w:rsidRDefault="007630C9" w:rsidP="007630C9">
      <w:pPr>
        <w:pStyle w:val="Code"/>
      </w:pPr>
      <w:r>
        <w:tab/>
      </w:r>
      <w:r>
        <w:tab/>
        <w:t>return NULL;</w:t>
      </w:r>
    </w:p>
    <w:p w14:paraId="3727833C" w14:textId="77777777" w:rsidR="007630C9" w:rsidRDefault="007630C9" w:rsidP="007630C9">
      <w:pPr>
        <w:pStyle w:val="Code"/>
      </w:pPr>
      <w:r>
        <w:tab/>
        <w:t>}</w:t>
      </w:r>
    </w:p>
    <w:p w14:paraId="01E2644D" w14:textId="77777777" w:rsidR="007630C9" w:rsidRDefault="007630C9" w:rsidP="007630C9">
      <w:pPr>
        <w:pStyle w:val="Code"/>
      </w:pPr>
      <w:r>
        <w:tab/>
      </w:r>
    </w:p>
    <w:p w14:paraId="652E86BB" w14:textId="77777777" w:rsidR="007630C9" w:rsidRDefault="007630C9" w:rsidP="007630C9">
      <w:pPr>
        <w:pStyle w:val="Code"/>
      </w:pPr>
      <w:r>
        <w:tab/>
        <w:t>strncpy(output, source, count);</w:t>
      </w:r>
    </w:p>
    <w:p w14:paraId="44F3ACF2" w14:textId="77777777" w:rsidR="007630C9" w:rsidRDefault="007630C9" w:rsidP="007630C9">
      <w:pPr>
        <w:pStyle w:val="Code"/>
      </w:pPr>
      <w:r>
        <w:tab/>
        <w:t>*(output + count) = 0;</w:t>
      </w:r>
    </w:p>
    <w:p w14:paraId="533E97CE" w14:textId="77777777" w:rsidR="007630C9" w:rsidRDefault="007630C9" w:rsidP="007630C9">
      <w:pPr>
        <w:pStyle w:val="Code"/>
      </w:pPr>
      <w:r>
        <w:tab/>
      </w:r>
    </w:p>
    <w:p w14:paraId="23529626" w14:textId="77777777" w:rsidR="007630C9" w:rsidRDefault="007630C9" w:rsidP="007630C9">
      <w:pPr>
        <w:pStyle w:val="Code"/>
      </w:pPr>
      <w:r>
        <w:tab/>
        <w:t>return output;</w:t>
      </w:r>
    </w:p>
    <w:p w14:paraId="32570141" w14:textId="77777777" w:rsidR="007630C9" w:rsidRDefault="007630C9" w:rsidP="007630C9">
      <w:pPr>
        <w:pStyle w:val="Code"/>
      </w:pPr>
      <w:r>
        <w:t>}</w:t>
      </w:r>
    </w:p>
    <w:p w14:paraId="4ED7DF19" w14:textId="77777777" w:rsidR="007630C9" w:rsidRDefault="007630C9" w:rsidP="007630C9">
      <w:pPr>
        <w:pStyle w:val="Code"/>
      </w:pPr>
    </w:p>
    <w:p w14:paraId="4A969CAC" w14:textId="77777777" w:rsidR="007630C9" w:rsidRDefault="007630C9" w:rsidP="007630C9">
      <w:pPr>
        <w:pStyle w:val="Code"/>
      </w:pPr>
      <w:r>
        <w:t>char *strcat(char *dest, int sourcesCount, const char *source, ...)</w:t>
      </w:r>
    </w:p>
    <w:p w14:paraId="0F053D1E" w14:textId="77777777" w:rsidR="007630C9" w:rsidRDefault="007630C9" w:rsidP="007630C9">
      <w:pPr>
        <w:pStyle w:val="Code"/>
      </w:pPr>
      <w:r>
        <w:t>{</w:t>
      </w:r>
    </w:p>
    <w:p w14:paraId="57065814" w14:textId="77777777" w:rsidR="007630C9" w:rsidRDefault="007630C9" w:rsidP="007630C9">
      <w:pPr>
        <w:pStyle w:val="Code"/>
      </w:pPr>
      <w:r>
        <w:tab/>
        <w:t>strcat(dest, source);</w:t>
      </w:r>
    </w:p>
    <w:p w14:paraId="296DC93D" w14:textId="77777777" w:rsidR="007630C9" w:rsidRDefault="007630C9" w:rsidP="007630C9">
      <w:pPr>
        <w:pStyle w:val="Code"/>
      </w:pPr>
      <w:r>
        <w:tab/>
      </w:r>
    </w:p>
    <w:p w14:paraId="73CDF80F" w14:textId="77777777" w:rsidR="007630C9" w:rsidRDefault="007630C9" w:rsidP="007630C9">
      <w:pPr>
        <w:pStyle w:val="Code"/>
      </w:pPr>
      <w:r>
        <w:tab/>
        <w:t>if (sourcesCount &lt;= 1)</w:t>
      </w:r>
    </w:p>
    <w:p w14:paraId="3FB23B8E" w14:textId="77777777" w:rsidR="007630C9" w:rsidRDefault="007630C9" w:rsidP="007630C9">
      <w:pPr>
        <w:pStyle w:val="Code"/>
      </w:pPr>
      <w:r>
        <w:tab/>
        <w:t>{</w:t>
      </w:r>
    </w:p>
    <w:p w14:paraId="33A383D7" w14:textId="77777777" w:rsidR="007630C9" w:rsidRDefault="007630C9" w:rsidP="007630C9">
      <w:pPr>
        <w:pStyle w:val="Code"/>
      </w:pPr>
      <w:r>
        <w:tab/>
      </w:r>
      <w:r>
        <w:tab/>
        <w:t>return dest;</w:t>
      </w:r>
    </w:p>
    <w:p w14:paraId="23058D00" w14:textId="77777777" w:rsidR="007630C9" w:rsidRDefault="007630C9" w:rsidP="007630C9">
      <w:pPr>
        <w:pStyle w:val="Code"/>
      </w:pPr>
      <w:r>
        <w:tab/>
        <w:t>}</w:t>
      </w:r>
    </w:p>
    <w:p w14:paraId="26FEEDD4" w14:textId="77777777" w:rsidR="007630C9" w:rsidRDefault="007630C9" w:rsidP="007630C9">
      <w:pPr>
        <w:pStyle w:val="Code"/>
      </w:pPr>
      <w:r>
        <w:tab/>
      </w:r>
    </w:p>
    <w:p w14:paraId="1CF693AB" w14:textId="77777777" w:rsidR="007630C9" w:rsidRDefault="007630C9" w:rsidP="007630C9">
      <w:pPr>
        <w:pStyle w:val="Code"/>
      </w:pPr>
      <w:r>
        <w:tab/>
        <w:t>va_list ap;</w:t>
      </w:r>
    </w:p>
    <w:p w14:paraId="3A8BBCB2" w14:textId="77777777" w:rsidR="007630C9" w:rsidRDefault="007630C9" w:rsidP="007630C9">
      <w:pPr>
        <w:pStyle w:val="Code"/>
      </w:pPr>
      <w:r>
        <w:tab/>
        <w:t>va_start(ap, source);</w:t>
      </w:r>
    </w:p>
    <w:p w14:paraId="1DD2CDA3" w14:textId="77777777" w:rsidR="007630C9" w:rsidRDefault="007630C9" w:rsidP="007630C9">
      <w:pPr>
        <w:pStyle w:val="Code"/>
      </w:pPr>
      <w:r>
        <w:tab/>
      </w:r>
    </w:p>
    <w:p w14:paraId="3B2798F1" w14:textId="77777777" w:rsidR="007630C9" w:rsidRDefault="007630C9" w:rsidP="007630C9">
      <w:pPr>
        <w:pStyle w:val="Code"/>
      </w:pPr>
      <w:r>
        <w:tab/>
        <w:t>while (sourcesCount-- &gt; 0)</w:t>
      </w:r>
    </w:p>
    <w:p w14:paraId="79232E43" w14:textId="77777777" w:rsidR="007630C9" w:rsidRDefault="007630C9" w:rsidP="007630C9">
      <w:pPr>
        <w:pStyle w:val="Code"/>
      </w:pPr>
      <w:r>
        <w:tab/>
        <w:t>{</w:t>
      </w:r>
    </w:p>
    <w:p w14:paraId="55B2C2F0" w14:textId="77777777" w:rsidR="007630C9" w:rsidRDefault="007630C9" w:rsidP="007630C9">
      <w:pPr>
        <w:pStyle w:val="Code"/>
      </w:pPr>
      <w:r>
        <w:tab/>
      </w:r>
      <w:r>
        <w:tab/>
        <w:t>strcat(dest, va_arg(ap, char *));</w:t>
      </w:r>
    </w:p>
    <w:p w14:paraId="45ED621B" w14:textId="77777777" w:rsidR="007630C9" w:rsidRDefault="007630C9" w:rsidP="007630C9">
      <w:pPr>
        <w:pStyle w:val="Code"/>
      </w:pPr>
      <w:r>
        <w:tab/>
        <w:t>}</w:t>
      </w:r>
    </w:p>
    <w:p w14:paraId="3ED97562" w14:textId="77777777" w:rsidR="007630C9" w:rsidRDefault="007630C9" w:rsidP="007630C9">
      <w:pPr>
        <w:pStyle w:val="Code"/>
      </w:pPr>
      <w:r>
        <w:tab/>
      </w:r>
    </w:p>
    <w:p w14:paraId="377906B2" w14:textId="77777777" w:rsidR="007630C9" w:rsidRDefault="007630C9" w:rsidP="007630C9">
      <w:pPr>
        <w:pStyle w:val="Code"/>
      </w:pPr>
      <w:r>
        <w:tab/>
        <w:t>va_end(ap);</w:t>
      </w:r>
    </w:p>
    <w:p w14:paraId="3902A931" w14:textId="77777777" w:rsidR="007630C9" w:rsidRDefault="007630C9" w:rsidP="007630C9">
      <w:pPr>
        <w:pStyle w:val="Code"/>
      </w:pPr>
      <w:r>
        <w:tab/>
        <w:t>return dest;</w:t>
      </w:r>
    </w:p>
    <w:p w14:paraId="36217E10" w14:textId="77777777" w:rsidR="007630C9" w:rsidRDefault="007630C9" w:rsidP="007630C9">
      <w:pPr>
        <w:pStyle w:val="Code"/>
      </w:pPr>
      <w:r>
        <w:t>}</w:t>
      </w:r>
    </w:p>
    <w:p w14:paraId="3DEE0DAB" w14:textId="77777777" w:rsidR="007630C9" w:rsidRDefault="007630C9" w:rsidP="007630C9">
      <w:pPr>
        <w:pStyle w:val="Code"/>
      </w:pPr>
    </w:p>
    <w:p w14:paraId="54503E9F" w14:textId="57015E5D" w:rsidR="007630C9" w:rsidRDefault="007630C9" w:rsidP="007630C9">
      <w:pPr>
        <w:pStyle w:val="Code"/>
      </w:pPr>
      <w:r>
        <w:t>#endif</w:t>
      </w:r>
    </w:p>
    <w:p w14:paraId="6A8E0ABF" w14:textId="6DBF8260" w:rsidR="007630C9" w:rsidRDefault="007630C9" w:rsidP="007630C9">
      <w:pPr>
        <w:pStyle w:val="Code"/>
      </w:pPr>
    </w:p>
    <w:p w14:paraId="6B73D3D8" w14:textId="1D671268" w:rsidR="00EC02D0" w:rsidRDefault="00EC02D0" w:rsidP="00EC02D0">
      <w:pPr>
        <w:pStyle w:val="Heading2"/>
      </w:pPr>
      <w:bookmarkStart w:id="23" w:name="_Toc452331027"/>
      <w:bookmarkStart w:id="24" w:name="_Toc452364220"/>
      <w:r>
        <w:t>uibscs.hpp</w:t>
      </w:r>
      <w:bookmarkEnd w:id="23"/>
      <w:bookmarkEnd w:id="24"/>
    </w:p>
    <w:p w14:paraId="546D7370" w14:textId="77777777" w:rsidR="00EC02D0" w:rsidRDefault="00EC02D0" w:rsidP="00EC02D0">
      <w:pPr>
        <w:pStyle w:val="Code"/>
      </w:pPr>
      <w:r>
        <w:t>/*</w:t>
      </w:r>
    </w:p>
    <w:p w14:paraId="05F2737F" w14:textId="77777777" w:rsidR="00EC02D0" w:rsidRDefault="00EC02D0" w:rsidP="00EC02D0">
      <w:pPr>
        <w:pStyle w:val="Code"/>
      </w:pPr>
      <w:r>
        <w:tab/>
        <w:t>Name: uibscs.hpp (UI basics) v1.0</w:t>
      </w:r>
    </w:p>
    <w:p w14:paraId="41458084" w14:textId="77777777" w:rsidR="00EC02D0" w:rsidRDefault="00EC02D0" w:rsidP="00EC02D0">
      <w:pPr>
        <w:pStyle w:val="Code"/>
      </w:pPr>
      <w:r>
        <w:tab/>
        <w:t>Copyright: (c) 2016 Marian Dolinský</w:t>
      </w:r>
    </w:p>
    <w:p w14:paraId="22601655" w14:textId="77777777" w:rsidR="00EC02D0" w:rsidRDefault="00EC02D0" w:rsidP="00EC02D0">
      <w:pPr>
        <w:pStyle w:val="Code"/>
      </w:pPr>
      <w:r>
        <w:tab/>
        <w:t>Author: Marian Dolinský</w:t>
      </w:r>
    </w:p>
    <w:p w14:paraId="5B456E34" w14:textId="77777777" w:rsidR="00EC02D0" w:rsidRDefault="00EC02D0" w:rsidP="00EC02D0">
      <w:pPr>
        <w:pStyle w:val="Code"/>
      </w:pPr>
      <w:r>
        <w:tab/>
        <w:t>Date: 29/05/16 16:43</w:t>
      </w:r>
    </w:p>
    <w:p w14:paraId="11A1AAFE" w14:textId="77777777" w:rsidR="00EC02D0" w:rsidRDefault="00EC02D0" w:rsidP="00EC02D0">
      <w:pPr>
        <w:pStyle w:val="Code"/>
      </w:pPr>
      <w:r>
        <w:tab/>
        <w:t>Description: Basic function, enumerations and structures for creating UI in Windows console.</w:t>
      </w:r>
    </w:p>
    <w:p w14:paraId="02298D8C" w14:textId="77777777" w:rsidR="00EC02D0" w:rsidRDefault="00EC02D0" w:rsidP="00EC02D0">
      <w:pPr>
        <w:pStyle w:val="Code"/>
      </w:pPr>
      <w:r>
        <w:t>*/</w:t>
      </w:r>
    </w:p>
    <w:p w14:paraId="0F27DAFA" w14:textId="77777777" w:rsidR="00EC02D0" w:rsidRDefault="00EC02D0" w:rsidP="00EC02D0">
      <w:pPr>
        <w:pStyle w:val="Code"/>
      </w:pPr>
    </w:p>
    <w:p w14:paraId="07085542" w14:textId="77777777" w:rsidR="00EC02D0" w:rsidRDefault="00EC02D0" w:rsidP="00EC02D0">
      <w:pPr>
        <w:pStyle w:val="Code"/>
      </w:pPr>
      <w:r>
        <w:t>#ifndef UIBSCS_HPP</w:t>
      </w:r>
    </w:p>
    <w:p w14:paraId="65BB8470" w14:textId="77777777" w:rsidR="00EC02D0" w:rsidRDefault="00EC02D0" w:rsidP="00EC02D0">
      <w:pPr>
        <w:pStyle w:val="Code"/>
      </w:pPr>
      <w:r>
        <w:t>#define UIBSCS_HPP</w:t>
      </w:r>
    </w:p>
    <w:p w14:paraId="65D4B71E" w14:textId="77777777" w:rsidR="00EC02D0" w:rsidRDefault="00EC02D0" w:rsidP="00EC02D0">
      <w:pPr>
        <w:pStyle w:val="Code"/>
      </w:pPr>
    </w:p>
    <w:p w14:paraId="2C81F276" w14:textId="77777777" w:rsidR="00EC02D0" w:rsidRDefault="00EC02D0" w:rsidP="00EC02D0">
      <w:pPr>
        <w:pStyle w:val="Code"/>
      </w:pPr>
      <w:r>
        <w:t>#include "superior.hpp"</w:t>
      </w:r>
    </w:p>
    <w:p w14:paraId="103F5650" w14:textId="77777777" w:rsidR="00EC02D0" w:rsidRDefault="00EC02D0" w:rsidP="00EC02D0">
      <w:pPr>
        <w:pStyle w:val="Code"/>
      </w:pPr>
    </w:p>
    <w:p w14:paraId="68DEEC70" w14:textId="77777777" w:rsidR="00EC02D0" w:rsidRDefault="00EC02D0" w:rsidP="00EC02D0">
      <w:pPr>
        <w:pStyle w:val="Code"/>
      </w:pPr>
      <w:r>
        <w:lastRenderedPageBreak/>
        <w:t>char line(LINETYPE type, LINESHAPE shape)</w:t>
      </w:r>
    </w:p>
    <w:p w14:paraId="4B21796D" w14:textId="77777777" w:rsidR="00EC02D0" w:rsidRDefault="00EC02D0" w:rsidP="00EC02D0">
      <w:pPr>
        <w:pStyle w:val="Code"/>
      </w:pPr>
      <w:r>
        <w:t>{</w:t>
      </w:r>
    </w:p>
    <w:p w14:paraId="5E3C2449" w14:textId="77777777" w:rsidR="00EC02D0" w:rsidRDefault="00EC02D0" w:rsidP="00EC02D0">
      <w:pPr>
        <w:pStyle w:val="Code"/>
      </w:pPr>
      <w:r>
        <w:tab/>
        <w:t>switch (type)</w:t>
      </w:r>
    </w:p>
    <w:p w14:paraId="4448EE9E" w14:textId="77777777" w:rsidR="00EC02D0" w:rsidRDefault="00EC02D0" w:rsidP="00EC02D0">
      <w:pPr>
        <w:pStyle w:val="Code"/>
      </w:pPr>
      <w:r>
        <w:tab/>
        <w:t>{</w:t>
      </w:r>
    </w:p>
    <w:p w14:paraId="3CF70508" w14:textId="77777777" w:rsidR="00EC02D0" w:rsidRDefault="00EC02D0" w:rsidP="00EC02D0">
      <w:pPr>
        <w:pStyle w:val="Code"/>
      </w:pPr>
      <w:r>
        <w:tab/>
      </w:r>
      <w:r>
        <w:tab/>
        <w:t>case SingleLine:</w:t>
      </w:r>
    </w:p>
    <w:p w14:paraId="6B88D161" w14:textId="77777777" w:rsidR="00EC02D0" w:rsidRDefault="00EC02D0" w:rsidP="00EC02D0">
      <w:pPr>
        <w:pStyle w:val="Code"/>
      </w:pPr>
      <w:r>
        <w:tab/>
      </w:r>
      <w:r>
        <w:tab/>
      </w:r>
      <w:r>
        <w:tab/>
        <w:t>switch (shape)</w:t>
      </w:r>
    </w:p>
    <w:p w14:paraId="7AD56F65" w14:textId="77777777" w:rsidR="00EC02D0" w:rsidRDefault="00EC02D0" w:rsidP="00EC02D0">
      <w:pPr>
        <w:pStyle w:val="Code"/>
      </w:pPr>
      <w:r>
        <w:tab/>
      </w:r>
      <w:r>
        <w:tab/>
      </w:r>
      <w:r>
        <w:tab/>
        <w:t>{</w:t>
      </w:r>
    </w:p>
    <w:p w14:paraId="691F6AF4" w14:textId="77777777" w:rsidR="00EC02D0" w:rsidRDefault="00EC02D0" w:rsidP="00EC02D0">
      <w:pPr>
        <w:pStyle w:val="Code"/>
      </w:pPr>
      <w:r>
        <w:tab/>
      </w:r>
      <w:r>
        <w:tab/>
      </w:r>
      <w:r>
        <w:tab/>
      </w:r>
      <w:r>
        <w:tab/>
        <w:t>case Horizontal:</w:t>
      </w:r>
      <w:r>
        <w:tab/>
      </w:r>
      <w:r>
        <w:tab/>
        <w:t>return 196;</w:t>
      </w:r>
    </w:p>
    <w:p w14:paraId="7556F6D1" w14:textId="77777777" w:rsidR="00EC02D0" w:rsidRDefault="00EC02D0" w:rsidP="00EC02D0">
      <w:pPr>
        <w:pStyle w:val="Code"/>
      </w:pPr>
      <w:r>
        <w:tab/>
      </w:r>
      <w:r>
        <w:tab/>
      </w:r>
      <w:r>
        <w:tab/>
      </w:r>
      <w:r>
        <w:tab/>
        <w:t>case Vertical:</w:t>
      </w:r>
      <w:r>
        <w:tab/>
      </w:r>
      <w:r>
        <w:tab/>
      </w:r>
      <w:r>
        <w:tab/>
        <w:t>return 179;</w:t>
      </w:r>
    </w:p>
    <w:p w14:paraId="2447AA83" w14:textId="77777777" w:rsidR="00EC02D0" w:rsidRDefault="00EC02D0" w:rsidP="00EC02D0">
      <w:pPr>
        <w:pStyle w:val="Code"/>
      </w:pPr>
      <w:r>
        <w:tab/>
      </w:r>
      <w:r>
        <w:tab/>
      </w:r>
      <w:r>
        <w:tab/>
      </w:r>
      <w:r>
        <w:tab/>
        <w:t>case Edge_Top_Left:</w:t>
      </w:r>
      <w:r>
        <w:tab/>
      </w:r>
      <w:r>
        <w:tab/>
        <w:t>return 218;</w:t>
      </w:r>
    </w:p>
    <w:p w14:paraId="6C651D5B" w14:textId="77777777" w:rsidR="00EC02D0" w:rsidRDefault="00EC02D0" w:rsidP="00EC02D0">
      <w:pPr>
        <w:pStyle w:val="Code"/>
      </w:pPr>
      <w:r>
        <w:tab/>
      </w:r>
      <w:r>
        <w:tab/>
      </w:r>
      <w:r>
        <w:tab/>
      </w:r>
      <w:r>
        <w:tab/>
        <w:t>case Edge_Top_Right:</w:t>
      </w:r>
      <w:r>
        <w:tab/>
        <w:t>return 191;</w:t>
      </w:r>
    </w:p>
    <w:p w14:paraId="7E242DFB" w14:textId="77777777" w:rsidR="00EC02D0" w:rsidRDefault="00EC02D0" w:rsidP="00EC02D0">
      <w:pPr>
        <w:pStyle w:val="Code"/>
      </w:pPr>
      <w:r>
        <w:tab/>
      </w:r>
      <w:r>
        <w:tab/>
      </w:r>
      <w:r>
        <w:tab/>
      </w:r>
      <w:r>
        <w:tab/>
        <w:t>case Edge_Bottom_Left:</w:t>
      </w:r>
      <w:r>
        <w:tab/>
        <w:t>return 192;</w:t>
      </w:r>
    </w:p>
    <w:p w14:paraId="4D04F530" w14:textId="77777777" w:rsidR="00EC02D0" w:rsidRDefault="00EC02D0" w:rsidP="00EC02D0">
      <w:pPr>
        <w:pStyle w:val="Code"/>
      </w:pPr>
      <w:r>
        <w:tab/>
      </w:r>
      <w:r>
        <w:tab/>
      </w:r>
      <w:r>
        <w:tab/>
      </w:r>
      <w:r>
        <w:tab/>
        <w:t>case Edge_Bottom_Right:</w:t>
      </w:r>
      <w:r>
        <w:tab/>
        <w:t>return 217;</w:t>
      </w:r>
    </w:p>
    <w:p w14:paraId="523F07C8" w14:textId="77777777" w:rsidR="00EC02D0" w:rsidRDefault="00EC02D0" w:rsidP="00EC02D0">
      <w:pPr>
        <w:pStyle w:val="Code"/>
      </w:pPr>
      <w:r>
        <w:tab/>
      </w:r>
      <w:r>
        <w:tab/>
      </w:r>
      <w:r>
        <w:tab/>
      </w:r>
      <w:r>
        <w:tab/>
        <w:t>case T_Horizontal_Up:</w:t>
      </w:r>
      <w:r>
        <w:tab/>
        <w:t>return 193;</w:t>
      </w:r>
    </w:p>
    <w:p w14:paraId="571A5939" w14:textId="77777777" w:rsidR="00EC02D0" w:rsidRDefault="00EC02D0" w:rsidP="00EC02D0">
      <w:pPr>
        <w:pStyle w:val="Code"/>
      </w:pPr>
      <w:r>
        <w:tab/>
      </w:r>
      <w:r>
        <w:tab/>
      </w:r>
      <w:r>
        <w:tab/>
      </w:r>
      <w:r>
        <w:tab/>
        <w:t>case T_Horizontal_Down:</w:t>
      </w:r>
      <w:r>
        <w:tab/>
        <w:t>return 194;</w:t>
      </w:r>
    </w:p>
    <w:p w14:paraId="28DDCA2F" w14:textId="77777777" w:rsidR="00EC02D0" w:rsidRDefault="00EC02D0" w:rsidP="00EC02D0">
      <w:pPr>
        <w:pStyle w:val="Code"/>
      </w:pPr>
      <w:r>
        <w:tab/>
      </w:r>
      <w:r>
        <w:tab/>
      </w:r>
      <w:r>
        <w:tab/>
      </w:r>
      <w:r>
        <w:tab/>
        <w:t>case T_Vertical_Left:</w:t>
      </w:r>
      <w:r>
        <w:tab/>
        <w:t>return 180;</w:t>
      </w:r>
    </w:p>
    <w:p w14:paraId="5FA224D2" w14:textId="77777777" w:rsidR="00EC02D0" w:rsidRDefault="00EC02D0" w:rsidP="00EC02D0">
      <w:pPr>
        <w:pStyle w:val="Code"/>
      </w:pPr>
      <w:r>
        <w:tab/>
      </w:r>
      <w:r>
        <w:tab/>
      </w:r>
      <w:r>
        <w:tab/>
      </w:r>
      <w:r>
        <w:tab/>
        <w:t>case T_Vertical_Right:</w:t>
      </w:r>
      <w:r>
        <w:tab/>
        <w:t>return 195;</w:t>
      </w:r>
    </w:p>
    <w:p w14:paraId="6A6B6B85" w14:textId="77777777" w:rsidR="00EC02D0" w:rsidRDefault="00EC02D0" w:rsidP="00EC02D0">
      <w:pPr>
        <w:pStyle w:val="Code"/>
      </w:pPr>
      <w:r>
        <w:tab/>
      </w:r>
      <w:r>
        <w:tab/>
      </w:r>
      <w:r>
        <w:tab/>
      </w:r>
      <w:r>
        <w:tab/>
        <w:t>case Cross:</w:t>
      </w:r>
      <w:r>
        <w:tab/>
      </w:r>
      <w:r>
        <w:tab/>
      </w:r>
      <w:r>
        <w:tab/>
      </w:r>
      <w:r>
        <w:tab/>
        <w:t>return 197;</w:t>
      </w:r>
    </w:p>
    <w:p w14:paraId="3608C859" w14:textId="77777777" w:rsidR="00EC02D0" w:rsidRDefault="00EC02D0" w:rsidP="00EC02D0">
      <w:pPr>
        <w:pStyle w:val="Code"/>
      </w:pPr>
      <w:r>
        <w:tab/>
      </w:r>
      <w:r>
        <w:tab/>
      </w:r>
      <w:r>
        <w:tab/>
      </w:r>
      <w:r>
        <w:tab/>
        <w:t>default:</w:t>
      </w:r>
      <w:r>
        <w:tab/>
      </w:r>
      <w:r>
        <w:tab/>
      </w:r>
      <w:r>
        <w:tab/>
      </w:r>
      <w:r>
        <w:tab/>
        <w:t>return LINE_ERROR;</w:t>
      </w:r>
    </w:p>
    <w:p w14:paraId="09FAE1EA" w14:textId="77777777" w:rsidR="00EC02D0" w:rsidRDefault="00EC02D0" w:rsidP="00EC02D0">
      <w:pPr>
        <w:pStyle w:val="Code"/>
      </w:pPr>
      <w:r>
        <w:tab/>
      </w:r>
      <w:r>
        <w:tab/>
      </w:r>
      <w:r>
        <w:tab/>
        <w:t>}</w:t>
      </w:r>
    </w:p>
    <w:p w14:paraId="78B990D7" w14:textId="77777777" w:rsidR="00EC02D0" w:rsidRDefault="00EC02D0" w:rsidP="00EC02D0">
      <w:pPr>
        <w:pStyle w:val="Code"/>
      </w:pPr>
      <w:r>
        <w:tab/>
      </w:r>
      <w:r>
        <w:tab/>
      </w:r>
    </w:p>
    <w:p w14:paraId="01F68936" w14:textId="77777777" w:rsidR="00EC02D0" w:rsidRDefault="00EC02D0" w:rsidP="00EC02D0">
      <w:pPr>
        <w:pStyle w:val="Code"/>
      </w:pPr>
      <w:r>
        <w:tab/>
      </w:r>
      <w:r>
        <w:tab/>
        <w:t>case DoubleLine:</w:t>
      </w:r>
    </w:p>
    <w:p w14:paraId="69FA8EE4" w14:textId="77777777" w:rsidR="00EC02D0" w:rsidRDefault="00EC02D0" w:rsidP="00EC02D0">
      <w:pPr>
        <w:pStyle w:val="Code"/>
      </w:pPr>
      <w:r>
        <w:tab/>
      </w:r>
      <w:r>
        <w:tab/>
      </w:r>
      <w:r>
        <w:tab/>
        <w:t>switch (shape)</w:t>
      </w:r>
    </w:p>
    <w:p w14:paraId="4C48BC76" w14:textId="77777777" w:rsidR="00EC02D0" w:rsidRDefault="00EC02D0" w:rsidP="00EC02D0">
      <w:pPr>
        <w:pStyle w:val="Code"/>
      </w:pPr>
      <w:r>
        <w:tab/>
      </w:r>
      <w:r>
        <w:tab/>
      </w:r>
      <w:r>
        <w:tab/>
        <w:t>{</w:t>
      </w:r>
    </w:p>
    <w:p w14:paraId="1D72E079" w14:textId="77777777" w:rsidR="00EC02D0" w:rsidRDefault="00EC02D0" w:rsidP="00EC02D0">
      <w:pPr>
        <w:pStyle w:val="Code"/>
      </w:pPr>
      <w:r>
        <w:tab/>
      </w:r>
      <w:r>
        <w:tab/>
      </w:r>
      <w:r>
        <w:tab/>
      </w:r>
      <w:r>
        <w:tab/>
        <w:t>case Horizontal:</w:t>
      </w:r>
      <w:r>
        <w:tab/>
      </w:r>
      <w:r>
        <w:tab/>
        <w:t>return 205;</w:t>
      </w:r>
    </w:p>
    <w:p w14:paraId="5B1A411F" w14:textId="77777777" w:rsidR="00EC02D0" w:rsidRDefault="00EC02D0" w:rsidP="00EC02D0">
      <w:pPr>
        <w:pStyle w:val="Code"/>
      </w:pPr>
      <w:r>
        <w:tab/>
      </w:r>
      <w:r>
        <w:tab/>
      </w:r>
      <w:r>
        <w:tab/>
      </w:r>
      <w:r>
        <w:tab/>
        <w:t>case Vertical:</w:t>
      </w:r>
      <w:r>
        <w:tab/>
      </w:r>
      <w:r>
        <w:tab/>
      </w:r>
      <w:r>
        <w:tab/>
        <w:t>return 186;</w:t>
      </w:r>
    </w:p>
    <w:p w14:paraId="194120D3" w14:textId="77777777" w:rsidR="00EC02D0" w:rsidRDefault="00EC02D0" w:rsidP="00EC02D0">
      <w:pPr>
        <w:pStyle w:val="Code"/>
      </w:pPr>
      <w:r>
        <w:tab/>
      </w:r>
      <w:r>
        <w:tab/>
      </w:r>
      <w:r>
        <w:tab/>
      </w:r>
      <w:r>
        <w:tab/>
        <w:t>case Edge_Top_Left:</w:t>
      </w:r>
      <w:r>
        <w:tab/>
      </w:r>
      <w:r>
        <w:tab/>
        <w:t>return 201;</w:t>
      </w:r>
    </w:p>
    <w:p w14:paraId="7294FAF8" w14:textId="77777777" w:rsidR="00EC02D0" w:rsidRDefault="00EC02D0" w:rsidP="00EC02D0">
      <w:pPr>
        <w:pStyle w:val="Code"/>
      </w:pPr>
      <w:r>
        <w:tab/>
      </w:r>
      <w:r>
        <w:tab/>
      </w:r>
      <w:r>
        <w:tab/>
      </w:r>
      <w:r>
        <w:tab/>
        <w:t>case Edge_Top_Right:</w:t>
      </w:r>
      <w:r>
        <w:tab/>
        <w:t>return 187;</w:t>
      </w:r>
    </w:p>
    <w:p w14:paraId="586CDE66" w14:textId="77777777" w:rsidR="00EC02D0" w:rsidRDefault="00EC02D0" w:rsidP="00EC02D0">
      <w:pPr>
        <w:pStyle w:val="Code"/>
      </w:pPr>
      <w:r>
        <w:tab/>
      </w:r>
      <w:r>
        <w:tab/>
      </w:r>
      <w:r>
        <w:tab/>
      </w:r>
      <w:r>
        <w:tab/>
        <w:t>case Edge_Bottom_Left:</w:t>
      </w:r>
      <w:r>
        <w:tab/>
        <w:t>return 200;</w:t>
      </w:r>
    </w:p>
    <w:p w14:paraId="639CD4E1" w14:textId="77777777" w:rsidR="00EC02D0" w:rsidRDefault="00EC02D0" w:rsidP="00EC02D0">
      <w:pPr>
        <w:pStyle w:val="Code"/>
      </w:pPr>
      <w:r>
        <w:tab/>
      </w:r>
      <w:r>
        <w:tab/>
      </w:r>
      <w:r>
        <w:tab/>
      </w:r>
      <w:r>
        <w:tab/>
        <w:t>case Edge_Bottom_Right:</w:t>
      </w:r>
      <w:r>
        <w:tab/>
        <w:t>return 188;</w:t>
      </w:r>
    </w:p>
    <w:p w14:paraId="129FB62D" w14:textId="77777777" w:rsidR="00EC02D0" w:rsidRDefault="00EC02D0" w:rsidP="00EC02D0">
      <w:pPr>
        <w:pStyle w:val="Code"/>
      </w:pPr>
      <w:r>
        <w:tab/>
      </w:r>
      <w:r>
        <w:tab/>
      </w:r>
      <w:r>
        <w:tab/>
      </w:r>
      <w:r>
        <w:tab/>
        <w:t>case T_Horizontal_Up:</w:t>
      </w:r>
      <w:r>
        <w:tab/>
        <w:t>return 202;</w:t>
      </w:r>
    </w:p>
    <w:p w14:paraId="141C882F" w14:textId="77777777" w:rsidR="00EC02D0" w:rsidRDefault="00EC02D0" w:rsidP="00EC02D0">
      <w:pPr>
        <w:pStyle w:val="Code"/>
      </w:pPr>
      <w:r>
        <w:tab/>
      </w:r>
      <w:r>
        <w:tab/>
      </w:r>
      <w:r>
        <w:tab/>
      </w:r>
      <w:r>
        <w:tab/>
        <w:t>case T_Horizontal_Down:</w:t>
      </w:r>
      <w:r>
        <w:tab/>
        <w:t>return 203;</w:t>
      </w:r>
    </w:p>
    <w:p w14:paraId="25A13084" w14:textId="77777777" w:rsidR="00EC02D0" w:rsidRDefault="00EC02D0" w:rsidP="00EC02D0">
      <w:pPr>
        <w:pStyle w:val="Code"/>
      </w:pPr>
      <w:r>
        <w:tab/>
      </w:r>
      <w:r>
        <w:tab/>
      </w:r>
      <w:r>
        <w:tab/>
      </w:r>
      <w:r>
        <w:tab/>
        <w:t>case T_Vertical_Left:</w:t>
      </w:r>
      <w:r>
        <w:tab/>
        <w:t>return 185;</w:t>
      </w:r>
    </w:p>
    <w:p w14:paraId="33CF0FB2" w14:textId="77777777" w:rsidR="00EC02D0" w:rsidRDefault="00EC02D0" w:rsidP="00EC02D0">
      <w:pPr>
        <w:pStyle w:val="Code"/>
      </w:pPr>
      <w:r>
        <w:tab/>
      </w:r>
      <w:r>
        <w:tab/>
      </w:r>
      <w:r>
        <w:tab/>
      </w:r>
      <w:r>
        <w:tab/>
        <w:t>case T_Vertical_Right:</w:t>
      </w:r>
      <w:r>
        <w:tab/>
        <w:t>return 204;</w:t>
      </w:r>
    </w:p>
    <w:p w14:paraId="2999EE0A" w14:textId="77777777" w:rsidR="00EC02D0" w:rsidRDefault="00EC02D0" w:rsidP="00EC02D0">
      <w:pPr>
        <w:pStyle w:val="Code"/>
      </w:pPr>
      <w:r>
        <w:tab/>
      </w:r>
      <w:r>
        <w:tab/>
      </w:r>
      <w:r>
        <w:tab/>
      </w:r>
      <w:r>
        <w:tab/>
        <w:t>case Cross:</w:t>
      </w:r>
      <w:r>
        <w:tab/>
      </w:r>
      <w:r>
        <w:tab/>
      </w:r>
      <w:r>
        <w:tab/>
      </w:r>
      <w:r>
        <w:tab/>
        <w:t>return 206;</w:t>
      </w:r>
    </w:p>
    <w:p w14:paraId="114DCF53" w14:textId="77777777" w:rsidR="00EC02D0" w:rsidRDefault="00EC02D0" w:rsidP="00EC02D0">
      <w:pPr>
        <w:pStyle w:val="Code"/>
      </w:pPr>
      <w:r>
        <w:tab/>
      </w:r>
      <w:r>
        <w:tab/>
      </w:r>
      <w:r>
        <w:tab/>
      </w:r>
      <w:r>
        <w:tab/>
        <w:t>default:</w:t>
      </w:r>
      <w:r>
        <w:tab/>
      </w:r>
      <w:r>
        <w:tab/>
      </w:r>
      <w:r>
        <w:tab/>
      </w:r>
      <w:r>
        <w:tab/>
        <w:t>return LINE_ERROR;</w:t>
      </w:r>
    </w:p>
    <w:p w14:paraId="711766E3" w14:textId="77777777" w:rsidR="00EC02D0" w:rsidRDefault="00EC02D0" w:rsidP="00EC02D0">
      <w:pPr>
        <w:pStyle w:val="Code"/>
      </w:pPr>
      <w:r>
        <w:tab/>
      </w:r>
      <w:r>
        <w:tab/>
      </w:r>
      <w:r>
        <w:tab/>
        <w:t>}</w:t>
      </w:r>
    </w:p>
    <w:p w14:paraId="29D2F419" w14:textId="77777777" w:rsidR="00EC02D0" w:rsidRDefault="00EC02D0" w:rsidP="00EC02D0">
      <w:pPr>
        <w:pStyle w:val="Code"/>
      </w:pPr>
      <w:r>
        <w:tab/>
      </w:r>
      <w:r>
        <w:tab/>
      </w:r>
    </w:p>
    <w:p w14:paraId="1CEB30A3" w14:textId="77777777" w:rsidR="00EC02D0" w:rsidRDefault="00EC02D0" w:rsidP="00EC02D0">
      <w:pPr>
        <w:pStyle w:val="Code"/>
      </w:pPr>
      <w:r>
        <w:tab/>
      </w:r>
      <w:r>
        <w:tab/>
        <w:t>case Block:</w:t>
      </w:r>
      <w:r>
        <w:tab/>
        <w:t>return BLOCK_NORMAL;</w:t>
      </w:r>
    </w:p>
    <w:p w14:paraId="05B5909F" w14:textId="77777777" w:rsidR="00EC02D0" w:rsidRDefault="00EC02D0" w:rsidP="00EC02D0">
      <w:pPr>
        <w:pStyle w:val="Code"/>
      </w:pPr>
      <w:r>
        <w:tab/>
      </w:r>
      <w:r>
        <w:tab/>
        <w:t>case None:</w:t>
      </w:r>
      <w:r>
        <w:tab/>
        <w:t>return ' ';</w:t>
      </w:r>
    </w:p>
    <w:p w14:paraId="2179C81B" w14:textId="77777777" w:rsidR="00EC02D0" w:rsidRDefault="00EC02D0" w:rsidP="00EC02D0">
      <w:pPr>
        <w:pStyle w:val="Code"/>
      </w:pPr>
      <w:r>
        <w:tab/>
      </w:r>
      <w:r>
        <w:tab/>
        <w:t>default:</w:t>
      </w:r>
      <w:r>
        <w:tab/>
        <w:t>return LINE_ERROR;</w:t>
      </w:r>
    </w:p>
    <w:p w14:paraId="57FE6AF4" w14:textId="77777777" w:rsidR="00EC02D0" w:rsidRDefault="00EC02D0" w:rsidP="00EC02D0">
      <w:pPr>
        <w:pStyle w:val="Code"/>
      </w:pPr>
      <w:r>
        <w:tab/>
        <w:t>}</w:t>
      </w:r>
    </w:p>
    <w:p w14:paraId="565A06DA" w14:textId="77777777" w:rsidR="00EC02D0" w:rsidRDefault="00EC02D0" w:rsidP="00EC02D0">
      <w:pPr>
        <w:pStyle w:val="Code"/>
      </w:pPr>
      <w:r>
        <w:t>}</w:t>
      </w:r>
    </w:p>
    <w:p w14:paraId="56C5CED5" w14:textId="77777777" w:rsidR="00EC02D0" w:rsidRDefault="00EC02D0" w:rsidP="00EC02D0">
      <w:pPr>
        <w:pStyle w:val="Code"/>
      </w:pPr>
    </w:p>
    <w:p w14:paraId="7D9CA1F5" w14:textId="77777777" w:rsidR="00EC02D0" w:rsidRDefault="00EC02D0" w:rsidP="00EC02D0">
      <w:pPr>
        <w:pStyle w:val="Code"/>
      </w:pPr>
      <w:r>
        <w:t>// These two variables shouldn't be visible from another files</w:t>
      </w:r>
    </w:p>
    <w:p w14:paraId="7CFE395F" w14:textId="77777777" w:rsidR="00EC02D0" w:rsidRDefault="00EC02D0" w:rsidP="00EC02D0">
      <w:pPr>
        <w:pStyle w:val="Code"/>
      </w:pPr>
      <w:r>
        <w:t>// But in Dev-C++ 'static' it most likely doesn't work as it is supposed to</w:t>
      </w:r>
    </w:p>
    <w:p w14:paraId="3FEBFE01" w14:textId="77777777" w:rsidR="00EC02D0" w:rsidRDefault="00EC02D0" w:rsidP="00EC02D0">
      <w:pPr>
        <w:pStyle w:val="Code"/>
      </w:pPr>
      <w:r>
        <w:t>// Maybe because of this files are compiled by C++ compiler instead of C conpiler</w:t>
      </w:r>
    </w:p>
    <w:p w14:paraId="5B7C3604" w14:textId="77777777" w:rsidR="00EC02D0" w:rsidRDefault="00EC02D0" w:rsidP="00EC02D0">
      <w:pPr>
        <w:pStyle w:val="Code"/>
      </w:pPr>
      <w:r>
        <w:t>static COLOR foregroundColor = White;</w:t>
      </w:r>
    </w:p>
    <w:p w14:paraId="4731267F" w14:textId="77777777" w:rsidR="00EC02D0" w:rsidRDefault="00EC02D0" w:rsidP="00EC02D0">
      <w:pPr>
        <w:pStyle w:val="Code"/>
      </w:pPr>
      <w:r>
        <w:t>static COLOR backgroundColor = Black;</w:t>
      </w:r>
    </w:p>
    <w:p w14:paraId="439EB752" w14:textId="77777777" w:rsidR="00EC02D0" w:rsidRDefault="00EC02D0" w:rsidP="00EC02D0">
      <w:pPr>
        <w:pStyle w:val="Code"/>
      </w:pPr>
    </w:p>
    <w:p w14:paraId="3AEB8ED2" w14:textId="77777777" w:rsidR="00EC02D0" w:rsidRDefault="00EC02D0" w:rsidP="00EC02D0">
      <w:pPr>
        <w:pStyle w:val="Code"/>
      </w:pPr>
      <w:r>
        <w:t>COLOR getforeground()</w:t>
      </w:r>
    </w:p>
    <w:p w14:paraId="79D2D372" w14:textId="77777777" w:rsidR="00EC02D0" w:rsidRDefault="00EC02D0" w:rsidP="00EC02D0">
      <w:pPr>
        <w:pStyle w:val="Code"/>
      </w:pPr>
      <w:r>
        <w:t>{</w:t>
      </w:r>
    </w:p>
    <w:p w14:paraId="2806AF5B" w14:textId="77777777" w:rsidR="00EC02D0" w:rsidRDefault="00EC02D0" w:rsidP="00EC02D0">
      <w:pPr>
        <w:pStyle w:val="Code"/>
      </w:pPr>
      <w:r>
        <w:tab/>
        <w:t>return foregroundColor;</w:t>
      </w:r>
    </w:p>
    <w:p w14:paraId="2382021D" w14:textId="77777777" w:rsidR="00EC02D0" w:rsidRDefault="00EC02D0" w:rsidP="00EC02D0">
      <w:pPr>
        <w:pStyle w:val="Code"/>
      </w:pPr>
      <w:r>
        <w:t>}</w:t>
      </w:r>
    </w:p>
    <w:p w14:paraId="4D97D406" w14:textId="77777777" w:rsidR="00EC02D0" w:rsidRDefault="00EC02D0" w:rsidP="00EC02D0">
      <w:pPr>
        <w:pStyle w:val="Code"/>
      </w:pPr>
    </w:p>
    <w:p w14:paraId="54ADBA94" w14:textId="77777777" w:rsidR="00EC02D0" w:rsidRDefault="00EC02D0" w:rsidP="00EC02D0">
      <w:pPr>
        <w:pStyle w:val="Code"/>
      </w:pPr>
      <w:r>
        <w:t>COLOR getbackground()</w:t>
      </w:r>
    </w:p>
    <w:p w14:paraId="27DB95C9" w14:textId="77777777" w:rsidR="00EC02D0" w:rsidRDefault="00EC02D0" w:rsidP="00EC02D0">
      <w:pPr>
        <w:pStyle w:val="Code"/>
      </w:pPr>
      <w:r>
        <w:t>{</w:t>
      </w:r>
    </w:p>
    <w:p w14:paraId="2E0E0794" w14:textId="77777777" w:rsidR="00EC02D0" w:rsidRDefault="00EC02D0" w:rsidP="00EC02D0">
      <w:pPr>
        <w:pStyle w:val="Code"/>
      </w:pPr>
      <w:r>
        <w:tab/>
        <w:t>return backgroundColor;</w:t>
      </w:r>
    </w:p>
    <w:p w14:paraId="6B457E26" w14:textId="77777777" w:rsidR="00EC02D0" w:rsidRDefault="00EC02D0" w:rsidP="00EC02D0">
      <w:pPr>
        <w:pStyle w:val="Code"/>
      </w:pPr>
      <w:r>
        <w:t>}</w:t>
      </w:r>
    </w:p>
    <w:p w14:paraId="64055949" w14:textId="77777777" w:rsidR="00EC02D0" w:rsidRDefault="00EC02D0" w:rsidP="00EC02D0">
      <w:pPr>
        <w:pStyle w:val="Code"/>
      </w:pPr>
    </w:p>
    <w:p w14:paraId="3C3F2B7F" w14:textId="77777777" w:rsidR="00EC02D0" w:rsidRDefault="00EC02D0" w:rsidP="00EC02D0">
      <w:pPr>
        <w:pStyle w:val="Code"/>
      </w:pPr>
      <w:r>
        <w:t>void fillforeground(COLOR foreground, COORD startPosition, int count)</w:t>
      </w:r>
    </w:p>
    <w:p w14:paraId="5E748924" w14:textId="77777777" w:rsidR="00EC02D0" w:rsidRDefault="00EC02D0" w:rsidP="00EC02D0">
      <w:pPr>
        <w:pStyle w:val="Code"/>
      </w:pPr>
      <w:r>
        <w:t>{</w:t>
      </w:r>
    </w:p>
    <w:p w14:paraId="37BE1A65" w14:textId="77777777" w:rsidR="00EC02D0" w:rsidRDefault="00EC02D0" w:rsidP="00EC02D0">
      <w:pPr>
        <w:pStyle w:val="Code"/>
      </w:pPr>
      <w:r>
        <w:t xml:space="preserve">    foregroundColor = foreground;</w:t>
      </w:r>
    </w:p>
    <w:p w14:paraId="13077940" w14:textId="77777777" w:rsidR="00EC02D0" w:rsidRDefault="00EC02D0" w:rsidP="00EC02D0">
      <w:pPr>
        <w:pStyle w:val="Code"/>
      </w:pPr>
      <w:r>
        <w:t xml:space="preserve">    </w:t>
      </w:r>
    </w:p>
    <w:p w14:paraId="20C33696" w14:textId="77777777" w:rsidR="00EC02D0" w:rsidRDefault="00EC02D0" w:rsidP="00EC02D0">
      <w:pPr>
        <w:pStyle w:val="Code"/>
      </w:pPr>
      <w:r>
        <w:tab/>
        <w:t>DWORD written;</w:t>
      </w:r>
    </w:p>
    <w:p w14:paraId="7C11E404" w14:textId="77777777" w:rsidR="00EC02D0" w:rsidRDefault="00EC02D0" w:rsidP="00EC02D0">
      <w:pPr>
        <w:pStyle w:val="Code"/>
      </w:pPr>
      <w:r>
        <w:tab/>
        <w:t>FillConsoleOutputAttribute(GetStdHandle(STD_OUTPUT_HANDLE), foregroundColor + (backgroundColor &lt;&lt; 4), count, startPosition, &amp;written);</w:t>
      </w:r>
    </w:p>
    <w:p w14:paraId="55657140" w14:textId="77777777" w:rsidR="00EC02D0" w:rsidRDefault="00EC02D0" w:rsidP="00EC02D0">
      <w:pPr>
        <w:pStyle w:val="Code"/>
      </w:pPr>
      <w:r>
        <w:t>}</w:t>
      </w:r>
    </w:p>
    <w:p w14:paraId="2FB69192" w14:textId="77777777" w:rsidR="00EC02D0" w:rsidRDefault="00EC02D0" w:rsidP="00EC02D0">
      <w:pPr>
        <w:pStyle w:val="Code"/>
      </w:pPr>
    </w:p>
    <w:p w14:paraId="09FB6868" w14:textId="77777777" w:rsidR="00EC02D0" w:rsidRDefault="00EC02D0" w:rsidP="00EC02D0">
      <w:pPr>
        <w:pStyle w:val="Code"/>
      </w:pPr>
      <w:r>
        <w:t>void fillforeground(COLOR foreground, int startPositionX, int startPositionY, int count)</w:t>
      </w:r>
    </w:p>
    <w:p w14:paraId="0CE11382" w14:textId="77777777" w:rsidR="00EC02D0" w:rsidRDefault="00EC02D0" w:rsidP="00EC02D0">
      <w:pPr>
        <w:pStyle w:val="Code"/>
      </w:pPr>
      <w:r>
        <w:t>{</w:t>
      </w:r>
    </w:p>
    <w:p w14:paraId="31B61EC5" w14:textId="77777777" w:rsidR="00EC02D0" w:rsidRDefault="00EC02D0" w:rsidP="00EC02D0">
      <w:pPr>
        <w:pStyle w:val="Code"/>
      </w:pPr>
      <w:r>
        <w:t xml:space="preserve">    COORD startPosition = { startPositionX, startPositionY };</w:t>
      </w:r>
    </w:p>
    <w:p w14:paraId="32C73C6A" w14:textId="77777777" w:rsidR="00EC02D0" w:rsidRDefault="00EC02D0" w:rsidP="00EC02D0">
      <w:pPr>
        <w:pStyle w:val="Code"/>
      </w:pPr>
      <w:r>
        <w:t xml:space="preserve">    fillforeground(foreground, startPosition, count);</w:t>
      </w:r>
    </w:p>
    <w:p w14:paraId="206587F9" w14:textId="77777777" w:rsidR="00EC02D0" w:rsidRDefault="00EC02D0" w:rsidP="00EC02D0">
      <w:pPr>
        <w:pStyle w:val="Code"/>
      </w:pPr>
      <w:r>
        <w:t>}</w:t>
      </w:r>
    </w:p>
    <w:p w14:paraId="721E30A6" w14:textId="77777777" w:rsidR="00EC02D0" w:rsidRDefault="00EC02D0" w:rsidP="00EC02D0">
      <w:pPr>
        <w:pStyle w:val="Code"/>
      </w:pPr>
    </w:p>
    <w:p w14:paraId="0B3D3E4E" w14:textId="77777777" w:rsidR="00EC02D0" w:rsidRDefault="00EC02D0" w:rsidP="00EC02D0">
      <w:pPr>
        <w:pStyle w:val="Code"/>
      </w:pPr>
      <w:r>
        <w:t>void fillbackground(COLOR background, COORD startPosition, int count)</w:t>
      </w:r>
    </w:p>
    <w:p w14:paraId="478BDC53" w14:textId="77777777" w:rsidR="00EC02D0" w:rsidRDefault="00EC02D0" w:rsidP="00EC02D0">
      <w:pPr>
        <w:pStyle w:val="Code"/>
      </w:pPr>
      <w:r>
        <w:t>{</w:t>
      </w:r>
    </w:p>
    <w:p w14:paraId="5B903983" w14:textId="77777777" w:rsidR="00EC02D0" w:rsidRDefault="00EC02D0" w:rsidP="00EC02D0">
      <w:pPr>
        <w:pStyle w:val="Code"/>
      </w:pPr>
      <w:r>
        <w:t xml:space="preserve">    backgroundColor = background;</w:t>
      </w:r>
    </w:p>
    <w:p w14:paraId="46FB3CDE" w14:textId="77777777" w:rsidR="00EC02D0" w:rsidRDefault="00EC02D0" w:rsidP="00EC02D0">
      <w:pPr>
        <w:pStyle w:val="Code"/>
      </w:pPr>
      <w:r>
        <w:t xml:space="preserve">    </w:t>
      </w:r>
    </w:p>
    <w:p w14:paraId="2F5AE82B" w14:textId="77777777" w:rsidR="00EC02D0" w:rsidRDefault="00EC02D0" w:rsidP="00EC02D0">
      <w:pPr>
        <w:pStyle w:val="Code"/>
      </w:pPr>
      <w:r>
        <w:tab/>
        <w:t>DWORD written;</w:t>
      </w:r>
    </w:p>
    <w:p w14:paraId="4D897317" w14:textId="77777777" w:rsidR="00EC02D0" w:rsidRDefault="00EC02D0" w:rsidP="00EC02D0">
      <w:pPr>
        <w:pStyle w:val="Code"/>
      </w:pPr>
      <w:r>
        <w:tab/>
        <w:t>FillConsoleOutputAttribute(GetStdHandle(STD_OUTPUT_HANDLE), foregroundColor + (backgroundColor &lt;&lt; 4), count, startPosition, &amp;written);</w:t>
      </w:r>
    </w:p>
    <w:p w14:paraId="2D111F69" w14:textId="77777777" w:rsidR="00EC02D0" w:rsidRDefault="00EC02D0" w:rsidP="00EC02D0">
      <w:pPr>
        <w:pStyle w:val="Code"/>
      </w:pPr>
      <w:r>
        <w:t>}</w:t>
      </w:r>
    </w:p>
    <w:p w14:paraId="04EEC1C2" w14:textId="77777777" w:rsidR="00EC02D0" w:rsidRDefault="00EC02D0" w:rsidP="00EC02D0">
      <w:pPr>
        <w:pStyle w:val="Code"/>
      </w:pPr>
    </w:p>
    <w:p w14:paraId="568BF54F" w14:textId="77777777" w:rsidR="00EC02D0" w:rsidRDefault="00EC02D0" w:rsidP="00EC02D0">
      <w:pPr>
        <w:pStyle w:val="Code"/>
      </w:pPr>
      <w:r>
        <w:t>void fillbackground(COLOR background, int startPositionX, int startPositionY, int count)</w:t>
      </w:r>
    </w:p>
    <w:p w14:paraId="524EBCA0" w14:textId="77777777" w:rsidR="00EC02D0" w:rsidRDefault="00EC02D0" w:rsidP="00EC02D0">
      <w:pPr>
        <w:pStyle w:val="Code"/>
      </w:pPr>
      <w:r>
        <w:t>{</w:t>
      </w:r>
    </w:p>
    <w:p w14:paraId="31A739AA" w14:textId="77777777" w:rsidR="00EC02D0" w:rsidRDefault="00EC02D0" w:rsidP="00EC02D0">
      <w:pPr>
        <w:pStyle w:val="Code"/>
      </w:pPr>
      <w:r>
        <w:t xml:space="preserve">    COORD startPosition = { startPositionX, startPositionY };</w:t>
      </w:r>
    </w:p>
    <w:p w14:paraId="775C0C0A" w14:textId="77777777" w:rsidR="00EC02D0" w:rsidRDefault="00EC02D0" w:rsidP="00EC02D0">
      <w:pPr>
        <w:pStyle w:val="Code"/>
      </w:pPr>
      <w:r>
        <w:t xml:space="preserve">    fillbackground(background, startPosition, count);</w:t>
      </w:r>
    </w:p>
    <w:p w14:paraId="2146E14F" w14:textId="77777777" w:rsidR="00EC02D0" w:rsidRDefault="00EC02D0" w:rsidP="00EC02D0">
      <w:pPr>
        <w:pStyle w:val="Code"/>
      </w:pPr>
      <w:r>
        <w:t>}</w:t>
      </w:r>
    </w:p>
    <w:p w14:paraId="373E48F9" w14:textId="77777777" w:rsidR="00EC02D0" w:rsidRDefault="00EC02D0" w:rsidP="00EC02D0">
      <w:pPr>
        <w:pStyle w:val="Code"/>
      </w:pPr>
    </w:p>
    <w:p w14:paraId="6B8257EA" w14:textId="77777777" w:rsidR="00EC02D0" w:rsidRDefault="00EC02D0" w:rsidP="00EC02D0">
      <w:pPr>
        <w:pStyle w:val="Code"/>
      </w:pPr>
      <w:r>
        <w:t>void setforeground(COLOR foreground)</w:t>
      </w:r>
    </w:p>
    <w:p w14:paraId="02739596" w14:textId="77777777" w:rsidR="00EC02D0" w:rsidRDefault="00EC02D0" w:rsidP="00EC02D0">
      <w:pPr>
        <w:pStyle w:val="Code"/>
      </w:pPr>
      <w:r>
        <w:t>{</w:t>
      </w:r>
    </w:p>
    <w:p w14:paraId="273E4C6C" w14:textId="77777777" w:rsidR="00EC02D0" w:rsidRDefault="00EC02D0" w:rsidP="00EC02D0">
      <w:pPr>
        <w:pStyle w:val="Code"/>
      </w:pPr>
      <w:r>
        <w:t xml:space="preserve">    foregroundColor = foreground;</w:t>
      </w:r>
    </w:p>
    <w:p w14:paraId="1C06962B" w14:textId="77777777" w:rsidR="00EC02D0" w:rsidRDefault="00EC02D0" w:rsidP="00EC02D0">
      <w:pPr>
        <w:pStyle w:val="Code"/>
      </w:pPr>
      <w:r>
        <w:t xml:space="preserve">    SetConsoleTextAttribute(GetStdHandle(STD_OUTPUT_HANDLE), foregroundColor + (backgroundColor &lt;&lt; 4));</w:t>
      </w:r>
    </w:p>
    <w:p w14:paraId="43BBAC50" w14:textId="77777777" w:rsidR="00EC02D0" w:rsidRDefault="00EC02D0" w:rsidP="00EC02D0">
      <w:pPr>
        <w:pStyle w:val="Code"/>
      </w:pPr>
      <w:r>
        <w:t>}</w:t>
      </w:r>
    </w:p>
    <w:p w14:paraId="11CE57DA" w14:textId="77777777" w:rsidR="00EC02D0" w:rsidRDefault="00EC02D0" w:rsidP="00EC02D0">
      <w:pPr>
        <w:pStyle w:val="Code"/>
      </w:pPr>
    </w:p>
    <w:p w14:paraId="340CF10E" w14:textId="77777777" w:rsidR="00EC02D0" w:rsidRDefault="00EC02D0" w:rsidP="00EC02D0">
      <w:pPr>
        <w:pStyle w:val="Code"/>
      </w:pPr>
      <w:r>
        <w:t>void setbackground(COLOR background)</w:t>
      </w:r>
    </w:p>
    <w:p w14:paraId="6F887C07" w14:textId="77777777" w:rsidR="00EC02D0" w:rsidRDefault="00EC02D0" w:rsidP="00EC02D0">
      <w:pPr>
        <w:pStyle w:val="Code"/>
      </w:pPr>
      <w:r>
        <w:t>{</w:t>
      </w:r>
    </w:p>
    <w:p w14:paraId="620AFF7E" w14:textId="77777777" w:rsidR="00EC02D0" w:rsidRDefault="00EC02D0" w:rsidP="00EC02D0">
      <w:pPr>
        <w:pStyle w:val="Code"/>
      </w:pPr>
      <w:r>
        <w:t xml:space="preserve">    backgroundColor = background;</w:t>
      </w:r>
    </w:p>
    <w:p w14:paraId="5AF874CA" w14:textId="77777777" w:rsidR="00EC02D0" w:rsidRDefault="00EC02D0" w:rsidP="00EC02D0">
      <w:pPr>
        <w:pStyle w:val="Code"/>
      </w:pPr>
      <w:r>
        <w:t xml:space="preserve">    SetConsoleTextAttribute(GetStdHandle(STD_OUTPUT_HANDLE), foregroundColor + (backgroundColor &lt;&lt; 4));</w:t>
      </w:r>
    </w:p>
    <w:p w14:paraId="08A5586E" w14:textId="77777777" w:rsidR="00EC02D0" w:rsidRDefault="00EC02D0" w:rsidP="00EC02D0">
      <w:pPr>
        <w:pStyle w:val="Code"/>
      </w:pPr>
      <w:r>
        <w:t>}</w:t>
      </w:r>
    </w:p>
    <w:p w14:paraId="4A3E2EC8" w14:textId="77777777" w:rsidR="00EC02D0" w:rsidRDefault="00EC02D0" w:rsidP="00EC02D0">
      <w:pPr>
        <w:pStyle w:val="Code"/>
      </w:pPr>
    </w:p>
    <w:p w14:paraId="4E9578AF" w14:textId="77777777" w:rsidR="00EC02D0" w:rsidRDefault="00EC02D0" w:rsidP="00EC02D0">
      <w:pPr>
        <w:pStyle w:val="Code"/>
      </w:pPr>
      <w:r>
        <w:t>void draw(const VISUAL &amp;v)</w:t>
      </w:r>
    </w:p>
    <w:p w14:paraId="5743BD18" w14:textId="77777777" w:rsidR="00EC02D0" w:rsidRDefault="00EC02D0" w:rsidP="00EC02D0">
      <w:pPr>
        <w:pStyle w:val="Code"/>
      </w:pPr>
      <w:r>
        <w:t>{</w:t>
      </w:r>
    </w:p>
    <w:p w14:paraId="5CBA34A8" w14:textId="77777777" w:rsidR="00EC02D0" w:rsidRDefault="00EC02D0" w:rsidP="00EC02D0">
      <w:pPr>
        <w:pStyle w:val="Code"/>
      </w:pPr>
      <w:r>
        <w:tab/>
        <w:t>COLOR foregroundBackup = getforeground();</w:t>
      </w:r>
    </w:p>
    <w:p w14:paraId="6E83034B" w14:textId="77777777" w:rsidR="00EC02D0" w:rsidRDefault="00EC02D0" w:rsidP="00EC02D0">
      <w:pPr>
        <w:pStyle w:val="Code"/>
      </w:pPr>
      <w:r>
        <w:tab/>
      </w:r>
    </w:p>
    <w:p w14:paraId="33225486" w14:textId="77777777" w:rsidR="00EC02D0" w:rsidRDefault="00EC02D0" w:rsidP="00EC02D0">
      <w:pPr>
        <w:pStyle w:val="Code"/>
      </w:pPr>
      <w:r>
        <w:tab/>
        <w:t>setforeground(v.Color);</w:t>
      </w:r>
    </w:p>
    <w:p w14:paraId="47117152" w14:textId="77777777" w:rsidR="00EC02D0" w:rsidRDefault="00EC02D0" w:rsidP="00EC02D0">
      <w:pPr>
        <w:pStyle w:val="Code"/>
      </w:pPr>
      <w:r>
        <w:tab/>
        <w:t>putchar(v.Char);</w:t>
      </w:r>
    </w:p>
    <w:p w14:paraId="03352C10" w14:textId="77777777" w:rsidR="00EC02D0" w:rsidRDefault="00EC02D0" w:rsidP="00EC02D0">
      <w:pPr>
        <w:pStyle w:val="Code"/>
      </w:pPr>
      <w:r>
        <w:tab/>
      </w:r>
    </w:p>
    <w:p w14:paraId="29E80A0D" w14:textId="77777777" w:rsidR="00EC02D0" w:rsidRDefault="00EC02D0" w:rsidP="00EC02D0">
      <w:pPr>
        <w:pStyle w:val="Code"/>
      </w:pPr>
      <w:r>
        <w:tab/>
        <w:t>setforeground(foregroundBackup);</w:t>
      </w:r>
    </w:p>
    <w:p w14:paraId="45D65CF5" w14:textId="77777777" w:rsidR="00EC02D0" w:rsidRDefault="00EC02D0" w:rsidP="00EC02D0">
      <w:pPr>
        <w:pStyle w:val="Code"/>
      </w:pPr>
      <w:r>
        <w:t>}</w:t>
      </w:r>
    </w:p>
    <w:p w14:paraId="4BB8F161" w14:textId="77777777" w:rsidR="00EC02D0" w:rsidRDefault="00EC02D0" w:rsidP="00EC02D0">
      <w:pPr>
        <w:pStyle w:val="Code"/>
      </w:pPr>
    </w:p>
    <w:p w14:paraId="1110EFEE" w14:textId="77777777" w:rsidR="00EC02D0" w:rsidRDefault="00EC02D0" w:rsidP="00EC02D0">
      <w:pPr>
        <w:pStyle w:val="Code"/>
      </w:pPr>
      <w:r>
        <w:t>SMALL_RECT measure(int left, int right, int width, int top, int bottom, int height, COORD margin, HORIZONTALALIGNMENT horizontalAlignment, VERTICALALIGNMENT verticalAlignment)</w:t>
      </w:r>
    </w:p>
    <w:p w14:paraId="51D14132" w14:textId="77777777" w:rsidR="00EC02D0" w:rsidRDefault="00EC02D0" w:rsidP="00EC02D0">
      <w:pPr>
        <w:pStyle w:val="Code"/>
      </w:pPr>
      <w:r>
        <w:t>{</w:t>
      </w:r>
    </w:p>
    <w:p w14:paraId="63BEFCCB" w14:textId="77777777" w:rsidR="00EC02D0" w:rsidRDefault="00EC02D0" w:rsidP="00EC02D0">
      <w:pPr>
        <w:pStyle w:val="Code"/>
      </w:pPr>
      <w:r>
        <w:tab/>
        <w:t>SMALL_RECT output;</w:t>
      </w:r>
    </w:p>
    <w:p w14:paraId="30F4EB96" w14:textId="77777777" w:rsidR="00EC02D0" w:rsidRDefault="00EC02D0" w:rsidP="00EC02D0">
      <w:pPr>
        <w:pStyle w:val="Code"/>
      </w:pPr>
      <w:r>
        <w:tab/>
        <w:t>COORD consoleSize = getconsolesize();</w:t>
      </w:r>
    </w:p>
    <w:p w14:paraId="3EFEAC4A" w14:textId="77777777" w:rsidR="00EC02D0" w:rsidRDefault="00EC02D0" w:rsidP="00EC02D0">
      <w:pPr>
        <w:pStyle w:val="Code"/>
      </w:pPr>
      <w:r>
        <w:tab/>
      </w:r>
    </w:p>
    <w:p w14:paraId="4B2461B5" w14:textId="77777777" w:rsidR="00EC02D0" w:rsidRDefault="00EC02D0" w:rsidP="00EC02D0">
      <w:pPr>
        <w:pStyle w:val="Code"/>
      </w:pPr>
      <w:r>
        <w:tab/>
        <w:t>switch (horizontalAlignment)</w:t>
      </w:r>
    </w:p>
    <w:p w14:paraId="4DC539E4" w14:textId="77777777" w:rsidR="00EC02D0" w:rsidRDefault="00EC02D0" w:rsidP="00EC02D0">
      <w:pPr>
        <w:pStyle w:val="Code"/>
      </w:pPr>
      <w:r>
        <w:tab/>
        <w:t>{</w:t>
      </w:r>
    </w:p>
    <w:p w14:paraId="224AB134" w14:textId="77777777" w:rsidR="00EC02D0" w:rsidRDefault="00EC02D0" w:rsidP="00EC02D0">
      <w:pPr>
        <w:pStyle w:val="Code"/>
      </w:pPr>
      <w:r>
        <w:tab/>
      </w:r>
      <w:r>
        <w:tab/>
        <w:t>case HLeft:</w:t>
      </w:r>
      <w:r>
        <w:tab/>
      </w:r>
      <w:r>
        <w:tab/>
        <w:t>output.Left = left + margin.X;</w:t>
      </w:r>
      <w:r>
        <w:tab/>
      </w:r>
      <w:r>
        <w:tab/>
      </w:r>
      <w:r>
        <w:tab/>
      </w:r>
      <w:r>
        <w:tab/>
      </w:r>
      <w:r>
        <w:tab/>
      </w:r>
      <w:r>
        <w:tab/>
      </w:r>
      <w:r>
        <w:tab/>
      </w:r>
      <w:r>
        <w:tab/>
      </w:r>
      <w:r>
        <w:tab/>
        <w:t>break;</w:t>
      </w:r>
    </w:p>
    <w:p w14:paraId="267CD569" w14:textId="77777777" w:rsidR="00EC02D0" w:rsidRDefault="00EC02D0" w:rsidP="00EC02D0">
      <w:pPr>
        <w:pStyle w:val="Code"/>
      </w:pPr>
      <w:r>
        <w:tab/>
      </w:r>
      <w:r>
        <w:tab/>
        <w:t>case HCenter:</w:t>
      </w:r>
      <w:r>
        <w:tab/>
        <w:t>output.Left = ((right - left - width) / 2) + left + margin.X;</w:t>
      </w:r>
      <w:r>
        <w:tab/>
        <w:t>break;</w:t>
      </w:r>
    </w:p>
    <w:p w14:paraId="1E13D57E" w14:textId="77777777" w:rsidR="00EC02D0" w:rsidRDefault="00EC02D0" w:rsidP="00EC02D0">
      <w:pPr>
        <w:pStyle w:val="Code"/>
      </w:pPr>
      <w:r>
        <w:tab/>
      </w:r>
      <w:r>
        <w:tab/>
        <w:t>case HRight:</w:t>
      </w:r>
      <w:r>
        <w:tab/>
        <w:t>output.Left = right - width + margin.X;</w:t>
      </w:r>
      <w:r>
        <w:tab/>
      </w:r>
      <w:r>
        <w:tab/>
      </w:r>
      <w:r>
        <w:tab/>
      </w:r>
      <w:r>
        <w:tab/>
      </w:r>
      <w:r>
        <w:tab/>
      </w:r>
      <w:r>
        <w:tab/>
      </w:r>
      <w:r>
        <w:tab/>
        <w:t>break;</w:t>
      </w:r>
    </w:p>
    <w:p w14:paraId="79F20D06" w14:textId="77777777" w:rsidR="00EC02D0" w:rsidRDefault="00EC02D0" w:rsidP="00EC02D0">
      <w:pPr>
        <w:pStyle w:val="Code"/>
      </w:pPr>
      <w:r>
        <w:tab/>
      </w:r>
      <w:r>
        <w:tab/>
        <w:t xml:space="preserve">default: </w:t>
      </w:r>
      <w:r>
        <w:tab/>
      </w:r>
      <w:r>
        <w:tab/>
        <w:t>return RECT_ERROR;</w:t>
      </w:r>
    </w:p>
    <w:p w14:paraId="55EA9F9B" w14:textId="77777777" w:rsidR="00EC02D0" w:rsidRDefault="00EC02D0" w:rsidP="00EC02D0">
      <w:pPr>
        <w:pStyle w:val="Code"/>
      </w:pPr>
      <w:r>
        <w:tab/>
        <w:t>}</w:t>
      </w:r>
    </w:p>
    <w:p w14:paraId="24F9E40A" w14:textId="77777777" w:rsidR="00EC02D0" w:rsidRDefault="00EC02D0" w:rsidP="00EC02D0">
      <w:pPr>
        <w:pStyle w:val="Code"/>
      </w:pPr>
      <w:r>
        <w:tab/>
      </w:r>
    </w:p>
    <w:p w14:paraId="21AE083C" w14:textId="77777777" w:rsidR="00EC02D0" w:rsidRDefault="00EC02D0" w:rsidP="00EC02D0">
      <w:pPr>
        <w:pStyle w:val="Code"/>
      </w:pPr>
      <w:r>
        <w:tab/>
        <w:t>switch (verticalAlignment)</w:t>
      </w:r>
    </w:p>
    <w:p w14:paraId="2C7EACE8" w14:textId="77777777" w:rsidR="00EC02D0" w:rsidRDefault="00EC02D0" w:rsidP="00EC02D0">
      <w:pPr>
        <w:pStyle w:val="Code"/>
      </w:pPr>
      <w:r>
        <w:tab/>
        <w:t>{</w:t>
      </w:r>
    </w:p>
    <w:p w14:paraId="12BC0239" w14:textId="77777777" w:rsidR="00EC02D0" w:rsidRDefault="00EC02D0" w:rsidP="00EC02D0">
      <w:pPr>
        <w:pStyle w:val="Code"/>
      </w:pPr>
      <w:r>
        <w:tab/>
      </w:r>
      <w:r>
        <w:tab/>
        <w:t>case VTop:</w:t>
      </w:r>
      <w:r>
        <w:tab/>
      </w:r>
      <w:r>
        <w:tab/>
        <w:t>output.Top = top + margin.Y;</w:t>
      </w:r>
      <w:r>
        <w:tab/>
      </w:r>
      <w:r>
        <w:tab/>
      </w:r>
      <w:r>
        <w:tab/>
      </w:r>
      <w:r>
        <w:tab/>
      </w:r>
      <w:r>
        <w:tab/>
      </w:r>
      <w:r>
        <w:tab/>
      </w:r>
      <w:r>
        <w:tab/>
      </w:r>
      <w:r>
        <w:tab/>
      </w:r>
      <w:r>
        <w:tab/>
        <w:t>break;</w:t>
      </w:r>
    </w:p>
    <w:p w14:paraId="51ADF230" w14:textId="77777777" w:rsidR="00EC02D0" w:rsidRDefault="00EC02D0" w:rsidP="00EC02D0">
      <w:pPr>
        <w:pStyle w:val="Code"/>
      </w:pPr>
      <w:r>
        <w:tab/>
      </w:r>
      <w:r>
        <w:tab/>
        <w:t>case VCenter:</w:t>
      </w:r>
      <w:r>
        <w:tab/>
        <w:t>output.Top = ((bottom - top - height) / 2) + top + margin.Y;</w:t>
      </w:r>
      <w:r>
        <w:tab/>
        <w:t>break;</w:t>
      </w:r>
    </w:p>
    <w:p w14:paraId="1930FF18" w14:textId="77777777" w:rsidR="00EC02D0" w:rsidRDefault="00EC02D0" w:rsidP="00EC02D0">
      <w:pPr>
        <w:pStyle w:val="Code"/>
      </w:pPr>
      <w:r>
        <w:tab/>
      </w:r>
      <w:r>
        <w:tab/>
        <w:t>case VBottom:</w:t>
      </w:r>
      <w:r>
        <w:tab/>
        <w:t>output.Top = bottom - height + margin.Y;</w:t>
      </w:r>
      <w:r>
        <w:tab/>
      </w:r>
      <w:r>
        <w:tab/>
      </w:r>
      <w:r>
        <w:tab/>
      </w:r>
      <w:r>
        <w:tab/>
      </w:r>
      <w:r>
        <w:tab/>
      </w:r>
      <w:r>
        <w:tab/>
        <w:t>break;</w:t>
      </w:r>
    </w:p>
    <w:p w14:paraId="07B70587" w14:textId="77777777" w:rsidR="00EC02D0" w:rsidRDefault="00EC02D0" w:rsidP="00EC02D0">
      <w:pPr>
        <w:pStyle w:val="Code"/>
      </w:pPr>
      <w:r>
        <w:tab/>
      </w:r>
      <w:r>
        <w:tab/>
        <w:t>default:</w:t>
      </w:r>
      <w:r>
        <w:tab/>
      </w:r>
      <w:r>
        <w:tab/>
        <w:t>return RECT_ERROR;</w:t>
      </w:r>
    </w:p>
    <w:p w14:paraId="135BBC4D" w14:textId="77777777" w:rsidR="00EC02D0" w:rsidRDefault="00EC02D0" w:rsidP="00EC02D0">
      <w:pPr>
        <w:pStyle w:val="Code"/>
      </w:pPr>
      <w:r>
        <w:lastRenderedPageBreak/>
        <w:tab/>
        <w:t>}</w:t>
      </w:r>
    </w:p>
    <w:p w14:paraId="4153888D" w14:textId="77777777" w:rsidR="00EC02D0" w:rsidRDefault="00EC02D0" w:rsidP="00EC02D0">
      <w:pPr>
        <w:pStyle w:val="Code"/>
      </w:pPr>
      <w:r>
        <w:tab/>
      </w:r>
    </w:p>
    <w:p w14:paraId="3CAA5400" w14:textId="77777777" w:rsidR="00EC02D0" w:rsidRDefault="00EC02D0" w:rsidP="00EC02D0">
      <w:pPr>
        <w:pStyle w:val="Code"/>
      </w:pPr>
      <w:r>
        <w:tab/>
        <w:t>output.Right = output.Left + (width - 1);</w:t>
      </w:r>
    </w:p>
    <w:p w14:paraId="6D65687A" w14:textId="77777777" w:rsidR="00EC02D0" w:rsidRDefault="00EC02D0" w:rsidP="00EC02D0">
      <w:pPr>
        <w:pStyle w:val="Code"/>
      </w:pPr>
      <w:r>
        <w:tab/>
        <w:t>output.Bottom = output.Top + (height - 1);</w:t>
      </w:r>
    </w:p>
    <w:p w14:paraId="66660069" w14:textId="77777777" w:rsidR="00EC02D0" w:rsidRDefault="00EC02D0" w:rsidP="00EC02D0">
      <w:pPr>
        <w:pStyle w:val="Code"/>
      </w:pPr>
      <w:r>
        <w:tab/>
      </w:r>
    </w:p>
    <w:p w14:paraId="722AB227" w14:textId="77777777" w:rsidR="00EC02D0" w:rsidRDefault="00EC02D0" w:rsidP="00EC02D0">
      <w:pPr>
        <w:pStyle w:val="Code"/>
      </w:pPr>
      <w:r>
        <w:tab/>
        <w:t>return output;</w:t>
      </w:r>
    </w:p>
    <w:p w14:paraId="6B018597" w14:textId="77777777" w:rsidR="00EC02D0" w:rsidRDefault="00EC02D0" w:rsidP="00EC02D0">
      <w:pPr>
        <w:pStyle w:val="Code"/>
      </w:pPr>
      <w:r>
        <w:t>}</w:t>
      </w:r>
    </w:p>
    <w:p w14:paraId="346EE2C6" w14:textId="77777777" w:rsidR="00EC02D0" w:rsidRDefault="00EC02D0" w:rsidP="00EC02D0">
      <w:pPr>
        <w:pStyle w:val="Code"/>
      </w:pPr>
    </w:p>
    <w:p w14:paraId="1CFE9595" w14:textId="77777777" w:rsidR="00EC02D0" w:rsidRDefault="00EC02D0" w:rsidP="00EC02D0">
      <w:pPr>
        <w:pStyle w:val="Code"/>
      </w:pPr>
      <w:r>
        <w:t>SMALL_RECT measure(int width, int height, COORD margin, HORIZONTALALIGNMENT horizontalAlignment, VERTICALALIGNMENT verticalAlignment)</w:t>
      </w:r>
    </w:p>
    <w:p w14:paraId="6DBD2BD3" w14:textId="77777777" w:rsidR="00EC02D0" w:rsidRDefault="00EC02D0" w:rsidP="00EC02D0">
      <w:pPr>
        <w:pStyle w:val="Code"/>
      </w:pPr>
      <w:r>
        <w:t>{</w:t>
      </w:r>
    </w:p>
    <w:p w14:paraId="0D472E6C" w14:textId="77777777" w:rsidR="00EC02D0" w:rsidRDefault="00EC02D0" w:rsidP="00EC02D0">
      <w:pPr>
        <w:pStyle w:val="Code"/>
      </w:pPr>
      <w:r>
        <w:tab/>
        <w:t>COORD consoleSize = getconsolesize();</w:t>
      </w:r>
    </w:p>
    <w:p w14:paraId="7ECCA6F1" w14:textId="77777777" w:rsidR="00EC02D0" w:rsidRDefault="00EC02D0" w:rsidP="00EC02D0">
      <w:pPr>
        <w:pStyle w:val="Code"/>
      </w:pPr>
      <w:r>
        <w:tab/>
        <w:t>return measure(0, consoleSize.X, width, 0, consoleSize.Y, height, margin, horizontalAlignment, verticalAlignment);</w:t>
      </w:r>
    </w:p>
    <w:p w14:paraId="0C2D7738" w14:textId="77777777" w:rsidR="00EC02D0" w:rsidRDefault="00EC02D0" w:rsidP="00EC02D0">
      <w:pPr>
        <w:pStyle w:val="Code"/>
      </w:pPr>
      <w:r>
        <w:t>}</w:t>
      </w:r>
    </w:p>
    <w:p w14:paraId="47436900" w14:textId="77777777" w:rsidR="00EC02D0" w:rsidRDefault="00EC02D0" w:rsidP="00EC02D0">
      <w:pPr>
        <w:pStyle w:val="Code"/>
      </w:pPr>
    </w:p>
    <w:p w14:paraId="7CBB8D80" w14:textId="77777777" w:rsidR="00B72724" w:rsidRDefault="00EC02D0" w:rsidP="00EC02D0">
      <w:pPr>
        <w:pStyle w:val="Code"/>
        <w:sectPr w:rsidR="00B72724" w:rsidSect="009F6CB0">
          <w:type w:val="oddPage"/>
          <w:pgSz w:w="11906" w:h="16838" w:code="9"/>
          <w:pgMar w:top="1134" w:right="1418" w:bottom="1985" w:left="851" w:header="709" w:footer="709" w:gutter="851"/>
          <w:cols w:space="708"/>
          <w:docGrid w:linePitch="360"/>
        </w:sectPr>
      </w:pPr>
      <w:r>
        <w:t>#endif</w:t>
      </w:r>
    </w:p>
    <w:p w14:paraId="2F18674E" w14:textId="3D09CCB6" w:rsidR="005131FB" w:rsidRDefault="005131FB" w:rsidP="000A2007">
      <w:pPr>
        <w:pStyle w:val="Heading1"/>
      </w:pPr>
      <w:bookmarkStart w:id="25" w:name="_Toc452364221"/>
      <w:bookmarkStart w:id="26" w:name="_Toc290626231"/>
      <w:r>
        <w:lastRenderedPageBreak/>
        <w:t>Vývojový diagram</w:t>
      </w:r>
      <w:bookmarkEnd w:id="25"/>
    </w:p>
    <w:p w14:paraId="3BFF251B" w14:textId="64F92AE6" w:rsidR="005131FB" w:rsidRPr="005131FB" w:rsidRDefault="004D6F5C" w:rsidP="005131FB">
      <w:r>
        <w:rPr>
          <w:noProof/>
        </w:rPr>
        <w:pict w14:anchorId="66EAB595">
          <v:shapetype id="_x0000_t116" coordsize="21600,21600" o:spt="116" path="m3475,qx,10800,3475,21600l18125,21600qx21600,10800,18125,xe">
            <v:stroke joinstyle="miter"/>
            <v:path gradientshapeok="t" o:connecttype="rect" textboxrect="1018,3163,20582,18437"/>
          </v:shapetype>
          <v:shape id="_x0000_s1052" type="#_x0000_t116" style="position:absolute;left:0;text-align:left;margin-left:155.65pt;margin-top:581.65pt;width:114pt;height:32.25pt;z-index:251680768">
            <v:textbox style="mso-next-textbox:#_x0000_s1052">
              <w:txbxContent>
                <w:p w14:paraId="7A8D79A1" w14:textId="425EBDFB" w:rsidR="004D6F5C" w:rsidRDefault="004D6F5C" w:rsidP="008B739C">
                  <w:pPr>
                    <w:jc w:val="center"/>
                  </w:pPr>
                  <w:r>
                    <w:t>STOP</w:t>
                  </w:r>
                </w:p>
              </w:txbxContent>
            </v:textbox>
          </v:shape>
        </w:pict>
      </w:r>
      <w:r>
        <w:rPr>
          <w:noProof/>
        </w:rPr>
        <w:pict w14:anchorId="36235212">
          <v:shapetype id="_x0000_t32" coordsize="21600,21600" o:spt="32" o:oned="t" path="m,l21600,21600e" filled="f">
            <v:path arrowok="t" fillok="f" o:connecttype="none"/>
            <o:lock v:ext="edit" shapetype="t"/>
          </v:shapetype>
          <v:shape id="_x0000_s1053" type="#_x0000_t32" style="position:absolute;left:0;text-align:left;margin-left:212.7pt;margin-top:544.15pt;width:.05pt;height:38.25pt;z-index:251681792" o:connectortype="straight">
            <v:stroke endarrow="block"/>
          </v:shape>
        </w:pict>
      </w:r>
      <w:r>
        <w:rPr>
          <w:noProof/>
        </w:rPr>
        <w:pict w14:anchorId="36235212">
          <v:shape id="_x0000_s1049" type="#_x0000_t32" style="position:absolute;left:0;text-align:left;margin-left:212.7pt;margin-top:352.15pt;width:0;height:38.25pt;z-index:251677696" o:connectortype="straight">
            <v:stroke endarrow="block"/>
          </v:shape>
        </w:pict>
      </w:r>
      <w:r>
        <w:rPr>
          <w:noProof/>
        </w:rPr>
        <w:pict w14:anchorId="3E9BA765">
          <v:shape id="_x0000_s1028" type="#_x0000_t32" style="position:absolute;left:0;text-align:left;margin-left:212.65pt;margin-top:43.15pt;width:.05pt;height:37.5pt;z-index:251660288" o:connectortype="straight">
            <v:stroke endarrow="block"/>
          </v:shape>
        </w:pict>
      </w:r>
      <w:r>
        <w:rPr>
          <w:noProof/>
        </w:rPr>
        <w:pict w14:anchorId="23670DDC">
          <v:shapetype id="_x0000_t112" coordsize="21600,21600" o:spt="112" path="m,l,21600r21600,l21600,xem2610,nfl2610,21600em18990,nfl18990,21600e">
            <v:stroke joinstyle="miter"/>
            <v:path o:extrusionok="f" gradientshapeok="t" o:connecttype="rect" textboxrect="2610,0,18990,21600"/>
          </v:shapetype>
          <v:shape id="_x0000_s1029" type="#_x0000_t112" style="position:absolute;left:0;text-align:left;margin-left:12.4pt;margin-top:137.65pt;width:400.5pt;height:24.75pt;z-index:251661312">
            <v:textbox style="mso-next-textbox:#_x0000_s1029">
              <w:txbxContent>
                <w:p w14:paraId="6176C522" w14:textId="03EF40D7" w:rsidR="004D6F5C" w:rsidRDefault="004D6F5C" w:rsidP="005131FB">
                  <w:pPr>
                    <w:jc w:val="center"/>
                  </w:pPr>
                  <w:r>
                    <w:t>mainmenu(Green)</w:t>
                  </w:r>
                </w:p>
              </w:txbxContent>
            </v:textbox>
          </v:shape>
        </w:pict>
      </w:r>
      <w:r>
        <w:rPr>
          <w:noProof/>
        </w:rPr>
        <w:pict w14:anchorId="36235212">
          <v:shape id="_x0000_s1032" type="#_x0000_t32" style="position:absolute;left:0;text-align:left;margin-left:212.7pt;margin-top:162.4pt;width:0;height:38.25pt;z-index:251664384" o:connectortype="straight">
            <v:stroke endarrow="block"/>
          </v:shape>
        </w:pict>
      </w:r>
      <w:r>
        <w:rPr>
          <w:noProof/>
        </w:rPr>
        <w:pict w14:anchorId="23670DDC">
          <v:shape id="_x0000_s1031" type="#_x0000_t112" style="position:absolute;left:0;text-align:left;margin-left:12.4pt;margin-top:200.65pt;width:400.5pt;height:24.75pt;z-index:251663360">
            <v:textbox style="mso-next-textbox:#_x0000_s1031">
              <w:txbxContent>
                <w:p w14:paraId="76805676" w14:textId="4D0F2055" w:rsidR="004D6F5C" w:rsidRDefault="004D6F5C" w:rsidP="00CF28E8">
                  <w:pPr>
                    <w:jc w:val="center"/>
                  </w:pPr>
                  <w:r>
                    <w:t>cls()</w:t>
                  </w:r>
                </w:p>
              </w:txbxContent>
            </v:textbox>
          </v:shape>
        </w:pict>
      </w:r>
      <w:r>
        <w:rPr>
          <w:noProof/>
        </w:rPr>
        <w:pict w14:anchorId="23670DDC">
          <v:shape id="_x0000_s1039" type="#_x0000_t112" style="position:absolute;left:0;text-align:left;margin-left:12.4pt;margin-top:391.9pt;width:400.5pt;height:24.75pt;z-index:251670528">
            <v:textbox style="mso-next-textbox:#_x0000_s1039">
              <w:txbxContent>
                <w:p w14:paraId="3AA9A6FD" w14:textId="0F25E52E" w:rsidR="004D6F5C" w:rsidRDefault="004D6F5C" w:rsidP="00CF28E8">
                  <w:pPr>
                    <w:jc w:val="center"/>
                  </w:pPr>
                  <w:r>
                    <w:t>Hcenter(</w:t>
                  </w:r>
                  <w:r w:rsidRPr="00CF28E8">
                    <w:t>"Press any key to close the game . . ."</w:t>
                  </w:r>
                  <w:r>
                    <w:t>)</w:t>
                  </w:r>
                </w:p>
              </w:txbxContent>
            </v:textbox>
          </v:shape>
        </w:pict>
      </w:r>
      <w:r>
        <w:rPr>
          <w:noProof/>
        </w:rPr>
        <w:pict w14:anchorId="23670DDC">
          <v:shape id="_x0000_s1035" type="#_x0000_t112" style="position:absolute;left:0;text-align:left;margin-left:12.4pt;margin-top:264.4pt;width:400.5pt;height:24.75pt;z-index:251666432">
            <v:textbox style="mso-next-textbox:#_x0000_s1035">
              <w:txbxContent>
                <w:p w14:paraId="45CA50CE" w14:textId="77CEEE59" w:rsidR="004D6F5C" w:rsidRDefault="004D6F5C" w:rsidP="00CF28E8">
                  <w:pPr>
                    <w:jc w:val="center"/>
                  </w:pPr>
                  <w:r>
                    <w:t>vcenter(3)</w:t>
                  </w:r>
                </w:p>
              </w:txbxContent>
            </v:textbox>
          </v:shape>
        </w:pict>
      </w:r>
      <w:r>
        <w:rPr>
          <w:noProof/>
        </w:rPr>
        <w:pict w14:anchorId="23670DDC">
          <v:shape id="_x0000_s1027" type="#_x0000_t112" style="position:absolute;left:0;text-align:left;margin-left:12.4pt;margin-top:79.15pt;width:400.5pt;height:24.75pt;z-index:251659264">
            <v:textbox style="mso-next-textbox:#_x0000_s1027">
              <w:txbxContent>
                <w:p w14:paraId="39A32289" w14:textId="21546DA1" w:rsidR="004D6F5C" w:rsidRDefault="004D6F5C" w:rsidP="005131FB">
                  <w:pPr>
                    <w:jc w:val="center"/>
                  </w:pPr>
                  <w:r>
                    <w:t>initialize(</w:t>
                  </w:r>
                  <w:r w:rsidRPr="005131FB">
                    <w:t xml:space="preserve">"Snake", "v1.7 'A </w:t>
                  </w:r>
                  <w:r>
                    <w:t>better way'", "beta 4", 79, 24)</w:t>
                  </w:r>
                </w:p>
              </w:txbxContent>
            </v:textbox>
          </v:shape>
        </w:pict>
      </w:r>
      <w:r>
        <w:rPr>
          <w:noProof/>
        </w:rPr>
        <w:pict w14:anchorId="66EAB595">
          <v:shape id="_x0000_s1026" type="#_x0000_t116" style="position:absolute;left:0;text-align:left;margin-left:155.65pt;margin-top:10.15pt;width:114pt;height:32.25pt;z-index:251658240">
            <v:textbox style="mso-next-textbox:#_x0000_s1026">
              <w:txbxContent>
                <w:p w14:paraId="2F28E119" w14:textId="506F2001" w:rsidR="004D6F5C" w:rsidRDefault="004D6F5C" w:rsidP="005131FB">
                  <w:pPr>
                    <w:jc w:val="center"/>
                  </w:pPr>
                  <w:r>
                    <w:t>START</w:t>
                  </w:r>
                </w:p>
              </w:txbxContent>
            </v:textbox>
          </v:shape>
        </w:pict>
      </w:r>
      <w:r>
        <w:rPr>
          <w:noProof/>
        </w:rPr>
        <w:pict w14:anchorId="2979F5F1">
          <v:shape id="_x0000_s1030" type="#_x0000_t32" style="position:absolute;left:0;text-align:left;margin-left:212.7pt;margin-top:105.4pt;width:0;height:31.5pt;z-index:251662336" o:connectortype="straight">
            <v:stroke endarrow="block"/>
          </v:shape>
        </w:pict>
      </w:r>
      <w:r>
        <w:rPr>
          <w:noProof/>
        </w:rPr>
        <w:pict w14:anchorId="36235212">
          <v:shape id="_x0000_s1047" type="#_x0000_t32" style="position:absolute;left:0;text-align:left;margin-left:212.7pt;margin-top:225.4pt;width:0;height:38.25pt;z-index:251675648" o:connectortype="straight">
            <v:stroke endarrow="block"/>
          </v:shape>
        </w:pict>
      </w:r>
      <w:r>
        <w:rPr>
          <w:noProof/>
        </w:rPr>
        <w:pict w14:anchorId="36235212">
          <v:shape id="_x0000_s1048" type="#_x0000_t32" style="position:absolute;left:0;text-align:left;margin-left:212.7pt;margin-top:289.9pt;width:0;height:38.25pt;z-index:251676672" o:connectortype="straight">
            <v:stroke endarrow="block"/>
          </v:shape>
        </w:pict>
      </w:r>
      <w:r>
        <w:rPr>
          <w:noProof/>
        </w:rPr>
        <w:pict w14:anchorId="23670DDC">
          <v:shape id="_x0000_s1037" type="#_x0000_t112" style="position:absolute;left:0;text-align:left;margin-left:12.4pt;margin-top:327.4pt;width:400.5pt;height:24.75pt;z-index:251668480">
            <v:textbox style="mso-next-textbox:#_x0000_s1037">
              <w:txbxContent>
                <w:p w14:paraId="7F5C3BC6" w14:textId="2781FFC1" w:rsidR="004D6F5C" w:rsidRDefault="004D6F5C" w:rsidP="00CF28E8">
                  <w:pPr>
                    <w:jc w:val="center"/>
                  </w:pPr>
                  <w:r>
                    <w:t>hcenter(</w:t>
                  </w:r>
                  <w:r w:rsidRPr="00CF28E8">
                    <w:t>"SOMETHING WENT WRONG :-(\n"</w:t>
                  </w:r>
                  <w:r>
                    <w:t>)</w:t>
                  </w:r>
                </w:p>
              </w:txbxContent>
            </v:textbox>
          </v:shape>
        </w:pict>
      </w:r>
      <w:r>
        <w:rPr>
          <w:noProof/>
        </w:rPr>
        <w:pict w14:anchorId="36235212">
          <v:shape id="_x0000_s1050" type="#_x0000_t32" style="position:absolute;left:0;text-align:left;margin-left:212.7pt;margin-top:418.15pt;width:0;height:38.25pt;z-index:251678720" o:connectortype="straight">
            <v:stroke endarrow="block"/>
          </v:shape>
        </w:pict>
      </w:r>
      <w:r>
        <w:rPr>
          <w:noProof/>
        </w:rPr>
        <w:pict w14:anchorId="23670DDC">
          <v:shape id="_x0000_s1041" type="#_x0000_t112" style="position:absolute;left:0;text-align:left;margin-left:12.4pt;margin-top:456.4pt;width:400.5pt;height:24.75pt;z-index:251672576">
            <v:textbox style="mso-next-textbox:#_x0000_s1041">
              <w:txbxContent>
                <w:p w14:paraId="645C8CE3" w14:textId="2BDE2C90" w:rsidR="004D6F5C" w:rsidRDefault="004D6F5C" w:rsidP="000B1A1C">
                  <w:pPr>
                    <w:jc w:val="center"/>
                  </w:pPr>
                  <w:r>
                    <w:t>getch()</w:t>
                  </w:r>
                </w:p>
              </w:txbxContent>
            </v:textbox>
          </v:shape>
        </w:pict>
      </w:r>
      <w:r>
        <w:rPr>
          <w:noProof/>
        </w:rPr>
        <w:pict w14:anchorId="36235212">
          <v:shape id="_x0000_s1051" type="#_x0000_t32" style="position:absolute;left:0;text-align:left;margin-left:212.7pt;margin-top:482.65pt;width:0;height:38.25pt;z-index:251679744" o:connectortype="straight">
            <v:stroke endarrow="block"/>
          </v:shape>
        </w:pict>
      </w:r>
      <w:r>
        <w:rPr>
          <w:noProof/>
        </w:rPr>
        <w:pict w14:anchorId="23670DDC">
          <v:shape id="_x0000_s1045" type="#_x0000_t112" style="position:absolute;left:0;text-align:left;margin-left:12.4pt;margin-top:520.15pt;width:400.5pt;height:24.75pt;z-index:251674624">
            <v:textbox style="mso-next-textbox:#_x0000_s1045">
              <w:txbxContent>
                <w:p w14:paraId="24E40DAA" w14:textId="1CDA2E4A" w:rsidR="004D6F5C" w:rsidRDefault="004D6F5C" w:rsidP="000B1A1C">
                  <w:pPr>
                    <w:jc w:val="center"/>
                  </w:pPr>
                  <w:r>
                    <w:t>exit(0)</w:t>
                  </w:r>
                </w:p>
              </w:txbxContent>
            </v:textbox>
          </v:shape>
        </w:pict>
      </w:r>
    </w:p>
    <w:p w14:paraId="0A9FD1E9" w14:textId="5696183B" w:rsidR="000B1A1C" w:rsidRDefault="004D6F5C" w:rsidP="000B1A1C">
      <w:pPr>
        <w:pStyle w:val="Heading1"/>
        <w:numPr>
          <w:ilvl w:val="0"/>
          <w:numId w:val="0"/>
        </w:numPr>
      </w:pPr>
      <w:bookmarkStart w:id="27" w:name="_Toc452362477"/>
      <w:bookmarkStart w:id="28" w:name="_Toc452364222"/>
      <w:bookmarkStart w:id="29" w:name="_GoBack"/>
      <w:bookmarkEnd w:id="29"/>
      <w:r>
        <w:rPr>
          <w:noProof/>
        </w:rPr>
        <w:lastRenderedPageBreak/>
        <w:pict w14:anchorId="36235212">
          <v:shape id="_x0000_s1055" type="#_x0000_t32" style="position:absolute;margin-left:226.85pt;margin-top:33.3pt;width:.05pt;height:38.25pt;z-index:251683840" o:connectortype="straight">
            <v:stroke endarrow="block"/>
          </v:shape>
        </w:pict>
      </w:r>
      <w:r>
        <w:rPr>
          <w:noProof/>
        </w:rPr>
        <w:pict w14:anchorId="66EAB595">
          <v:shape id="_x0000_s1054" type="#_x0000_t116" style="position:absolute;margin-left:162.35pt;margin-top:.3pt;width:129pt;height:32.25pt;z-index:251682816">
            <v:textbox style="mso-next-textbox:#_x0000_s1054">
              <w:txbxContent>
                <w:p w14:paraId="7D6B8D7D" w14:textId="1B299B11" w:rsidR="004D6F5C" w:rsidRDefault="004D6F5C" w:rsidP="0079404C">
                  <w:pPr>
                    <w:jc w:val="center"/>
                  </w:pPr>
                  <w:r>
                    <w:t>vcenter(int height)</w:t>
                  </w:r>
                </w:p>
              </w:txbxContent>
            </v:textbox>
          </v:shape>
        </w:pict>
      </w:r>
      <w:bookmarkEnd w:id="27"/>
      <w:bookmarkEnd w:id="28"/>
    </w:p>
    <w:p w14:paraId="09D469E4" w14:textId="283EB289" w:rsidR="005665C6" w:rsidRDefault="004D6F5C">
      <w:pPr>
        <w:spacing w:after="0" w:line="240" w:lineRule="auto"/>
        <w:jc w:val="left"/>
        <w:sectPr w:rsidR="005665C6" w:rsidSect="009F6CB0">
          <w:type w:val="oddPage"/>
          <w:pgSz w:w="11906" w:h="16838" w:code="9"/>
          <w:pgMar w:top="1134" w:right="1418" w:bottom="1985" w:left="851" w:header="709" w:footer="709" w:gutter="851"/>
          <w:cols w:space="708"/>
          <w:docGrid w:linePitch="360"/>
        </w:sectPr>
      </w:pPr>
      <w:r>
        <w:rPr>
          <w:noProof/>
        </w:rPr>
        <w:pict w14:anchorId="66EAB595">
          <v:shape id="_x0000_s1068" type="#_x0000_t116" style="position:absolute;margin-left:169.1pt;margin-top:495.95pt;width:115.5pt;height:32.25pt;z-index:251695104">
            <v:textbox style="mso-next-textbox:#_x0000_s1068">
              <w:txbxContent>
                <w:p w14:paraId="3FD62B22" w14:textId="77777777" w:rsidR="004D6F5C" w:rsidRDefault="004D6F5C" w:rsidP="00CD763F">
                  <w:pPr>
                    <w:jc w:val="center"/>
                  </w:pPr>
                  <w:r>
                    <w:t>return position</w:t>
                  </w:r>
                </w:p>
              </w:txbxContent>
            </v:textbox>
          </v:shape>
        </w:pict>
      </w:r>
      <w:r>
        <w:rPr>
          <w:noProof/>
        </w:rPr>
        <w:pict w14:anchorId="36235212">
          <v:shape id="_x0000_s1067" type="#_x0000_t32" style="position:absolute;margin-left:226.9pt;margin-top:457.7pt;width:.05pt;height:38.25pt;z-index:251694080" o:connectortype="straight">
            <v:stroke endarrow="block"/>
          </v:shape>
        </w:pict>
      </w:r>
      <w:r>
        <w:rPr>
          <w:noProof/>
        </w:rPr>
        <w:pict w14:anchorId="23670DDC">
          <v:shape id="_x0000_s1066" type="#_x0000_t112" style="position:absolute;margin-left:26.6pt;margin-top:413.45pt;width:400.5pt;height:43.5pt;z-index:251693056">
            <v:textbox style="mso-next-textbox:#_x0000_s1066">
              <w:txbxContent>
                <w:p w14:paraId="65179EE1" w14:textId="2CAE5E12" w:rsidR="004D6F5C" w:rsidRDefault="004D6F5C" w:rsidP="00CD763F">
                  <w:pPr>
                    <w:jc w:val="center"/>
                  </w:pPr>
                  <w:r>
                    <w:t>SetConsoleCursorPosition(GetStdHandle(STD_OUTPUT_HANDLE), position)</w:t>
                  </w:r>
                </w:p>
              </w:txbxContent>
            </v:textbox>
          </v:shape>
        </w:pict>
      </w:r>
      <w:r>
        <w:rPr>
          <w:noProof/>
        </w:rPr>
        <w:pict w14:anchorId="36235212">
          <v:shape id="_x0000_s1064" type="#_x0000_t32" style="position:absolute;margin-left:226.9pt;margin-top:375.2pt;width:.05pt;height:38.25pt;z-index:251692032" o:connectortype="straight">
            <v:stroke endarrow="block"/>
          </v:shape>
        </w:pict>
      </w:r>
      <w:r>
        <w:rPr>
          <w:noProof/>
        </w:rPr>
        <w:pict w14:anchorId="66EAB595">
          <v:shape id="_x0000_s1063" type="#_x0000_t116" style="position:absolute;margin-left:121.85pt;margin-top:342.95pt;width:210pt;height:32.25pt;z-index:251691008">
            <v:textbox style="mso-next-textbox:#_x0000_s1063">
              <w:txbxContent>
                <w:p w14:paraId="44E0E9D5" w14:textId="65C5D348" w:rsidR="004D6F5C" w:rsidRDefault="004D6F5C" w:rsidP="00CD763F">
                  <w:pPr>
                    <w:jc w:val="center"/>
                  </w:pPr>
                  <w:r>
                    <w:t>movecursor(COORD position)</w:t>
                  </w:r>
                </w:p>
              </w:txbxContent>
            </v:textbox>
          </v:shape>
        </w:pict>
      </w:r>
      <w:r>
        <w:rPr>
          <w:noProof/>
        </w:rPr>
        <w:pict w14:anchorId="66EAB595">
          <v:shape id="_x0000_s1061" type="#_x0000_t116" style="position:absolute;margin-left:169.1pt;margin-top:272.45pt;width:115.5pt;height:32.25pt;z-index:251689984">
            <v:textbox style="mso-next-textbox:#_x0000_s1061">
              <w:txbxContent>
                <w:p w14:paraId="3E70D2F3" w14:textId="300C17AC" w:rsidR="004D6F5C" w:rsidRDefault="004D6F5C" w:rsidP="00CD763F">
                  <w:pPr>
                    <w:jc w:val="center"/>
                  </w:pPr>
                  <w:r>
                    <w:t>return position</w:t>
                  </w:r>
                </w:p>
              </w:txbxContent>
            </v:textbox>
          </v:shape>
        </w:pict>
      </w:r>
      <w:r>
        <w:rPr>
          <w:noProof/>
        </w:rPr>
        <w:pict w14:anchorId="36235212">
          <v:shape id="_x0000_s1060" type="#_x0000_t32" style="position:absolute;margin-left:226.9pt;margin-top:234.2pt;width:.05pt;height:38.25pt;z-index:251688960" o:connectortype="straight">
            <v:stroke endarrow="block"/>
          </v:shape>
        </w:pict>
      </w:r>
      <w:r>
        <w:rPr>
          <w:noProof/>
        </w:rPr>
        <w:pict w14:anchorId="49F8A895">
          <v:shapetype id="_x0000_t109" coordsize="21600,21600" o:spt="109" path="m,l,21600r21600,l21600,xe">
            <v:stroke joinstyle="miter"/>
            <v:path gradientshapeok="t" o:connecttype="rect"/>
          </v:shapetype>
          <v:shape id="_x0000_s1059" type="#_x0000_t109" style="position:absolute;margin-left:84.35pt;margin-top:176.45pt;width:285pt;height:57.75pt;z-index:251687936">
            <v:textbox style="mso-next-textbox:#_x0000_s1059">
              <w:txbxContent>
                <w:p w14:paraId="59D442AD" w14:textId="77777777" w:rsidR="004D6F5C" w:rsidRDefault="004D6F5C" w:rsidP="00CD763F">
                  <w:pPr>
                    <w:spacing w:after="0" w:line="240" w:lineRule="auto"/>
                    <w:jc w:val="left"/>
                  </w:pPr>
                  <w:r>
                    <w:t>COORD position = getcursorposition();</w:t>
                  </w:r>
                </w:p>
                <w:p w14:paraId="37B786EF" w14:textId="2BC94531" w:rsidR="004D6F5C" w:rsidRDefault="004D6F5C" w:rsidP="00CD763F">
                  <w:pPr>
                    <w:spacing w:after="0" w:line="240" w:lineRule="auto"/>
                    <w:jc w:val="left"/>
                  </w:pPr>
                  <w:r>
                    <w:t>position.Y = (bottom - top - height) / 2 + top;</w:t>
                  </w:r>
                </w:p>
                <w:p w14:paraId="06564A1A" w14:textId="751C9587" w:rsidR="004D6F5C" w:rsidRDefault="004D6F5C" w:rsidP="00CD763F">
                  <w:pPr>
                    <w:spacing w:after="0" w:line="240" w:lineRule="auto"/>
                    <w:jc w:val="left"/>
                  </w:pPr>
                  <w:r>
                    <w:t>movecursor(position);</w:t>
                  </w:r>
                </w:p>
              </w:txbxContent>
            </v:textbox>
          </v:shape>
        </w:pict>
      </w:r>
      <w:r>
        <w:rPr>
          <w:noProof/>
        </w:rPr>
        <w:pict w14:anchorId="36235212">
          <v:shape id="_x0000_s1058" type="#_x0000_t32" style="position:absolute;margin-left:226.9pt;margin-top:138.2pt;width:.05pt;height:38.25pt;z-index:251686912" o:connectortype="straight">
            <v:stroke endarrow="block"/>
          </v:shape>
        </w:pict>
      </w:r>
      <w:r>
        <w:rPr>
          <w:noProof/>
        </w:rPr>
        <w:pict w14:anchorId="66EAB595">
          <v:shape id="_x0000_s1057" type="#_x0000_t116" style="position:absolute;margin-left:104.6pt;margin-top:105.95pt;width:243.75pt;height:32.25pt;z-index:251685888">
            <v:textbox style="mso-next-textbox:#_x0000_s1057">
              <w:txbxContent>
                <w:p w14:paraId="03EC6259" w14:textId="1C73FDE3" w:rsidR="004D6F5C" w:rsidRDefault="004D6F5C" w:rsidP="00CD763F">
                  <w:pPr>
                    <w:jc w:val="center"/>
                  </w:pPr>
                  <w:r>
                    <w:t>vcenter(int top, int bottom, int height)</w:t>
                  </w:r>
                </w:p>
              </w:txbxContent>
            </v:textbox>
          </v:shape>
        </w:pict>
      </w:r>
      <w:r>
        <w:rPr>
          <w:noProof/>
        </w:rPr>
        <w:pict w14:anchorId="66EAB595">
          <v:shape id="_x0000_s1056" type="#_x0000_t116" style="position:absolute;margin-left:86.6pt;margin-top:30.2pt;width:280.5pt;height:32.25pt;z-index:251684864">
            <v:textbox style="mso-next-textbox:#_x0000_s1056">
              <w:txbxContent>
                <w:p w14:paraId="354B39AB" w14:textId="1E5D82EB" w:rsidR="004D6F5C" w:rsidRDefault="004D6F5C" w:rsidP="00CD763F">
                  <w:pPr>
                    <w:jc w:val="center"/>
                  </w:pPr>
                  <w:r>
                    <w:t xml:space="preserve">return </w:t>
                  </w:r>
                  <w:r w:rsidRPr="00CD763F">
                    <w:t>vcenter</w:t>
                  </w:r>
                  <w:r>
                    <w:t>(0, getconsolesize().Y, height)</w:t>
                  </w:r>
                </w:p>
              </w:txbxContent>
            </v:textbox>
          </v:shape>
        </w:pict>
      </w:r>
    </w:p>
    <w:p w14:paraId="0CC58BA4" w14:textId="30449277" w:rsidR="00932368" w:rsidRDefault="00932368" w:rsidP="000A2007">
      <w:pPr>
        <w:pStyle w:val="Heading1"/>
      </w:pPr>
      <w:bookmarkStart w:id="30" w:name="_Toc452364223"/>
      <w:r>
        <w:lastRenderedPageBreak/>
        <w:t>Závěr</w:t>
      </w:r>
      <w:bookmarkEnd w:id="26"/>
      <w:bookmarkEnd w:id="30"/>
    </w:p>
    <w:p w14:paraId="235D379E" w14:textId="2F4F2286" w:rsidR="00323E7B" w:rsidRDefault="001D534F" w:rsidP="00986A15">
      <w:r>
        <w:t xml:space="preserve">Jsem velmi rád, že jsem mohl na této hře </w:t>
      </w:r>
      <w:r w:rsidR="00B64300">
        <w:t>pracovat</w:t>
      </w:r>
      <w:r>
        <w:t xml:space="preserve">, i když ji nakonec odevzdávám </w:t>
      </w:r>
      <w:r w:rsidR="00A068DE">
        <w:t>ne</w:t>
      </w:r>
      <w:r>
        <w:t xml:space="preserve"> </w:t>
      </w:r>
      <w:r w:rsidR="00A068DE">
        <w:t>v tak</w:t>
      </w:r>
      <w:r>
        <w:t xml:space="preserve"> </w:t>
      </w:r>
      <w:r w:rsidR="00A068DE">
        <w:t xml:space="preserve">„dokonalém“ </w:t>
      </w:r>
      <w:r>
        <w:t>stavu</w:t>
      </w:r>
      <w:r w:rsidR="00A068DE">
        <w:t xml:space="preserve"> jak bych si</w:t>
      </w:r>
      <w:r w:rsidR="006B2B44">
        <w:t xml:space="preserve"> ji</w:t>
      </w:r>
      <w:r w:rsidR="00A068DE">
        <w:t xml:space="preserve"> představoval</w:t>
      </w:r>
      <w:r>
        <w:t>. Tuto hru jsem</w:t>
      </w:r>
      <w:r w:rsidR="00770808">
        <w:t xml:space="preserve"> sice</w:t>
      </w:r>
      <w:r>
        <w:t xml:space="preserve"> začal</w:t>
      </w:r>
      <w:r w:rsidR="00925F72">
        <w:t xml:space="preserve"> vytvářet</w:t>
      </w:r>
      <w:r>
        <w:t xml:space="preserve"> už v září roku 2015 a až do půlky prosince jsem na ní </w:t>
      </w:r>
      <w:r w:rsidR="00780CD3">
        <w:t>velmi</w:t>
      </w:r>
      <w:r>
        <w:t xml:space="preserve"> intenzivně pracoval, avšak poté mě již t</w:t>
      </w:r>
      <w:r w:rsidR="0063733D">
        <w:t>akovéto nadšení přešlo, a i přes</w:t>
      </w:r>
      <w:r>
        <w:t xml:space="preserve">to, že za posledních pět měsíců jsem se naučil </w:t>
      </w:r>
      <w:r w:rsidR="00D9057B">
        <w:t xml:space="preserve">velkou </w:t>
      </w:r>
      <w:r>
        <w:t>spoustu nových věcí,</w:t>
      </w:r>
      <w:r w:rsidR="00650C02">
        <w:t xml:space="preserve"> které jsem chtěl do této</w:t>
      </w:r>
      <w:r w:rsidR="001244D3">
        <w:t xml:space="preserve"> </w:t>
      </w:r>
      <w:r>
        <w:t>hry</w:t>
      </w:r>
      <w:r w:rsidR="001244D3">
        <w:t xml:space="preserve"> použít</w:t>
      </w:r>
      <w:r>
        <w:t>, ne všechny jsem do ní z časových důvodů nakonec zakomponoval</w:t>
      </w:r>
      <w:r w:rsidR="005A34F2">
        <w:t>, popřípadě nejsou úplně dokončené</w:t>
      </w:r>
      <w:r>
        <w:t>.</w:t>
      </w:r>
    </w:p>
    <w:p w14:paraId="1C9A55EA" w14:textId="371907C9" w:rsidR="000A2007" w:rsidRPr="000A2007" w:rsidRDefault="003A5737" w:rsidP="00B53863">
      <w:r>
        <w:t>I přes nedostatek času jsem však od ledna stihl přepsat prakticky všechen kód. Původně totiž hra používala můj vlastní vykreslovací engine, který však byl velmi pomalý, protože bylo nutno vše vykreslovat od levého horního rohu konzole. V lednu jsem</w:t>
      </w:r>
      <w:r w:rsidR="005D12CA">
        <w:t xml:space="preserve"> tedy</w:t>
      </w:r>
      <w:r>
        <w:t xml:space="preserve"> začal pracovat na verzi 1.7, která přinesla do hr</w:t>
      </w:r>
      <w:r w:rsidR="009F5F1E">
        <w:t xml:space="preserve">y nový dech </w:t>
      </w:r>
      <w:r w:rsidR="009F5F1E" w:rsidRPr="004E272F">
        <w:t>a</w:t>
      </w:r>
      <w:r w:rsidR="004E272F">
        <w:t> </w:t>
      </w:r>
      <w:r w:rsidR="009F5F1E" w:rsidRPr="004E272F">
        <w:t>právě</w:t>
      </w:r>
      <w:r w:rsidR="009F5F1E">
        <w:t xml:space="preserve"> díky novému</w:t>
      </w:r>
      <w:r w:rsidR="00D21ACE">
        <w:t>,</w:t>
      </w:r>
      <w:r w:rsidR="00DF42CD">
        <w:t xml:space="preserve"> rychlejšímu způsobu vykreslová</w:t>
      </w:r>
      <w:r>
        <w:t xml:space="preserve">ní jsem měl možnost </w:t>
      </w:r>
      <w:r w:rsidR="00062494">
        <w:t>přidat</w:t>
      </w:r>
      <w:r>
        <w:t xml:space="preserve"> spoustu nových věcí, i když hra nakonec zdaleka neobsahuje všechny, které jsem měl v</w:t>
      </w:r>
      <w:r w:rsidR="002B318F">
        <w:t> </w:t>
      </w:r>
      <w:r w:rsidR="00883207">
        <w:t>plánu</w:t>
      </w:r>
      <w:r w:rsidR="002B318F">
        <w:t>.</w:t>
      </w:r>
      <w:r w:rsidR="00B82A3D">
        <w:t xml:space="preserve"> Bohužel, časové nedostatky </w:t>
      </w:r>
      <w:r w:rsidR="0025338B">
        <w:t>také způsobily</w:t>
      </w:r>
      <w:r w:rsidR="00B82A3D">
        <w:t>, že mi nezbylo dost času na optimalizace a je tedy možné, že některé části programu</w:t>
      </w:r>
      <w:r w:rsidR="00EC6203">
        <w:t xml:space="preserve"> by mohly fungo</w:t>
      </w:r>
      <w:r w:rsidR="007B19C7">
        <w:t>vat lépe</w:t>
      </w:r>
      <w:r>
        <w:t>.</w:t>
      </w:r>
      <w:r w:rsidR="001D534F">
        <w:t xml:space="preserve"> </w:t>
      </w:r>
      <w:r w:rsidR="005C044F">
        <w:t>I</w:t>
      </w:r>
      <w:r w:rsidR="003E206B">
        <w:t xml:space="preserve"> přesto si myslím, že vývoj</w:t>
      </w:r>
      <w:r w:rsidR="00CD29F1">
        <w:t xml:space="preserve"> </w:t>
      </w:r>
      <w:r w:rsidR="009B0D74">
        <w:t>této hry</w:t>
      </w:r>
      <w:r w:rsidR="003E206B">
        <w:t xml:space="preserve"> mi hodně pomohl v celkovém pochopení jazyka C a </w:t>
      </w:r>
      <w:r w:rsidR="00F82F94">
        <w:t>obecn</w:t>
      </w:r>
      <w:r w:rsidR="00423FBF">
        <w:t>ě mě</w:t>
      </w:r>
      <w:r w:rsidR="003E206B">
        <w:t xml:space="preserve"> posunul</w:t>
      </w:r>
      <w:r w:rsidR="00423FBF">
        <w:t xml:space="preserve"> v programování </w:t>
      </w:r>
      <w:r w:rsidR="00C70963">
        <w:t>o</w:t>
      </w:r>
      <w:r w:rsidR="009772E5">
        <w:t xml:space="preserve"> velký</w:t>
      </w:r>
      <w:r w:rsidR="00C70963">
        <w:t xml:space="preserve"> kus</w:t>
      </w:r>
      <w:r w:rsidR="003E206B">
        <w:t xml:space="preserve"> dále</w:t>
      </w:r>
      <w:r w:rsidR="00022826">
        <w:t>. Právě</w:t>
      </w:r>
      <w:r w:rsidR="005D285A">
        <w:t xml:space="preserve"> </w:t>
      </w:r>
      <w:r w:rsidR="00552C0F">
        <w:t>p</w:t>
      </w:r>
      <w:r w:rsidR="008B0CCC">
        <w:t>ři jejím</w:t>
      </w:r>
      <w:r w:rsidR="00552C0F">
        <w:t xml:space="preserve"> vývoji</w:t>
      </w:r>
      <w:r w:rsidR="005108C8">
        <w:t xml:space="preserve"> jsem se</w:t>
      </w:r>
      <w:r w:rsidR="004F33D2">
        <w:t xml:space="preserve"> totiž</w:t>
      </w:r>
      <w:r w:rsidR="001D534F">
        <w:t xml:space="preserve"> naučil spoustu nových věcí, jako jsou například struktury, pointery, bitový posun, vlastní datové typy, enumerace</w:t>
      </w:r>
      <w:r w:rsidR="00A56E84">
        <w:t>, funkce s proměnlivým počtem argumentů</w:t>
      </w:r>
      <w:r w:rsidR="001D534F">
        <w:t xml:space="preserve"> a další</w:t>
      </w:r>
      <w:r w:rsidR="009D5C5B">
        <w:t>, které</w:t>
      </w:r>
      <w:r w:rsidR="009B58C9">
        <w:t xml:space="preserve"> </w:t>
      </w:r>
      <w:r w:rsidR="0071736F">
        <w:t>mi také</w:t>
      </w:r>
      <w:r w:rsidR="009D5C5B">
        <w:t xml:space="preserve"> pomohly v pochopení přesného fungování základních funkcí</w:t>
      </w:r>
      <w:r w:rsidR="005E0CAA">
        <w:t xml:space="preserve"> jazyka C</w:t>
      </w:r>
      <w:r w:rsidR="00AD718C">
        <w:t>,</w:t>
      </w:r>
      <w:r w:rsidR="009D5C5B">
        <w:t xml:space="preserve"> jako jsou printf, scanf a podobné</w:t>
      </w:r>
      <w:r w:rsidR="001D534F">
        <w:t>. Spoustu z</w:t>
      </w:r>
      <w:r w:rsidR="00271DC8">
        <w:t> těchto znalostí</w:t>
      </w:r>
      <w:r w:rsidR="001D534F">
        <w:t xml:space="preserve"> jsem měl</w:t>
      </w:r>
      <w:r w:rsidR="000B38CC">
        <w:t xml:space="preserve"> také</w:t>
      </w:r>
      <w:r w:rsidR="001D534F">
        <w:t xml:space="preserve"> možnost naučit i své spolužáky, kteří některé tyto znalosti později mohli využít ve svých ročníkových pracích.</w:t>
      </w:r>
    </w:p>
    <w:sectPr w:rsidR="000A2007" w:rsidRPr="000A2007" w:rsidSect="009F6CB0">
      <w:type w:val="oddPage"/>
      <w:pgSz w:w="11906" w:h="16838" w:code="9"/>
      <w:pgMar w:top="1134" w:right="1418" w:bottom="1985" w:left="851" w:header="709"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64D43" w14:textId="77777777" w:rsidR="004D6F5C" w:rsidRDefault="004D6F5C" w:rsidP="000A2007">
      <w:r>
        <w:separator/>
      </w:r>
    </w:p>
  </w:endnote>
  <w:endnote w:type="continuationSeparator" w:id="0">
    <w:p w14:paraId="20575E99" w14:textId="77777777" w:rsidR="004D6F5C" w:rsidRDefault="004D6F5C" w:rsidP="000A2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8EF3F" w14:textId="42536C1D" w:rsidR="004D6F5C" w:rsidRDefault="004D6F5C" w:rsidP="00A90CDF">
    <w:pPr>
      <w:pStyle w:val="Footer"/>
    </w:pPr>
    <w:r>
      <w:fldChar w:fldCharType="begin"/>
    </w:r>
    <w:r>
      <w:instrText>PAGE   \* MERGEFORMAT</w:instrText>
    </w:r>
    <w:r>
      <w:fldChar w:fldCharType="separate"/>
    </w:r>
    <w:r w:rsidR="00CD1FF9">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FD4AF" w14:textId="70EAA646" w:rsidR="004D6F5C" w:rsidRPr="008604EB" w:rsidRDefault="004D6F5C" w:rsidP="00B70465">
    <w:pPr>
      <w:pStyle w:val="Footer"/>
    </w:pPr>
    <w:r>
      <w:t xml:space="preserve">Brno </w:t>
    </w:r>
    <w:r>
      <w:fldChar w:fldCharType="begin"/>
    </w:r>
    <w:r>
      <w:instrText xml:space="preserve"> CREATEDATE  \@ "yyyy"  \* MERGEFORMAT </w:instrText>
    </w:r>
    <w:r>
      <w:fldChar w:fldCharType="separate"/>
    </w:r>
    <w:r w:rsidR="00CD1FF9">
      <w:rPr>
        <w:noProof/>
      </w:rPr>
      <w:t>2016</w:t>
    </w:r>
    <w:r>
      <w:rPr>
        <w:noProof/>
      </w:rPr>
      <w:fldChar w:fldCharType="end"/>
    </w:r>
    <w:r>
      <w:tab/>
      <w:t>Marian Dolinský</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198F4" w14:textId="3E372366" w:rsidR="004D6F5C" w:rsidRPr="008604EB" w:rsidRDefault="004D6F5C">
    <w:pPr>
      <w:pStyle w:val="Footer"/>
    </w:pPr>
    <w:r>
      <w:t xml:space="preserve">Brno </w:t>
    </w:r>
    <w:r>
      <w:fldChar w:fldCharType="begin"/>
    </w:r>
    <w:r>
      <w:instrText xml:space="preserve"> CREATEDATE  \@ "yyyy"  \* MERGEFORMAT </w:instrText>
    </w:r>
    <w:r>
      <w:fldChar w:fldCharType="separate"/>
    </w:r>
    <w:r w:rsidR="00CD1FF9">
      <w:rPr>
        <w:noProof/>
      </w:rPr>
      <w:t>2016</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C0F5B" w14:textId="77777777" w:rsidR="004D6F5C" w:rsidRPr="008604EB" w:rsidRDefault="004D6F5C" w:rsidP="008604E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4C921" w14:textId="74EEBAEB" w:rsidR="004D6F5C" w:rsidRPr="00460FDE" w:rsidRDefault="004D6F5C" w:rsidP="002615F3">
    <w:pPr>
      <w:pStyle w:val="Footer"/>
    </w:pPr>
    <w:r>
      <w:fldChar w:fldCharType="begin"/>
    </w:r>
    <w:r>
      <w:instrText>PAGE   \* MERGEFORMAT</w:instrText>
    </w:r>
    <w:r>
      <w:fldChar w:fldCharType="separate"/>
    </w:r>
    <w:r w:rsidR="00CD1FF9">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705ED" w14:textId="77777777" w:rsidR="004D6F5C" w:rsidRDefault="004D6F5C" w:rsidP="000A2007">
      <w:r>
        <w:separator/>
      </w:r>
    </w:p>
  </w:footnote>
  <w:footnote w:type="continuationSeparator" w:id="0">
    <w:p w14:paraId="01829199" w14:textId="77777777" w:rsidR="004D6F5C" w:rsidRDefault="004D6F5C" w:rsidP="000A2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77C59" w14:textId="77777777" w:rsidR="004D6F5C" w:rsidRDefault="004D6F5C">
    <w:pPr>
      <w:pStyle w:val="Header"/>
    </w:pPr>
    <w:r>
      <w:t>Střední škola informatiky, poštovnictví a finančnictví Brno, příspěvková organizace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84F2D" w14:textId="77777777" w:rsidR="004D6F5C" w:rsidRPr="002615F3" w:rsidRDefault="004D6F5C" w:rsidP="002615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B6A6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54C8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891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4B2FDD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0073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C0A6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965D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9AB4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BA97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82F7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73182"/>
    <w:multiLevelType w:val="hybridMultilevel"/>
    <w:tmpl w:val="2BB876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C125B53"/>
    <w:multiLevelType w:val="multilevel"/>
    <w:tmpl w:val="9124B0EC"/>
    <w:lvl w:ilvl="0">
      <w:start w:val="1"/>
      <w:numFmt w:val="upperLetter"/>
      <w:pStyle w:val="Ploha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2C0337E"/>
    <w:multiLevelType w:val="hybridMultilevel"/>
    <w:tmpl w:val="68365526"/>
    <w:lvl w:ilvl="0" w:tplc="04847EC8">
      <w:start w:val="1"/>
      <w:numFmt w:val="bullet"/>
      <w:pStyle w:val="odrazky"/>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326290"/>
    <w:multiLevelType w:val="multilevel"/>
    <w:tmpl w:val="B422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F63680F"/>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D3E0D0D"/>
    <w:multiLevelType w:val="hybridMultilevel"/>
    <w:tmpl w:val="4134B584"/>
    <w:lvl w:ilvl="0" w:tplc="96AE3BC4">
      <w:start w:val="1"/>
      <w:numFmt w:val="decimal"/>
      <w:lvlText w:val="%1."/>
      <w:lvlJc w:val="left"/>
      <w:pPr>
        <w:tabs>
          <w:tab w:val="num" w:pos="814"/>
        </w:tabs>
        <w:ind w:left="814" w:hanging="360"/>
      </w:pPr>
      <w:rPr>
        <w:rFonts w:hint="default"/>
      </w:rPr>
    </w:lvl>
    <w:lvl w:ilvl="1" w:tplc="04050019" w:tentative="1">
      <w:start w:val="1"/>
      <w:numFmt w:val="lowerLetter"/>
      <w:lvlText w:val="%2."/>
      <w:lvlJc w:val="left"/>
      <w:pPr>
        <w:tabs>
          <w:tab w:val="num" w:pos="1534"/>
        </w:tabs>
        <w:ind w:left="1534" w:hanging="360"/>
      </w:pPr>
    </w:lvl>
    <w:lvl w:ilvl="2" w:tplc="0405001B" w:tentative="1">
      <w:start w:val="1"/>
      <w:numFmt w:val="lowerRoman"/>
      <w:lvlText w:val="%3."/>
      <w:lvlJc w:val="right"/>
      <w:pPr>
        <w:tabs>
          <w:tab w:val="num" w:pos="2254"/>
        </w:tabs>
        <w:ind w:left="2254" w:hanging="180"/>
      </w:pPr>
    </w:lvl>
    <w:lvl w:ilvl="3" w:tplc="0405000F" w:tentative="1">
      <w:start w:val="1"/>
      <w:numFmt w:val="decimal"/>
      <w:lvlText w:val="%4."/>
      <w:lvlJc w:val="left"/>
      <w:pPr>
        <w:tabs>
          <w:tab w:val="num" w:pos="2974"/>
        </w:tabs>
        <w:ind w:left="2974" w:hanging="360"/>
      </w:pPr>
    </w:lvl>
    <w:lvl w:ilvl="4" w:tplc="04050019" w:tentative="1">
      <w:start w:val="1"/>
      <w:numFmt w:val="lowerLetter"/>
      <w:lvlText w:val="%5."/>
      <w:lvlJc w:val="left"/>
      <w:pPr>
        <w:tabs>
          <w:tab w:val="num" w:pos="3694"/>
        </w:tabs>
        <w:ind w:left="3694" w:hanging="360"/>
      </w:pPr>
    </w:lvl>
    <w:lvl w:ilvl="5" w:tplc="0405001B" w:tentative="1">
      <w:start w:val="1"/>
      <w:numFmt w:val="lowerRoman"/>
      <w:lvlText w:val="%6."/>
      <w:lvlJc w:val="right"/>
      <w:pPr>
        <w:tabs>
          <w:tab w:val="num" w:pos="4414"/>
        </w:tabs>
        <w:ind w:left="4414" w:hanging="180"/>
      </w:pPr>
    </w:lvl>
    <w:lvl w:ilvl="6" w:tplc="0405000F" w:tentative="1">
      <w:start w:val="1"/>
      <w:numFmt w:val="decimal"/>
      <w:lvlText w:val="%7."/>
      <w:lvlJc w:val="left"/>
      <w:pPr>
        <w:tabs>
          <w:tab w:val="num" w:pos="5134"/>
        </w:tabs>
        <w:ind w:left="5134" w:hanging="360"/>
      </w:pPr>
    </w:lvl>
    <w:lvl w:ilvl="7" w:tplc="04050019" w:tentative="1">
      <w:start w:val="1"/>
      <w:numFmt w:val="lowerLetter"/>
      <w:lvlText w:val="%8."/>
      <w:lvlJc w:val="left"/>
      <w:pPr>
        <w:tabs>
          <w:tab w:val="num" w:pos="5854"/>
        </w:tabs>
        <w:ind w:left="5854" w:hanging="360"/>
      </w:pPr>
    </w:lvl>
    <w:lvl w:ilvl="8" w:tplc="0405001B" w:tentative="1">
      <w:start w:val="1"/>
      <w:numFmt w:val="lowerRoman"/>
      <w:lvlText w:val="%9."/>
      <w:lvlJc w:val="right"/>
      <w:pPr>
        <w:tabs>
          <w:tab w:val="num" w:pos="6574"/>
        </w:tabs>
        <w:ind w:left="6574" w:hanging="180"/>
      </w:pPr>
    </w:lvl>
  </w:abstractNum>
  <w:abstractNum w:abstractNumId="16" w15:restartNumberingAfterBreak="0">
    <w:nsid w:val="7E497B7E"/>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3"/>
  </w:num>
  <w:num w:numId="13">
    <w:abstractNumId w:val="15"/>
  </w:num>
  <w:num w:numId="14">
    <w:abstractNumId w:val="16"/>
  </w:num>
  <w:num w:numId="15">
    <w:abstractNumId w:val="12"/>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hideSpellingErrors/>
  <w:hideGrammaticalError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onsecutiveHyphenLimit w:val="5"/>
  <w:hyphenationZone w:val="142"/>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B70465"/>
    <w:rsid w:val="00022826"/>
    <w:rsid w:val="00023958"/>
    <w:rsid w:val="000414F3"/>
    <w:rsid w:val="00045914"/>
    <w:rsid w:val="00054F0B"/>
    <w:rsid w:val="00061701"/>
    <w:rsid w:val="00062494"/>
    <w:rsid w:val="000624FC"/>
    <w:rsid w:val="00093585"/>
    <w:rsid w:val="000A2007"/>
    <w:rsid w:val="000A3CBE"/>
    <w:rsid w:val="000B1A1C"/>
    <w:rsid w:val="000B38CC"/>
    <w:rsid w:val="000E63F4"/>
    <w:rsid w:val="001106BE"/>
    <w:rsid w:val="00120C7A"/>
    <w:rsid w:val="0012371A"/>
    <w:rsid w:val="001244D3"/>
    <w:rsid w:val="00126010"/>
    <w:rsid w:val="00190727"/>
    <w:rsid w:val="001A5448"/>
    <w:rsid w:val="001B3171"/>
    <w:rsid w:val="001C49C1"/>
    <w:rsid w:val="001C6460"/>
    <w:rsid w:val="001C6D29"/>
    <w:rsid w:val="001D400E"/>
    <w:rsid w:val="001D534F"/>
    <w:rsid w:val="001E533E"/>
    <w:rsid w:val="00210ADC"/>
    <w:rsid w:val="00240CE3"/>
    <w:rsid w:val="0025338B"/>
    <w:rsid w:val="002615F3"/>
    <w:rsid w:val="00271DC8"/>
    <w:rsid w:val="00273726"/>
    <w:rsid w:val="002766B7"/>
    <w:rsid w:val="002844B5"/>
    <w:rsid w:val="00285E31"/>
    <w:rsid w:val="0029587A"/>
    <w:rsid w:val="002B318F"/>
    <w:rsid w:val="002C4057"/>
    <w:rsid w:val="00304C1F"/>
    <w:rsid w:val="003208DB"/>
    <w:rsid w:val="003227E5"/>
    <w:rsid w:val="00323E7B"/>
    <w:rsid w:val="00324019"/>
    <w:rsid w:val="00324C68"/>
    <w:rsid w:val="003440E2"/>
    <w:rsid w:val="003465B1"/>
    <w:rsid w:val="003501DC"/>
    <w:rsid w:val="00355443"/>
    <w:rsid w:val="00355A60"/>
    <w:rsid w:val="00355BE8"/>
    <w:rsid w:val="003675BE"/>
    <w:rsid w:val="00382860"/>
    <w:rsid w:val="003850D4"/>
    <w:rsid w:val="00386F50"/>
    <w:rsid w:val="003932AB"/>
    <w:rsid w:val="003A5737"/>
    <w:rsid w:val="003A7C24"/>
    <w:rsid w:val="003B027E"/>
    <w:rsid w:val="003B2F0A"/>
    <w:rsid w:val="003D726F"/>
    <w:rsid w:val="003E206B"/>
    <w:rsid w:val="00400E98"/>
    <w:rsid w:val="0041405E"/>
    <w:rsid w:val="00423FBF"/>
    <w:rsid w:val="00430712"/>
    <w:rsid w:val="00460FDE"/>
    <w:rsid w:val="004622FC"/>
    <w:rsid w:val="00465FE4"/>
    <w:rsid w:val="00471D72"/>
    <w:rsid w:val="00476775"/>
    <w:rsid w:val="00481BFB"/>
    <w:rsid w:val="004A28D5"/>
    <w:rsid w:val="004B528D"/>
    <w:rsid w:val="004C62EF"/>
    <w:rsid w:val="004D69C0"/>
    <w:rsid w:val="004D6F5C"/>
    <w:rsid w:val="004E272F"/>
    <w:rsid w:val="004E4173"/>
    <w:rsid w:val="004F33D2"/>
    <w:rsid w:val="004F7FA2"/>
    <w:rsid w:val="005065E6"/>
    <w:rsid w:val="005108C8"/>
    <w:rsid w:val="005131FB"/>
    <w:rsid w:val="00522C50"/>
    <w:rsid w:val="005259A2"/>
    <w:rsid w:val="00536696"/>
    <w:rsid w:val="00552C0F"/>
    <w:rsid w:val="00556DFB"/>
    <w:rsid w:val="0056026F"/>
    <w:rsid w:val="005665C6"/>
    <w:rsid w:val="005A1109"/>
    <w:rsid w:val="005A34F2"/>
    <w:rsid w:val="005A7E26"/>
    <w:rsid w:val="005B3EE0"/>
    <w:rsid w:val="005C044F"/>
    <w:rsid w:val="005D12CA"/>
    <w:rsid w:val="005D285A"/>
    <w:rsid w:val="005E0CAA"/>
    <w:rsid w:val="005E5D54"/>
    <w:rsid w:val="005E7B5A"/>
    <w:rsid w:val="006176D3"/>
    <w:rsid w:val="00620002"/>
    <w:rsid w:val="00623A15"/>
    <w:rsid w:val="0063733D"/>
    <w:rsid w:val="00643057"/>
    <w:rsid w:val="00650B47"/>
    <w:rsid w:val="00650C02"/>
    <w:rsid w:val="006604BE"/>
    <w:rsid w:val="006647A2"/>
    <w:rsid w:val="006662FA"/>
    <w:rsid w:val="006730C4"/>
    <w:rsid w:val="006744A1"/>
    <w:rsid w:val="0068376B"/>
    <w:rsid w:val="00685FB3"/>
    <w:rsid w:val="00691A74"/>
    <w:rsid w:val="00694976"/>
    <w:rsid w:val="006A2B91"/>
    <w:rsid w:val="006B104C"/>
    <w:rsid w:val="006B2B44"/>
    <w:rsid w:val="006D7FFB"/>
    <w:rsid w:val="00704A33"/>
    <w:rsid w:val="007124A7"/>
    <w:rsid w:val="0071736F"/>
    <w:rsid w:val="00736640"/>
    <w:rsid w:val="00737C76"/>
    <w:rsid w:val="00742A09"/>
    <w:rsid w:val="007537BB"/>
    <w:rsid w:val="007630C9"/>
    <w:rsid w:val="00770808"/>
    <w:rsid w:val="00773AE6"/>
    <w:rsid w:val="00774094"/>
    <w:rsid w:val="00776922"/>
    <w:rsid w:val="00780CD3"/>
    <w:rsid w:val="00790667"/>
    <w:rsid w:val="0079404C"/>
    <w:rsid w:val="007B19C7"/>
    <w:rsid w:val="007E0800"/>
    <w:rsid w:val="008078D3"/>
    <w:rsid w:val="00827183"/>
    <w:rsid w:val="00831174"/>
    <w:rsid w:val="00835CCD"/>
    <w:rsid w:val="00843491"/>
    <w:rsid w:val="008604EB"/>
    <w:rsid w:val="0087106E"/>
    <w:rsid w:val="00875F80"/>
    <w:rsid w:val="00883207"/>
    <w:rsid w:val="00890F76"/>
    <w:rsid w:val="008B0CCC"/>
    <w:rsid w:val="008B739C"/>
    <w:rsid w:val="008C53D8"/>
    <w:rsid w:val="008D7977"/>
    <w:rsid w:val="008E3243"/>
    <w:rsid w:val="008E3BCD"/>
    <w:rsid w:val="008E5048"/>
    <w:rsid w:val="008E5F93"/>
    <w:rsid w:val="00904AE4"/>
    <w:rsid w:val="00914962"/>
    <w:rsid w:val="00925F72"/>
    <w:rsid w:val="00926BD9"/>
    <w:rsid w:val="00930A28"/>
    <w:rsid w:val="00932368"/>
    <w:rsid w:val="00932376"/>
    <w:rsid w:val="009429AC"/>
    <w:rsid w:val="009449B6"/>
    <w:rsid w:val="009772E5"/>
    <w:rsid w:val="00986A15"/>
    <w:rsid w:val="009B0D74"/>
    <w:rsid w:val="009B4625"/>
    <w:rsid w:val="009B4A67"/>
    <w:rsid w:val="009B58C9"/>
    <w:rsid w:val="009D1505"/>
    <w:rsid w:val="009D5C5B"/>
    <w:rsid w:val="009F500F"/>
    <w:rsid w:val="009F5F1E"/>
    <w:rsid w:val="009F6CB0"/>
    <w:rsid w:val="00A062D3"/>
    <w:rsid w:val="00A068DE"/>
    <w:rsid w:val="00A338BA"/>
    <w:rsid w:val="00A43170"/>
    <w:rsid w:val="00A56E84"/>
    <w:rsid w:val="00A577A7"/>
    <w:rsid w:val="00A74A85"/>
    <w:rsid w:val="00A90CDF"/>
    <w:rsid w:val="00AA4574"/>
    <w:rsid w:val="00AB08F0"/>
    <w:rsid w:val="00AD718C"/>
    <w:rsid w:val="00AF337C"/>
    <w:rsid w:val="00B2123A"/>
    <w:rsid w:val="00B53863"/>
    <w:rsid w:val="00B630F3"/>
    <w:rsid w:val="00B64300"/>
    <w:rsid w:val="00B70465"/>
    <w:rsid w:val="00B70877"/>
    <w:rsid w:val="00B72724"/>
    <w:rsid w:val="00B752AD"/>
    <w:rsid w:val="00B81421"/>
    <w:rsid w:val="00B82A3D"/>
    <w:rsid w:val="00B97CC5"/>
    <w:rsid w:val="00BA69F3"/>
    <w:rsid w:val="00BC06EA"/>
    <w:rsid w:val="00BE0D8C"/>
    <w:rsid w:val="00BE596D"/>
    <w:rsid w:val="00BF2547"/>
    <w:rsid w:val="00BF44B6"/>
    <w:rsid w:val="00C01E0E"/>
    <w:rsid w:val="00C03EB5"/>
    <w:rsid w:val="00C25030"/>
    <w:rsid w:val="00C57F77"/>
    <w:rsid w:val="00C638E3"/>
    <w:rsid w:val="00C70963"/>
    <w:rsid w:val="00CC59A0"/>
    <w:rsid w:val="00CD1DE5"/>
    <w:rsid w:val="00CD1FF9"/>
    <w:rsid w:val="00CD29F1"/>
    <w:rsid w:val="00CD763F"/>
    <w:rsid w:val="00CF28E8"/>
    <w:rsid w:val="00D21ACE"/>
    <w:rsid w:val="00D36A48"/>
    <w:rsid w:val="00D40F83"/>
    <w:rsid w:val="00D4235B"/>
    <w:rsid w:val="00D51783"/>
    <w:rsid w:val="00D556A4"/>
    <w:rsid w:val="00D71BE1"/>
    <w:rsid w:val="00D86E8E"/>
    <w:rsid w:val="00D9057B"/>
    <w:rsid w:val="00D96A65"/>
    <w:rsid w:val="00DA31ED"/>
    <w:rsid w:val="00DE2AD1"/>
    <w:rsid w:val="00DF240D"/>
    <w:rsid w:val="00DF42CD"/>
    <w:rsid w:val="00E01335"/>
    <w:rsid w:val="00E10976"/>
    <w:rsid w:val="00E162ED"/>
    <w:rsid w:val="00E26FAB"/>
    <w:rsid w:val="00E41370"/>
    <w:rsid w:val="00E52C18"/>
    <w:rsid w:val="00E52D58"/>
    <w:rsid w:val="00E846B6"/>
    <w:rsid w:val="00E95E61"/>
    <w:rsid w:val="00EB34DC"/>
    <w:rsid w:val="00EB37EC"/>
    <w:rsid w:val="00EC02D0"/>
    <w:rsid w:val="00EC1519"/>
    <w:rsid w:val="00EC299D"/>
    <w:rsid w:val="00EC6203"/>
    <w:rsid w:val="00EE3F95"/>
    <w:rsid w:val="00F003B8"/>
    <w:rsid w:val="00F00D31"/>
    <w:rsid w:val="00F020D9"/>
    <w:rsid w:val="00F04406"/>
    <w:rsid w:val="00F11A84"/>
    <w:rsid w:val="00F15596"/>
    <w:rsid w:val="00F55477"/>
    <w:rsid w:val="00F648CD"/>
    <w:rsid w:val="00F70394"/>
    <w:rsid w:val="00F82F94"/>
    <w:rsid w:val="00F87B7C"/>
    <w:rsid w:val="00FA4799"/>
    <w:rsid w:val="00FC469E"/>
    <w:rsid w:val="00FF0D7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rules v:ext="edit">
        <o:r id="V:Rule15" type="connector" idref="#_x0000_s1028"/>
        <o:r id="V:Rule16" type="connector" idref="#_x0000_s1032"/>
        <o:r id="V:Rule17" type="connector" idref="#_x0000_s1030"/>
        <o:r id="V:Rule18" type="connector" idref="#_x0000_s1049"/>
        <o:r id="V:Rule19" type="connector" idref="#_x0000_s1050"/>
        <o:r id="V:Rule20" type="connector" idref="#_x0000_s1048"/>
        <o:r id="V:Rule21" type="connector" idref="#_x0000_s1047"/>
        <o:r id="V:Rule22" type="connector" idref="#_x0000_s1053"/>
        <o:r id="V:Rule23" type="connector" idref="#_x0000_s1051"/>
        <o:r id="V:Rule24" type="connector" idref="#_x0000_s1058"/>
        <o:r id="V:Rule25" type="connector" idref="#_x0000_s1055"/>
        <o:r id="V:Rule26" type="connector" idref="#_x0000_s1064"/>
        <o:r id="V:Rule27" type="connector" idref="#_x0000_s1060"/>
        <o:r id="V:Rule28" type="connector" idref="#_x0000_s1067"/>
      </o:rules>
    </o:shapelayout>
  </w:shapeDefaults>
  <w:decimalSymbol w:val="."/>
  <w:listSeparator w:val=","/>
  <w14:docId w14:val="418E47CB"/>
  <w15:docId w15:val="{90700778-7BE4-4DA6-8365-3C5551DD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A84"/>
    <w:pPr>
      <w:spacing w:after="240" w:line="288" w:lineRule="auto"/>
      <w:jc w:val="both"/>
    </w:pPr>
    <w:rPr>
      <w:rFonts w:ascii="Book Antiqua" w:hAnsi="Book Antiqua"/>
      <w:sz w:val="24"/>
      <w:szCs w:val="24"/>
    </w:rPr>
  </w:style>
  <w:style w:type="paragraph" w:styleId="Heading1">
    <w:name w:val="heading 1"/>
    <w:basedOn w:val="Normal"/>
    <w:next w:val="Normal"/>
    <w:qFormat/>
    <w:rsid w:val="005A1109"/>
    <w:pPr>
      <w:keepNext/>
      <w:keepLines/>
      <w:pageBreakBefore/>
      <w:numPr>
        <w:numId w:val="17"/>
      </w:numPr>
      <w:suppressAutoHyphens/>
      <w:spacing w:before="360"/>
      <w:jc w:val="left"/>
      <w:outlineLvl w:val="0"/>
    </w:pPr>
    <w:rPr>
      <w:rFonts w:ascii="Arial" w:hAnsi="Arial" w:cs="Arial"/>
      <w:b/>
      <w:bCs/>
      <w:kern w:val="32"/>
      <w:sz w:val="36"/>
      <w:szCs w:val="32"/>
    </w:rPr>
  </w:style>
  <w:style w:type="paragraph" w:styleId="Heading2">
    <w:name w:val="heading 2"/>
    <w:basedOn w:val="Heading1"/>
    <w:next w:val="Normal"/>
    <w:qFormat/>
    <w:rsid w:val="001B3171"/>
    <w:pPr>
      <w:pageBreakBefore w:val="0"/>
      <w:numPr>
        <w:ilvl w:val="1"/>
      </w:numPr>
      <w:spacing w:before="240" w:after="120"/>
      <w:outlineLvl w:val="1"/>
    </w:pPr>
    <w:rPr>
      <w:bCs w:val="0"/>
      <w:iCs/>
      <w:sz w:val="28"/>
      <w:szCs w:val="28"/>
    </w:rPr>
  </w:style>
  <w:style w:type="paragraph" w:styleId="Heading3">
    <w:name w:val="heading 3"/>
    <w:basedOn w:val="Heading2"/>
    <w:next w:val="Normal"/>
    <w:qFormat/>
    <w:rsid w:val="001E533E"/>
    <w:pPr>
      <w:numPr>
        <w:ilvl w:val="2"/>
      </w:numPr>
      <w:outlineLvl w:val="2"/>
    </w:pPr>
    <w:rPr>
      <w:bCs/>
      <w:sz w:val="24"/>
      <w:szCs w:val="26"/>
    </w:rPr>
  </w:style>
  <w:style w:type="paragraph" w:styleId="Heading4">
    <w:name w:val="heading 4"/>
    <w:basedOn w:val="Normal"/>
    <w:next w:val="Normal"/>
    <w:qFormat/>
    <w:rsid w:val="00932368"/>
    <w:pPr>
      <w:keepNext/>
      <w:numPr>
        <w:ilvl w:val="3"/>
        <w:numId w:val="17"/>
      </w:numPr>
      <w:spacing w:before="240" w:after="60"/>
      <w:outlineLvl w:val="3"/>
    </w:pPr>
    <w:rPr>
      <w:rFonts w:ascii="Times New Roman" w:hAnsi="Times New Roman"/>
      <w:b/>
      <w:bCs/>
      <w:sz w:val="28"/>
      <w:szCs w:val="28"/>
    </w:rPr>
  </w:style>
  <w:style w:type="paragraph" w:styleId="Heading5">
    <w:name w:val="heading 5"/>
    <w:basedOn w:val="Normal"/>
    <w:next w:val="Normal"/>
    <w:qFormat/>
    <w:rsid w:val="00932368"/>
    <w:pPr>
      <w:numPr>
        <w:ilvl w:val="4"/>
        <w:numId w:val="17"/>
      </w:numPr>
      <w:spacing w:before="240" w:after="60"/>
      <w:outlineLvl w:val="4"/>
    </w:pPr>
    <w:rPr>
      <w:b/>
      <w:bCs/>
      <w:i/>
      <w:iCs/>
      <w:sz w:val="26"/>
      <w:szCs w:val="26"/>
    </w:rPr>
  </w:style>
  <w:style w:type="paragraph" w:styleId="Heading6">
    <w:name w:val="heading 6"/>
    <w:basedOn w:val="Normal"/>
    <w:next w:val="Normal"/>
    <w:qFormat/>
    <w:rsid w:val="00932368"/>
    <w:pPr>
      <w:numPr>
        <w:ilvl w:val="5"/>
        <w:numId w:val="17"/>
      </w:numPr>
      <w:spacing w:before="240" w:after="60"/>
      <w:outlineLvl w:val="5"/>
    </w:pPr>
    <w:rPr>
      <w:rFonts w:ascii="Times New Roman" w:hAnsi="Times New Roman"/>
      <w:b/>
      <w:bCs/>
      <w:sz w:val="22"/>
      <w:szCs w:val="22"/>
    </w:rPr>
  </w:style>
  <w:style w:type="paragraph" w:styleId="Heading7">
    <w:name w:val="heading 7"/>
    <w:basedOn w:val="Normal"/>
    <w:next w:val="Normal"/>
    <w:qFormat/>
    <w:rsid w:val="00932368"/>
    <w:pPr>
      <w:numPr>
        <w:ilvl w:val="6"/>
        <w:numId w:val="17"/>
      </w:numPr>
      <w:spacing w:before="240" w:after="60"/>
      <w:outlineLvl w:val="6"/>
    </w:pPr>
    <w:rPr>
      <w:rFonts w:ascii="Times New Roman" w:hAnsi="Times New Roman"/>
    </w:rPr>
  </w:style>
  <w:style w:type="paragraph" w:styleId="Heading8">
    <w:name w:val="heading 8"/>
    <w:basedOn w:val="Normal"/>
    <w:next w:val="Normal"/>
    <w:qFormat/>
    <w:rsid w:val="00932368"/>
    <w:pPr>
      <w:numPr>
        <w:ilvl w:val="7"/>
        <w:numId w:val="17"/>
      </w:numPr>
      <w:spacing w:before="240" w:after="60"/>
      <w:outlineLvl w:val="7"/>
    </w:pPr>
    <w:rPr>
      <w:rFonts w:ascii="Times New Roman" w:hAnsi="Times New Roman"/>
      <w:i/>
      <w:iCs/>
    </w:rPr>
  </w:style>
  <w:style w:type="paragraph" w:styleId="Heading9">
    <w:name w:val="heading 9"/>
    <w:basedOn w:val="Normal"/>
    <w:next w:val="Normal"/>
    <w:qFormat/>
    <w:rsid w:val="00932368"/>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or">
    <w:name w:val="autor"/>
    <w:rsid w:val="00C03EB5"/>
    <w:rPr>
      <w:smallCaps/>
    </w:rPr>
  </w:style>
  <w:style w:type="paragraph" w:customStyle="1" w:styleId="rp-titul">
    <w:name w:val="rp-titul"/>
    <w:basedOn w:val="Normal"/>
    <w:rsid w:val="00D51783"/>
    <w:pPr>
      <w:suppressAutoHyphens/>
      <w:spacing w:before="5000" w:after="7000"/>
      <w:jc w:val="center"/>
    </w:pPr>
    <w:rPr>
      <w:rFonts w:ascii="Arial" w:hAnsi="Arial"/>
      <w:b/>
      <w:sz w:val="56"/>
    </w:rPr>
  </w:style>
  <w:style w:type="paragraph" w:customStyle="1" w:styleId="literatura">
    <w:name w:val="literatura"/>
    <w:basedOn w:val="Normal"/>
    <w:rsid w:val="001B3171"/>
    <w:pPr>
      <w:suppressAutoHyphens/>
      <w:ind w:left="454" w:hanging="454"/>
      <w:jc w:val="left"/>
    </w:pPr>
  </w:style>
  <w:style w:type="paragraph" w:customStyle="1" w:styleId="zahlavi-titul">
    <w:name w:val="zahlavi-titul"/>
    <w:basedOn w:val="Normal"/>
    <w:rsid w:val="001B3171"/>
    <w:pPr>
      <w:jc w:val="center"/>
    </w:pPr>
    <w:rPr>
      <w:rFonts w:ascii="Arial" w:hAnsi="Arial"/>
      <w:sz w:val="26"/>
    </w:rPr>
  </w:style>
  <w:style w:type="paragraph" w:customStyle="1" w:styleId="zapati-prohlaseni">
    <w:name w:val="zapati-prohlaseni"/>
    <w:basedOn w:val="Normal"/>
    <w:next w:val="Normal"/>
    <w:rsid w:val="00F11A84"/>
    <w:pPr>
      <w:tabs>
        <w:tab w:val="left" w:pos="5670"/>
        <w:tab w:val="right" w:leader="dot" w:pos="8789"/>
      </w:tabs>
      <w:spacing w:before="1680" w:after="0"/>
      <w:jc w:val="center"/>
    </w:pPr>
    <w:rPr>
      <w:szCs w:val="28"/>
    </w:rPr>
  </w:style>
  <w:style w:type="paragraph" w:customStyle="1" w:styleId="obsah">
    <w:name w:val="obsah"/>
    <w:basedOn w:val="Heading1"/>
    <w:rsid w:val="00460FDE"/>
    <w:pPr>
      <w:numPr>
        <w:numId w:val="0"/>
      </w:numPr>
    </w:pPr>
  </w:style>
  <w:style w:type="paragraph" w:customStyle="1" w:styleId="rp-nazev">
    <w:name w:val="rp-nazev"/>
    <w:basedOn w:val="rp-titul"/>
    <w:rsid w:val="00E846B6"/>
    <w:pPr>
      <w:spacing w:before="4000" w:after="0"/>
    </w:pPr>
  </w:style>
  <w:style w:type="paragraph" w:customStyle="1" w:styleId="rp-podnazev">
    <w:name w:val="rp-podnazev"/>
    <w:basedOn w:val="rp-nazev"/>
    <w:rsid w:val="002615F3"/>
    <w:pPr>
      <w:spacing w:before="480" w:after="4920"/>
    </w:pPr>
    <w:rPr>
      <w:sz w:val="32"/>
    </w:rPr>
  </w:style>
  <w:style w:type="paragraph" w:customStyle="1" w:styleId="udaje">
    <w:name w:val="udaje"/>
    <w:basedOn w:val="Normal"/>
    <w:rsid w:val="00460FDE"/>
    <w:pPr>
      <w:tabs>
        <w:tab w:val="left" w:pos="4536"/>
      </w:tabs>
      <w:spacing w:after="1000"/>
      <w:contextualSpacing/>
    </w:pPr>
  </w:style>
  <w:style w:type="paragraph" w:styleId="Header">
    <w:name w:val="header"/>
    <w:basedOn w:val="Normal"/>
    <w:rsid w:val="00A90CDF"/>
    <w:pPr>
      <w:tabs>
        <w:tab w:val="center" w:pos="4536"/>
        <w:tab w:val="right" w:pos="9072"/>
      </w:tabs>
      <w:jc w:val="center"/>
    </w:pPr>
    <w:rPr>
      <w:rFonts w:ascii="Arial" w:hAnsi="Arial"/>
    </w:rPr>
  </w:style>
  <w:style w:type="paragraph" w:styleId="Footer">
    <w:name w:val="footer"/>
    <w:basedOn w:val="Normal"/>
    <w:link w:val="FooterChar"/>
    <w:uiPriority w:val="99"/>
    <w:rsid w:val="005A1109"/>
    <w:pPr>
      <w:tabs>
        <w:tab w:val="right" w:pos="8789"/>
      </w:tabs>
      <w:jc w:val="center"/>
    </w:pPr>
    <w:rPr>
      <w:rFonts w:ascii="Arial" w:hAnsi="Arial"/>
      <w:sz w:val="20"/>
    </w:rPr>
  </w:style>
  <w:style w:type="paragraph" w:customStyle="1" w:styleId="prohlaseni">
    <w:name w:val="prohlaseni"/>
    <w:basedOn w:val="Normal"/>
    <w:rsid w:val="00932376"/>
    <w:pPr>
      <w:pageBreakBefore/>
      <w:spacing w:before="9000"/>
      <w:contextualSpacing/>
    </w:pPr>
  </w:style>
  <w:style w:type="paragraph" w:styleId="TOC2">
    <w:name w:val="toc 2"/>
    <w:basedOn w:val="Normal"/>
    <w:next w:val="Normal"/>
    <w:autoRedefine/>
    <w:uiPriority w:val="39"/>
    <w:rsid w:val="00C03EB5"/>
    <w:pPr>
      <w:spacing w:after="0"/>
      <w:ind w:left="238"/>
      <w:jc w:val="left"/>
    </w:pPr>
  </w:style>
  <w:style w:type="paragraph" w:styleId="TOC1">
    <w:name w:val="toc 1"/>
    <w:basedOn w:val="Normal"/>
    <w:next w:val="Normal"/>
    <w:autoRedefine/>
    <w:uiPriority w:val="39"/>
    <w:rsid w:val="00C03EB5"/>
    <w:pPr>
      <w:spacing w:after="0"/>
      <w:jc w:val="left"/>
    </w:pPr>
    <w:rPr>
      <w:b/>
    </w:rPr>
  </w:style>
  <w:style w:type="character" w:styleId="Hyperlink">
    <w:name w:val="Hyperlink"/>
    <w:uiPriority w:val="99"/>
    <w:rsid w:val="00126010"/>
    <w:rPr>
      <w:rFonts w:ascii="Book Antiqua" w:hAnsi="Book Antiqua"/>
      <w:color w:val="auto"/>
      <w:sz w:val="24"/>
      <w:u w:val="none"/>
    </w:rPr>
  </w:style>
  <w:style w:type="character" w:styleId="PageNumber">
    <w:name w:val="page number"/>
    <w:rsid w:val="001B3171"/>
    <w:rPr>
      <w:sz w:val="22"/>
    </w:rPr>
  </w:style>
  <w:style w:type="character" w:customStyle="1" w:styleId="nazev">
    <w:name w:val="nazev"/>
    <w:rsid w:val="00C03EB5"/>
    <w:rPr>
      <w:i/>
    </w:rPr>
  </w:style>
  <w:style w:type="paragraph" w:customStyle="1" w:styleId="odrazky">
    <w:name w:val="odrazky"/>
    <w:basedOn w:val="Normal"/>
    <w:rsid w:val="00D71BE1"/>
    <w:pPr>
      <w:numPr>
        <w:numId w:val="15"/>
      </w:numPr>
      <w:ind w:left="357" w:firstLine="0"/>
      <w:contextualSpacing/>
      <w:jc w:val="left"/>
    </w:pPr>
  </w:style>
  <w:style w:type="paragraph" w:styleId="TOC3">
    <w:name w:val="toc 3"/>
    <w:basedOn w:val="Normal"/>
    <w:next w:val="Normal"/>
    <w:autoRedefine/>
    <w:semiHidden/>
    <w:rsid w:val="00C03EB5"/>
    <w:pPr>
      <w:spacing w:after="0"/>
      <w:ind w:left="482"/>
    </w:pPr>
  </w:style>
  <w:style w:type="paragraph" w:styleId="TOC4">
    <w:name w:val="toc 4"/>
    <w:basedOn w:val="Normal"/>
    <w:next w:val="Normal"/>
    <w:autoRedefine/>
    <w:semiHidden/>
    <w:rsid w:val="00C03EB5"/>
    <w:pPr>
      <w:ind w:left="720"/>
    </w:pPr>
  </w:style>
  <w:style w:type="paragraph" w:styleId="BalloonText">
    <w:name w:val="Balloon Text"/>
    <w:basedOn w:val="Normal"/>
    <w:link w:val="BalloonTextChar"/>
    <w:rsid w:val="000A2007"/>
    <w:pPr>
      <w:spacing w:after="0" w:line="240" w:lineRule="auto"/>
    </w:pPr>
    <w:rPr>
      <w:rFonts w:ascii="Tahoma" w:hAnsi="Tahoma"/>
      <w:sz w:val="16"/>
      <w:szCs w:val="16"/>
    </w:rPr>
  </w:style>
  <w:style w:type="character" w:customStyle="1" w:styleId="BalloonTextChar">
    <w:name w:val="Balloon Text Char"/>
    <w:link w:val="BalloonText"/>
    <w:rsid w:val="000A2007"/>
    <w:rPr>
      <w:rFonts w:ascii="Tahoma" w:hAnsi="Tahoma" w:cs="Tahoma"/>
      <w:sz w:val="16"/>
      <w:szCs w:val="16"/>
    </w:rPr>
  </w:style>
  <w:style w:type="paragraph" w:customStyle="1" w:styleId="Ploha1">
    <w:name w:val="Příloha 1"/>
    <w:basedOn w:val="Heading1"/>
    <w:next w:val="Normal"/>
    <w:qFormat/>
    <w:rsid w:val="000A2007"/>
    <w:pPr>
      <w:numPr>
        <w:numId w:val="16"/>
      </w:numPr>
    </w:pPr>
  </w:style>
  <w:style w:type="character" w:styleId="CommentReference">
    <w:name w:val="annotation reference"/>
    <w:rsid w:val="008E5F93"/>
    <w:rPr>
      <w:sz w:val="16"/>
      <w:szCs w:val="16"/>
    </w:rPr>
  </w:style>
  <w:style w:type="paragraph" w:styleId="CommentText">
    <w:name w:val="annotation text"/>
    <w:basedOn w:val="Normal"/>
    <w:link w:val="CommentTextChar"/>
    <w:rsid w:val="008E5F93"/>
    <w:rPr>
      <w:sz w:val="20"/>
      <w:szCs w:val="20"/>
    </w:rPr>
  </w:style>
  <w:style w:type="character" w:customStyle="1" w:styleId="CommentTextChar">
    <w:name w:val="Comment Text Char"/>
    <w:basedOn w:val="DefaultParagraphFont"/>
    <w:link w:val="CommentText"/>
    <w:rsid w:val="008E5F93"/>
  </w:style>
  <w:style w:type="paragraph" w:styleId="CommentSubject">
    <w:name w:val="annotation subject"/>
    <w:basedOn w:val="CommentText"/>
    <w:next w:val="CommentText"/>
    <w:link w:val="CommentSubjectChar"/>
    <w:rsid w:val="008E5F93"/>
    <w:rPr>
      <w:rFonts w:ascii="Times New Roman" w:hAnsi="Times New Roman"/>
      <w:b/>
      <w:bCs/>
    </w:rPr>
  </w:style>
  <w:style w:type="character" w:customStyle="1" w:styleId="CommentSubjectChar">
    <w:name w:val="Comment Subject Char"/>
    <w:link w:val="CommentSubject"/>
    <w:rsid w:val="008E5F93"/>
    <w:rPr>
      <w:b/>
      <w:bCs/>
    </w:rPr>
  </w:style>
  <w:style w:type="character" w:customStyle="1" w:styleId="FooterChar">
    <w:name w:val="Footer Char"/>
    <w:link w:val="Footer"/>
    <w:uiPriority w:val="99"/>
    <w:rsid w:val="005A1109"/>
    <w:rPr>
      <w:rFonts w:ascii="Arial" w:hAnsi="Arial"/>
      <w:szCs w:val="24"/>
    </w:rPr>
  </w:style>
  <w:style w:type="paragraph" w:customStyle="1" w:styleId="obrazek">
    <w:name w:val="obrazek"/>
    <w:basedOn w:val="Normal"/>
    <w:next w:val="Caption"/>
    <w:qFormat/>
    <w:rsid w:val="009449B6"/>
    <w:pPr>
      <w:keepNext/>
      <w:spacing w:before="360"/>
      <w:jc w:val="center"/>
    </w:pPr>
  </w:style>
  <w:style w:type="table" w:styleId="TableGrid">
    <w:name w:val="Table Grid"/>
    <w:basedOn w:val="TableNormal"/>
    <w:rsid w:val="0094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71BE1"/>
    <w:pPr>
      <w:suppressAutoHyphens/>
      <w:jc w:val="center"/>
    </w:pPr>
    <w:rPr>
      <w:rFonts w:ascii="Arial" w:hAnsi="Arial"/>
      <w:bCs/>
      <w:sz w:val="20"/>
      <w:szCs w:val="20"/>
    </w:rPr>
  </w:style>
  <w:style w:type="paragraph" w:customStyle="1" w:styleId="textvtabulce">
    <w:name w:val="text v tabulce"/>
    <w:basedOn w:val="Normal"/>
    <w:qFormat/>
    <w:rsid w:val="009449B6"/>
    <w:pPr>
      <w:spacing w:before="60" w:after="60"/>
      <w:jc w:val="left"/>
    </w:pPr>
    <w:rPr>
      <w:rFonts w:ascii="Arial" w:hAnsi="Arial"/>
      <w:sz w:val="22"/>
    </w:rPr>
  </w:style>
  <w:style w:type="paragraph" w:customStyle="1" w:styleId="cislavtabulce">
    <w:name w:val="cisla v tabulce"/>
    <w:basedOn w:val="textvtabulce"/>
    <w:qFormat/>
    <w:rsid w:val="009449B6"/>
    <w:pPr>
      <w:keepNext/>
      <w:jc w:val="right"/>
    </w:pPr>
  </w:style>
  <w:style w:type="paragraph" w:customStyle="1" w:styleId="Rozloendokumentu">
    <w:name w:val="Rozložení dokumentu"/>
    <w:basedOn w:val="Normal"/>
    <w:link w:val="RozloendokumentuChar"/>
    <w:rsid w:val="00932376"/>
    <w:rPr>
      <w:rFonts w:ascii="Tahoma" w:hAnsi="Tahoma"/>
      <w:sz w:val="16"/>
      <w:szCs w:val="16"/>
    </w:rPr>
  </w:style>
  <w:style w:type="character" w:customStyle="1" w:styleId="RozloendokumentuChar">
    <w:name w:val="Rozložení dokumentu Char"/>
    <w:link w:val="Rozloendokumentu"/>
    <w:rsid w:val="00932376"/>
    <w:rPr>
      <w:rFonts w:ascii="Tahoma" w:hAnsi="Tahoma" w:cs="Tahoma"/>
      <w:sz w:val="16"/>
      <w:szCs w:val="16"/>
    </w:rPr>
  </w:style>
  <w:style w:type="paragraph" w:customStyle="1" w:styleId="rpprilohy">
    <w:name w:val="rp_prilohy"/>
    <w:basedOn w:val="rp-nazev"/>
    <w:qFormat/>
    <w:rsid w:val="00D4235B"/>
  </w:style>
  <w:style w:type="character" w:customStyle="1" w:styleId="odkaz">
    <w:name w:val="odkaz"/>
    <w:qFormat/>
    <w:rsid w:val="00126010"/>
    <w:rPr>
      <w:rFonts w:ascii="Courier New" w:hAnsi="Courier New"/>
      <w:sz w:val="24"/>
    </w:rPr>
  </w:style>
  <w:style w:type="paragraph" w:styleId="FootnoteText">
    <w:name w:val="footnote text"/>
    <w:basedOn w:val="Normal"/>
    <w:link w:val="FootnoteTextChar"/>
    <w:rsid w:val="00DE2AD1"/>
    <w:rPr>
      <w:sz w:val="20"/>
      <w:szCs w:val="20"/>
    </w:rPr>
  </w:style>
  <w:style w:type="character" w:customStyle="1" w:styleId="FootnoteTextChar">
    <w:name w:val="Footnote Text Char"/>
    <w:link w:val="FootnoteText"/>
    <w:rsid w:val="00DE2AD1"/>
    <w:rPr>
      <w:rFonts w:ascii="Book Antiqua" w:hAnsi="Book Antiqua"/>
    </w:rPr>
  </w:style>
  <w:style w:type="character" w:styleId="FootnoteReference">
    <w:name w:val="footnote reference"/>
    <w:rsid w:val="00DE2AD1"/>
    <w:rPr>
      <w:vertAlign w:val="superscript"/>
    </w:rPr>
  </w:style>
  <w:style w:type="paragraph" w:styleId="TOCHeading">
    <w:name w:val="TOC Heading"/>
    <w:basedOn w:val="Heading1"/>
    <w:next w:val="Normal"/>
    <w:uiPriority w:val="39"/>
    <w:unhideWhenUsed/>
    <w:qFormat/>
    <w:rsid w:val="00843491"/>
    <w:pPr>
      <w:pageBreakBefore w:val="0"/>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eastAsia="en-US"/>
    </w:rPr>
  </w:style>
  <w:style w:type="paragraph" w:customStyle="1" w:styleId="Code">
    <w:name w:val="Code"/>
    <w:basedOn w:val="Normal"/>
    <w:link w:val="CodeChar"/>
    <w:qFormat/>
    <w:rsid w:val="004E4173"/>
    <w:pPr>
      <w:spacing w:after="0" w:line="240" w:lineRule="auto"/>
      <w:jc w:val="left"/>
    </w:pPr>
    <w:rPr>
      <w:sz w:val="16"/>
    </w:rPr>
  </w:style>
  <w:style w:type="character" w:customStyle="1" w:styleId="CodeChar">
    <w:name w:val="Code Char"/>
    <w:basedOn w:val="DefaultParagraphFont"/>
    <w:link w:val="Code"/>
    <w:rsid w:val="004E4173"/>
    <w:rPr>
      <w:rFonts w:ascii="Book Antiqua" w:hAnsi="Book Antiqua"/>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522004">
      <w:bodyDiv w:val="1"/>
      <w:marLeft w:val="0"/>
      <w:marRight w:val="0"/>
      <w:marTop w:val="0"/>
      <w:marBottom w:val="0"/>
      <w:divBdr>
        <w:top w:val="none" w:sz="0" w:space="0" w:color="auto"/>
        <w:left w:val="none" w:sz="0" w:space="0" w:color="auto"/>
        <w:bottom w:val="none" w:sz="0" w:space="0" w:color="auto"/>
        <w:right w:val="none" w:sz="0" w:space="0" w:color="auto"/>
      </w:divBdr>
      <w:divsChild>
        <w:div w:id="62802010">
          <w:marLeft w:val="0"/>
          <w:marRight w:val="0"/>
          <w:marTop w:val="100"/>
          <w:marBottom w:val="100"/>
          <w:divBdr>
            <w:top w:val="none" w:sz="0" w:space="0" w:color="auto"/>
            <w:left w:val="none" w:sz="0" w:space="0" w:color="auto"/>
            <w:bottom w:val="none" w:sz="0" w:space="0" w:color="auto"/>
            <w:right w:val="none" w:sz="0" w:space="0" w:color="auto"/>
          </w:divBdr>
          <w:divsChild>
            <w:div w:id="1428110170">
              <w:marLeft w:val="0"/>
              <w:marRight w:val="0"/>
              <w:marTop w:val="375"/>
              <w:marBottom w:val="0"/>
              <w:divBdr>
                <w:top w:val="none" w:sz="0" w:space="0" w:color="auto"/>
                <w:left w:val="none" w:sz="0" w:space="0" w:color="auto"/>
                <w:bottom w:val="none" w:sz="0" w:space="0" w:color="auto"/>
                <w:right w:val="none" w:sz="0" w:space="0" w:color="auto"/>
              </w:divBdr>
              <w:divsChild>
                <w:div w:id="2147384764">
                  <w:marLeft w:val="0"/>
                  <w:marRight w:val="0"/>
                  <w:marTop w:val="0"/>
                  <w:marBottom w:val="0"/>
                  <w:divBdr>
                    <w:top w:val="none" w:sz="0" w:space="0" w:color="auto"/>
                    <w:left w:val="none" w:sz="0" w:space="0" w:color="auto"/>
                    <w:bottom w:val="none" w:sz="0" w:space="0" w:color="auto"/>
                    <w:right w:val="none" w:sz="0" w:space="0" w:color="auto"/>
                  </w:divBdr>
                  <w:divsChild>
                    <w:div w:id="1404257241">
                      <w:marLeft w:val="405"/>
                      <w:marRight w:val="0"/>
                      <w:marTop w:val="0"/>
                      <w:marBottom w:val="0"/>
                      <w:divBdr>
                        <w:top w:val="none" w:sz="0" w:space="0" w:color="auto"/>
                        <w:left w:val="none" w:sz="0" w:space="0" w:color="auto"/>
                        <w:bottom w:val="none" w:sz="0" w:space="0" w:color="auto"/>
                        <w:right w:val="none" w:sz="0" w:space="0" w:color="auto"/>
                      </w:divBdr>
                      <w:divsChild>
                        <w:div w:id="697241697">
                          <w:marLeft w:val="0"/>
                          <w:marRight w:val="0"/>
                          <w:marTop w:val="0"/>
                          <w:marBottom w:val="0"/>
                          <w:divBdr>
                            <w:top w:val="none" w:sz="0" w:space="0" w:color="auto"/>
                            <w:left w:val="none" w:sz="0" w:space="0" w:color="auto"/>
                            <w:bottom w:val="none" w:sz="0" w:space="0" w:color="auto"/>
                            <w:right w:val="none" w:sz="0" w:space="0" w:color="auto"/>
                          </w:divBdr>
                          <w:divsChild>
                            <w:div w:id="298150096">
                              <w:marLeft w:val="0"/>
                              <w:marRight w:val="0"/>
                              <w:marTop w:val="0"/>
                              <w:marBottom w:val="0"/>
                              <w:divBdr>
                                <w:top w:val="none" w:sz="0" w:space="0" w:color="auto"/>
                                <w:left w:val="none" w:sz="0" w:space="0" w:color="auto"/>
                                <w:bottom w:val="none" w:sz="0" w:space="0" w:color="auto"/>
                                <w:right w:val="none" w:sz="0" w:space="0" w:color="auto"/>
                              </w:divBdr>
                              <w:divsChild>
                                <w:div w:id="3246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644356">
      <w:bodyDiv w:val="1"/>
      <w:marLeft w:val="0"/>
      <w:marRight w:val="0"/>
      <w:marTop w:val="0"/>
      <w:marBottom w:val="0"/>
      <w:divBdr>
        <w:top w:val="none" w:sz="0" w:space="0" w:color="auto"/>
        <w:left w:val="none" w:sz="0" w:space="0" w:color="auto"/>
        <w:bottom w:val="none" w:sz="0" w:space="0" w:color="auto"/>
        <w:right w:val="none" w:sz="0" w:space="0" w:color="auto"/>
      </w:divBdr>
      <w:divsChild>
        <w:div w:id="735398446">
          <w:marLeft w:val="0"/>
          <w:marRight w:val="0"/>
          <w:marTop w:val="100"/>
          <w:marBottom w:val="100"/>
          <w:divBdr>
            <w:top w:val="none" w:sz="0" w:space="0" w:color="auto"/>
            <w:left w:val="none" w:sz="0" w:space="0" w:color="auto"/>
            <w:bottom w:val="none" w:sz="0" w:space="0" w:color="auto"/>
            <w:right w:val="none" w:sz="0" w:space="0" w:color="auto"/>
          </w:divBdr>
          <w:divsChild>
            <w:div w:id="1512377272">
              <w:marLeft w:val="0"/>
              <w:marRight w:val="0"/>
              <w:marTop w:val="375"/>
              <w:marBottom w:val="0"/>
              <w:divBdr>
                <w:top w:val="none" w:sz="0" w:space="0" w:color="auto"/>
                <w:left w:val="none" w:sz="0" w:space="0" w:color="auto"/>
                <w:bottom w:val="none" w:sz="0" w:space="0" w:color="auto"/>
                <w:right w:val="none" w:sz="0" w:space="0" w:color="auto"/>
              </w:divBdr>
              <w:divsChild>
                <w:div w:id="1029985638">
                  <w:marLeft w:val="0"/>
                  <w:marRight w:val="0"/>
                  <w:marTop w:val="0"/>
                  <w:marBottom w:val="0"/>
                  <w:divBdr>
                    <w:top w:val="none" w:sz="0" w:space="0" w:color="auto"/>
                    <w:left w:val="none" w:sz="0" w:space="0" w:color="auto"/>
                    <w:bottom w:val="none" w:sz="0" w:space="0" w:color="auto"/>
                    <w:right w:val="none" w:sz="0" w:space="0" w:color="auto"/>
                  </w:divBdr>
                  <w:divsChild>
                    <w:div w:id="266817880">
                      <w:marLeft w:val="405"/>
                      <w:marRight w:val="0"/>
                      <w:marTop w:val="0"/>
                      <w:marBottom w:val="0"/>
                      <w:divBdr>
                        <w:top w:val="none" w:sz="0" w:space="0" w:color="auto"/>
                        <w:left w:val="none" w:sz="0" w:space="0" w:color="auto"/>
                        <w:bottom w:val="none" w:sz="0" w:space="0" w:color="auto"/>
                        <w:right w:val="none" w:sz="0" w:space="0" w:color="auto"/>
                      </w:divBdr>
                      <w:divsChild>
                        <w:div w:id="1166551176">
                          <w:marLeft w:val="0"/>
                          <w:marRight w:val="0"/>
                          <w:marTop w:val="0"/>
                          <w:marBottom w:val="0"/>
                          <w:divBdr>
                            <w:top w:val="none" w:sz="0" w:space="0" w:color="auto"/>
                            <w:left w:val="none" w:sz="0" w:space="0" w:color="auto"/>
                            <w:bottom w:val="none" w:sz="0" w:space="0" w:color="auto"/>
                            <w:right w:val="none" w:sz="0" w:space="0" w:color="auto"/>
                          </w:divBdr>
                          <w:divsChild>
                            <w:div w:id="1368027636">
                              <w:marLeft w:val="0"/>
                              <w:marRight w:val="0"/>
                              <w:marTop w:val="0"/>
                              <w:marBottom w:val="0"/>
                              <w:divBdr>
                                <w:top w:val="none" w:sz="0" w:space="0" w:color="auto"/>
                                <w:left w:val="none" w:sz="0" w:space="0" w:color="auto"/>
                                <w:bottom w:val="none" w:sz="0" w:space="0" w:color="auto"/>
                                <w:right w:val="none" w:sz="0" w:space="0" w:color="auto"/>
                              </w:divBdr>
                              <w:divsChild>
                                <w:div w:id="19177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n\Downloads\mrp_sablona_word_oboustranny.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946F65-AC02-4868-A6EC-E1C14452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mrp_sablona_word_oboustranny</Template>
  <TotalTime>249</TotalTime>
  <Pages>87</Pages>
  <Words>15116</Words>
  <Characters>89189</Characters>
  <Application>Microsoft Office Word</Application>
  <DocSecurity>0</DocSecurity>
  <Lines>743</Lines>
  <Paragraphs>208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Střední škola informatiky a spojů, Brno, Čichnova 23</vt:lpstr>
      <vt:lpstr>Střední škola informatiky a spojů, Brno, Čichnova 23</vt:lpstr>
    </vt:vector>
  </TitlesOfParts>
  <Company>vt7</Company>
  <LinksUpToDate>false</LinksUpToDate>
  <CharactersWithSpaces>104097</CharactersWithSpaces>
  <SharedDoc>false</SharedDoc>
  <HLinks>
    <vt:vector size="42" baseType="variant">
      <vt:variant>
        <vt:i4>1507377</vt:i4>
      </vt:variant>
      <vt:variant>
        <vt:i4>41</vt:i4>
      </vt:variant>
      <vt:variant>
        <vt:i4>0</vt:i4>
      </vt:variant>
      <vt:variant>
        <vt:i4>5</vt:i4>
      </vt:variant>
      <vt:variant>
        <vt:lpwstr/>
      </vt:variant>
      <vt:variant>
        <vt:lpwstr>_Toc387158013</vt:lpwstr>
      </vt:variant>
      <vt:variant>
        <vt:i4>1507377</vt:i4>
      </vt:variant>
      <vt:variant>
        <vt:i4>35</vt:i4>
      </vt:variant>
      <vt:variant>
        <vt:i4>0</vt:i4>
      </vt:variant>
      <vt:variant>
        <vt:i4>5</vt:i4>
      </vt:variant>
      <vt:variant>
        <vt:lpwstr/>
      </vt:variant>
      <vt:variant>
        <vt:lpwstr>_Toc387158012</vt:lpwstr>
      </vt:variant>
      <vt:variant>
        <vt:i4>1507377</vt:i4>
      </vt:variant>
      <vt:variant>
        <vt:i4>29</vt:i4>
      </vt:variant>
      <vt:variant>
        <vt:i4>0</vt:i4>
      </vt:variant>
      <vt:variant>
        <vt:i4>5</vt:i4>
      </vt:variant>
      <vt:variant>
        <vt:lpwstr/>
      </vt:variant>
      <vt:variant>
        <vt:lpwstr>_Toc387158011</vt:lpwstr>
      </vt:variant>
      <vt:variant>
        <vt:i4>1507377</vt:i4>
      </vt:variant>
      <vt:variant>
        <vt:i4>23</vt:i4>
      </vt:variant>
      <vt:variant>
        <vt:i4>0</vt:i4>
      </vt:variant>
      <vt:variant>
        <vt:i4>5</vt:i4>
      </vt:variant>
      <vt:variant>
        <vt:lpwstr/>
      </vt:variant>
      <vt:variant>
        <vt:lpwstr>_Toc387158010</vt:lpwstr>
      </vt:variant>
      <vt:variant>
        <vt:i4>1441841</vt:i4>
      </vt:variant>
      <vt:variant>
        <vt:i4>17</vt:i4>
      </vt:variant>
      <vt:variant>
        <vt:i4>0</vt:i4>
      </vt:variant>
      <vt:variant>
        <vt:i4>5</vt:i4>
      </vt:variant>
      <vt:variant>
        <vt:lpwstr/>
      </vt:variant>
      <vt:variant>
        <vt:lpwstr>_Toc387158009</vt:lpwstr>
      </vt:variant>
      <vt:variant>
        <vt:i4>1441841</vt:i4>
      </vt:variant>
      <vt:variant>
        <vt:i4>11</vt:i4>
      </vt:variant>
      <vt:variant>
        <vt:i4>0</vt:i4>
      </vt:variant>
      <vt:variant>
        <vt:i4>5</vt:i4>
      </vt:variant>
      <vt:variant>
        <vt:lpwstr/>
      </vt:variant>
      <vt:variant>
        <vt:lpwstr>_Toc387158008</vt:lpwstr>
      </vt:variant>
      <vt:variant>
        <vt:i4>1441841</vt:i4>
      </vt:variant>
      <vt:variant>
        <vt:i4>5</vt:i4>
      </vt:variant>
      <vt:variant>
        <vt:i4>0</vt:i4>
      </vt:variant>
      <vt:variant>
        <vt:i4>5</vt:i4>
      </vt:variant>
      <vt:variant>
        <vt:lpwstr/>
      </vt:variant>
      <vt:variant>
        <vt:lpwstr>_Toc387158007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Střední škola informatiky a spojů, Brno, Čichnova 23</dc:title>
  <dc:creator>Marian Dolinský</dc:creator>
  <cp:lastModifiedBy>Marian Dolinský</cp:lastModifiedBy>
  <cp:revision>207</cp:revision>
  <cp:lastPrinted>2016-05-30T15:19:00Z</cp:lastPrinted>
  <dcterms:created xsi:type="dcterms:W3CDTF">2016-05-29T19:39:00Z</dcterms:created>
  <dcterms:modified xsi:type="dcterms:W3CDTF">2016-05-30T15:20:00Z</dcterms:modified>
</cp:coreProperties>
</file>